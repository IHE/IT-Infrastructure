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3BD76EB8" w:rsidR="00C61521" w:rsidRPr="00F159F1" w:rsidRDefault="00C61521" w:rsidP="00274E5D">
      <w:pPr>
        <w:pStyle w:val="BodyText14ptBoldCenteredKernat14pt"/>
      </w:pPr>
      <w:r w:rsidRPr="00F159F1">
        <w:t>Integrating the Healthcare Enterprise</w:t>
      </w:r>
    </w:p>
    <w:p w14:paraId="2F09926D" w14:textId="77777777" w:rsidR="00C61521" w:rsidRPr="00F159F1" w:rsidRDefault="00C61521" w:rsidP="00274E5D">
      <w:pPr>
        <w:pStyle w:val="BodyText"/>
      </w:pPr>
    </w:p>
    <w:p w14:paraId="1D4332EC" w14:textId="77777777" w:rsidR="00C61521" w:rsidRPr="00F159F1" w:rsidRDefault="00053EFA" w:rsidP="00274E5D">
      <w:pPr>
        <w:pStyle w:val="BodyText"/>
        <w:jc w:val="center"/>
      </w:pPr>
      <w:r w:rsidRPr="00F159F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F159F1" w:rsidRDefault="00C61521" w:rsidP="00274E5D">
      <w:pPr>
        <w:pStyle w:val="BodyText"/>
      </w:pPr>
    </w:p>
    <w:p w14:paraId="01A65954" w14:textId="77777777" w:rsidR="00C61521" w:rsidRPr="00F159F1" w:rsidRDefault="00C61521" w:rsidP="00274E5D">
      <w:pPr>
        <w:pStyle w:val="BodyText22ptBoldCenteredKernat14pt"/>
      </w:pPr>
      <w:r w:rsidRPr="00F159F1">
        <w:t xml:space="preserve">IHE IT Infrastructure </w:t>
      </w:r>
    </w:p>
    <w:p w14:paraId="65BD9925" w14:textId="77777777" w:rsidR="00C61521" w:rsidRPr="00F159F1" w:rsidRDefault="00C61521" w:rsidP="00274E5D">
      <w:pPr>
        <w:pStyle w:val="BodyText22ptBoldCenteredKernat14pt"/>
      </w:pPr>
      <w:r w:rsidRPr="00F159F1">
        <w:t>Technical Framework Supplement</w:t>
      </w:r>
    </w:p>
    <w:p w14:paraId="35A91209" w14:textId="77777777" w:rsidR="00C61521" w:rsidRPr="00F159F1" w:rsidRDefault="00C61521" w:rsidP="00274E5D">
      <w:pPr>
        <w:pStyle w:val="BodyText"/>
      </w:pPr>
    </w:p>
    <w:p w14:paraId="3225B04C" w14:textId="77777777" w:rsidR="00C61521" w:rsidRPr="00F159F1" w:rsidRDefault="00C61521" w:rsidP="00274E5D">
      <w:pPr>
        <w:pStyle w:val="BodyText"/>
      </w:pPr>
    </w:p>
    <w:p w14:paraId="6AE922F5" w14:textId="77777777" w:rsidR="00C61521" w:rsidRPr="00F159F1" w:rsidRDefault="00C61521" w:rsidP="00274E5D">
      <w:pPr>
        <w:pStyle w:val="BodyText"/>
      </w:pPr>
    </w:p>
    <w:p w14:paraId="0CEEF88F" w14:textId="7FE5A683" w:rsidR="00C61521" w:rsidRPr="00F159F1" w:rsidRDefault="00C61521" w:rsidP="00274E5D">
      <w:pPr>
        <w:pStyle w:val="BodyText22ptBoldCenteredKernat14pt"/>
      </w:pPr>
      <w:r w:rsidRPr="00F159F1">
        <w:t xml:space="preserve">Add RESTful </w:t>
      </w:r>
      <w:r w:rsidR="006D3E92" w:rsidRPr="00F159F1">
        <w:t>ATNA (</w:t>
      </w:r>
      <w:r w:rsidRPr="00F159F1">
        <w:t xml:space="preserve">Query </w:t>
      </w:r>
      <w:r w:rsidR="006D3E92" w:rsidRPr="00F159F1">
        <w:t>and Feed)</w:t>
      </w:r>
    </w:p>
    <w:p w14:paraId="46C23AA0" w14:textId="77777777" w:rsidR="00C61521" w:rsidRPr="00F159F1" w:rsidRDefault="00C61521" w:rsidP="00274E5D">
      <w:pPr>
        <w:pStyle w:val="BodyText"/>
      </w:pPr>
    </w:p>
    <w:p w14:paraId="2672BAB5" w14:textId="77777777" w:rsidR="00C61521" w:rsidRPr="00F159F1" w:rsidRDefault="00C61521" w:rsidP="00274E5D">
      <w:pPr>
        <w:pStyle w:val="BodyText"/>
      </w:pPr>
    </w:p>
    <w:p w14:paraId="77B05CE4" w14:textId="14BDE142" w:rsidR="001622F6" w:rsidRPr="00F159F1" w:rsidRDefault="00A42302" w:rsidP="00A42302">
      <w:pPr>
        <w:pStyle w:val="BodyText"/>
        <w:jc w:val="center"/>
        <w:rPr>
          <w:bCs/>
          <w:kern w:val="28"/>
          <w:szCs w:val="24"/>
        </w:rPr>
      </w:pPr>
      <w:r w:rsidRPr="00F159F1">
        <w:rPr>
          <w:bCs/>
          <w:kern w:val="28"/>
          <w:szCs w:val="24"/>
        </w:rPr>
        <w:t>HL7</w:t>
      </w:r>
      <w:r w:rsidRPr="00F159F1">
        <w:rPr>
          <w:bCs/>
          <w:kern w:val="28"/>
          <w:szCs w:val="24"/>
          <w:vertAlign w:val="superscript"/>
        </w:rPr>
        <w:t>®</w:t>
      </w:r>
      <w:r w:rsidRPr="00F159F1">
        <w:rPr>
          <w:bCs/>
          <w:kern w:val="28"/>
          <w:szCs w:val="24"/>
        </w:rPr>
        <w:t xml:space="preserve"> </w:t>
      </w:r>
      <w:r w:rsidR="00EA54A3" w:rsidRPr="00F159F1">
        <w:rPr>
          <w:bCs/>
          <w:kern w:val="28"/>
          <w:szCs w:val="24"/>
        </w:rPr>
        <w:t>FHIR</w:t>
      </w:r>
      <w:bookmarkStart w:id="0" w:name="OLE_LINK1"/>
      <w:bookmarkStart w:id="1" w:name="OLE_LINK2"/>
      <w:bookmarkStart w:id="2" w:name="OLE_LINK5"/>
      <w:r w:rsidR="00EA54A3" w:rsidRPr="00F159F1">
        <w:rPr>
          <w:bCs/>
          <w:kern w:val="28"/>
          <w:szCs w:val="24"/>
          <w:vertAlign w:val="superscript"/>
        </w:rPr>
        <w:t>®</w:t>
      </w:r>
      <w:bookmarkEnd w:id="0"/>
      <w:bookmarkEnd w:id="1"/>
      <w:bookmarkEnd w:id="2"/>
      <w:r w:rsidR="00EA54A3" w:rsidRPr="00F159F1">
        <w:rPr>
          <w:bCs/>
          <w:kern w:val="28"/>
          <w:szCs w:val="24"/>
        </w:rPr>
        <w:t xml:space="preserve"> </w:t>
      </w:r>
      <w:r w:rsidR="00027D75" w:rsidRPr="00F159F1">
        <w:rPr>
          <w:bCs/>
          <w:kern w:val="28"/>
          <w:szCs w:val="24"/>
        </w:rPr>
        <w:t>Release 4</w:t>
      </w:r>
    </w:p>
    <w:p w14:paraId="2955A695" w14:textId="4DD12714" w:rsidR="00EA54A3" w:rsidRPr="00F159F1" w:rsidRDefault="00EA54A3" w:rsidP="00A42302">
      <w:pPr>
        <w:pStyle w:val="BodyText"/>
        <w:jc w:val="center"/>
        <w:rPr>
          <w:bCs/>
          <w:kern w:val="28"/>
          <w:sz w:val="28"/>
          <w:szCs w:val="28"/>
        </w:rPr>
      </w:pPr>
      <w:r w:rsidRPr="00F159F1">
        <w:rPr>
          <w:bCs/>
          <w:kern w:val="28"/>
          <w:szCs w:val="24"/>
        </w:rPr>
        <w:t>Using Resources at FMM Level 3</w:t>
      </w:r>
      <w:r w:rsidR="002B69FD" w:rsidRPr="00F159F1">
        <w:rPr>
          <w:bCs/>
          <w:kern w:val="28"/>
          <w:szCs w:val="24"/>
        </w:rPr>
        <w:t xml:space="preserve"> </w:t>
      </w:r>
      <w:r w:rsidR="00027D75" w:rsidRPr="00F159F1">
        <w:rPr>
          <w:bCs/>
          <w:kern w:val="28"/>
          <w:szCs w:val="24"/>
        </w:rPr>
        <w:t>and Normative</w:t>
      </w:r>
    </w:p>
    <w:p w14:paraId="102D8198" w14:textId="677E20CC" w:rsidR="00C61521" w:rsidRPr="00F159F1" w:rsidRDefault="00AF131C" w:rsidP="00274E5D">
      <w:pPr>
        <w:pStyle w:val="BodyText22ptBoldCenteredKernat14pt"/>
      </w:pPr>
      <w:r w:rsidRPr="00F159F1">
        <w:t xml:space="preserve">Rev. </w:t>
      </w:r>
      <w:r w:rsidR="00556BA1" w:rsidRPr="00F159F1">
        <w:t>3</w:t>
      </w:r>
      <w:r w:rsidR="00027D75" w:rsidRPr="00F159F1">
        <w:t>.</w:t>
      </w:r>
      <w:r w:rsidR="009E43B5">
        <w:t>1</w:t>
      </w:r>
      <w:r w:rsidR="009E43B5" w:rsidRPr="00F159F1">
        <w:t xml:space="preserve"> </w:t>
      </w:r>
      <w:r w:rsidRPr="00F159F1">
        <w:t>– Trial Implementation</w:t>
      </w:r>
      <w:r w:rsidR="00C61521" w:rsidRPr="00F159F1">
        <w:t xml:space="preserve"> </w:t>
      </w:r>
    </w:p>
    <w:p w14:paraId="02F308AE" w14:textId="77777777" w:rsidR="00BD43FC" w:rsidRPr="00F159F1" w:rsidRDefault="00BD43FC" w:rsidP="00760069">
      <w:pPr>
        <w:pStyle w:val="BodyText"/>
        <w:tabs>
          <w:tab w:val="left" w:pos="9765"/>
        </w:tabs>
      </w:pPr>
    </w:p>
    <w:p w14:paraId="182CDC75" w14:textId="77777777" w:rsidR="00605A49" w:rsidRPr="00F159F1" w:rsidRDefault="00605A49" w:rsidP="00274E5D">
      <w:pPr>
        <w:pStyle w:val="BodyText"/>
      </w:pPr>
    </w:p>
    <w:p w14:paraId="7E37A07F" w14:textId="77777777" w:rsidR="00237C56" w:rsidRPr="00F159F1" w:rsidRDefault="00237C56" w:rsidP="00274E5D">
      <w:pPr>
        <w:pStyle w:val="BodyText"/>
      </w:pPr>
    </w:p>
    <w:p w14:paraId="7E5836BD" w14:textId="77777777" w:rsidR="00C61521" w:rsidRPr="00F159F1" w:rsidRDefault="00C61521" w:rsidP="00274E5D">
      <w:pPr>
        <w:pStyle w:val="BodyText"/>
      </w:pPr>
    </w:p>
    <w:p w14:paraId="1938DE95" w14:textId="6CBD110B" w:rsidR="00C61521" w:rsidRPr="00F159F1" w:rsidRDefault="00C61521" w:rsidP="00274E5D">
      <w:pPr>
        <w:pStyle w:val="BodyText"/>
      </w:pPr>
      <w:r w:rsidRPr="00F159F1">
        <w:t>Date:</w:t>
      </w:r>
      <w:r w:rsidRPr="00F159F1">
        <w:tab/>
      </w:r>
      <w:r w:rsidRPr="00F159F1">
        <w:tab/>
      </w:r>
      <w:r w:rsidR="00556BA1" w:rsidRPr="00F159F1">
        <w:t xml:space="preserve">August </w:t>
      </w:r>
      <w:r w:rsidR="006B18AE">
        <w:t>15</w:t>
      </w:r>
      <w:r w:rsidR="00027D75" w:rsidRPr="00F159F1">
        <w:t>, 2019</w:t>
      </w:r>
    </w:p>
    <w:p w14:paraId="35BFBF97" w14:textId="77777777" w:rsidR="00C61521" w:rsidRPr="00F159F1" w:rsidRDefault="00C61521" w:rsidP="00274E5D">
      <w:pPr>
        <w:pStyle w:val="BodyText"/>
      </w:pPr>
      <w:r w:rsidRPr="00F159F1">
        <w:t>Author:</w:t>
      </w:r>
      <w:r w:rsidRPr="00F159F1">
        <w:tab/>
        <w:t>IHE ITI Technical Committee</w:t>
      </w:r>
    </w:p>
    <w:p w14:paraId="1825C5F2" w14:textId="77777777" w:rsidR="00C61521" w:rsidRPr="00F159F1" w:rsidRDefault="00C61521" w:rsidP="00F83445">
      <w:pPr>
        <w:pStyle w:val="BodyText"/>
        <w:spacing w:after="60"/>
      </w:pPr>
      <w:r w:rsidRPr="00F159F1">
        <w:t>Email:</w:t>
      </w:r>
      <w:r w:rsidRPr="00F159F1">
        <w:tab/>
      </w:r>
      <w:r w:rsidRPr="00F159F1">
        <w:tab/>
        <w:t>iti@ihe.net</w:t>
      </w:r>
    </w:p>
    <w:p w14:paraId="7C279054" w14:textId="77777777" w:rsidR="00C61521" w:rsidRPr="00F159F1" w:rsidRDefault="00C61521" w:rsidP="00274E5D">
      <w:pPr>
        <w:pStyle w:val="BodyText"/>
      </w:pPr>
    </w:p>
    <w:p w14:paraId="14D8E84B" w14:textId="77777777" w:rsidR="00C61521" w:rsidRPr="00F159F1" w:rsidRDefault="00C61521" w:rsidP="00274E5D">
      <w:pPr>
        <w:pStyle w:val="BodyText"/>
      </w:pPr>
    </w:p>
    <w:p w14:paraId="60544FCC" w14:textId="77777777" w:rsidR="00C61521" w:rsidRPr="00F159F1"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F159F1">
        <w:rPr>
          <w:b/>
        </w:rPr>
        <w:t xml:space="preserve">Please verify you have the most recent version of this document. </w:t>
      </w:r>
      <w:r w:rsidRPr="00F159F1">
        <w:t xml:space="preserve">See </w:t>
      </w:r>
      <w:hyperlink r:id="rId9" w:history="1">
        <w:r w:rsidRPr="00F159F1">
          <w:rPr>
            <w:rStyle w:val="Hyperlink"/>
          </w:rPr>
          <w:t>here</w:t>
        </w:r>
      </w:hyperlink>
      <w:r w:rsidRPr="00F159F1">
        <w:t xml:space="preserve"> for Trial Implementation and Final Text versions and </w:t>
      </w:r>
      <w:hyperlink r:id="rId10" w:history="1">
        <w:r w:rsidRPr="00F159F1">
          <w:rPr>
            <w:rStyle w:val="Hyperlink"/>
          </w:rPr>
          <w:t>here</w:t>
        </w:r>
      </w:hyperlink>
      <w:r w:rsidRPr="00F159F1">
        <w:t xml:space="preserve"> for Public Comment versions.</w:t>
      </w:r>
    </w:p>
    <w:p w14:paraId="1D863B0D" w14:textId="77777777" w:rsidR="00C61521" w:rsidRPr="00F159F1" w:rsidRDefault="00C61521" w:rsidP="00274E5D">
      <w:pPr>
        <w:pStyle w:val="BodyText"/>
        <w:rPr>
          <w:rFonts w:ascii="Arial" w:hAnsi="Arial"/>
          <w:b/>
          <w:bCs/>
          <w:kern w:val="28"/>
          <w:sz w:val="28"/>
        </w:rPr>
      </w:pPr>
      <w:r w:rsidRPr="00F159F1">
        <w:br w:type="page"/>
      </w:r>
      <w:r w:rsidRPr="00F159F1">
        <w:rPr>
          <w:rFonts w:ascii="Arial" w:hAnsi="Arial"/>
          <w:b/>
          <w:bCs/>
          <w:kern w:val="28"/>
          <w:sz w:val="28"/>
        </w:rPr>
        <w:lastRenderedPageBreak/>
        <w:t>Foreword</w:t>
      </w:r>
    </w:p>
    <w:p w14:paraId="1FB02FDD" w14:textId="1ABAEAA0" w:rsidR="00AF131C" w:rsidRPr="00F159F1" w:rsidRDefault="00AF131C" w:rsidP="00AF131C">
      <w:pPr>
        <w:pStyle w:val="BodyText"/>
      </w:pPr>
      <w:r w:rsidRPr="00F159F1">
        <w:t>This is a supplement to the IHE IT Infrastructure Technical Framework V1</w:t>
      </w:r>
      <w:r w:rsidR="00AE2480" w:rsidRPr="00F159F1">
        <w:t>6</w:t>
      </w:r>
      <w:r w:rsidRPr="00F159F1">
        <w:t>.0. Each supplement undergoes a process of public comment and trial implementation before being incorporated into the volumes of the Technical Frameworks.</w:t>
      </w:r>
    </w:p>
    <w:p w14:paraId="4528FED6" w14:textId="2C43B228" w:rsidR="00AF131C" w:rsidRPr="00F159F1" w:rsidRDefault="00AF131C" w:rsidP="00AF131C">
      <w:pPr>
        <w:pStyle w:val="BodyText"/>
      </w:pPr>
      <w:r w:rsidRPr="00F159F1">
        <w:t xml:space="preserve">This supplement is published on </w:t>
      </w:r>
      <w:r w:rsidR="00556BA1" w:rsidRPr="00F159F1">
        <w:t>August</w:t>
      </w:r>
      <w:r w:rsidR="00605A49" w:rsidRPr="00F159F1">
        <w:t xml:space="preserve"> </w:t>
      </w:r>
      <w:r w:rsidR="006B18AE">
        <w:t>15</w:t>
      </w:r>
      <w:r w:rsidR="00605A49" w:rsidRPr="00F159F1">
        <w:t>, 201</w:t>
      </w:r>
      <w:r w:rsidR="00556BA1" w:rsidRPr="00F159F1">
        <w:t>9</w:t>
      </w:r>
      <w:r w:rsidRPr="00F159F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50C53181" w14:textId="77777777" w:rsidR="00AF131C" w:rsidRPr="00F159F1" w:rsidRDefault="00AF131C" w:rsidP="00AF131C">
      <w:pPr>
        <w:pStyle w:val="BodyText"/>
      </w:pPr>
      <w:r w:rsidRPr="00F159F1">
        <w:t xml:space="preserve">This supplement describes changes to the existing technical framework documents. </w:t>
      </w:r>
    </w:p>
    <w:p w14:paraId="380912EE" w14:textId="77777777" w:rsidR="00AF131C" w:rsidRPr="00F159F1" w:rsidRDefault="00AF131C" w:rsidP="00AF131C">
      <w:pPr>
        <w:pStyle w:val="BodyText"/>
      </w:pPr>
      <w:r w:rsidRPr="00F159F1">
        <w:t>“Boxed” instructions like the sample below indicate to the Volume Editor how to integrate the relevant section(s) into the relevant Technical Framework volume.</w:t>
      </w:r>
    </w:p>
    <w:p w14:paraId="4F2811F9" w14:textId="77777777" w:rsidR="00AF131C" w:rsidRPr="00F159F1" w:rsidRDefault="00AF131C" w:rsidP="00AF131C">
      <w:pPr>
        <w:pStyle w:val="EditorInstructions"/>
      </w:pPr>
      <w:r w:rsidRPr="00F159F1">
        <w:t>Amend Section X.X by the following:</w:t>
      </w:r>
    </w:p>
    <w:p w14:paraId="4F464B4F" w14:textId="77777777" w:rsidR="00AF131C" w:rsidRPr="00F159F1" w:rsidRDefault="00AF131C" w:rsidP="00AF131C">
      <w:pPr>
        <w:pStyle w:val="BodyText"/>
      </w:pPr>
      <w:r w:rsidRPr="00F159F1">
        <w:t xml:space="preserve">Where the amendment adds text, make the added text </w:t>
      </w:r>
      <w:r w:rsidRPr="00F159F1">
        <w:rPr>
          <w:rStyle w:val="InsertText"/>
        </w:rPr>
        <w:t>bold underline</w:t>
      </w:r>
      <w:r w:rsidRPr="00F159F1">
        <w:t xml:space="preserve">. Where the amendment removes text, make the removed text </w:t>
      </w:r>
      <w:r w:rsidRPr="00F159F1">
        <w:rPr>
          <w:rStyle w:val="DeleteText"/>
        </w:rPr>
        <w:t>bold strikethrough</w:t>
      </w:r>
      <w:r w:rsidRPr="00F159F1">
        <w:t>. When entire new sections are added, introduce with editor’s instructions to “add new text” or similar, which for readability are not bolded or underlined.</w:t>
      </w:r>
    </w:p>
    <w:p w14:paraId="56C3E4F9" w14:textId="77777777" w:rsidR="00AF131C" w:rsidRPr="00F159F1" w:rsidRDefault="00AF131C" w:rsidP="00AF131C">
      <w:pPr>
        <w:pStyle w:val="BodyText"/>
      </w:pPr>
    </w:p>
    <w:p w14:paraId="3434050A" w14:textId="77777777" w:rsidR="00AF131C" w:rsidRPr="00F159F1" w:rsidRDefault="00AF131C" w:rsidP="00AF131C">
      <w:pPr>
        <w:pStyle w:val="BodyText"/>
      </w:pPr>
      <w:r w:rsidRPr="00F159F1">
        <w:t xml:space="preserve">General information about IHE can be found at: </w:t>
      </w:r>
      <w:hyperlink r:id="rId12" w:history="1">
        <w:r w:rsidRPr="00F159F1">
          <w:rPr>
            <w:rStyle w:val="Hyperlink"/>
          </w:rPr>
          <w:t>http://ihe.net</w:t>
        </w:r>
      </w:hyperlink>
      <w:r w:rsidRPr="00F159F1">
        <w:t>.</w:t>
      </w:r>
    </w:p>
    <w:p w14:paraId="4AB22FA4" w14:textId="61F689DA" w:rsidR="00AF131C" w:rsidRPr="00F159F1" w:rsidRDefault="00AF131C" w:rsidP="00AF131C">
      <w:pPr>
        <w:pStyle w:val="BodyText"/>
      </w:pPr>
      <w:r w:rsidRPr="00F159F1">
        <w:t xml:space="preserve">Information about the IHE IT Infrastructure domain can be found at </w:t>
      </w:r>
      <w:hyperlink r:id="rId13" w:history="1">
        <w:r w:rsidRPr="00F159F1">
          <w:rPr>
            <w:rStyle w:val="Hyperlink"/>
          </w:rPr>
          <w:t>http://ihe.net/IHE_Domains</w:t>
        </w:r>
      </w:hyperlink>
      <w:r w:rsidRPr="00F159F1">
        <w:t>.</w:t>
      </w:r>
    </w:p>
    <w:p w14:paraId="30DA8CB5" w14:textId="4A1366E2" w:rsidR="00AF131C" w:rsidRPr="00F159F1" w:rsidRDefault="00AF131C" w:rsidP="00AF131C">
      <w:pPr>
        <w:pStyle w:val="BodyText"/>
      </w:pPr>
      <w:r w:rsidRPr="00F159F1">
        <w:t xml:space="preserve">Information about the organization of IHE Technical Frameworks and Supplements and the process used to create them can be found at </w:t>
      </w:r>
      <w:hyperlink r:id="rId14" w:history="1">
        <w:r w:rsidRPr="00F159F1">
          <w:rPr>
            <w:rStyle w:val="Hyperlink"/>
          </w:rPr>
          <w:t>http://ihe.net/IHE_Process</w:t>
        </w:r>
      </w:hyperlink>
      <w:r w:rsidRPr="00F159F1">
        <w:t xml:space="preserve"> and </w:t>
      </w:r>
      <w:hyperlink r:id="rId15" w:history="1">
        <w:r w:rsidRPr="00F159F1">
          <w:rPr>
            <w:rStyle w:val="Hyperlink"/>
          </w:rPr>
          <w:t>http://ihe.net/Profiles</w:t>
        </w:r>
      </w:hyperlink>
      <w:r w:rsidRPr="00F159F1">
        <w:t>.</w:t>
      </w:r>
    </w:p>
    <w:p w14:paraId="392B327F" w14:textId="655EBB26" w:rsidR="00C61521" w:rsidRPr="00F159F1" w:rsidRDefault="00AF131C" w:rsidP="00274E5D">
      <w:pPr>
        <w:pStyle w:val="BodyText"/>
        <w:rPr>
          <w:i/>
        </w:rPr>
      </w:pPr>
      <w:r w:rsidRPr="00F159F1">
        <w:t xml:space="preserve">The current version of the IHE IT Infrastructure Technical Framework can be found at </w:t>
      </w:r>
      <w:hyperlink r:id="rId16" w:history="1">
        <w:r w:rsidRPr="00F159F1">
          <w:rPr>
            <w:rStyle w:val="Hyperlink"/>
          </w:rPr>
          <w:t>http://ihe.net/Technical_Frameworks</w:t>
        </w:r>
      </w:hyperlink>
      <w:r w:rsidRPr="00F159F1">
        <w:t>.</w:t>
      </w:r>
    </w:p>
    <w:p w14:paraId="493CFA84" w14:textId="77777777" w:rsidR="00C61521" w:rsidRPr="00F159F1" w:rsidRDefault="00C61521" w:rsidP="000470A5">
      <w:pPr>
        <w:pStyle w:val="BodyText"/>
      </w:pPr>
    </w:p>
    <w:p w14:paraId="436385A0" w14:textId="77777777" w:rsidR="00C61521" w:rsidRPr="00F159F1" w:rsidRDefault="00C61521" w:rsidP="00597DB2">
      <w:pPr>
        <w:rPr>
          <w:b/>
        </w:rPr>
      </w:pPr>
      <w:r w:rsidRPr="00F159F1">
        <w:br w:type="page"/>
      </w:r>
      <w:r w:rsidRPr="00F159F1">
        <w:rPr>
          <w:b/>
        </w:rPr>
        <w:lastRenderedPageBreak/>
        <w:t>CONTENTS</w:t>
      </w:r>
    </w:p>
    <w:p w14:paraId="5C0A25A3" w14:textId="77777777" w:rsidR="00C61521" w:rsidRPr="00F159F1" w:rsidRDefault="00C61521" w:rsidP="008D693A">
      <w:pPr>
        <w:pStyle w:val="BodyText"/>
      </w:pPr>
    </w:p>
    <w:p w14:paraId="38BFB616" w14:textId="6B2D6A82" w:rsidR="0019227C" w:rsidRDefault="0013155A">
      <w:pPr>
        <w:pStyle w:val="TOC1"/>
        <w:rPr>
          <w:rFonts w:asciiTheme="minorHAnsi" w:eastAsiaTheme="minorEastAsia" w:hAnsiTheme="minorHAnsi" w:cstheme="minorBidi"/>
          <w:noProof/>
          <w:sz w:val="22"/>
          <w:szCs w:val="22"/>
        </w:rPr>
      </w:pPr>
      <w:r w:rsidRPr="00F159F1">
        <w:fldChar w:fldCharType="begin"/>
      </w:r>
      <w:r w:rsidR="00C61521" w:rsidRPr="00F159F1">
        <w:instrText xml:space="preserve"> TOC \o "2-7" \h \z \t "Heading 1,1,Appendix Heading 2,2,Appendix Heading 1,1,Appendix Heading 3,3,Glossary,1,Part Title,1" </w:instrText>
      </w:r>
      <w:r w:rsidRPr="00F159F1">
        <w:fldChar w:fldCharType="separate"/>
      </w:r>
      <w:hyperlink w:anchor="_Toc16703842" w:history="1">
        <w:r w:rsidR="0019227C" w:rsidRPr="004430C7">
          <w:rPr>
            <w:rStyle w:val="Hyperlink"/>
            <w:noProof/>
          </w:rPr>
          <w:t>Introduction to this Supplement</w:t>
        </w:r>
        <w:r w:rsidR="0019227C">
          <w:rPr>
            <w:noProof/>
            <w:webHidden/>
          </w:rPr>
          <w:tab/>
        </w:r>
        <w:r w:rsidR="0019227C">
          <w:rPr>
            <w:noProof/>
            <w:webHidden/>
          </w:rPr>
          <w:fldChar w:fldCharType="begin"/>
        </w:r>
        <w:r w:rsidR="0019227C">
          <w:rPr>
            <w:noProof/>
            <w:webHidden/>
          </w:rPr>
          <w:instrText xml:space="preserve"> PAGEREF _Toc16703842 \h </w:instrText>
        </w:r>
        <w:r w:rsidR="0019227C">
          <w:rPr>
            <w:noProof/>
            <w:webHidden/>
          </w:rPr>
        </w:r>
        <w:r w:rsidR="0019227C">
          <w:rPr>
            <w:noProof/>
            <w:webHidden/>
          </w:rPr>
          <w:fldChar w:fldCharType="separate"/>
        </w:r>
        <w:r w:rsidR="0019227C">
          <w:rPr>
            <w:noProof/>
            <w:webHidden/>
          </w:rPr>
          <w:t>6</w:t>
        </w:r>
        <w:r w:rsidR="0019227C">
          <w:rPr>
            <w:noProof/>
            <w:webHidden/>
          </w:rPr>
          <w:fldChar w:fldCharType="end"/>
        </w:r>
      </w:hyperlink>
    </w:p>
    <w:p w14:paraId="2DB93599" w14:textId="33170BC4" w:rsidR="0019227C" w:rsidRDefault="0019227C">
      <w:pPr>
        <w:pStyle w:val="TOC2"/>
        <w:rPr>
          <w:rFonts w:asciiTheme="minorHAnsi" w:eastAsiaTheme="minorEastAsia" w:hAnsiTheme="minorHAnsi" w:cstheme="minorBidi"/>
          <w:noProof/>
          <w:sz w:val="22"/>
          <w:szCs w:val="22"/>
        </w:rPr>
      </w:pPr>
      <w:hyperlink w:anchor="_Toc16703843" w:history="1">
        <w:r w:rsidRPr="004430C7">
          <w:rPr>
            <w:rStyle w:val="Hyperlink"/>
            <w:noProof/>
          </w:rPr>
          <w:t>Open Issues and Questions</w:t>
        </w:r>
        <w:r>
          <w:rPr>
            <w:noProof/>
            <w:webHidden/>
          </w:rPr>
          <w:tab/>
        </w:r>
        <w:r>
          <w:rPr>
            <w:noProof/>
            <w:webHidden/>
          </w:rPr>
          <w:fldChar w:fldCharType="begin"/>
        </w:r>
        <w:r>
          <w:rPr>
            <w:noProof/>
            <w:webHidden/>
          </w:rPr>
          <w:instrText xml:space="preserve"> PAGEREF _Toc16703843 \h </w:instrText>
        </w:r>
        <w:r>
          <w:rPr>
            <w:noProof/>
            <w:webHidden/>
          </w:rPr>
        </w:r>
        <w:r>
          <w:rPr>
            <w:noProof/>
            <w:webHidden/>
          </w:rPr>
          <w:fldChar w:fldCharType="separate"/>
        </w:r>
        <w:r>
          <w:rPr>
            <w:noProof/>
            <w:webHidden/>
          </w:rPr>
          <w:t>7</w:t>
        </w:r>
        <w:r>
          <w:rPr>
            <w:noProof/>
            <w:webHidden/>
          </w:rPr>
          <w:fldChar w:fldCharType="end"/>
        </w:r>
      </w:hyperlink>
    </w:p>
    <w:p w14:paraId="3549ECA0" w14:textId="42DD9D94" w:rsidR="0019227C" w:rsidRDefault="0019227C">
      <w:pPr>
        <w:pStyle w:val="TOC2"/>
        <w:rPr>
          <w:rFonts w:asciiTheme="minorHAnsi" w:eastAsiaTheme="minorEastAsia" w:hAnsiTheme="minorHAnsi" w:cstheme="minorBidi"/>
          <w:noProof/>
          <w:sz w:val="22"/>
          <w:szCs w:val="22"/>
        </w:rPr>
      </w:pPr>
      <w:hyperlink w:anchor="_Toc16703844" w:history="1">
        <w:r w:rsidRPr="004430C7">
          <w:rPr>
            <w:rStyle w:val="Hyperlink"/>
            <w:noProof/>
          </w:rPr>
          <w:t>Closed Issues</w:t>
        </w:r>
        <w:r>
          <w:rPr>
            <w:noProof/>
            <w:webHidden/>
          </w:rPr>
          <w:tab/>
        </w:r>
        <w:r>
          <w:rPr>
            <w:noProof/>
            <w:webHidden/>
          </w:rPr>
          <w:fldChar w:fldCharType="begin"/>
        </w:r>
        <w:r>
          <w:rPr>
            <w:noProof/>
            <w:webHidden/>
          </w:rPr>
          <w:instrText xml:space="preserve"> PAGEREF _Toc16703844 \h </w:instrText>
        </w:r>
        <w:r>
          <w:rPr>
            <w:noProof/>
            <w:webHidden/>
          </w:rPr>
        </w:r>
        <w:r>
          <w:rPr>
            <w:noProof/>
            <w:webHidden/>
          </w:rPr>
          <w:fldChar w:fldCharType="separate"/>
        </w:r>
        <w:r>
          <w:rPr>
            <w:noProof/>
            <w:webHidden/>
          </w:rPr>
          <w:t>7</w:t>
        </w:r>
        <w:r>
          <w:rPr>
            <w:noProof/>
            <w:webHidden/>
          </w:rPr>
          <w:fldChar w:fldCharType="end"/>
        </w:r>
      </w:hyperlink>
    </w:p>
    <w:p w14:paraId="700778E2" w14:textId="10141997" w:rsidR="0019227C" w:rsidRDefault="0019227C">
      <w:pPr>
        <w:pStyle w:val="TOC1"/>
        <w:rPr>
          <w:rFonts w:asciiTheme="minorHAnsi" w:eastAsiaTheme="minorEastAsia" w:hAnsiTheme="minorHAnsi" w:cstheme="minorBidi"/>
          <w:noProof/>
          <w:sz w:val="22"/>
          <w:szCs w:val="22"/>
        </w:rPr>
      </w:pPr>
      <w:hyperlink w:anchor="_Toc16703845" w:history="1">
        <w:r w:rsidRPr="004430C7">
          <w:rPr>
            <w:rStyle w:val="Hyperlink"/>
            <w:noProof/>
          </w:rPr>
          <w:t>General Introduction</w:t>
        </w:r>
        <w:r>
          <w:rPr>
            <w:noProof/>
            <w:webHidden/>
          </w:rPr>
          <w:tab/>
        </w:r>
        <w:r>
          <w:rPr>
            <w:noProof/>
            <w:webHidden/>
          </w:rPr>
          <w:fldChar w:fldCharType="begin"/>
        </w:r>
        <w:r>
          <w:rPr>
            <w:noProof/>
            <w:webHidden/>
          </w:rPr>
          <w:instrText xml:space="preserve"> PAGEREF _Toc16703845 \h </w:instrText>
        </w:r>
        <w:r>
          <w:rPr>
            <w:noProof/>
            <w:webHidden/>
          </w:rPr>
        </w:r>
        <w:r>
          <w:rPr>
            <w:noProof/>
            <w:webHidden/>
          </w:rPr>
          <w:fldChar w:fldCharType="separate"/>
        </w:r>
        <w:r>
          <w:rPr>
            <w:noProof/>
            <w:webHidden/>
          </w:rPr>
          <w:t>14</w:t>
        </w:r>
        <w:r>
          <w:rPr>
            <w:noProof/>
            <w:webHidden/>
          </w:rPr>
          <w:fldChar w:fldCharType="end"/>
        </w:r>
      </w:hyperlink>
    </w:p>
    <w:p w14:paraId="69B5703C" w14:textId="17CDEAC6" w:rsidR="0019227C" w:rsidRDefault="0019227C">
      <w:pPr>
        <w:pStyle w:val="TOC1"/>
        <w:rPr>
          <w:rFonts w:asciiTheme="minorHAnsi" w:eastAsiaTheme="minorEastAsia" w:hAnsiTheme="minorHAnsi" w:cstheme="minorBidi"/>
          <w:noProof/>
          <w:sz w:val="22"/>
          <w:szCs w:val="22"/>
        </w:rPr>
      </w:pPr>
      <w:hyperlink w:anchor="_Toc16703846" w:history="1">
        <w:r w:rsidRPr="004430C7">
          <w:rPr>
            <w:rStyle w:val="Hyperlink"/>
            <w:noProof/>
          </w:rPr>
          <w:t>Appendix A – Actor Summary Definitions</w:t>
        </w:r>
        <w:r>
          <w:rPr>
            <w:noProof/>
            <w:webHidden/>
          </w:rPr>
          <w:tab/>
        </w:r>
        <w:r>
          <w:rPr>
            <w:noProof/>
            <w:webHidden/>
          </w:rPr>
          <w:fldChar w:fldCharType="begin"/>
        </w:r>
        <w:r>
          <w:rPr>
            <w:noProof/>
            <w:webHidden/>
          </w:rPr>
          <w:instrText xml:space="preserve"> PAGEREF _Toc16703846 \h </w:instrText>
        </w:r>
        <w:r>
          <w:rPr>
            <w:noProof/>
            <w:webHidden/>
          </w:rPr>
        </w:r>
        <w:r>
          <w:rPr>
            <w:noProof/>
            <w:webHidden/>
          </w:rPr>
          <w:fldChar w:fldCharType="separate"/>
        </w:r>
        <w:r>
          <w:rPr>
            <w:noProof/>
            <w:webHidden/>
          </w:rPr>
          <w:t>14</w:t>
        </w:r>
        <w:r>
          <w:rPr>
            <w:noProof/>
            <w:webHidden/>
          </w:rPr>
          <w:fldChar w:fldCharType="end"/>
        </w:r>
      </w:hyperlink>
    </w:p>
    <w:p w14:paraId="709F8AA1" w14:textId="6BC47FBC" w:rsidR="0019227C" w:rsidRDefault="0019227C">
      <w:pPr>
        <w:pStyle w:val="TOC1"/>
        <w:rPr>
          <w:rFonts w:asciiTheme="minorHAnsi" w:eastAsiaTheme="minorEastAsia" w:hAnsiTheme="minorHAnsi" w:cstheme="minorBidi"/>
          <w:noProof/>
          <w:sz w:val="22"/>
          <w:szCs w:val="22"/>
        </w:rPr>
      </w:pPr>
      <w:hyperlink w:anchor="_Toc16703847" w:history="1">
        <w:r w:rsidRPr="004430C7">
          <w:rPr>
            <w:rStyle w:val="Hyperlink"/>
            <w:noProof/>
          </w:rPr>
          <w:t>Appendix B – Transaction Summary Definitions</w:t>
        </w:r>
        <w:r>
          <w:rPr>
            <w:noProof/>
            <w:webHidden/>
          </w:rPr>
          <w:tab/>
        </w:r>
        <w:r>
          <w:rPr>
            <w:noProof/>
            <w:webHidden/>
          </w:rPr>
          <w:fldChar w:fldCharType="begin"/>
        </w:r>
        <w:r>
          <w:rPr>
            <w:noProof/>
            <w:webHidden/>
          </w:rPr>
          <w:instrText xml:space="preserve"> PAGEREF _Toc16703847 \h </w:instrText>
        </w:r>
        <w:r>
          <w:rPr>
            <w:noProof/>
            <w:webHidden/>
          </w:rPr>
        </w:r>
        <w:r>
          <w:rPr>
            <w:noProof/>
            <w:webHidden/>
          </w:rPr>
          <w:fldChar w:fldCharType="separate"/>
        </w:r>
        <w:r>
          <w:rPr>
            <w:noProof/>
            <w:webHidden/>
          </w:rPr>
          <w:t>14</w:t>
        </w:r>
        <w:r>
          <w:rPr>
            <w:noProof/>
            <w:webHidden/>
          </w:rPr>
          <w:fldChar w:fldCharType="end"/>
        </w:r>
      </w:hyperlink>
    </w:p>
    <w:p w14:paraId="339644B7" w14:textId="7E270641" w:rsidR="0019227C" w:rsidRDefault="0019227C">
      <w:pPr>
        <w:pStyle w:val="TOC1"/>
        <w:rPr>
          <w:rFonts w:asciiTheme="minorHAnsi" w:eastAsiaTheme="minorEastAsia" w:hAnsiTheme="minorHAnsi" w:cstheme="minorBidi"/>
          <w:noProof/>
          <w:sz w:val="22"/>
          <w:szCs w:val="22"/>
        </w:rPr>
      </w:pPr>
      <w:hyperlink w:anchor="_Toc16703848" w:history="1">
        <w:r w:rsidRPr="004430C7">
          <w:rPr>
            <w:rStyle w:val="Hyperlink"/>
            <w:noProof/>
          </w:rPr>
          <w:t>Glossary</w:t>
        </w:r>
        <w:r>
          <w:rPr>
            <w:noProof/>
            <w:webHidden/>
          </w:rPr>
          <w:tab/>
        </w:r>
        <w:r>
          <w:rPr>
            <w:noProof/>
            <w:webHidden/>
          </w:rPr>
          <w:fldChar w:fldCharType="begin"/>
        </w:r>
        <w:r>
          <w:rPr>
            <w:noProof/>
            <w:webHidden/>
          </w:rPr>
          <w:instrText xml:space="preserve"> PAGEREF _Toc16703848 \h </w:instrText>
        </w:r>
        <w:r>
          <w:rPr>
            <w:noProof/>
            <w:webHidden/>
          </w:rPr>
        </w:r>
        <w:r>
          <w:rPr>
            <w:noProof/>
            <w:webHidden/>
          </w:rPr>
          <w:fldChar w:fldCharType="separate"/>
        </w:r>
        <w:r>
          <w:rPr>
            <w:noProof/>
            <w:webHidden/>
          </w:rPr>
          <w:t>14</w:t>
        </w:r>
        <w:r>
          <w:rPr>
            <w:noProof/>
            <w:webHidden/>
          </w:rPr>
          <w:fldChar w:fldCharType="end"/>
        </w:r>
      </w:hyperlink>
    </w:p>
    <w:p w14:paraId="26D6EEA2" w14:textId="3B573E76" w:rsidR="0019227C" w:rsidRPr="00F83445" w:rsidRDefault="0019227C">
      <w:pPr>
        <w:pStyle w:val="TOC1"/>
        <w:rPr>
          <w:rFonts w:asciiTheme="minorHAnsi" w:eastAsiaTheme="minorEastAsia" w:hAnsiTheme="minorHAnsi" w:cstheme="minorBidi"/>
          <w:b/>
          <w:bCs/>
          <w:noProof/>
          <w:sz w:val="22"/>
          <w:szCs w:val="22"/>
        </w:rPr>
      </w:pPr>
      <w:hyperlink w:anchor="_Toc16703849" w:history="1">
        <w:r w:rsidRPr="00F83445">
          <w:rPr>
            <w:rStyle w:val="Hyperlink"/>
            <w:b/>
            <w:bCs/>
            <w:noProof/>
          </w:rPr>
          <w:t>Volume 1 – Profiles</w:t>
        </w:r>
        <w:r w:rsidRPr="00F83445">
          <w:rPr>
            <w:b/>
            <w:bCs/>
            <w:noProof/>
            <w:webHidden/>
          </w:rPr>
          <w:tab/>
        </w:r>
        <w:r w:rsidRPr="00F83445">
          <w:rPr>
            <w:b/>
            <w:bCs/>
            <w:noProof/>
            <w:webHidden/>
          </w:rPr>
          <w:fldChar w:fldCharType="begin"/>
        </w:r>
        <w:r w:rsidRPr="00F83445">
          <w:rPr>
            <w:b/>
            <w:bCs/>
            <w:noProof/>
            <w:webHidden/>
          </w:rPr>
          <w:instrText xml:space="preserve"> PAGEREF _Toc16703849 \h </w:instrText>
        </w:r>
        <w:r w:rsidRPr="00F83445">
          <w:rPr>
            <w:b/>
            <w:bCs/>
            <w:noProof/>
            <w:webHidden/>
          </w:rPr>
        </w:r>
        <w:r w:rsidRPr="00F83445">
          <w:rPr>
            <w:b/>
            <w:bCs/>
            <w:noProof/>
            <w:webHidden/>
          </w:rPr>
          <w:fldChar w:fldCharType="separate"/>
        </w:r>
        <w:r w:rsidRPr="00F83445">
          <w:rPr>
            <w:b/>
            <w:bCs/>
            <w:noProof/>
            <w:webHidden/>
          </w:rPr>
          <w:t>15</w:t>
        </w:r>
        <w:r w:rsidRPr="00F83445">
          <w:rPr>
            <w:b/>
            <w:bCs/>
            <w:noProof/>
            <w:webHidden/>
          </w:rPr>
          <w:fldChar w:fldCharType="end"/>
        </w:r>
      </w:hyperlink>
    </w:p>
    <w:p w14:paraId="1E8D81A3" w14:textId="1E7CC93E" w:rsidR="0019227C" w:rsidRDefault="0019227C">
      <w:pPr>
        <w:pStyle w:val="TOC1"/>
        <w:rPr>
          <w:rFonts w:asciiTheme="minorHAnsi" w:eastAsiaTheme="minorEastAsia" w:hAnsiTheme="minorHAnsi" w:cstheme="minorBidi"/>
          <w:noProof/>
          <w:sz w:val="22"/>
          <w:szCs w:val="22"/>
        </w:rPr>
      </w:pPr>
      <w:hyperlink w:anchor="_Toc16703850" w:history="1">
        <w:r w:rsidRPr="004430C7">
          <w:rPr>
            <w:rStyle w:val="Hyperlink"/>
            <w:bCs/>
            <w:noProof/>
          </w:rPr>
          <w:t>9 Audit Trail and Node Authentication (ATNA)</w:t>
        </w:r>
        <w:r>
          <w:rPr>
            <w:noProof/>
            <w:webHidden/>
          </w:rPr>
          <w:tab/>
        </w:r>
        <w:r>
          <w:rPr>
            <w:noProof/>
            <w:webHidden/>
          </w:rPr>
          <w:fldChar w:fldCharType="begin"/>
        </w:r>
        <w:r>
          <w:rPr>
            <w:noProof/>
            <w:webHidden/>
          </w:rPr>
          <w:instrText xml:space="preserve"> PAGEREF _Toc16703850 \h </w:instrText>
        </w:r>
        <w:r>
          <w:rPr>
            <w:noProof/>
            <w:webHidden/>
          </w:rPr>
        </w:r>
        <w:r>
          <w:rPr>
            <w:noProof/>
            <w:webHidden/>
          </w:rPr>
          <w:fldChar w:fldCharType="separate"/>
        </w:r>
        <w:r>
          <w:rPr>
            <w:noProof/>
            <w:webHidden/>
          </w:rPr>
          <w:t>16</w:t>
        </w:r>
        <w:r>
          <w:rPr>
            <w:noProof/>
            <w:webHidden/>
          </w:rPr>
          <w:fldChar w:fldCharType="end"/>
        </w:r>
      </w:hyperlink>
    </w:p>
    <w:p w14:paraId="35B31A50" w14:textId="0CF77DA4" w:rsidR="0019227C" w:rsidRDefault="0019227C">
      <w:pPr>
        <w:pStyle w:val="TOC4"/>
        <w:rPr>
          <w:rFonts w:asciiTheme="minorHAnsi" w:eastAsiaTheme="minorEastAsia" w:hAnsiTheme="minorHAnsi" w:cstheme="minorBidi"/>
          <w:noProof/>
          <w:sz w:val="22"/>
          <w:szCs w:val="22"/>
        </w:rPr>
      </w:pPr>
      <w:hyperlink w:anchor="_Toc16703851" w:history="1">
        <w:r w:rsidRPr="004430C7">
          <w:rPr>
            <w:rStyle w:val="Hyperlink"/>
            <w:noProof/>
          </w:rPr>
          <w:t>9.1.1.3 Audit Record Repository</w:t>
        </w:r>
        <w:r>
          <w:rPr>
            <w:noProof/>
            <w:webHidden/>
          </w:rPr>
          <w:tab/>
        </w:r>
        <w:r>
          <w:rPr>
            <w:noProof/>
            <w:webHidden/>
          </w:rPr>
          <w:fldChar w:fldCharType="begin"/>
        </w:r>
        <w:r>
          <w:rPr>
            <w:noProof/>
            <w:webHidden/>
          </w:rPr>
          <w:instrText xml:space="preserve"> PAGEREF _Toc16703851 \h </w:instrText>
        </w:r>
        <w:r>
          <w:rPr>
            <w:noProof/>
            <w:webHidden/>
          </w:rPr>
        </w:r>
        <w:r>
          <w:rPr>
            <w:noProof/>
            <w:webHidden/>
          </w:rPr>
          <w:fldChar w:fldCharType="separate"/>
        </w:r>
        <w:r>
          <w:rPr>
            <w:noProof/>
            <w:webHidden/>
          </w:rPr>
          <w:t>18</w:t>
        </w:r>
        <w:r>
          <w:rPr>
            <w:noProof/>
            <w:webHidden/>
          </w:rPr>
          <w:fldChar w:fldCharType="end"/>
        </w:r>
      </w:hyperlink>
    </w:p>
    <w:p w14:paraId="33054F92" w14:textId="1E814EA7" w:rsidR="0019227C" w:rsidRDefault="0019227C">
      <w:pPr>
        <w:pStyle w:val="TOC4"/>
        <w:rPr>
          <w:rFonts w:asciiTheme="minorHAnsi" w:eastAsiaTheme="minorEastAsia" w:hAnsiTheme="minorHAnsi" w:cstheme="minorBidi"/>
          <w:noProof/>
          <w:sz w:val="22"/>
          <w:szCs w:val="22"/>
        </w:rPr>
      </w:pPr>
      <w:hyperlink w:anchor="_Toc16703852" w:history="1">
        <w:r w:rsidRPr="004430C7">
          <w:rPr>
            <w:rStyle w:val="Hyperlink"/>
            <w:noProof/>
          </w:rPr>
          <w:t>9.1.1.5 Audit Consumer</w:t>
        </w:r>
        <w:r>
          <w:rPr>
            <w:noProof/>
            <w:webHidden/>
          </w:rPr>
          <w:tab/>
        </w:r>
        <w:r>
          <w:rPr>
            <w:noProof/>
            <w:webHidden/>
          </w:rPr>
          <w:fldChar w:fldCharType="begin"/>
        </w:r>
        <w:r>
          <w:rPr>
            <w:noProof/>
            <w:webHidden/>
          </w:rPr>
          <w:instrText xml:space="preserve"> PAGEREF _Toc16703852 \h </w:instrText>
        </w:r>
        <w:r>
          <w:rPr>
            <w:noProof/>
            <w:webHidden/>
          </w:rPr>
        </w:r>
        <w:r>
          <w:rPr>
            <w:noProof/>
            <w:webHidden/>
          </w:rPr>
          <w:fldChar w:fldCharType="separate"/>
        </w:r>
        <w:r>
          <w:rPr>
            <w:noProof/>
            <w:webHidden/>
          </w:rPr>
          <w:t>18</w:t>
        </w:r>
        <w:r>
          <w:rPr>
            <w:noProof/>
            <w:webHidden/>
          </w:rPr>
          <w:fldChar w:fldCharType="end"/>
        </w:r>
      </w:hyperlink>
    </w:p>
    <w:p w14:paraId="6DCA6C14" w14:textId="73F740FA" w:rsidR="0019227C" w:rsidRDefault="0019227C">
      <w:pPr>
        <w:pStyle w:val="TOC2"/>
        <w:rPr>
          <w:rFonts w:asciiTheme="minorHAnsi" w:eastAsiaTheme="minorEastAsia" w:hAnsiTheme="minorHAnsi" w:cstheme="minorBidi"/>
          <w:noProof/>
          <w:sz w:val="22"/>
          <w:szCs w:val="22"/>
        </w:rPr>
      </w:pPr>
      <w:hyperlink w:anchor="_Toc16703853" w:history="1">
        <w:r w:rsidRPr="004430C7">
          <w:rPr>
            <w:rStyle w:val="Hyperlink"/>
            <w:noProof/>
          </w:rPr>
          <w:t>9.2 ATNA Actor Options</w:t>
        </w:r>
        <w:r>
          <w:rPr>
            <w:noProof/>
            <w:webHidden/>
          </w:rPr>
          <w:tab/>
        </w:r>
        <w:r>
          <w:rPr>
            <w:noProof/>
            <w:webHidden/>
          </w:rPr>
          <w:fldChar w:fldCharType="begin"/>
        </w:r>
        <w:r>
          <w:rPr>
            <w:noProof/>
            <w:webHidden/>
          </w:rPr>
          <w:instrText xml:space="preserve"> PAGEREF _Toc16703853 \h </w:instrText>
        </w:r>
        <w:r>
          <w:rPr>
            <w:noProof/>
            <w:webHidden/>
          </w:rPr>
        </w:r>
        <w:r>
          <w:rPr>
            <w:noProof/>
            <w:webHidden/>
          </w:rPr>
          <w:fldChar w:fldCharType="separate"/>
        </w:r>
        <w:r>
          <w:rPr>
            <w:noProof/>
            <w:webHidden/>
          </w:rPr>
          <w:t>19</w:t>
        </w:r>
        <w:r>
          <w:rPr>
            <w:noProof/>
            <w:webHidden/>
          </w:rPr>
          <w:fldChar w:fldCharType="end"/>
        </w:r>
      </w:hyperlink>
    </w:p>
    <w:p w14:paraId="09A12585" w14:textId="4A37E91B" w:rsidR="0019227C" w:rsidRDefault="0019227C">
      <w:pPr>
        <w:pStyle w:val="TOC3"/>
        <w:rPr>
          <w:rFonts w:asciiTheme="minorHAnsi" w:eastAsiaTheme="minorEastAsia" w:hAnsiTheme="minorHAnsi" w:cstheme="minorBidi"/>
          <w:noProof/>
          <w:sz w:val="22"/>
          <w:szCs w:val="22"/>
        </w:rPr>
      </w:pPr>
      <w:hyperlink w:anchor="_Toc16703854" w:history="1">
        <w:r w:rsidRPr="004430C7">
          <w:rPr>
            <w:rStyle w:val="Hyperlink"/>
            <w:noProof/>
          </w:rPr>
          <w:t>9.2.3 Retrieve Audit Message Option</w:t>
        </w:r>
        <w:r>
          <w:rPr>
            <w:noProof/>
            <w:webHidden/>
          </w:rPr>
          <w:tab/>
        </w:r>
        <w:r>
          <w:rPr>
            <w:noProof/>
            <w:webHidden/>
          </w:rPr>
          <w:fldChar w:fldCharType="begin"/>
        </w:r>
        <w:r>
          <w:rPr>
            <w:noProof/>
            <w:webHidden/>
          </w:rPr>
          <w:instrText xml:space="preserve"> PAGEREF _Toc16703854 \h </w:instrText>
        </w:r>
        <w:r>
          <w:rPr>
            <w:noProof/>
            <w:webHidden/>
          </w:rPr>
        </w:r>
        <w:r>
          <w:rPr>
            <w:noProof/>
            <w:webHidden/>
          </w:rPr>
          <w:fldChar w:fldCharType="separate"/>
        </w:r>
        <w:r>
          <w:rPr>
            <w:noProof/>
            <w:webHidden/>
          </w:rPr>
          <w:t>20</w:t>
        </w:r>
        <w:r>
          <w:rPr>
            <w:noProof/>
            <w:webHidden/>
          </w:rPr>
          <w:fldChar w:fldCharType="end"/>
        </w:r>
      </w:hyperlink>
    </w:p>
    <w:p w14:paraId="06290250" w14:textId="07BB2914" w:rsidR="0019227C" w:rsidRDefault="0019227C">
      <w:pPr>
        <w:pStyle w:val="TOC3"/>
        <w:rPr>
          <w:rFonts w:asciiTheme="minorHAnsi" w:eastAsiaTheme="minorEastAsia" w:hAnsiTheme="minorHAnsi" w:cstheme="minorBidi"/>
          <w:noProof/>
          <w:sz w:val="22"/>
          <w:szCs w:val="22"/>
        </w:rPr>
      </w:pPr>
      <w:hyperlink w:anchor="_Toc16703855" w:history="1">
        <w:r w:rsidRPr="004430C7">
          <w:rPr>
            <w:rStyle w:val="Hyperlink"/>
            <w:noProof/>
          </w:rPr>
          <w:t>9.2.4 Retrieve Syslog Message Option</w:t>
        </w:r>
        <w:r>
          <w:rPr>
            <w:noProof/>
            <w:webHidden/>
          </w:rPr>
          <w:tab/>
        </w:r>
        <w:r>
          <w:rPr>
            <w:noProof/>
            <w:webHidden/>
          </w:rPr>
          <w:fldChar w:fldCharType="begin"/>
        </w:r>
        <w:r>
          <w:rPr>
            <w:noProof/>
            <w:webHidden/>
          </w:rPr>
          <w:instrText xml:space="preserve"> PAGEREF _Toc16703855 \h </w:instrText>
        </w:r>
        <w:r>
          <w:rPr>
            <w:noProof/>
            <w:webHidden/>
          </w:rPr>
        </w:r>
        <w:r>
          <w:rPr>
            <w:noProof/>
            <w:webHidden/>
          </w:rPr>
          <w:fldChar w:fldCharType="separate"/>
        </w:r>
        <w:r>
          <w:rPr>
            <w:noProof/>
            <w:webHidden/>
          </w:rPr>
          <w:t>20</w:t>
        </w:r>
        <w:r>
          <w:rPr>
            <w:noProof/>
            <w:webHidden/>
          </w:rPr>
          <w:fldChar w:fldCharType="end"/>
        </w:r>
      </w:hyperlink>
    </w:p>
    <w:p w14:paraId="6E4A63DE" w14:textId="0481663E" w:rsidR="0019227C" w:rsidRDefault="0019227C">
      <w:pPr>
        <w:pStyle w:val="TOC3"/>
        <w:rPr>
          <w:rFonts w:asciiTheme="minorHAnsi" w:eastAsiaTheme="minorEastAsia" w:hAnsiTheme="minorHAnsi" w:cstheme="minorBidi"/>
          <w:noProof/>
          <w:sz w:val="22"/>
          <w:szCs w:val="22"/>
        </w:rPr>
      </w:pPr>
      <w:hyperlink w:anchor="_Toc16703856" w:history="1">
        <w:r w:rsidRPr="004430C7">
          <w:rPr>
            <w:rStyle w:val="Hyperlink"/>
            <w:noProof/>
          </w:rPr>
          <w:t>9.2.7 Audit Transport (ATX) Options</w:t>
        </w:r>
        <w:r>
          <w:rPr>
            <w:noProof/>
            <w:webHidden/>
          </w:rPr>
          <w:tab/>
        </w:r>
        <w:r>
          <w:rPr>
            <w:noProof/>
            <w:webHidden/>
          </w:rPr>
          <w:fldChar w:fldCharType="begin"/>
        </w:r>
        <w:r>
          <w:rPr>
            <w:noProof/>
            <w:webHidden/>
          </w:rPr>
          <w:instrText xml:space="preserve"> PAGEREF _Toc16703856 \h </w:instrText>
        </w:r>
        <w:r>
          <w:rPr>
            <w:noProof/>
            <w:webHidden/>
          </w:rPr>
        </w:r>
        <w:r>
          <w:rPr>
            <w:noProof/>
            <w:webHidden/>
          </w:rPr>
          <w:fldChar w:fldCharType="separate"/>
        </w:r>
        <w:r>
          <w:rPr>
            <w:noProof/>
            <w:webHidden/>
          </w:rPr>
          <w:t>20</w:t>
        </w:r>
        <w:r>
          <w:rPr>
            <w:noProof/>
            <w:webHidden/>
          </w:rPr>
          <w:fldChar w:fldCharType="end"/>
        </w:r>
      </w:hyperlink>
    </w:p>
    <w:p w14:paraId="36E62D51" w14:textId="4DF553FB" w:rsidR="0019227C" w:rsidRDefault="0019227C">
      <w:pPr>
        <w:pStyle w:val="TOC4"/>
        <w:rPr>
          <w:rFonts w:asciiTheme="minorHAnsi" w:eastAsiaTheme="minorEastAsia" w:hAnsiTheme="minorHAnsi" w:cstheme="minorBidi"/>
          <w:noProof/>
          <w:sz w:val="22"/>
          <w:szCs w:val="22"/>
        </w:rPr>
      </w:pPr>
      <w:hyperlink w:anchor="_Toc16703857" w:history="1">
        <w:r w:rsidRPr="004430C7">
          <w:rPr>
            <w:rStyle w:val="Hyperlink"/>
            <w:noProof/>
          </w:rPr>
          <w:t>9.2.7.1 ATX: FHIR Feed Option</w:t>
        </w:r>
        <w:r>
          <w:rPr>
            <w:noProof/>
            <w:webHidden/>
          </w:rPr>
          <w:tab/>
        </w:r>
        <w:r>
          <w:rPr>
            <w:noProof/>
            <w:webHidden/>
          </w:rPr>
          <w:fldChar w:fldCharType="begin"/>
        </w:r>
        <w:r>
          <w:rPr>
            <w:noProof/>
            <w:webHidden/>
          </w:rPr>
          <w:instrText xml:space="preserve"> PAGEREF _Toc16703857 \h </w:instrText>
        </w:r>
        <w:r>
          <w:rPr>
            <w:noProof/>
            <w:webHidden/>
          </w:rPr>
        </w:r>
        <w:r>
          <w:rPr>
            <w:noProof/>
            <w:webHidden/>
          </w:rPr>
          <w:fldChar w:fldCharType="separate"/>
        </w:r>
        <w:r>
          <w:rPr>
            <w:noProof/>
            <w:webHidden/>
          </w:rPr>
          <w:t>20</w:t>
        </w:r>
        <w:r>
          <w:rPr>
            <w:noProof/>
            <w:webHidden/>
          </w:rPr>
          <w:fldChar w:fldCharType="end"/>
        </w:r>
      </w:hyperlink>
    </w:p>
    <w:p w14:paraId="37654508" w14:textId="5F1C0423" w:rsidR="0019227C" w:rsidRDefault="0019227C">
      <w:pPr>
        <w:pStyle w:val="TOC4"/>
        <w:rPr>
          <w:rFonts w:asciiTheme="minorHAnsi" w:eastAsiaTheme="minorEastAsia" w:hAnsiTheme="minorHAnsi" w:cstheme="minorBidi"/>
          <w:noProof/>
          <w:sz w:val="22"/>
          <w:szCs w:val="22"/>
        </w:rPr>
      </w:pPr>
      <w:hyperlink w:anchor="_Toc16703858" w:history="1">
        <w:r w:rsidRPr="004430C7">
          <w:rPr>
            <w:rStyle w:val="Hyperlink"/>
            <w:noProof/>
          </w:rPr>
          <w:t>9.2.7.2 ATX: TLS Syslog Option</w:t>
        </w:r>
        <w:r>
          <w:rPr>
            <w:noProof/>
            <w:webHidden/>
          </w:rPr>
          <w:tab/>
        </w:r>
        <w:r>
          <w:rPr>
            <w:noProof/>
            <w:webHidden/>
          </w:rPr>
          <w:fldChar w:fldCharType="begin"/>
        </w:r>
        <w:r>
          <w:rPr>
            <w:noProof/>
            <w:webHidden/>
          </w:rPr>
          <w:instrText xml:space="preserve"> PAGEREF _Toc16703858 \h </w:instrText>
        </w:r>
        <w:r>
          <w:rPr>
            <w:noProof/>
            <w:webHidden/>
          </w:rPr>
        </w:r>
        <w:r>
          <w:rPr>
            <w:noProof/>
            <w:webHidden/>
          </w:rPr>
          <w:fldChar w:fldCharType="separate"/>
        </w:r>
        <w:r>
          <w:rPr>
            <w:noProof/>
            <w:webHidden/>
          </w:rPr>
          <w:t>20</w:t>
        </w:r>
        <w:r>
          <w:rPr>
            <w:noProof/>
            <w:webHidden/>
          </w:rPr>
          <w:fldChar w:fldCharType="end"/>
        </w:r>
      </w:hyperlink>
    </w:p>
    <w:p w14:paraId="43161E1F" w14:textId="627F677A" w:rsidR="0019227C" w:rsidRDefault="0019227C">
      <w:pPr>
        <w:pStyle w:val="TOC4"/>
        <w:rPr>
          <w:rFonts w:asciiTheme="minorHAnsi" w:eastAsiaTheme="minorEastAsia" w:hAnsiTheme="minorHAnsi" w:cstheme="minorBidi"/>
          <w:noProof/>
          <w:sz w:val="22"/>
          <w:szCs w:val="22"/>
        </w:rPr>
      </w:pPr>
      <w:hyperlink w:anchor="_Toc16703859" w:history="1">
        <w:r w:rsidRPr="004430C7">
          <w:rPr>
            <w:rStyle w:val="Hyperlink"/>
            <w:noProof/>
          </w:rPr>
          <w:t>9.2.7.3 ATX: UDP Syslog Option</w:t>
        </w:r>
        <w:r>
          <w:rPr>
            <w:noProof/>
            <w:webHidden/>
          </w:rPr>
          <w:tab/>
        </w:r>
        <w:r>
          <w:rPr>
            <w:noProof/>
            <w:webHidden/>
          </w:rPr>
          <w:fldChar w:fldCharType="begin"/>
        </w:r>
        <w:r>
          <w:rPr>
            <w:noProof/>
            <w:webHidden/>
          </w:rPr>
          <w:instrText xml:space="preserve"> PAGEREF _Toc16703859 \h </w:instrText>
        </w:r>
        <w:r>
          <w:rPr>
            <w:noProof/>
            <w:webHidden/>
          </w:rPr>
        </w:r>
        <w:r>
          <w:rPr>
            <w:noProof/>
            <w:webHidden/>
          </w:rPr>
          <w:fldChar w:fldCharType="separate"/>
        </w:r>
        <w:r>
          <w:rPr>
            <w:noProof/>
            <w:webHidden/>
          </w:rPr>
          <w:t>21</w:t>
        </w:r>
        <w:r>
          <w:rPr>
            <w:noProof/>
            <w:webHidden/>
          </w:rPr>
          <w:fldChar w:fldCharType="end"/>
        </w:r>
      </w:hyperlink>
    </w:p>
    <w:p w14:paraId="428E5969" w14:textId="7B3D354B" w:rsidR="0019227C" w:rsidRDefault="0019227C">
      <w:pPr>
        <w:pStyle w:val="TOC2"/>
        <w:rPr>
          <w:rFonts w:asciiTheme="minorHAnsi" w:eastAsiaTheme="minorEastAsia" w:hAnsiTheme="minorHAnsi" w:cstheme="minorBidi"/>
          <w:noProof/>
          <w:sz w:val="22"/>
          <w:szCs w:val="22"/>
        </w:rPr>
      </w:pPr>
      <w:hyperlink w:anchor="_Toc16703860" w:history="1">
        <w:r w:rsidRPr="004430C7">
          <w:rPr>
            <w:rStyle w:val="Hyperlink"/>
            <w:noProof/>
          </w:rPr>
          <w:t>9.4.2 Use Cases</w:t>
        </w:r>
        <w:r>
          <w:rPr>
            <w:noProof/>
            <w:webHidden/>
          </w:rPr>
          <w:tab/>
        </w:r>
        <w:r>
          <w:rPr>
            <w:noProof/>
            <w:webHidden/>
          </w:rPr>
          <w:fldChar w:fldCharType="begin"/>
        </w:r>
        <w:r>
          <w:rPr>
            <w:noProof/>
            <w:webHidden/>
          </w:rPr>
          <w:instrText xml:space="preserve"> PAGEREF _Toc16703860 \h </w:instrText>
        </w:r>
        <w:r>
          <w:rPr>
            <w:noProof/>
            <w:webHidden/>
          </w:rPr>
        </w:r>
        <w:r>
          <w:rPr>
            <w:noProof/>
            <w:webHidden/>
          </w:rPr>
          <w:fldChar w:fldCharType="separate"/>
        </w:r>
        <w:r>
          <w:rPr>
            <w:noProof/>
            <w:webHidden/>
          </w:rPr>
          <w:t>21</w:t>
        </w:r>
        <w:r>
          <w:rPr>
            <w:noProof/>
            <w:webHidden/>
          </w:rPr>
          <w:fldChar w:fldCharType="end"/>
        </w:r>
      </w:hyperlink>
    </w:p>
    <w:p w14:paraId="6A08FC4A" w14:textId="11092B38" w:rsidR="0019227C" w:rsidRDefault="0019227C">
      <w:pPr>
        <w:pStyle w:val="TOC4"/>
        <w:rPr>
          <w:rFonts w:asciiTheme="minorHAnsi" w:eastAsiaTheme="minorEastAsia" w:hAnsiTheme="minorHAnsi" w:cstheme="minorBidi"/>
          <w:noProof/>
          <w:sz w:val="22"/>
          <w:szCs w:val="22"/>
        </w:rPr>
      </w:pPr>
      <w:hyperlink w:anchor="_Toc16703861" w:history="1">
        <w:r w:rsidRPr="004430C7">
          <w:rPr>
            <w:rStyle w:val="Hyperlink"/>
            <w:noProof/>
          </w:rPr>
          <w:t>9.4.2.4 Clinician Personal History of Study views process flow</w:t>
        </w:r>
        <w:r>
          <w:rPr>
            <w:noProof/>
            <w:webHidden/>
          </w:rPr>
          <w:tab/>
        </w:r>
        <w:r>
          <w:rPr>
            <w:noProof/>
            <w:webHidden/>
          </w:rPr>
          <w:fldChar w:fldCharType="begin"/>
        </w:r>
        <w:r>
          <w:rPr>
            <w:noProof/>
            <w:webHidden/>
          </w:rPr>
          <w:instrText xml:space="preserve"> PAGEREF _Toc16703861 \h </w:instrText>
        </w:r>
        <w:r>
          <w:rPr>
            <w:noProof/>
            <w:webHidden/>
          </w:rPr>
        </w:r>
        <w:r>
          <w:rPr>
            <w:noProof/>
            <w:webHidden/>
          </w:rPr>
          <w:fldChar w:fldCharType="separate"/>
        </w:r>
        <w:r>
          <w:rPr>
            <w:noProof/>
            <w:webHidden/>
          </w:rPr>
          <w:t>21</w:t>
        </w:r>
        <w:r>
          <w:rPr>
            <w:noProof/>
            <w:webHidden/>
          </w:rPr>
          <w:fldChar w:fldCharType="end"/>
        </w:r>
      </w:hyperlink>
    </w:p>
    <w:p w14:paraId="75C39957" w14:textId="47AB73EB" w:rsidR="0019227C" w:rsidRDefault="0019227C">
      <w:pPr>
        <w:pStyle w:val="TOC5"/>
        <w:rPr>
          <w:rFonts w:asciiTheme="minorHAnsi" w:eastAsiaTheme="minorEastAsia" w:hAnsiTheme="minorHAnsi" w:cstheme="minorBidi"/>
          <w:noProof/>
          <w:sz w:val="22"/>
          <w:szCs w:val="22"/>
        </w:rPr>
      </w:pPr>
      <w:hyperlink w:anchor="_Toc16703862" w:history="1">
        <w:r w:rsidRPr="004430C7">
          <w:rPr>
            <w:rStyle w:val="Hyperlink"/>
            <w:noProof/>
          </w:rPr>
          <w:t>9.4.2.4.1 Clinician Personal History of Study views use-case</w:t>
        </w:r>
        <w:r>
          <w:rPr>
            <w:noProof/>
            <w:webHidden/>
          </w:rPr>
          <w:tab/>
        </w:r>
        <w:r>
          <w:rPr>
            <w:noProof/>
            <w:webHidden/>
          </w:rPr>
          <w:fldChar w:fldCharType="begin"/>
        </w:r>
        <w:r>
          <w:rPr>
            <w:noProof/>
            <w:webHidden/>
          </w:rPr>
          <w:instrText xml:space="preserve"> PAGEREF _Toc16703862 \h </w:instrText>
        </w:r>
        <w:r>
          <w:rPr>
            <w:noProof/>
            <w:webHidden/>
          </w:rPr>
        </w:r>
        <w:r>
          <w:rPr>
            <w:noProof/>
            <w:webHidden/>
          </w:rPr>
          <w:fldChar w:fldCharType="separate"/>
        </w:r>
        <w:r>
          <w:rPr>
            <w:noProof/>
            <w:webHidden/>
          </w:rPr>
          <w:t>22</w:t>
        </w:r>
        <w:r>
          <w:rPr>
            <w:noProof/>
            <w:webHidden/>
          </w:rPr>
          <w:fldChar w:fldCharType="end"/>
        </w:r>
      </w:hyperlink>
    </w:p>
    <w:p w14:paraId="6BDEA579" w14:textId="23F5B5E9" w:rsidR="0019227C" w:rsidRDefault="0019227C">
      <w:pPr>
        <w:pStyle w:val="TOC4"/>
        <w:rPr>
          <w:rFonts w:asciiTheme="minorHAnsi" w:eastAsiaTheme="minorEastAsia" w:hAnsiTheme="minorHAnsi" w:cstheme="minorBidi"/>
          <w:noProof/>
          <w:sz w:val="22"/>
          <w:szCs w:val="22"/>
        </w:rPr>
      </w:pPr>
      <w:hyperlink w:anchor="_Toc16703863" w:history="1">
        <w:r w:rsidRPr="004430C7">
          <w:rPr>
            <w:rStyle w:val="Hyperlink"/>
            <w:noProof/>
          </w:rPr>
          <w:t>9.4.2.5</w:t>
        </w:r>
        <w:r w:rsidRPr="004430C7">
          <w:rPr>
            <w:rStyle w:val="Hyperlink"/>
            <w:noProof/>
            <w:lang w:eastAsia="it-IT"/>
          </w:rPr>
          <w:t xml:space="preserve"> </w:t>
        </w:r>
        <w:r w:rsidRPr="004430C7">
          <w:rPr>
            <w:rStyle w:val="Hyperlink"/>
            <w:noProof/>
          </w:rPr>
          <w:t>Patient access to his audit records process flow</w:t>
        </w:r>
        <w:r>
          <w:rPr>
            <w:noProof/>
            <w:webHidden/>
          </w:rPr>
          <w:tab/>
        </w:r>
        <w:r>
          <w:rPr>
            <w:noProof/>
            <w:webHidden/>
          </w:rPr>
          <w:fldChar w:fldCharType="begin"/>
        </w:r>
        <w:r>
          <w:rPr>
            <w:noProof/>
            <w:webHidden/>
          </w:rPr>
          <w:instrText xml:space="preserve"> PAGEREF _Toc16703863 \h </w:instrText>
        </w:r>
        <w:r>
          <w:rPr>
            <w:noProof/>
            <w:webHidden/>
          </w:rPr>
        </w:r>
        <w:r>
          <w:rPr>
            <w:noProof/>
            <w:webHidden/>
          </w:rPr>
          <w:fldChar w:fldCharType="separate"/>
        </w:r>
        <w:r>
          <w:rPr>
            <w:noProof/>
            <w:webHidden/>
          </w:rPr>
          <w:t>23</w:t>
        </w:r>
        <w:r>
          <w:rPr>
            <w:noProof/>
            <w:webHidden/>
          </w:rPr>
          <w:fldChar w:fldCharType="end"/>
        </w:r>
      </w:hyperlink>
    </w:p>
    <w:p w14:paraId="577F115C" w14:textId="186ECE79" w:rsidR="0019227C" w:rsidRDefault="0019227C">
      <w:pPr>
        <w:pStyle w:val="TOC5"/>
        <w:rPr>
          <w:rFonts w:asciiTheme="minorHAnsi" w:eastAsiaTheme="minorEastAsia" w:hAnsiTheme="minorHAnsi" w:cstheme="minorBidi"/>
          <w:noProof/>
          <w:sz w:val="22"/>
          <w:szCs w:val="22"/>
        </w:rPr>
      </w:pPr>
      <w:hyperlink w:anchor="_Toc16703864" w:history="1">
        <w:r w:rsidRPr="004430C7">
          <w:rPr>
            <w:rStyle w:val="Hyperlink"/>
            <w:noProof/>
          </w:rPr>
          <w:t>9.4.2.5.1 Patient access to his audit records use case</w:t>
        </w:r>
        <w:r>
          <w:rPr>
            <w:noProof/>
            <w:webHidden/>
          </w:rPr>
          <w:tab/>
        </w:r>
        <w:r>
          <w:rPr>
            <w:noProof/>
            <w:webHidden/>
          </w:rPr>
          <w:fldChar w:fldCharType="begin"/>
        </w:r>
        <w:r>
          <w:rPr>
            <w:noProof/>
            <w:webHidden/>
          </w:rPr>
          <w:instrText xml:space="preserve"> PAGEREF _Toc16703864 \h </w:instrText>
        </w:r>
        <w:r>
          <w:rPr>
            <w:noProof/>
            <w:webHidden/>
          </w:rPr>
        </w:r>
        <w:r>
          <w:rPr>
            <w:noProof/>
            <w:webHidden/>
          </w:rPr>
          <w:fldChar w:fldCharType="separate"/>
        </w:r>
        <w:r>
          <w:rPr>
            <w:noProof/>
            <w:webHidden/>
          </w:rPr>
          <w:t>23</w:t>
        </w:r>
        <w:r>
          <w:rPr>
            <w:noProof/>
            <w:webHidden/>
          </w:rPr>
          <w:fldChar w:fldCharType="end"/>
        </w:r>
      </w:hyperlink>
    </w:p>
    <w:p w14:paraId="40C9E0BF" w14:textId="356653AB" w:rsidR="0019227C" w:rsidRDefault="0019227C">
      <w:pPr>
        <w:pStyle w:val="TOC3"/>
        <w:rPr>
          <w:rFonts w:asciiTheme="minorHAnsi" w:eastAsiaTheme="minorEastAsia" w:hAnsiTheme="minorHAnsi" w:cstheme="minorBidi"/>
          <w:noProof/>
          <w:sz w:val="22"/>
          <w:szCs w:val="22"/>
        </w:rPr>
      </w:pPr>
      <w:hyperlink w:anchor="_Toc16703865" w:history="1">
        <w:r w:rsidRPr="004430C7">
          <w:rPr>
            <w:rStyle w:val="Hyperlink"/>
            <w:noProof/>
          </w:rPr>
          <w:t>9.4.3 Technical Approach to Query use cases</w:t>
        </w:r>
        <w:r>
          <w:rPr>
            <w:noProof/>
            <w:webHidden/>
          </w:rPr>
          <w:tab/>
        </w:r>
        <w:r>
          <w:rPr>
            <w:noProof/>
            <w:webHidden/>
          </w:rPr>
          <w:fldChar w:fldCharType="begin"/>
        </w:r>
        <w:r>
          <w:rPr>
            <w:noProof/>
            <w:webHidden/>
          </w:rPr>
          <w:instrText xml:space="preserve"> PAGEREF _Toc16703865 \h </w:instrText>
        </w:r>
        <w:r>
          <w:rPr>
            <w:noProof/>
            <w:webHidden/>
          </w:rPr>
        </w:r>
        <w:r>
          <w:rPr>
            <w:noProof/>
            <w:webHidden/>
          </w:rPr>
          <w:fldChar w:fldCharType="separate"/>
        </w:r>
        <w:r>
          <w:rPr>
            <w:noProof/>
            <w:webHidden/>
          </w:rPr>
          <w:t>24</w:t>
        </w:r>
        <w:r>
          <w:rPr>
            <w:noProof/>
            <w:webHidden/>
          </w:rPr>
          <w:fldChar w:fldCharType="end"/>
        </w:r>
      </w:hyperlink>
    </w:p>
    <w:p w14:paraId="1BBFCF90" w14:textId="5FD8CDF3" w:rsidR="0019227C" w:rsidRDefault="0019227C">
      <w:pPr>
        <w:pStyle w:val="TOC2"/>
        <w:rPr>
          <w:rFonts w:asciiTheme="minorHAnsi" w:eastAsiaTheme="minorEastAsia" w:hAnsiTheme="minorHAnsi" w:cstheme="minorBidi"/>
          <w:noProof/>
          <w:sz w:val="22"/>
          <w:szCs w:val="22"/>
        </w:rPr>
      </w:pPr>
      <w:hyperlink w:anchor="_Toc16703866" w:history="1">
        <w:r w:rsidRPr="004430C7">
          <w:rPr>
            <w:rStyle w:val="Hyperlink"/>
            <w:noProof/>
          </w:rPr>
          <w:t>9.5 ATNA Security Considerations</w:t>
        </w:r>
        <w:r>
          <w:rPr>
            <w:noProof/>
            <w:webHidden/>
          </w:rPr>
          <w:tab/>
        </w:r>
        <w:r>
          <w:rPr>
            <w:noProof/>
            <w:webHidden/>
          </w:rPr>
          <w:fldChar w:fldCharType="begin"/>
        </w:r>
        <w:r>
          <w:rPr>
            <w:noProof/>
            <w:webHidden/>
          </w:rPr>
          <w:instrText xml:space="preserve"> PAGEREF _Toc16703866 \h </w:instrText>
        </w:r>
        <w:r>
          <w:rPr>
            <w:noProof/>
            <w:webHidden/>
          </w:rPr>
        </w:r>
        <w:r>
          <w:rPr>
            <w:noProof/>
            <w:webHidden/>
          </w:rPr>
          <w:fldChar w:fldCharType="separate"/>
        </w:r>
        <w:r>
          <w:rPr>
            <w:noProof/>
            <w:webHidden/>
          </w:rPr>
          <w:t>25</w:t>
        </w:r>
        <w:r>
          <w:rPr>
            <w:noProof/>
            <w:webHidden/>
          </w:rPr>
          <w:fldChar w:fldCharType="end"/>
        </w:r>
      </w:hyperlink>
    </w:p>
    <w:p w14:paraId="288A886D" w14:textId="19226578" w:rsidR="0019227C" w:rsidRPr="00F83445" w:rsidRDefault="0019227C">
      <w:pPr>
        <w:pStyle w:val="TOC1"/>
        <w:rPr>
          <w:rFonts w:asciiTheme="minorHAnsi" w:eastAsiaTheme="minorEastAsia" w:hAnsiTheme="minorHAnsi" w:cstheme="minorBidi"/>
          <w:b/>
          <w:bCs/>
          <w:noProof/>
          <w:sz w:val="22"/>
          <w:szCs w:val="22"/>
        </w:rPr>
      </w:pPr>
      <w:hyperlink w:anchor="_Toc16703867" w:history="1">
        <w:r w:rsidRPr="00F83445">
          <w:rPr>
            <w:rStyle w:val="Hyperlink"/>
            <w:b/>
            <w:bCs/>
            <w:noProof/>
          </w:rPr>
          <w:t>Volume 2a – Transactions</w:t>
        </w:r>
        <w:r w:rsidRPr="00F83445">
          <w:rPr>
            <w:b/>
            <w:bCs/>
            <w:noProof/>
            <w:webHidden/>
          </w:rPr>
          <w:tab/>
        </w:r>
        <w:r w:rsidRPr="00F83445">
          <w:rPr>
            <w:b/>
            <w:bCs/>
            <w:noProof/>
            <w:webHidden/>
          </w:rPr>
          <w:fldChar w:fldCharType="begin"/>
        </w:r>
        <w:r w:rsidRPr="00F83445">
          <w:rPr>
            <w:b/>
            <w:bCs/>
            <w:noProof/>
            <w:webHidden/>
          </w:rPr>
          <w:instrText xml:space="preserve"> PAGEREF _Toc16703867 \h </w:instrText>
        </w:r>
        <w:r w:rsidRPr="00F83445">
          <w:rPr>
            <w:b/>
            <w:bCs/>
            <w:noProof/>
            <w:webHidden/>
          </w:rPr>
        </w:r>
        <w:r w:rsidRPr="00F83445">
          <w:rPr>
            <w:b/>
            <w:bCs/>
            <w:noProof/>
            <w:webHidden/>
          </w:rPr>
          <w:fldChar w:fldCharType="separate"/>
        </w:r>
        <w:r w:rsidRPr="00F83445">
          <w:rPr>
            <w:b/>
            <w:bCs/>
            <w:noProof/>
            <w:webHidden/>
          </w:rPr>
          <w:t>27</w:t>
        </w:r>
        <w:r w:rsidRPr="00F83445">
          <w:rPr>
            <w:b/>
            <w:bCs/>
            <w:noProof/>
            <w:webHidden/>
          </w:rPr>
          <w:fldChar w:fldCharType="end"/>
        </w:r>
      </w:hyperlink>
    </w:p>
    <w:p w14:paraId="65A09184" w14:textId="4D126D62" w:rsidR="0019227C" w:rsidRDefault="0019227C">
      <w:pPr>
        <w:pStyle w:val="TOC2"/>
        <w:rPr>
          <w:rFonts w:asciiTheme="minorHAnsi" w:eastAsiaTheme="minorEastAsia" w:hAnsiTheme="minorHAnsi" w:cstheme="minorBidi"/>
          <w:noProof/>
          <w:sz w:val="22"/>
          <w:szCs w:val="22"/>
        </w:rPr>
      </w:pPr>
      <w:hyperlink w:anchor="_Toc16703868" w:history="1">
        <w:r w:rsidRPr="004430C7">
          <w:rPr>
            <w:rStyle w:val="Hyperlink"/>
            <w:noProof/>
          </w:rPr>
          <w:t>3.20 Record Audit Event [ITI-20]</w:t>
        </w:r>
        <w:r>
          <w:rPr>
            <w:noProof/>
            <w:webHidden/>
          </w:rPr>
          <w:tab/>
        </w:r>
        <w:r>
          <w:rPr>
            <w:noProof/>
            <w:webHidden/>
          </w:rPr>
          <w:fldChar w:fldCharType="begin"/>
        </w:r>
        <w:r>
          <w:rPr>
            <w:noProof/>
            <w:webHidden/>
          </w:rPr>
          <w:instrText xml:space="preserve"> PAGEREF _Toc16703868 \h </w:instrText>
        </w:r>
        <w:r>
          <w:rPr>
            <w:noProof/>
            <w:webHidden/>
          </w:rPr>
        </w:r>
        <w:r>
          <w:rPr>
            <w:noProof/>
            <w:webHidden/>
          </w:rPr>
          <w:fldChar w:fldCharType="separate"/>
        </w:r>
        <w:r>
          <w:rPr>
            <w:noProof/>
            <w:webHidden/>
          </w:rPr>
          <w:t>27</w:t>
        </w:r>
        <w:r>
          <w:rPr>
            <w:noProof/>
            <w:webHidden/>
          </w:rPr>
          <w:fldChar w:fldCharType="end"/>
        </w:r>
      </w:hyperlink>
    </w:p>
    <w:p w14:paraId="5BFB5F93" w14:textId="15C02503" w:rsidR="0019227C" w:rsidRDefault="0019227C">
      <w:pPr>
        <w:pStyle w:val="TOC3"/>
        <w:rPr>
          <w:rFonts w:asciiTheme="minorHAnsi" w:eastAsiaTheme="minorEastAsia" w:hAnsiTheme="minorHAnsi" w:cstheme="minorBidi"/>
          <w:noProof/>
          <w:sz w:val="22"/>
          <w:szCs w:val="22"/>
        </w:rPr>
      </w:pPr>
      <w:hyperlink w:anchor="_Toc16703869" w:history="1">
        <w:r w:rsidRPr="004430C7">
          <w:rPr>
            <w:rStyle w:val="Hyperlink"/>
            <w:noProof/>
          </w:rPr>
          <w:t>3.20.3 Referenced Standards</w:t>
        </w:r>
        <w:r>
          <w:rPr>
            <w:noProof/>
            <w:webHidden/>
          </w:rPr>
          <w:tab/>
        </w:r>
        <w:r>
          <w:rPr>
            <w:noProof/>
            <w:webHidden/>
          </w:rPr>
          <w:fldChar w:fldCharType="begin"/>
        </w:r>
        <w:r>
          <w:rPr>
            <w:noProof/>
            <w:webHidden/>
          </w:rPr>
          <w:instrText xml:space="preserve"> PAGEREF _Toc16703869 \h </w:instrText>
        </w:r>
        <w:r>
          <w:rPr>
            <w:noProof/>
            <w:webHidden/>
          </w:rPr>
        </w:r>
        <w:r>
          <w:rPr>
            <w:noProof/>
            <w:webHidden/>
          </w:rPr>
          <w:fldChar w:fldCharType="separate"/>
        </w:r>
        <w:r>
          <w:rPr>
            <w:noProof/>
            <w:webHidden/>
          </w:rPr>
          <w:t>27</w:t>
        </w:r>
        <w:r>
          <w:rPr>
            <w:noProof/>
            <w:webHidden/>
          </w:rPr>
          <w:fldChar w:fldCharType="end"/>
        </w:r>
      </w:hyperlink>
    </w:p>
    <w:p w14:paraId="558E7673" w14:textId="4640E6F4" w:rsidR="0019227C" w:rsidRDefault="0019227C">
      <w:pPr>
        <w:pStyle w:val="TOC3"/>
        <w:rPr>
          <w:rFonts w:asciiTheme="minorHAnsi" w:eastAsiaTheme="minorEastAsia" w:hAnsiTheme="minorHAnsi" w:cstheme="minorBidi"/>
          <w:noProof/>
          <w:sz w:val="22"/>
          <w:szCs w:val="22"/>
        </w:rPr>
      </w:pPr>
      <w:hyperlink w:anchor="_Toc16703870" w:history="1">
        <w:r w:rsidRPr="004430C7">
          <w:rPr>
            <w:rStyle w:val="Hyperlink"/>
            <w:noProof/>
          </w:rPr>
          <w:t>3.20.4 Messages</w:t>
        </w:r>
        <w:r>
          <w:rPr>
            <w:noProof/>
            <w:webHidden/>
          </w:rPr>
          <w:tab/>
        </w:r>
        <w:r>
          <w:rPr>
            <w:noProof/>
            <w:webHidden/>
          </w:rPr>
          <w:fldChar w:fldCharType="begin"/>
        </w:r>
        <w:r>
          <w:rPr>
            <w:noProof/>
            <w:webHidden/>
          </w:rPr>
          <w:instrText xml:space="preserve"> PAGEREF _Toc16703870 \h </w:instrText>
        </w:r>
        <w:r>
          <w:rPr>
            <w:noProof/>
            <w:webHidden/>
          </w:rPr>
        </w:r>
        <w:r>
          <w:rPr>
            <w:noProof/>
            <w:webHidden/>
          </w:rPr>
          <w:fldChar w:fldCharType="separate"/>
        </w:r>
        <w:r>
          <w:rPr>
            <w:noProof/>
            <w:webHidden/>
          </w:rPr>
          <w:t>28</w:t>
        </w:r>
        <w:r>
          <w:rPr>
            <w:noProof/>
            <w:webHidden/>
          </w:rPr>
          <w:fldChar w:fldCharType="end"/>
        </w:r>
      </w:hyperlink>
    </w:p>
    <w:p w14:paraId="5562F0C5" w14:textId="358DC862" w:rsidR="0019227C" w:rsidRDefault="0019227C">
      <w:pPr>
        <w:pStyle w:val="TOC4"/>
        <w:rPr>
          <w:rFonts w:asciiTheme="minorHAnsi" w:eastAsiaTheme="minorEastAsia" w:hAnsiTheme="minorHAnsi" w:cstheme="minorBidi"/>
          <w:noProof/>
          <w:sz w:val="22"/>
          <w:szCs w:val="22"/>
        </w:rPr>
      </w:pPr>
      <w:hyperlink w:anchor="_Toc16703871" w:history="1">
        <w:r w:rsidRPr="004430C7">
          <w:rPr>
            <w:rStyle w:val="Hyperlink"/>
            <w:noProof/>
          </w:rPr>
          <w:t xml:space="preserve">3.20.4.1 Send Audit Event </w:t>
        </w:r>
        <w:r w:rsidRPr="004430C7">
          <w:rPr>
            <w:rStyle w:val="Hyperlink"/>
            <w:strike/>
            <w:noProof/>
          </w:rPr>
          <w:t>message</w:t>
        </w:r>
        <w:r w:rsidRPr="004430C7">
          <w:rPr>
            <w:rStyle w:val="Hyperlink"/>
            <w:noProof/>
          </w:rPr>
          <w:t xml:space="preserve"> - Syslog Interaction</w:t>
        </w:r>
        <w:r>
          <w:rPr>
            <w:noProof/>
            <w:webHidden/>
          </w:rPr>
          <w:tab/>
        </w:r>
        <w:r>
          <w:rPr>
            <w:noProof/>
            <w:webHidden/>
          </w:rPr>
          <w:fldChar w:fldCharType="begin"/>
        </w:r>
        <w:r>
          <w:rPr>
            <w:noProof/>
            <w:webHidden/>
          </w:rPr>
          <w:instrText xml:space="preserve"> PAGEREF _Toc16703871 \h </w:instrText>
        </w:r>
        <w:r>
          <w:rPr>
            <w:noProof/>
            <w:webHidden/>
          </w:rPr>
        </w:r>
        <w:r>
          <w:rPr>
            <w:noProof/>
            <w:webHidden/>
          </w:rPr>
          <w:fldChar w:fldCharType="separate"/>
        </w:r>
        <w:r>
          <w:rPr>
            <w:noProof/>
            <w:webHidden/>
          </w:rPr>
          <w:t>29</w:t>
        </w:r>
        <w:r>
          <w:rPr>
            <w:noProof/>
            <w:webHidden/>
          </w:rPr>
          <w:fldChar w:fldCharType="end"/>
        </w:r>
      </w:hyperlink>
    </w:p>
    <w:p w14:paraId="4FBB8AFC" w14:textId="753C3E7C" w:rsidR="0019227C" w:rsidRDefault="0019227C">
      <w:pPr>
        <w:pStyle w:val="TOC4"/>
        <w:rPr>
          <w:rFonts w:asciiTheme="minorHAnsi" w:eastAsiaTheme="minorEastAsia" w:hAnsiTheme="minorHAnsi" w:cstheme="minorBidi"/>
          <w:noProof/>
          <w:sz w:val="22"/>
          <w:szCs w:val="22"/>
        </w:rPr>
      </w:pPr>
      <w:hyperlink w:anchor="_Toc16703872" w:history="1">
        <w:r w:rsidRPr="004430C7">
          <w:rPr>
            <w:rStyle w:val="Hyperlink"/>
            <w:noProof/>
          </w:rPr>
          <w:t>3.20.4.2 Send Audit Resource Request Message – FHIR Feed Interaction</w:t>
        </w:r>
        <w:r>
          <w:rPr>
            <w:noProof/>
            <w:webHidden/>
          </w:rPr>
          <w:tab/>
        </w:r>
        <w:r>
          <w:rPr>
            <w:noProof/>
            <w:webHidden/>
          </w:rPr>
          <w:fldChar w:fldCharType="begin"/>
        </w:r>
        <w:r>
          <w:rPr>
            <w:noProof/>
            <w:webHidden/>
          </w:rPr>
          <w:instrText xml:space="preserve"> PAGEREF _Toc16703872 \h </w:instrText>
        </w:r>
        <w:r>
          <w:rPr>
            <w:noProof/>
            <w:webHidden/>
          </w:rPr>
        </w:r>
        <w:r>
          <w:rPr>
            <w:noProof/>
            <w:webHidden/>
          </w:rPr>
          <w:fldChar w:fldCharType="separate"/>
        </w:r>
        <w:r>
          <w:rPr>
            <w:noProof/>
            <w:webHidden/>
          </w:rPr>
          <w:t>29</w:t>
        </w:r>
        <w:r>
          <w:rPr>
            <w:noProof/>
            <w:webHidden/>
          </w:rPr>
          <w:fldChar w:fldCharType="end"/>
        </w:r>
      </w:hyperlink>
    </w:p>
    <w:p w14:paraId="68CFC215" w14:textId="3A7C5E36" w:rsidR="0019227C" w:rsidRDefault="0019227C">
      <w:pPr>
        <w:pStyle w:val="TOC5"/>
        <w:rPr>
          <w:rFonts w:asciiTheme="minorHAnsi" w:eastAsiaTheme="minorEastAsia" w:hAnsiTheme="minorHAnsi" w:cstheme="minorBidi"/>
          <w:noProof/>
          <w:sz w:val="22"/>
          <w:szCs w:val="22"/>
        </w:rPr>
      </w:pPr>
      <w:hyperlink w:anchor="_Toc16703873" w:history="1">
        <w:r w:rsidRPr="004430C7">
          <w:rPr>
            <w:rStyle w:val="Hyperlink"/>
            <w:noProof/>
          </w:rPr>
          <w:t>3.20.4.2.1 Trigger Events</w:t>
        </w:r>
        <w:r>
          <w:rPr>
            <w:noProof/>
            <w:webHidden/>
          </w:rPr>
          <w:tab/>
        </w:r>
        <w:r>
          <w:rPr>
            <w:noProof/>
            <w:webHidden/>
          </w:rPr>
          <w:fldChar w:fldCharType="begin"/>
        </w:r>
        <w:r>
          <w:rPr>
            <w:noProof/>
            <w:webHidden/>
          </w:rPr>
          <w:instrText xml:space="preserve"> PAGEREF _Toc16703873 \h </w:instrText>
        </w:r>
        <w:r>
          <w:rPr>
            <w:noProof/>
            <w:webHidden/>
          </w:rPr>
        </w:r>
        <w:r>
          <w:rPr>
            <w:noProof/>
            <w:webHidden/>
          </w:rPr>
          <w:fldChar w:fldCharType="separate"/>
        </w:r>
        <w:r>
          <w:rPr>
            <w:noProof/>
            <w:webHidden/>
          </w:rPr>
          <w:t>29</w:t>
        </w:r>
        <w:r>
          <w:rPr>
            <w:noProof/>
            <w:webHidden/>
          </w:rPr>
          <w:fldChar w:fldCharType="end"/>
        </w:r>
      </w:hyperlink>
    </w:p>
    <w:p w14:paraId="055585FC" w14:textId="10A6744E" w:rsidR="0019227C" w:rsidRDefault="0019227C">
      <w:pPr>
        <w:pStyle w:val="TOC5"/>
        <w:rPr>
          <w:rFonts w:asciiTheme="minorHAnsi" w:eastAsiaTheme="minorEastAsia" w:hAnsiTheme="minorHAnsi" w:cstheme="minorBidi"/>
          <w:noProof/>
          <w:sz w:val="22"/>
          <w:szCs w:val="22"/>
        </w:rPr>
      </w:pPr>
      <w:hyperlink w:anchor="_Toc16703874" w:history="1">
        <w:r w:rsidRPr="004430C7">
          <w:rPr>
            <w:rStyle w:val="Hyperlink"/>
            <w:noProof/>
          </w:rPr>
          <w:t>3.20.4.2.2 Message Semantics</w:t>
        </w:r>
        <w:r>
          <w:rPr>
            <w:noProof/>
            <w:webHidden/>
          </w:rPr>
          <w:tab/>
        </w:r>
        <w:r>
          <w:rPr>
            <w:noProof/>
            <w:webHidden/>
          </w:rPr>
          <w:fldChar w:fldCharType="begin"/>
        </w:r>
        <w:r>
          <w:rPr>
            <w:noProof/>
            <w:webHidden/>
          </w:rPr>
          <w:instrText xml:space="preserve"> PAGEREF _Toc16703874 \h </w:instrText>
        </w:r>
        <w:r>
          <w:rPr>
            <w:noProof/>
            <w:webHidden/>
          </w:rPr>
        </w:r>
        <w:r>
          <w:rPr>
            <w:noProof/>
            <w:webHidden/>
          </w:rPr>
          <w:fldChar w:fldCharType="separate"/>
        </w:r>
        <w:r>
          <w:rPr>
            <w:noProof/>
            <w:webHidden/>
          </w:rPr>
          <w:t>30</w:t>
        </w:r>
        <w:r>
          <w:rPr>
            <w:noProof/>
            <w:webHidden/>
          </w:rPr>
          <w:fldChar w:fldCharType="end"/>
        </w:r>
      </w:hyperlink>
    </w:p>
    <w:p w14:paraId="3D01CCAB" w14:textId="07F4CBD1" w:rsidR="0019227C" w:rsidRDefault="0019227C">
      <w:pPr>
        <w:pStyle w:val="TOC6"/>
        <w:rPr>
          <w:rFonts w:asciiTheme="minorHAnsi" w:eastAsiaTheme="minorEastAsia" w:hAnsiTheme="minorHAnsi" w:cstheme="minorBidi"/>
          <w:noProof/>
          <w:sz w:val="22"/>
          <w:szCs w:val="22"/>
        </w:rPr>
      </w:pPr>
      <w:hyperlink w:anchor="_Toc16703875" w:history="1">
        <w:r w:rsidRPr="004430C7">
          <w:rPr>
            <w:rStyle w:val="Hyperlink"/>
            <w:noProof/>
          </w:rPr>
          <w:t>3.20.4.2.2.1 Mapping between DICOM Audit Message definitions and FHIR AuditEvent Resource for the FHIR Feed interactions</w:t>
        </w:r>
        <w:r>
          <w:rPr>
            <w:noProof/>
            <w:webHidden/>
          </w:rPr>
          <w:tab/>
        </w:r>
        <w:r>
          <w:rPr>
            <w:noProof/>
            <w:webHidden/>
          </w:rPr>
          <w:fldChar w:fldCharType="begin"/>
        </w:r>
        <w:r>
          <w:rPr>
            <w:noProof/>
            <w:webHidden/>
          </w:rPr>
          <w:instrText xml:space="preserve"> PAGEREF _Toc16703875 \h </w:instrText>
        </w:r>
        <w:r>
          <w:rPr>
            <w:noProof/>
            <w:webHidden/>
          </w:rPr>
        </w:r>
        <w:r>
          <w:rPr>
            <w:noProof/>
            <w:webHidden/>
          </w:rPr>
          <w:fldChar w:fldCharType="separate"/>
        </w:r>
        <w:r>
          <w:rPr>
            <w:noProof/>
            <w:webHidden/>
          </w:rPr>
          <w:t>30</w:t>
        </w:r>
        <w:r>
          <w:rPr>
            <w:noProof/>
            <w:webHidden/>
          </w:rPr>
          <w:fldChar w:fldCharType="end"/>
        </w:r>
      </w:hyperlink>
    </w:p>
    <w:p w14:paraId="091597D6" w14:textId="304A1819" w:rsidR="0019227C" w:rsidRDefault="0019227C">
      <w:pPr>
        <w:pStyle w:val="TOC5"/>
        <w:rPr>
          <w:rFonts w:asciiTheme="minorHAnsi" w:eastAsiaTheme="minorEastAsia" w:hAnsiTheme="minorHAnsi" w:cstheme="minorBidi"/>
          <w:noProof/>
          <w:sz w:val="22"/>
          <w:szCs w:val="22"/>
        </w:rPr>
      </w:pPr>
      <w:hyperlink w:anchor="_Toc16703876" w:history="1">
        <w:r w:rsidRPr="004430C7">
          <w:rPr>
            <w:rStyle w:val="Hyperlink"/>
            <w:noProof/>
          </w:rPr>
          <w:t>3.20.4.2.3 Expected Actions</w:t>
        </w:r>
        <w:r>
          <w:rPr>
            <w:noProof/>
            <w:webHidden/>
          </w:rPr>
          <w:tab/>
        </w:r>
        <w:r>
          <w:rPr>
            <w:noProof/>
            <w:webHidden/>
          </w:rPr>
          <w:fldChar w:fldCharType="begin"/>
        </w:r>
        <w:r>
          <w:rPr>
            <w:noProof/>
            <w:webHidden/>
          </w:rPr>
          <w:instrText xml:space="preserve"> PAGEREF _Toc16703876 \h </w:instrText>
        </w:r>
        <w:r>
          <w:rPr>
            <w:noProof/>
            <w:webHidden/>
          </w:rPr>
        </w:r>
        <w:r>
          <w:rPr>
            <w:noProof/>
            <w:webHidden/>
          </w:rPr>
          <w:fldChar w:fldCharType="separate"/>
        </w:r>
        <w:r>
          <w:rPr>
            <w:noProof/>
            <w:webHidden/>
          </w:rPr>
          <w:t>31</w:t>
        </w:r>
        <w:r>
          <w:rPr>
            <w:noProof/>
            <w:webHidden/>
          </w:rPr>
          <w:fldChar w:fldCharType="end"/>
        </w:r>
      </w:hyperlink>
    </w:p>
    <w:p w14:paraId="1C6EACCF" w14:textId="5D45B758" w:rsidR="0019227C" w:rsidRDefault="0019227C">
      <w:pPr>
        <w:pStyle w:val="TOC4"/>
        <w:rPr>
          <w:rFonts w:asciiTheme="minorHAnsi" w:eastAsiaTheme="minorEastAsia" w:hAnsiTheme="minorHAnsi" w:cstheme="minorBidi"/>
          <w:noProof/>
          <w:sz w:val="22"/>
          <w:szCs w:val="22"/>
        </w:rPr>
      </w:pPr>
      <w:hyperlink w:anchor="_Toc16703877" w:history="1">
        <w:r w:rsidRPr="004430C7">
          <w:rPr>
            <w:rStyle w:val="Hyperlink"/>
            <w:noProof/>
          </w:rPr>
          <w:t>3.20.4.3 Send Audit Resource Response</w:t>
        </w:r>
        <w:r>
          <w:rPr>
            <w:noProof/>
            <w:webHidden/>
          </w:rPr>
          <w:tab/>
        </w:r>
        <w:r>
          <w:rPr>
            <w:noProof/>
            <w:webHidden/>
          </w:rPr>
          <w:fldChar w:fldCharType="begin"/>
        </w:r>
        <w:r>
          <w:rPr>
            <w:noProof/>
            <w:webHidden/>
          </w:rPr>
          <w:instrText xml:space="preserve"> PAGEREF _Toc16703877 \h </w:instrText>
        </w:r>
        <w:r>
          <w:rPr>
            <w:noProof/>
            <w:webHidden/>
          </w:rPr>
        </w:r>
        <w:r>
          <w:rPr>
            <w:noProof/>
            <w:webHidden/>
          </w:rPr>
          <w:fldChar w:fldCharType="separate"/>
        </w:r>
        <w:r>
          <w:rPr>
            <w:noProof/>
            <w:webHidden/>
          </w:rPr>
          <w:t>32</w:t>
        </w:r>
        <w:r>
          <w:rPr>
            <w:noProof/>
            <w:webHidden/>
          </w:rPr>
          <w:fldChar w:fldCharType="end"/>
        </w:r>
      </w:hyperlink>
    </w:p>
    <w:p w14:paraId="5CE8404A" w14:textId="3C97E40B" w:rsidR="0019227C" w:rsidRDefault="0019227C">
      <w:pPr>
        <w:pStyle w:val="TOC5"/>
        <w:rPr>
          <w:rFonts w:asciiTheme="minorHAnsi" w:eastAsiaTheme="minorEastAsia" w:hAnsiTheme="minorHAnsi" w:cstheme="minorBidi"/>
          <w:noProof/>
          <w:sz w:val="22"/>
          <w:szCs w:val="22"/>
        </w:rPr>
      </w:pPr>
      <w:hyperlink w:anchor="_Toc16703878" w:history="1">
        <w:r w:rsidRPr="004430C7">
          <w:rPr>
            <w:rStyle w:val="Hyperlink"/>
            <w:noProof/>
          </w:rPr>
          <w:t>3.20.4.3.1 Trigger Events</w:t>
        </w:r>
        <w:r>
          <w:rPr>
            <w:noProof/>
            <w:webHidden/>
          </w:rPr>
          <w:tab/>
        </w:r>
        <w:r>
          <w:rPr>
            <w:noProof/>
            <w:webHidden/>
          </w:rPr>
          <w:fldChar w:fldCharType="begin"/>
        </w:r>
        <w:r>
          <w:rPr>
            <w:noProof/>
            <w:webHidden/>
          </w:rPr>
          <w:instrText xml:space="preserve"> PAGEREF _Toc16703878 \h </w:instrText>
        </w:r>
        <w:r>
          <w:rPr>
            <w:noProof/>
            <w:webHidden/>
          </w:rPr>
        </w:r>
        <w:r>
          <w:rPr>
            <w:noProof/>
            <w:webHidden/>
          </w:rPr>
          <w:fldChar w:fldCharType="separate"/>
        </w:r>
        <w:r>
          <w:rPr>
            <w:noProof/>
            <w:webHidden/>
          </w:rPr>
          <w:t>32</w:t>
        </w:r>
        <w:r>
          <w:rPr>
            <w:noProof/>
            <w:webHidden/>
          </w:rPr>
          <w:fldChar w:fldCharType="end"/>
        </w:r>
      </w:hyperlink>
    </w:p>
    <w:p w14:paraId="54F72E79" w14:textId="25558850" w:rsidR="0019227C" w:rsidRDefault="0019227C">
      <w:pPr>
        <w:pStyle w:val="TOC5"/>
        <w:rPr>
          <w:rFonts w:asciiTheme="minorHAnsi" w:eastAsiaTheme="minorEastAsia" w:hAnsiTheme="minorHAnsi" w:cstheme="minorBidi"/>
          <w:noProof/>
          <w:sz w:val="22"/>
          <w:szCs w:val="22"/>
        </w:rPr>
      </w:pPr>
      <w:hyperlink w:anchor="_Toc16703879" w:history="1">
        <w:r w:rsidRPr="004430C7">
          <w:rPr>
            <w:rStyle w:val="Hyperlink"/>
            <w:noProof/>
          </w:rPr>
          <w:t>3.20.4.3.2 Message Semantics</w:t>
        </w:r>
        <w:r>
          <w:rPr>
            <w:noProof/>
            <w:webHidden/>
          </w:rPr>
          <w:tab/>
        </w:r>
        <w:r>
          <w:rPr>
            <w:noProof/>
            <w:webHidden/>
          </w:rPr>
          <w:fldChar w:fldCharType="begin"/>
        </w:r>
        <w:r>
          <w:rPr>
            <w:noProof/>
            <w:webHidden/>
          </w:rPr>
          <w:instrText xml:space="preserve"> PAGEREF _Toc16703879 \h </w:instrText>
        </w:r>
        <w:r>
          <w:rPr>
            <w:noProof/>
            <w:webHidden/>
          </w:rPr>
        </w:r>
        <w:r>
          <w:rPr>
            <w:noProof/>
            <w:webHidden/>
          </w:rPr>
          <w:fldChar w:fldCharType="separate"/>
        </w:r>
        <w:r>
          <w:rPr>
            <w:noProof/>
            <w:webHidden/>
          </w:rPr>
          <w:t>32</w:t>
        </w:r>
        <w:r>
          <w:rPr>
            <w:noProof/>
            <w:webHidden/>
          </w:rPr>
          <w:fldChar w:fldCharType="end"/>
        </w:r>
      </w:hyperlink>
    </w:p>
    <w:p w14:paraId="29BEBEC3" w14:textId="7F4C027E" w:rsidR="0019227C" w:rsidRDefault="0019227C">
      <w:pPr>
        <w:pStyle w:val="TOC5"/>
        <w:rPr>
          <w:rFonts w:asciiTheme="minorHAnsi" w:eastAsiaTheme="minorEastAsia" w:hAnsiTheme="minorHAnsi" w:cstheme="minorBidi"/>
          <w:noProof/>
          <w:sz w:val="22"/>
          <w:szCs w:val="22"/>
        </w:rPr>
      </w:pPr>
      <w:hyperlink w:anchor="_Toc16703880" w:history="1">
        <w:r w:rsidRPr="004430C7">
          <w:rPr>
            <w:rStyle w:val="Hyperlink"/>
            <w:noProof/>
          </w:rPr>
          <w:t>3.20.4.3.3 Expected Actions</w:t>
        </w:r>
        <w:r>
          <w:rPr>
            <w:noProof/>
            <w:webHidden/>
          </w:rPr>
          <w:tab/>
        </w:r>
        <w:r>
          <w:rPr>
            <w:noProof/>
            <w:webHidden/>
          </w:rPr>
          <w:fldChar w:fldCharType="begin"/>
        </w:r>
        <w:r>
          <w:rPr>
            <w:noProof/>
            <w:webHidden/>
          </w:rPr>
          <w:instrText xml:space="preserve"> PAGEREF _Toc16703880 \h </w:instrText>
        </w:r>
        <w:r>
          <w:rPr>
            <w:noProof/>
            <w:webHidden/>
          </w:rPr>
        </w:r>
        <w:r>
          <w:rPr>
            <w:noProof/>
            <w:webHidden/>
          </w:rPr>
          <w:fldChar w:fldCharType="separate"/>
        </w:r>
        <w:r>
          <w:rPr>
            <w:noProof/>
            <w:webHidden/>
          </w:rPr>
          <w:t>33</w:t>
        </w:r>
        <w:r>
          <w:rPr>
            <w:noProof/>
            <w:webHidden/>
          </w:rPr>
          <w:fldChar w:fldCharType="end"/>
        </w:r>
      </w:hyperlink>
    </w:p>
    <w:p w14:paraId="15A8FA69" w14:textId="3BD4E4ED" w:rsidR="0019227C" w:rsidRDefault="0019227C">
      <w:pPr>
        <w:pStyle w:val="TOC4"/>
        <w:rPr>
          <w:rFonts w:asciiTheme="minorHAnsi" w:eastAsiaTheme="minorEastAsia" w:hAnsiTheme="minorHAnsi" w:cstheme="minorBidi"/>
          <w:noProof/>
          <w:sz w:val="22"/>
          <w:szCs w:val="22"/>
        </w:rPr>
      </w:pPr>
      <w:hyperlink w:anchor="_Toc16703881" w:history="1">
        <w:r w:rsidRPr="004430C7">
          <w:rPr>
            <w:rStyle w:val="Hyperlink"/>
            <w:noProof/>
          </w:rPr>
          <w:t>3.20.4.4 Send Audit Bundle Request Message – FHIR Feed Interaction</w:t>
        </w:r>
        <w:r>
          <w:rPr>
            <w:noProof/>
            <w:webHidden/>
          </w:rPr>
          <w:tab/>
        </w:r>
        <w:r>
          <w:rPr>
            <w:noProof/>
            <w:webHidden/>
          </w:rPr>
          <w:fldChar w:fldCharType="begin"/>
        </w:r>
        <w:r>
          <w:rPr>
            <w:noProof/>
            <w:webHidden/>
          </w:rPr>
          <w:instrText xml:space="preserve"> PAGEREF _Toc16703881 \h </w:instrText>
        </w:r>
        <w:r>
          <w:rPr>
            <w:noProof/>
            <w:webHidden/>
          </w:rPr>
        </w:r>
        <w:r>
          <w:rPr>
            <w:noProof/>
            <w:webHidden/>
          </w:rPr>
          <w:fldChar w:fldCharType="separate"/>
        </w:r>
        <w:r>
          <w:rPr>
            <w:noProof/>
            <w:webHidden/>
          </w:rPr>
          <w:t>33</w:t>
        </w:r>
        <w:r>
          <w:rPr>
            <w:noProof/>
            <w:webHidden/>
          </w:rPr>
          <w:fldChar w:fldCharType="end"/>
        </w:r>
      </w:hyperlink>
    </w:p>
    <w:p w14:paraId="0E9B5122" w14:textId="761928E8" w:rsidR="0019227C" w:rsidRDefault="0019227C">
      <w:pPr>
        <w:pStyle w:val="TOC5"/>
        <w:rPr>
          <w:rFonts w:asciiTheme="minorHAnsi" w:eastAsiaTheme="minorEastAsia" w:hAnsiTheme="minorHAnsi" w:cstheme="minorBidi"/>
          <w:noProof/>
          <w:sz w:val="22"/>
          <w:szCs w:val="22"/>
        </w:rPr>
      </w:pPr>
      <w:hyperlink w:anchor="_Toc16703882" w:history="1">
        <w:r w:rsidRPr="004430C7">
          <w:rPr>
            <w:rStyle w:val="Hyperlink"/>
            <w:noProof/>
          </w:rPr>
          <w:t>3.20.4.4.1 Trigger Events</w:t>
        </w:r>
        <w:r>
          <w:rPr>
            <w:noProof/>
            <w:webHidden/>
          </w:rPr>
          <w:tab/>
        </w:r>
        <w:r>
          <w:rPr>
            <w:noProof/>
            <w:webHidden/>
          </w:rPr>
          <w:fldChar w:fldCharType="begin"/>
        </w:r>
        <w:r>
          <w:rPr>
            <w:noProof/>
            <w:webHidden/>
          </w:rPr>
          <w:instrText xml:space="preserve"> PAGEREF _Toc16703882 \h </w:instrText>
        </w:r>
        <w:r>
          <w:rPr>
            <w:noProof/>
            <w:webHidden/>
          </w:rPr>
        </w:r>
        <w:r>
          <w:rPr>
            <w:noProof/>
            <w:webHidden/>
          </w:rPr>
          <w:fldChar w:fldCharType="separate"/>
        </w:r>
        <w:r>
          <w:rPr>
            <w:noProof/>
            <w:webHidden/>
          </w:rPr>
          <w:t>33</w:t>
        </w:r>
        <w:r>
          <w:rPr>
            <w:noProof/>
            <w:webHidden/>
          </w:rPr>
          <w:fldChar w:fldCharType="end"/>
        </w:r>
      </w:hyperlink>
    </w:p>
    <w:p w14:paraId="778447A9" w14:textId="2DA262E0" w:rsidR="0019227C" w:rsidRDefault="0019227C">
      <w:pPr>
        <w:pStyle w:val="TOC5"/>
        <w:rPr>
          <w:rFonts w:asciiTheme="minorHAnsi" w:eastAsiaTheme="minorEastAsia" w:hAnsiTheme="minorHAnsi" w:cstheme="minorBidi"/>
          <w:noProof/>
          <w:sz w:val="22"/>
          <w:szCs w:val="22"/>
        </w:rPr>
      </w:pPr>
      <w:hyperlink w:anchor="_Toc16703883" w:history="1">
        <w:r w:rsidRPr="004430C7">
          <w:rPr>
            <w:rStyle w:val="Hyperlink"/>
            <w:noProof/>
          </w:rPr>
          <w:t>3.20.4.4.2 Message Semantics</w:t>
        </w:r>
        <w:r>
          <w:rPr>
            <w:noProof/>
            <w:webHidden/>
          </w:rPr>
          <w:tab/>
        </w:r>
        <w:r>
          <w:rPr>
            <w:noProof/>
            <w:webHidden/>
          </w:rPr>
          <w:fldChar w:fldCharType="begin"/>
        </w:r>
        <w:r>
          <w:rPr>
            <w:noProof/>
            <w:webHidden/>
          </w:rPr>
          <w:instrText xml:space="preserve"> PAGEREF _Toc16703883 \h </w:instrText>
        </w:r>
        <w:r>
          <w:rPr>
            <w:noProof/>
            <w:webHidden/>
          </w:rPr>
        </w:r>
        <w:r>
          <w:rPr>
            <w:noProof/>
            <w:webHidden/>
          </w:rPr>
          <w:fldChar w:fldCharType="separate"/>
        </w:r>
        <w:r>
          <w:rPr>
            <w:noProof/>
            <w:webHidden/>
          </w:rPr>
          <w:t>33</w:t>
        </w:r>
        <w:r>
          <w:rPr>
            <w:noProof/>
            <w:webHidden/>
          </w:rPr>
          <w:fldChar w:fldCharType="end"/>
        </w:r>
      </w:hyperlink>
    </w:p>
    <w:p w14:paraId="28BE1515" w14:textId="424683FE" w:rsidR="0019227C" w:rsidRDefault="0019227C">
      <w:pPr>
        <w:pStyle w:val="TOC5"/>
        <w:rPr>
          <w:rFonts w:asciiTheme="minorHAnsi" w:eastAsiaTheme="minorEastAsia" w:hAnsiTheme="minorHAnsi" w:cstheme="minorBidi"/>
          <w:noProof/>
          <w:sz w:val="22"/>
          <w:szCs w:val="22"/>
        </w:rPr>
      </w:pPr>
      <w:hyperlink w:anchor="_Toc16703884" w:history="1">
        <w:r w:rsidRPr="004430C7">
          <w:rPr>
            <w:rStyle w:val="Hyperlink"/>
            <w:noProof/>
          </w:rPr>
          <w:t>3.20.4.4.3 Expected Actions</w:t>
        </w:r>
        <w:r>
          <w:rPr>
            <w:noProof/>
            <w:webHidden/>
          </w:rPr>
          <w:tab/>
        </w:r>
        <w:r>
          <w:rPr>
            <w:noProof/>
            <w:webHidden/>
          </w:rPr>
          <w:fldChar w:fldCharType="begin"/>
        </w:r>
        <w:r>
          <w:rPr>
            <w:noProof/>
            <w:webHidden/>
          </w:rPr>
          <w:instrText xml:space="preserve"> PAGEREF _Toc16703884 \h </w:instrText>
        </w:r>
        <w:r>
          <w:rPr>
            <w:noProof/>
            <w:webHidden/>
          </w:rPr>
        </w:r>
        <w:r>
          <w:rPr>
            <w:noProof/>
            <w:webHidden/>
          </w:rPr>
          <w:fldChar w:fldCharType="separate"/>
        </w:r>
        <w:r>
          <w:rPr>
            <w:noProof/>
            <w:webHidden/>
          </w:rPr>
          <w:t>34</w:t>
        </w:r>
        <w:r>
          <w:rPr>
            <w:noProof/>
            <w:webHidden/>
          </w:rPr>
          <w:fldChar w:fldCharType="end"/>
        </w:r>
      </w:hyperlink>
    </w:p>
    <w:p w14:paraId="1F3B95AE" w14:textId="591E119B" w:rsidR="0019227C" w:rsidRDefault="0019227C">
      <w:pPr>
        <w:pStyle w:val="TOC4"/>
        <w:rPr>
          <w:rFonts w:asciiTheme="minorHAnsi" w:eastAsiaTheme="minorEastAsia" w:hAnsiTheme="minorHAnsi" w:cstheme="minorBidi"/>
          <w:noProof/>
          <w:sz w:val="22"/>
          <w:szCs w:val="22"/>
        </w:rPr>
      </w:pPr>
      <w:hyperlink w:anchor="_Toc16703885" w:history="1">
        <w:r w:rsidRPr="004430C7">
          <w:rPr>
            <w:rStyle w:val="Hyperlink"/>
            <w:noProof/>
          </w:rPr>
          <w:t>3.20.4.5 Send Audit Bundle Response</w:t>
        </w:r>
        <w:r>
          <w:rPr>
            <w:noProof/>
            <w:webHidden/>
          </w:rPr>
          <w:tab/>
        </w:r>
        <w:r>
          <w:rPr>
            <w:noProof/>
            <w:webHidden/>
          </w:rPr>
          <w:fldChar w:fldCharType="begin"/>
        </w:r>
        <w:r>
          <w:rPr>
            <w:noProof/>
            <w:webHidden/>
          </w:rPr>
          <w:instrText xml:space="preserve"> PAGEREF _Toc16703885 \h </w:instrText>
        </w:r>
        <w:r>
          <w:rPr>
            <w:noProof/>
            <w:webHidden/>
          </w:rPr>
        </w:r>
        <w:r>
          <w:rPr>
            <w:noProof/>
            <w:webHidden/>
          </w:rPr>
          <w:fldChar w:fldCharType="separate"/>
        </w:r>
        <w:r>
          <w:rPr>
            <w:noProof/>
            <w:webHidden/>
          </w:rPr>
          <w:t>35</w:t>
        </w:r>
        <w:r>
          <w:rPr>
            <w:noProof/>
            <w:webHidden/>
          </w:rPr>
          <w:fldChar w:fldCharType="end"/>
        </w:r>
      </w:hyperlink>
    </w:p>
    <w:p w14:paraId="4BE9FFE3" w14:textId="11081B20" w:rsidR="0019227C" w:rsidRDefault="0019227C">
      <w:pPr>
        <w:pStyle w:val="TOC5"/>
        <w:rPr>
          <w:rFonts w:asciiTheme="minorHAnsi" w:eastAsiaTheme="minorEastAsia" w:hAnsiTheme="minorHAnsi" w:cstheme="minorBidi"/>
          <w:noProof/>
          <w:sz w:val="22"/>
          <w:szCs w:val="22"/>
        </w:rPr>
      </w:pPr>
      <w:hyperlink w:anchor="_Toc16703886" w:history="1">
        <w:r w:rsidRPr="004430C7">
          <w:rPr>
            <w:rStyle w:val="Hyperlink"/>
            <w:noProof/>
          </w:rPr>
          <w:t>3.20.4.5.1 Trigger Events</w:t>
        </w:r>
        <w:r>
          <w:rPr>
            <w:noProof/>
            <w:webHidden/>
          </w:rPr>
          <w:tab/>
        </w:r>
        <w:r>
          <w:rPr>
            <w:noProof/>
            <w:webHidden/>
          </w:rPr>
          <w:fldChar w:fldCharType="begin"/>
        </w:r>
        <w:r>
          <w:rPr>
            <w:noProof/>
            <w:webHidden/>
          </w:rPr>
          <w:instrText xml:space="preserve"> PAGEREF _Toc16703886 \h </w:instrText>
        </w:r>
        <w:r>
          <w:rPr>
            <w:noProof/>
            <w:webHidden/>
          </w:rPr>
        </w:r>
        <w:r>
          <w:rPr>
            <w:noProof/>
            <w:webHidden/>
          </w:rPr>
          <w:fldChar w:fldCharType="separate"/>
        </w:r>
        <w:r>
          <w:rPr>
            <w:noProof/>
            <w:webHidden/>
          </w:rPr>
          <w:t>35</w:t>
        </w:r>
        <w:r>
          <w:rPr>
            <w:noProof/>
            <w:webHidden/>
          </w:rPr>
          <w:fldChar w:fldCharType="end"/>
        </w:r>
      </w:hyperlink>
    </w:p>
    <w:p w14:paraId="6B0A92D6" w14:textId="7E0552C8" w:rsidR="0019227C" w:rsidRDefault="0019227C">
      <w:pPr>
        <w:pStyle w:val="TOC5"/>
        <w:rPr>
          <w:rFonts w:asciiTheme="minorHAnsi" w:eastAsiaTheme="minorEastAsia" w:hAnsiTheme="minorHAnsi" w:cstheme="minorBidi"/>
          <w:noProof/>
          <w:sz w:val="22"/>
          <w:szCs w:val="22"/>
        </w:rPr>
      </w:pPr>
      <w:hyperlink w:anchor="_Toc16703887" w:history="1">
        <w:r w:rsidRPr="004430C7">
          <w:rPr>
            <w:rStyle w:val="Hyperlink"/>
            <w:noProof/>
          </w:rPr>
          <w:t>3.20.4.5.2 Message Semantics</w:t>
        </w:r>
        <w:r>
          <w:rPr>
            <w:noProof/>
            <w:webHidden/>
          </w:rPr>
          <w:tab/>
        </w:r>
        <w:r>
          <w:rPr>
            <w:noProof/>
            <w:webHidden/>
          </w:rPr>
          <w:fldChar w:fldCharType="begin"/>
        </w:r>
        <w:r>
          <w:rPr>
            <w:noProof/>
            <w:webHidden/>
          </w:rPr>
          <w:instrText xml:space="preserve"> PAGEREF _Toc16703887 \h </w:instrText>
        </w:r>
        <w:r>
          <w:rPr>
            <w:noProof/>
            <w:webHidden/>
          </w:rPr>
        </w:r>
        <w:r>
          <w:rPr>
            <w:noProof/>
            <w:webHidden/>
          </w:rPr>
          <w:fldChar w:fldCharType="separate"/>
        </w:r>
        <w:r>
          <w:rPr>
            <w:noProof/>
            <w:webHidden/>
          </w:rPr>
          <w:t>35</w:t>
        </w:r>
        <w:r>
          <w:rPr>
            <w:noProof/>
            <w:webHidden/>
          </w:rPr>
          <w:fldChar w:fldCharType="end"/>
        </w:r>
      </w:hyperlink>
    </w:p>
    <w:p w14:paraId="0FB000C0" w14:textId="244B95AB" w:rsidR="0019227C" w:rsidRDefault="0019227C">
      <w:pPr>
        <w:pStyle w:val="TOC5"/>
        <w:rPr>
          <w:rFonts w:asciiTheme="minorHAnsi" w:eastAsiaTheme="minorEastAsia" w:hAnsiTheme="minorHAnsi" w:cstheme="minorBidi"/>
          <w:noProof/>
          <w:sz w:val="22"/>
          <w:szCs w:val="22"/>
        </w:rPr>
      </w:pPr>
      <w:hyperlink w:anchor="_Toc16703888" w:history="1">
        <w:r w:rsidRPr="004430C7">
          <w:rPr>
            <w:rStyle w:val="Hyperlink"/>
            <w:noProof/>
          </w:rPr>
          <w:t>3.20.4.5.3 Expected Actions</w:t>
        </w:r>
        <w:r>
          <w:rPr>
            <w:noProof/>
            <w:webHidden/>
          </w:rPr>
          <w:tab/>
        </w:r>
        <w:r>
          <w:rPr>
            <w:noProof/>
            <w:webHidden/>
          </w:rPr>
          <w:fldChar w:fldCharType="begin"/>
        </w:r>
        <w:r>
          <w:rPr>
            <w:noProof/>
            <w:webHidden/>
          </w:rPr>
          <w:instrText xml:space="preserve"> PAGEREF _Toc16703888 \h </w:instrText>
        </w:r>
        <w:r>
          <w:rPr>
            <w:noProof/>
            <w:webHidden/>
          </w:rPr>
        </w:r>
        <w:r>
          <w:rPr>
            <w:noProof/>
            <w:webHidden/>
          </w:rPr>
          <w:fldChar w:fldCharType="separate"/>
        </w:r>
        <w:r>
          <w:rPr>
            <w:noProof/>
            <w:webHidden/>
          </w:rPr>
          <w:t>35</w:t>
        </w:r>
        <w:r>
          <w:rPr>
            <w:noProof/>
            <w:webHidden/>
          </w:rPr>
          <w:fldChar w:fldCharType="end"/>
        </w:r>
      </w:hyperlink>
    </w:p>
    <w:p w14:paraId="6E197387" w14:textId="39EE1EB2" w:rsidR="0019227C" w:rsidRDefault="0019227C">
      <w:pPr>
        <w:pStyle w:val="TOC3"/>
        <w:rPr>
          <w:rFonts w:asciiTheme="minorHAnsi" w:eastAsiaTheme="minorEastAsia" w:hAnsiTheme="minorHAnsi" w:cstheme="minorBidi"/>
          <w:noProof/>
          <w:sz w:val="22"/>
          <w:szCs w:val="22"/>
        </w:rPr>
      </w:pPr>
      <w:hyperlink w:anchor="_Toc16703889" w:history="1">
        <w:r w:rsidRPr="004430C7">
          <w:rPr>
            <w:rStyle w:val="Hyperlink"/>
            <w:noProof/>
          </w:rPr>
          <w:t>3.20.5 Security Considerations</w:t>
        </w:r>
        <w:r>
          <w:rPr>
            <w:noProof/>
            <w:webHidden/>
          </w:rPr>
          <w:tab/>
        </w:r>
        <w:r>
          <w:rPr>
            <w:noProof/>
            <w:webHidden/>
          </w:rPr>
          <w:fldChar w:fldCharType="begin"/>
        </w:r>
        <w:r>
          <w:rPr>
            <w:noProof/>
            <w:webHidden/>
          </w:rPr>
          <w:instrText xml:space="preserve"> PAGEREF _Toc16703889 \h </w:instrText>
        </w:r>
        <w:r>
          <w:rPr>
            <w:noProof/>
            <w:webHidden/>
          </w:rPr>
        </w:r>
        <w:r>
          <w:rPr>
            <w:noProof/>
            <w:webHidden/>
          </w:rPr>
          <w:fldChar w:fldCharType="separate"/>
        </w:r>
        <w:r>
          <w:rPr>
            <w:noProof/>
            <w:webHidden/>
          </w:rPr>
          <w:t>36</w:t>
        </w:r>
        <w:r>
          <w:rPr>
            <w:noProof/>
            <w:webHidden/>
          </w:rPr>
          <w:fldChar w:fldCharType="end"/>
        </w:r>
      </w:hyperlink>
    </w:p>
    <w:p w14:paraId="61720192" w14:textId="4C12854A" w:rsidR="0019227C" w:rsidRPr="00F83445" w:rsidRDefault="0019227C">
      <w:pPr>
        <w:pStyle w:val="TOC1"/>
        <w:rPr>
          <w:rFonts w:asciiTheme="minorHAnsi" w:eastAsiaTheme="minorEastAsia" w:hAnsiTheme="minorHAnsi" w:cstheme="minorBidi"/>
          <w:b/>
          <w:bCs/>
          <w:noProof/>
          <w:sz w:val="22"/>
          <w:szCs w:val="22"/>
        </w:rPr>
      </w:pPr>
      <w:hyperlink w:anchor="_Toc16703890" w:history="1">
        <w:r w:rsidRPr="00F83445">
          <w:rPr>
            <w:rStyle w:val="Hyperlink"/>
            <w:b/>
            <w:bCs/>
            <w:noProof/>
          </w:rPr>
          <w:t>Volume 2c – Transactions (cont.)</w:t>
        </w:r>
        <w:r w:rsidRPr="00F83445">
          <w:rPr>
            <w:b/>
            <w:bCs/>
            <w:noProof/>
            <w:webHidden/>
          </w:rPr>
          <w:tab/>
        </w:r>
        <w:r w:rsidRPr="00F83445">
          <w:rPr>
            <w:b/>
            <w:bCs/>
            <w:noProof/>
            <w:webHidden/>
          </w:rPr>
          <w:fldChar w:fldCharType="begin"/>
        </w:r>
        <w:r w:rsidRPr="00F83445">
          <w:rPr>
            <w:b/>
            <w:bCs/>
            <w:noProof/>
            <w:webHidden/>
          </w:rPr>
          <w:instrText xml:space="preserve"> PAGEREF _Toc16703890 \h </w:instrText>
        </w:r>
        <w:r w:rsidRPr="00F83445">
          <w:rPr>
            <w:b/>
            <w:bCs/>
            <w:noProof/>
            <w:webHidden/>
          </w:rPr>
        </w:r>
        <w:r w:rsidRPr="00F83445">
          <w:rPr>
            <w:b/>
            <w:bCs/>
            <w:noProof/>
            <w:webHidden/>
          </w:rPr>
          <w:fldChar w:fldCharType="separate"/>
        </w:r>
        <w:r w:rsidRPr="00F83445">
          <w:rPr>
            <w:b/>
            <w:bCs/>
            <w:noProof/>
            <w:webHidden/>
          </w:rPr>
          <w:t>37</w:t>
        </w:r>
        <w:r w:rsidRPr="00F83445">
          <w:rPr>
            <w:b/>
            <w:bCs/>
            <w:noProof/>
            <w:webHidden/>
          </w:rPr>
          <w:fldChar w:fldCharType="end"/>
        </w:r>
      </w:hyperlink>
    </w:p>
    <w:p w14:paraId="6DB31DDF" w14:textId="26392A19" w:rsidR="0019227C" w:rsidRDefault="0019227C">
      <w:pPr>
        <w:pStyle w:val="TOC2"/>
        <w:rPr>
          <w:rFonts w:asciiTheme="minorHAnsi" w:eastAsiaTheme="minorEastAsia" w:hAnsiTheme="minorHAnsi" w:cstheme="minorBidi"/>
          <w:noProof/>
          <w:sz w:val="22"/>
          <w:szCs w:val="22"/>
        </w:rPr>
      </w:pPr>
      <w:hyperlink w:anchor="_Toc16703891" w:history="1">
        <w:r w:rsidRPr="004430C7">
          <w:rPr>
            <w:rStyle w:val="Hyperlink"/>
            <w:noProof/>
          </w:rPr>
          <w:t>3.81 Retrieve ATNA Audit Event [ITI-81]</w:t>
        </w:r>
        <w:r>
          <w:rPr>
            <w:noProof/>
            <w:webHidden/>
          </w:rPr>
          <w:tab/>
        </w:r>
        <w:r>
          <w:rPr>
            <w:noProof/>
            <w:webHidden/>
          </w:rPr>
          <w:fldChar w:fldCharType="begin"/>
        </w:r>
        <w:r>
          <w:rPr>
            <w:noProof/>
            <w:webHidden/>
          </w:rPr>
          <w:instrText xml:space="preserve"> PAGEREF _Toc16703891 \h </w:instrText>
        </w:r>
        <w:r>
          <w:rPr>
            <w:noProof/>
            <w:webHidden/>
          </w:rPr>
        </w:r>
        <w:r>
          <w:rPr>
            <w:noProof/>
            <w:webHidden/>
          </w:rPr>
          <w:fldChar w:fldCharType="separate"/>
        </w:r>
        <w:r>
          <w:rPr>
            <w:noProof/>
            <w:webHidden/>
          </w:rPr>
          <w:t>37</w:t>
        </w:r>
        <w:r>
          <w:rPr>
            <w:noProof/>
            <w:webHidden/>
          </w:rPr>
          <w:fldChar w:fldCharType="end"/>
        </w:r>
      </w:hyperlink>
    </w:p>
    <w:p w14:paraId="0B8DDA11" w14:textId="31BCE16E" w:rsidR="0019227C" w:rsidRDefault="0019227C">
      <w:pPr>
        <w:pStyle w:val="TOC3"/>
        <w:rPr>
          <w:rFonts w:asciiTheme="minorHAnsi" w:eastAsiaTheme="minorEastAsia" w:hAnsiTheme="minorHAnsi" w:cstheme="minorBidi"/>
          <w:noProof/>
          <w:sz w:val="22"/>
          <w:szCs w:val="22"/>
        </w:rPr>
      </w:pPr>
      <w:hyperlink w:anchor="_Toc16703892" w:history="1">
        <w:r w:rsidRPr="004430C7">
          <w:rPr>
            <w:rStyle w:val="Hyperlink"/>
            <w:noProof/>
          </w:rPr>
          <w:t>3.81.1 Scope</w:t>
        </w:r>
        <w:r>
          <w:rPr>
            <w:noProof/>
            <w:webHidden/>
          </w:rPr>
          <w:tab/>
        </w:r>
        <w:r>
          <w:rPr>
            <w:noProof/>
            <w:webHidden/>
          </w:rPr>
          <w:fldChar w:fldCharType="begin"/>
        </w:r>
        <w:r>
          <w:rPr>
            <w:noProof/>
            <w:webHidden/>
          </w:rPr>
          <w:instrText xml:space="preserve"> PAGEREF _Toc16703892 \h </w:instrText>
        </w:r>
        <w:r>
          <w:rPr>
            <w:noProof/>
            <w:webHidden/>
          </w:rPr>
        </w:r>
        <w:r>
          <w:rPr>
            <w:noProof/>
            <w:webHidden/>
          </w:rPr>
          <w:fldChar w:fldCharType="separate"/>
        </w:r>
        <w:r>
          <w:rPr>
            <w:noProof/>
            <w:webHidden/>
          </w:rPr>
          <w:t>37</w:t>
        </w:r>
        <w:r>
          <w:rPr>
            <w:noProof/>
            <w:webHidden/>
          </w:rPr>
          <w:fldChar w:fldCharType="end"/>
        </w:r>
      </w:hyperlink>
    </w:p>
    <w:p w14:paraId="5BF380EF" w14:textId="25B79D34" w:rsidR="0019227C" w:rsidRDefault="0019227C">
      <w:pPr>
        <w:pStyle w:val="TOC3"/>
        <w:rPr>
          <w:rFonts w:asciiTheme="minorHAnsi" w:eastAsiaTheme="minorEastAsia" w:hAnsiTheme="minorHAnsi" w:cstheme="minorBidi"/>
          <w:noProof/>
          <w:sz w:val="22"/>
          <w:szCs w:val="22"/>
        </w:rPr>
      </w:pPr>
      <w:hyperlink w:anchor="_Toc16703893" w:history="1">
        <w:r w:rsidRPr="004430C7">
          <w:rPr>
            <w:rStyle w:val="Hyperlink"/>
            <w:noProof/>
          </w:rPr>
          <w:t>3.81.2 Actor Roles</w:t>
        </w:r>
        <w:r>
          <w:rPr>
            <w:noProof/>
            <w:webHidden/>
          </w:rPr>
          <w:tab/>
        </w:r>
        <w:r>
          <w:rPr>
            <w:noProof/>
            <w:webHidden/>
          </w:rPr>
          <w:fldChar w:fldCharType="begin"/>
        </w:r>
        <w:r>
          <w:rPr>
            <w:noProof/>
            <w:webHidden/>
          </w:rPr>
          <w:instrText xml:space="preserve"> PAGEREF _Toc16703893 \h </w:instrText>
        </w:r>
        <w:r>
          <w:rPr>
            <w:noProof/>
            <w:webHidden/>
          </w:rPr>
        </w:r>
        <w:r>
          <w:rPr>
            <w:noProof/>
            <w:webHidden/>
          </w:rPr>
          <w:fldChar w:fldCharType="separate"/>
        </w:r>
        <w:r>
          <w:rPr>
            <w:noProof/>
            <w:webHidden/>
          </w:rPr>
          <w:t>37</w:t>
        </w:r>
        <w:r>
          <w:rPr>
            <w:noProof/>
            <w:webHidden/>
          </w:rPr>
          <w:fldChar w:fldCharType="end"/>
        </w:r>
      </w:hyperlink>
    </w:p>
    <w:p w14:paraId="27A64AF6" w14:textId="3481274D" w:rsidR="0019227C" w:rsidRDefault="0019227C">
      <w:pPr>
        <w:pStyle w:val="TOC3"/>
        <w:rPr>
          <w:rFonts w:asciiTheme="minorHAnsi" w:eastAsiaTheme="minorEastAsia" w:hAnsiTheme="minorHAnsi" w:cstheme="minorBidi"/>
          <w:noProof/>
          <w:sz w:val="22"/>
          <w:szCs w:val="22"/>
        </w:rPr>
      </w:pPr>
      <w:hyperlink w:anchor="_Toc16703894" w:history="1">
        <w:r w:rsidRPr="004430C7">
          <w:rPr>
            <w:rStyle w:val="Hyperlink"/>
            <w:noProof/>
          </w:rPr>
          <w:t>3.81.3 Referenced Standards</w:t>
        </w:r>
        <w:r>
          <w:rPr>
            <w:noProof/>
            <w:webHidden/>
          </w:rPr>
          <w:tab/>
        </w:r>
        <w:r>
          <w:rPr>
            <w:noProof/>
            <w:webHidden/>
          </w:rPr>
          <w:fldChar w:fldCharType="begin"/>
        </w:r>
        <w:r>
          <w:rPr>
            <w:noProof/>
            <w:webHidden/>
          </w:rPr>
          <w:instrText xml:space="preserve"> PAGEREF _Toc16703894 \h </w:instrText>
        </w:r>
        <w:r>
          <w:rPr>
            <w:noProof/>
            <w:webHidden/>
          </w:rPr>
        </w:r>
        <w:r>
          <w:rPr>
            <w:noProof/>
            <w:webHidden/>
          </w:rPr>
          <w:fldChar w:fldCharType="separate"/>
        </w:r>
        <w:r>
          <w:rPr>
            <w:noProof/>
            <w:webHidden/>
          </w:rPr>
          <w:t>37</w:t>
        </w:r>
        <w:r>
          <w:rPr>
            <w:noProof/>
            <w:webHidden/>
          </w:rPr>
          <w:fldChar w:fldCharType="end"/>
        </w:r>
      </w:hyperlink>
    </w:p>
    <w:p w14:paraId="319675B1" w14:textId="4A7374A0" w:rsidR="0019227C" w:rsidRDefault="0019227C">
      <w:pPr>
        <w:pStyle w:val="TOC3"/>
        <w:rPr>
          <w:rFonts w:asciiTheme="minorHAnsi" w:eastAsiaTheme="minorEastAsia" w:hAnsiTheme="minorHAnsi" w:cstheme="minorBidi"/>
          <w:noProof/>
          <w:sz w:val="22"/>
          <w:szCs w:val="22"/>
        </w:rPr>
      </w:pPr>
      <w:hyperlink w:anchor="_Toc16703895" w:history="1">
        <w:r w:rsidRPr="004430C7">
          <w:rPr>
            <w:rStyle w:val="Hyperlink"/>
            <w:noProof/>
          </w:rPr>
          <w:t>3.81.4 Messages</w:t>
        </w:r>
        <w:r>
          <w:rPr>
            <w:noProof/>
            <w:webHidden/>
          </w:rPr>
          <w:tab/>
        </w:r>
        <w:r>
          <w:rPr>
            <w:noProof/>
            <w:webHidden/>
          </w:rPr>
          <w:fldChar w:fldCharType="begin"/>
        </w:r>
        <w:r>
          <w:rPr>
            <w:noProof/>
            <w:webHidden/>
          </w:rPr>
          <w:instrText xml:space="preserve"> PAGEREF _Toc16703895 \h </w:instrText>
        </w:r>
        <w:r>
          <w:rPr>
            <w:noProof/>
            <w:webHidden/>
          </w:rPr>
        </w:r>
        <w:r>
          <w:rPr>
            <w:noProof/>
            <w:webHidden/>
          </w:rPr>
          <w:fldChar w:fldCharType="separate"/>
        </w:r>
        <w:r>
          <w:rPr>
            <w:noProof/>
            <w:webHidden/>
          </w:rPr>
          <w:t>38</w:t>
        </w:r>
        <w:r>
          <w:rPr>
            <w:noProof/>
            <w:webHidden/>
          </w:rPr>
          <w:fldChar w:fldCharType="end"/>
        </w:r>
      </w:hyperlink>
    </w:p>
    <w:p w14:paraId="742DD539" w14:textId="54FF68E5" w:rsidR="0019227C" w:rsidRDefault="0019227C">
      <w:pPr>
        <w:pStyle w:val="TOC4"/>
        <w:rPr>
          <w:rFonts w:asciiTheme="minorHAnsi" w:eastAsiaTheme="minorEastAsia" w:hAnsiTheme="minorHAnsi" w:cstheme="minorBidi"/>
          <w:noProof/>
          <w:sz w:val="22"/>
          <w:szCs w:val="22"/>
        </w:rPr>
      </w:pPr>
      <w:hyperlink w:anchor="_Toc16703896" w:history="1">
        <w:r w:rsidRPr="004430C7">
          <w:rPr>
            <w:rStyle w:val="Hyperlink"/>
            <w:noProof/>
          </w:rPr>
          <w:t>3.81.4.1 Retrieve ATNA Audit Events Message</w:t>
        </w:r>
        <w:r>
          <w:rPr>
            <w:noProof/>
            <w:webHidden/>
          </w:rPr>
          <w:tab/>
        </w:r>
        <w:r>
          <w:rPr>
            <w:noProof/>
            <w:webHidden/>
          </w:rPr>
          <w:fldChar w:fldCharType="begin"/>
        </w:r>
        <w:r>
          <w:rPr>
            <w:noProof/>
            <w:webHidden/>
          </w:rPr>
          <w:instrText xml:space="preserve"> PAGEREF _Toc16703896 \h </w:instrText>
        </w:r>
        <w:r>
          <w:rPr>
            <w:noProof/>
            <w:webHidden/>
          </w:rPr>
        </w:r>
        <w:r>
          <w:rPr>
            <w:noProof/>
            <w:webHidden/>
          </w:rPr>
          <w:fldChar w:fldCharType="separate"/>
        </w:r>
        <w:r>
          <w:rPr>
            <w:noProof/>
            <w:webHidden/>
          </w:rPr>
          <w:t>38</w:t>
        </w:r>
        <w:r>
          <w:rPr>
            <w:noProof/>
            <w:webHidden/>
          </w:rPr>
          <w:fldChar w:fldCharType="end"/>
        </w:r>
      </w:hyperlink>
    </w:p>
    <w:p w14:paraId="1D59E851" w14:textId="72EADB8A" w:rsidR="0019227C" w:rsidRDefault="0019227C">
      <w:pPr>
        <w:pStyle w:val="TOC5"/>
        <w:rPr>
          <w:rFonts w:asciiTheme="minorHAnsi" w:eastAsiaTheme="minorEastAsia" w:hAnsiTheme="minorHAnsi" w:cstheme="minorBidi"/>
          <w:noProof/>
          <w:sz w:val="22"/>
          <w:szCs w:val="22"/>
        </w:rPr>
      </w:pPr>
      <w:hyperlink w:anchor="_Toc16703897" w:history="1">
        <w:r w:rsidRPr="004430C7">
          <w:rPr>
            <w:rStyle w:val="Hyperlink"/>
            <w:noProof/>
          </w:rPr>
          <w:t>3.81.4.1.1 Trigger Events</w:t>
        </w:r>
        <w:r>
          <w:rPr>
            <w:noProof/>
            <w:webHidden/>
          </w:rPr>
          <w:tab/>
        </w:r>
        <w:r>
          <w:rPr>
            <w:noProof/>
            <w:webHidden/>
          </w:rPr>
          <w:fldChar w:fldCharType="begin"/>
        </w:r>
        <w:r>
          <w:rPr>
            <w:noProof/>
            <w:webHidden/>
          </w:rPr>
          <w:instrText xml:space="preserve"> PAGEREF _Toc16703897 \h </w:instrText>
        </w:r>
        <w:r>
          <w:rPr>
            <w:noProof/>
            <w:webHidden/>
          </w:rPr>
        </w:r>
        <w:r>
          <w:rPr>
            <w:noProof/>
            <w:webHidden/>
          </w:rPr>
          <w:fldChar w:fldCharType="separate"/>
        </w:r>
        <w:r>
          <w:rPr>
            <w:noProof/>
            <w:webHidden/>
          </w:rPr>
          <w:t>38</w:t>
        </w:r>
        <w:r>
          <w:rPr>
            <w:noProof/>
            <w:webHidden/>
          </w:rPr>
          <w:fldChar w:fldCharType="end"/>
        </w:r>
      </w:hyperlink>
    </w:p>
    <w:p w14:paraId="1D32219A" w14:textId="3AB7EA32" w:rsidR="0019227C" w:rsidRDefault="0019227C">
      <w:pPr>
        <w:pStyle w:val="TOC5"/>
        <w:rPr>
          <w:rFonts w:asciiTheme="minorHAnsi" w:eastAsiaTheme="minorEastAsia" w:hAnsiTheme="minorHAnsi" w:cstheme="minorBidi"/>
          <w:noProof/>
          <w:sz w:val="22"/>
          <w:szCs w:val="22"/>
        </w:rPr>
      </w:pPr>
      <w:hyperlink w:anchor="_Toc16703898" w:history="1">
        <w:r w:rsidRPr="004430C7">
          <w:rPr>
            <w:rStyle w:val="Hyperlink"/>
            <w:noProof/>
          </w:rPr>
          <w:t>3.81.4.1.2 Message Semantics</w:t>
        </w:r>
        <w:r>
          <w:rPr>
            <w:noProof/>
            <w:webHidden/>
          </w:rPr>
          <w:tab/>
        </w:r>
        <w:r>
          <w:rPr>
            <w:noProof/>
            <w:webHidden/>
          </w:rPr>
          <w:fldChar w:fldCharType="begin"/>
        </w:r>
        <w:r>
          <w:rPr>
            <w:noProof/>
            <w:webHidden/>
          </w:rPr>
          <w:instrText xml:space="preserve"> PAGEREF _Toc16703898 \h </w:instrText>
        </w:r>
        <w:r>
          <w:rPr>
            <w:noProof/>
            <w:webHidden/>
          </w:rPr>
        </w:r>
        <w:r>
          <w:rPr>
            <w:noProof/>
            <w:webHidden/>
          </w:rPr>
          <w:fldChar w:fldCharType="separate"/>
        </w:r>
        <w:r>
          <w:rPr>
            <w:noProof/>
            <w:webHidden/>
          </w:rPr>
          <w:t>38</w:t>
        </w:r>
        <w:r>
          <w:rPr>
            <w:noProof/>
            <w:webHidden/>
          </w:rPr>
          <w:fldChar w:fldCharType="end"/>
        </w:r>
      </w:hyperlink>
    </w:p>
    <w:p w14:paraId="273FD0F0" w14:textId="7491C257" w:rsidR="0019227C" w:rsidRDefault="0019227C">
      <w:pPr>
        <w:pStyle w:val="TOC6"/>
        <w:tabs>
          <w:tab w:val="left" w:pos="3024"/>
        </w:tabs>
        <w:rPr>
          <w:rFonts w:asciiTheme="minorHAnsi" w:eastAsiaTheme="minorEastAsia" w:hAnsiTheme="minorHAnsi" w:cstheme="minorBidi"/>
          <w:noProof/>
          <w:sz w:val="22"/>
          <w:szCs w:val="22"/>
        </w:rPr>
      </w:pPr>
      <w:hyperlink w:anchor="_Toc16703899" w:history="1">
        <w:r w:rsidRPr="004430C7">
          <w:rPr>
            <w:rStyle w:val="Hyperlink"/>
            <w:noProof/>
          </w:rPr>
          <w:t>3.81.4.1.2.1</w:t>
        </w:r>
        <w:r>
          <w:rPr>
            <w:rFonts w:asciiTheme="minorHAnsi" w:eastAsiaTheme="minorEastAsia" w:hAnsiTheme="minorHAnsi" w:cstheme="minorBidi"/>
            <w:noProof/>
            <w:sz w:val="22"/>
            <w:szCs w:val="22"/>
          </w:rPr>
          <w:tab/>
        </w:r>
        <w:r w:rsidRPr="004430C7">
          <w:rPr>
            <w:rStyle w:val="Hyperlink"/>
            <w:noProof/>
          </w:rPr>
          <w:t>Date Search Parameters</w:t>
        </w:r>
        <w:r>
          <w:rPr>
            <w:noProof/>
            <w:webHidden/>
          </w:rPr>
          <w:tab/>
        </w:r>
        <w:r>
          <w:rPr>
            <w:noProof/>
            <w:webHidden/>
          </w:rPr>
          <w:fldChar w:fldCharType="begin"/>
        </w:r>
        <w:r>
          <w:rPr>
            <w:noProof/>
            <w:webHidden/>
          </w:rPr>
          <w:instrText xml:space="preserve"> PAGEREF _Toc16703899 \h </w:instrText>
        </w:r>
        <w:r>
          <w:rPr>
            <w:noProof/>
            <w:webHidden/>
          </w:rPr>
        </w:r>
        <w:r>
          <w:rPr>
            <w:noProof/>
            <w:webHidden/>
          </w:rPr>
          <w:fldChar w:fldCharType="separate"/>
        </w:r>
        <w:r>
          <w:rPr>
            <w:noProof/>
            <w:webHidden/>
          </w:rPr>
          <w:t>39</w:t>
        </w:r>
        <w:r>
          <w:rPr>
            <w:noProof/>
            <w:webHidden/>
          </w:rPr>
          <w:fldChar w:fldCharType="end"/>
        </w:r>
      </w:hyperlink>
    </w:p>
    <w:p w14:paraId="563F3F4F" w14:textId="357DBBBF" w:rsidR="0019227C" w:rsidRDefault="0019227C">
      <w:pPr>
        <w:pStyle w:val="TOC6"/>
        <w:tabs>
          <w:tab w:val="left" w:pos="3024"/>
        </w:tabs>
        <w:rPr>
          <w:rFonts w:asciiTheme="minorHAnsi" w:eastAsiaTheme="minorEastAsia" w:hAnsiTheme="minorHAnsi" w:cstheme="minorBidi"/>
          <w:noProof/>
          <w:sz w:val="22"/>
          <w:szCs w:val="22"/>
        </w:rPr>
      </w:pPr>
      <w:hyperlink w:anchor="_Toc16703900" w:history="1">
        <w:r w:rsidRPr="004430C7">
          <w:rPr>
            <w:rStyle w:val="Hyperlink"/>
            <w:noProof/>
          </w:rPr>
          <w:t>3.81.4.1.2.2</w:t>
        </w:r>
        <w:r>
          <w:rPr>
            <w:rFonts w:asciiTheme="minorHAnsi" w:eastAsiaTheme="minorEastAsia" w:hAnsiTheme="minorHAnsi" w:cstheme="minorBidi"/>
            <w:noProof/>
            <w:sz w:val="22"/>
            <w:szCs w:val="22"/>
          </w:rPr>
          <w:tab/>
        </w:r>
        <w:r w:rsidRPr="004430C7">
          <w:rPr>
            <w:rStyle w:val="Hyperlink"/>
            <w:noProof/>
          </w:rPr>
          <w:t>Additional ATNA Search Parameters</w:t>
        </w:r>
        <w:r>
          <w:rPr>
            <w:noProof/>
            <w:webHidden/>
          </w:rPr>
          <w:tab/>
        </w:r>
        <w:r>
          <w:rPr>
            <w:noProof/>
            <w:webHidden/>
          </w:rPr>
          <w:fldChar w:fldCharType="begin"/>
        </w:r>
        <w:r>
          <w:rPr>
            <w:noProof/>
            <w:webHidden/>
          </w:rPr>
          <w:instrText xml:space="preserve"> PAGEREF _Toc16703900 \h </w:instrText>
        </w:r>
        <w:r>
          <w:rPr>
            <w:noProof/>
            <w:webHidden/>
          </w:rPr>
        </w:r>
        <w:r>
          <w:rPr>
            <w:noProof/>
            <w:webHidden/>
          </w:rPr>
          <w:fldChar w:fldCharType="separate"/>
        </w:r>
        <w:r>
          <w:rPr>
            <w:noProof/>
            <w:webHidden/>
          </w:rPr>
          <w:t>39</w:t>
        </w:r>
        <w:r>
          <w:rPr>
            <w:noProof/>
            <w:webHidden/>
          </w:rPr>
          <w:fldChar w:fldCharType="end"/>
        </w:r>
      </w:hyperlink>
    </w:p>
    <w:p w14:paraId="536C9569" w14:textId="6EB8E7F5" w:rsidR="0019227C" w:rsidRDefault="0019227C">
      <w:pPr>
        <w:pStyle w:val="TOC6"/>
        <w:rPr>
          <w:rFonts w:asciiTheme="minorHAnsi" w:eastAsiaTheme="minorEastAsia" w:hAnsiTheme="minorHAnsi" w:cstheme="minorBidi"/>
          <w:noProof/>
          <w:sz w:val="22"/>
          <w:szCs w:val="22"/>
        </w:rPr>
      </w:pPr>
      <w:hyperlink w:anchor="_Toc16703901" w:history="1">
        <w:r w:rsidRPr="004430C7">
          <w:rPr>
            <w:rStyle w:val="Hyperlink"/>
            <w:noProof/>
          </w:rPr>
          <w:t>3.81.4.1.2.3 Populating Expected Response Format</w:t>
        </w:r>
        <w:r>
          <w:rPr>
            <w:noProof/>
            <w:webHidden/>
          </w:rPr>
          <w:tab/>
        </w:r>
        <w:r>
          <w:rPr>
            <w:noProof/>
            <w:webHidden/>
          </w:rPr>
          <w:fldChar w:fldCharType="begin"/>
        </w:r>
        <w:r>
          <w:rPr>
            <w:noProof/>
            <w:webHidden/>
          </w:rPr>
          <w:instrText xml:space="preserve"> PAGEREF _Toc16703901 \h </w:instrText>
        </w:r>
        <w:r>
          <w:rPr>
            <w:noProof/>
            <w:webHidden/>
          </w:rPr>
        </w:r>
        <w:r>
          <w:rPr>
            <w:noProof/>
            <w:webHidden/>
          </w:rPr>
          <w:fldChar w:fldCharType="separate"/>
        </w:r>
        <w:r>
          <w:rPr>
            <w:noProof/>
            <w:webHidden/>
          </w:rPr>
          <w:t>42</w:t>
        </w:r>
        <w:r>
          <w:rPr>
            <w:noProof/>
            <w:webHidden/>
          </w:rPr>
          <w:fldChar w:fldCharType="end"/>
        </w:r>
      </w:hyperlink>
    </w:p>
    <w:p w14:paraId="07ACC393" w14:textId="2DEEB3AF" w:rsidR="0019227C" w:rsidRDefault="0019227C">
      <w:pPr>
        <w:pStyle w:val="TOC5"/>
        <w:rPr>
          <w:rFonts w:asciiTheme="minorHAnsi" w:eastAsiaTheme="minorEastAsia" w:hAnsiTheme="minorHAnsi" w:cstheme="minorBidi"/>
          <w:noProof/>
          <w:sz w:val="22"/>
          <w:szCs w:val="22"/>
        </w:rPr>
      </w:pPr>
      <w:hyperlink w:anchor="_Toc16703902" w:history="1">
        <w:r w:rsidRPr="004430C7">
          <w:rPr>
            <w:rStyle w:val="Hyperlink"/>
            <w:noProof/>
          </w:rPr>
          <w:t>3.81.4.1.3 Expected Actions</w:t>
        </w:r>
        <w:r>
          <w:rPr>
            <w:noProof/>
            <w:webHidden/>
          </w:rPr>
          <w:tab/>
        </w:r>
        <w:r>
          <w:rPr>
            <w:noProof/>
            <w:webHidden/>
          </w:rPr>
          <w:fldChar w:fldCharType="begin"/>
        </w:r>
        <w:r>
          <w:rPr>
            <w:noProof/>
            <w:webHidden/>
          </w:rPr>
          <w:instrText xml:space="preserve"> PAGEREF _Toc16703902 \h </w:instrText>
        </w:r>
        <w:r>
          <w:rPr>
            <w:noProof/>
            <w:webHidden/>
          </w:rPr>
        </w:r>
        <w:r>
          <w:rPr>
            <w:noProof/>
            <w:webHidden/>
          </w:rPr>
          <w:fldChar w:fldCharType="separate"/>
        </w:r>
        <w:r>
          <w:rPr>
            <w:noProof/>
            <w:webHidden/>
          </w:rPr>
          <w:t>43</w:t>
        </w:r>
        <w:r>
          <w:rPr>
            <w:noProof/>
            <w:webHidden/>
          </w:rPr>
          <w:fldChar w:fldCharType="end"/>
        </w:r>
      </w:hyperlink>
    </w:p>
    <w:p w14:paraId="09D79D7F" w14:textId="515E2A84" w:rsidR="0019227C" w:rsidRDefault="0019227C">
      <w:pPr>
        <w:pStyle w:val="TOC4"/>
        <w:rPr>
          <w:rFonts w:asciiTheme="minorHAnsi" w:eastAsiaTheme="minorEastAsia" w:hAnsiTheme="minorHAnsi" w:cstheme="minorBidi"/>
          <w:noProof/>
          <w:sz w:val="22"/>
          <w:szCs w:val="22"/>
        </w:rPr>
      </w:pPr>
      <w:hyperlink w:anchor="_Toc16703903" w:history="1">
        <w:r w:rsidRPr="004430C7">
          <w:rPr>
            <w:rStyle w:val="Hyperlink"/>
            <w:noProof/>
          </w:rPr>
          <w:t>3.81.4.2 Retrieve ATNA Audit Event Response Message</w:t>
        </w:r>
        <w:r>
          <w:rPr>
            <w:noProof/>
            <w:webHidden/>
          </w:rPr>
          <w:tab/>
        </w:r>
        <w:r>
          <w:rPr>
            <w:noProof/>
            <w:webHidden/>
          </w:rPr>
          <w:fldChar w:fldCharType="begin"/>
        </w:r>
        <w:r>
          <w:rPr>
            <w:noProof/>
            <w:webHidden/>
          </w:rPr>
          <w:instrText xml:space="preserve"> PAGEREF _Toc16703903 \h </w:instrText>
        </w:r>
        <w:r>
          <w:rPr>
            <w:noProof/>
            <w:webHidden/>
          </w:rPr>
        </w:r>
        <w:r>
          <w:rPr>
            <w:noProof/>
            <w:webHidden/>
          </w:rPr>
          <w:fldChar w:fldCharType="separate"/>
        </w:r>
        <w:r>
          <w:rPr>
            <w:noProof/>
            <w:webHidden/>
          </w:rPr>
          <w:t>43</w:t>
        </w:r>
        <w:r>
          <w:rPr>
            <w:noProof/>
            <w:webHidden/>
          </w:rPr>
          <w:fldChar w:fldCharType="end"/>
        </w:r>
      </w:hyperlink>
    </w:p>
    <w:p w14:paraId="2FC1C25E" w14:textId="0405091E" w:rsidR="0019227C" w:rsidRDefault="0019227C">
      <w:pPr>
        <w:pStyle w:val="TOC5"/>
        <w:rPr>
          <w:rFonts w:asciiTheme="minorHAnsi" w:eastAsiaTheme="minorEastAsia" w:hAnsiTheme="minorHAnsi" w:cstheme="minorBidi"/>
          <w:noProof/>
          <w:sz w:val="22"/>
          <w:szCs w:val="22"/>
        </w:rPr>
      </w:pPr>
      <w:hyperlink w:anchor="_Toc16703904" w:history="1">
        <w:r w:rsidRPr="004430C7">
          <w:rPr>
            <w:rStyle w:val="Hyperlink"/>
            <w:noProof/>
          </w:rPr>
          <w:t>3.81.4.2.1 Trigger Events</w:t>
        </w:r>
        <w:r>
          <w:rPr>
            <w:noProof/>
            <w:webHidden/>
          </w:rPr>
          <w:tab/>
        </w:r>
        <w:r>
          <w:rPr>
            <w:noProof/>
            <w:webHidden/>
          </w:rPr>
          <w:fldChar w:fldCharType="begin"/>
        </w:r>
        <w:r>
          <w:rPr>
            <w:noProof/>
            <w:webHidden/>
          </w:rPr>
          <w:instrText xml:space="preserve"> PAGEREF _Toc16703904 \h </w:instrText>
        </w:r>
        <w:r>
          <w:rPr>
            <w:noProof/>
            <w:webHidden/>
          </w:rPr>
        </w:r>
        <w:r>
          <w:rPr>
            <w:noProof/>
            <w:webHidden/>
          </w:rPr>
          <w:fldChar w:fldCharType="separate"/>
        </w:r>
        <w:r>
          <w:rPr>
            <w:noProof/>
            <w:webHidden/>
          </w:rPr>
          <w:t>43</w:t>
        </w:r>
        <w:r>
          <w:rPr>
            <w:noProof/>
            <w:webHidden/>
          </w:rPr>
          <w:fldChar w:fldCharType="end"/>
        </w:r>
      </w:hyperlink>
    </w:p>
    <w:p w14:paraId="374A5096" w14:textId="1CCC7EB1" w:rsidR="0019227C" w:rsidRDefault="0019227C">
      <w:pPr>
        <w:pStyle w:val="TOC5"/>
        <w:rPr>
          <w:rFonts w:asciiTheme="minorHAnsi" w:eastAsiaTheme="minorEastAsia" w:hAnsiTheme="minorHAnsi" w:cstheme="minorBidi"/>
          <w:noProof/>
          <w:sz w:val="22"/>
          <w:szCs w:val="22"/>
        </w:rPr>
      </w:pPr>
      <w:hyperlink w:anchor="_Toc16703905" w:history="1">
        <w:r w:rsidRPr="004430C7">
          <w:rPr>
            <w:rStyle w:val="Hyperlink"/>
            <w:noProof/>
          </w:rPr>
          <w:t>3.81.4.2.2 Message Semantics</w:t>
        </w:r>
        <w:r>
          <w:rPr>
            <w:noProof/>
            <w:webHidden/>
          </w:rPr>
          <w:tab/>
        </w:r>
        <w:r>
          <w:rPr>
            <w:noProof/>
            <w:webHidden/>
          </w:rPr>
          <w:fldChar w:fldCharType="begin"/>
        </w:r>
        <w:r>
          <w:rPr>
            <w:noProof/>
            <w:webHidden/>
          </w:rPr>
          <w:instrText xml:space="preserve"> PAGEREF _Toc16703905 \h </w:instrText>
        </w:r>
        <w:r>
          <w:rPr>
            <w:noProof/>
            <w:webHidden/>
          </w:rPr>
        </w:r>
        <w:r>
          <w:rPr>
            <w:noProof/>
            <w:webHidden/>
          </w:rPr>
          <w:fldChar w:fldCharType="separate"/>
        </w:r>
        <w:r>
          <w:rPr>
            <w:noProof/>
            <w:webHidden/>
          </w:rPr>
          <w:t>43</w:t>
        </w:r>
        <w:r>
          <w:rPr>
            <w:noProof/>
            <w:webHidden/>
          </w:rPr>
          <w:fldChar w:fldCharType="end"/>
        </w:r>
      </w:hyperlink>
    </w:p>
    <w:p w14:paraId="39026C6D" w14:textId="75E800CC" w:rsidR="0019227C" w:rsidRDefault="0019227C">
      <w:pPr>
        <w:pStyle w:val="TOC6"/>
        <w:rPr>
          <w:rFonts w:asciiTheme="minorHAnsi" w:eastAsiaTheme="minorEastAsia" w:hAnsiTheme="minorHAnsi" w:cstheme="minorBidi"/>
          <w:noProof/>
          <w:sz w:val="22"/>
          <w:szCs w:val="22"/>
        </w:rPr>
      </w:pPr>
      <w:hyperlink w:anchor="_Toc16703906" w:history="1">
        <w:r w:rsidRPr="004430C7">
          <w:rPr>
            <w:rStyle w:val="Hyperlink"/>
            <w:noProof/>
          </w:rPr>
          <w:t>3.81.4.2.2.1 Mapping between FHIR and DICOM for query interaction</w:t>
        </w:r>
        <w:r>
          <w:rPr>
            <w:noProof/>
            <w:webHidden/>
          </w:rPr>
          <w:tab/>
        </w:r>
        <w:r>
          <w:rPr>
            <w:noProof/>
            <w:webHidden/>
          </w:rPr>
          <w:fldChar w:fldCharType="begin"/>
        </w:r>
        <w:r>
          <w:rPr>
            <w:noProof/>
            <w:webHidden/>
          </w:rPr>
          <w:instrText xml:space="preserve"> PAGEREF _Toc16703906 \h </w:instrText>
        </w:r>
        <w:r>
          <w:rPr>
            <w:noProof/>
            <w:webHidden/>
          </w:rPr>
        </w:r>
        <w:r>
          <w:rPr>
            <w:noProof/>
            <w:webHidden/>
          </w:rPr>
          <w:fldChar w:fldCharType="separate"/>
        </w:r>
        <w:r>
          <w:rPr>
            <w:noProof/>
            <w:webHidden/>
          </w:rPr>
          <w:t>44</w:t>
        </w:r>
        <w:r>
          <w:rPr>
            <w:noProof/>
            <w:webHidden/>
          </w:rPr>
          <w:fldChar w:fldCharType="end"/>
        </w:r>
      </w:hyperlink>
    </w:p>
    <w:p w14:paraId="2D065496" w14:textId="5F6DD956" w:rsidR="0019227C" w:rsidRDefault="0019227C">
      <w:pPr>
        <w:pStyle w:val="TOC6"/>
        <w:rPr>
          <w:rFonts w:asciiTheme="minorHAnsi" w:eastAsiaTheme="minorEastAsia" w:hAnsiTheme="minorHAnsi" w:cstheme="minorBidi"/>
          <w:noProof/>
          <w:sz w:val="22"/>
          <w:szCs w:val="22"/>
        </w:rPr>
      </w:pPr>
      <w:hyperlink w:anchor="_Toc16703907" w:history="1">
        <w:r w:rsidRPr="004430C7">
          <w:rPr>
            <w:rStyle w:val="Hyperlink"/>
            <w:noProof/>
          </w:rPr>
          <w:t>3.81.4.2.2.2 FHIR Bundle of Audit Events Messages</w:t>
        </w:r>
        <w:r>
          <w:rPr>
            <w:noProof/>
            <w:webHidden/>
          </w:rPr>
          <w:tab/>
        </w:r>
        <w:r>
          <w:rPr>
            <w:noProof/>
            <w:webHidden/>
          </w:rPr>
          <w:fldChar w:fldCharType="begin"/>
        </w:r>
        <w:r>
          <w:rPr>
            <w:noProof/>
            <w:webHidden/>
          </w:rPr>
          <w:instrText xml:space="preserve"> PAGEREF _Toc16703907 \h </w:instrText>
        </w:r>
        <w:r>
          <w:rPr>
            <w:noProof/>
            <w:webHidden/>
          </w:rPr>
        </w:r>
        <w:r>
          <w:rPr>
            <w:noProof/>
            <w:webHidden/>
          </w:rPr>
          <w:fldChar w:fldCharType="separate"/>
        </w:r>
        <w:r>
          <w:rPr>
            <w:noProof/>
            <w:webHidden/>
          </w:rPr>
          <w:t>45</w:t>
        </w:r>
        <w:r>
          <w:rPr>
            <w:noProof/>
            <w:webHidden/>
          </w:rPr>
          <w:fldChar w:fldCharType="end"/>
        </w:r>
      </w:hyperlink>
    </w:p>
    <w:p w14:paraId="66E7C0CD" w14:textId="39775E15" w:rsidR="0019227C" w:rsidRDefault="0019227C">
      <w:pPr>
        <w:pStyle w:val="TOC5"/>
        <w:rPr>
          <w:rFonts w:asciiTheme="minorHAnsi" w:eastAsiaTheme="minorEastAsia" w:hAnsiTheme="minorHAnsi" w:cstheme="minorBidi"/>
          <w:noProof/>
          <w:sz w:val="22"/>
          <w:szCs w:val="22"/>
        </w:rPr>
      </w:pPr>
      <w:hyperlink w:anchor="_Toc16703908" w:history="1">
        <w:r w:rsidRPr="004430C7">
          <w:rPr>
            <w:rStyle w:val="Hyperlink"/>
            <w:noProof/>
          </w:rPr>
          <w:t>3.81.4.2.3 Expected Actions</w:t>
        </w:r>
        <w:r>
          <w:rPr>
            <w:noProof/>
            <w:webHidden/>
          </w:rPr>
          <w:tab/>
        </w:r>
        <w:r>
          <w:rPr>
            <w:noProof/>
            <w:webHidden/>
          </w:rPr>
          <w:fldChar w:fldCharType="begin"/>
        </w:r>
        <w:r>
          <w:rPr>
            <w:noProof/>
            <w:webHidden/>
          </w:rPr>
          <w:instrText xml:space="preserve"> PAGEREF _Toc16703908 \h </w:instrText>
        </w:r>
        <w:r>
          <w:rPr>
            <w:noProof/>
            <w:webHidden/>
          </w:rPr>
        </w:r>
        <w:r>
          <w:rPr>
            <w:noProof/>
            <w:webHidden/>
          </w:rPr>
          <w:fldChar w:fldCharType="separate"/>
        </w:r>
        <w:r>
          <w:rPr>
            <w:noProof/>
            <w:webHidden/>
          </w:rPr>
          <w:t>46</w:t>
        </w:r>
        <w:r>
          <w:rPr>
            <w:noProof/>
            <w:webHidden/>
          </w:rPr>
          <w:fldChar w:fldCharType="end"/>
        </w:r>
      </w:hyperlink>
    </w:p>
    <w:p w14:paraId="63DC6F28" w14:textId="754C2DE9" w:rsidR="0019227C" w:rsidRDefault="0019227C">
      <w:pPr>
        <w:pStyle w:val="TOC3"/>
        <w:rPr>
          <w:rFonts w:asciiTheme="minorHAnsi" w:eastAsiaTheme="minorEastAsia" w:hAnsiTheme="minorHAnsi" w:cstheme="minorBidi"/>
          <w:noProof/>
          <w:sz w:val="22"/>
          <w:szCs w:val="22"/>
        </w:rPr>
      </w:pPr>
      <w:hyperlink w:anchor="_Toc16703909" w:history="1">
        <w:r w:rsidRPr="004430C7">
          <w:rPr>
            <w:rStyle w:val="Hyperlink"/>
            <w:noProof/>
          </w:rPr>
          <w:t>3.81.5 Security Considerations</w:t>
        </w:r>
        <w:r>
          <w:rPr>
            <w:noProof/>
            <w:webHidden/>
          </w:rPr>
          <w:tab/>
        </w:r>
        <w:r>
          <w:rPr>
            <w:noProof/>
            <w:webHidden/>
          </w:rPr>
          <w:fldChar w:fldCharType="begin"/>
        </w:r>
        <w:r>
          <w:rPr>
            <w:noProof/>
            <w:webHidden/>
          </w:rPr>
          <w:instrText xml:space="preserve"> PAGEREF _Toc16703909 \h </w:instrText>
        </w:r>
        <w:r>
          <w:rPr>
            <w:noProof/>
            <w:webHidden/>
          </w:rPr>
        </w:r>
        <w:r>
          <w:rPr>
            <w:noProof/>
            <w:webHidden/>
          </w:rPr>
          <w:fldChar w:fldCharType="separate"/>
        </w:r>
        <w:r>
          <w:rPr>
            <w:noProof/>
            <w:webHidden/>
          </w:rPr>
          <w:t>46</w:t>
        </w:r>
        <w:r>
          <w:rPr>
            <w:noProof/>
            <w:webHidden/>
          </w:rPr>
          <w:fldChar w:fldCharType="end"/>
        </w:r>
      </w:hyperlink>
    </w:p>
    <w:p w14:paraId="1AA146F2" w14:textId="375890E3" w:rsidR="0019227C" w:rsidRDefault="0019227C">
      <w:pPr>
        <w:pStyle w:val="TOC4"/>
        <w:rPr>
          <w:rFonts w:asciiTheme="minorHAnsi" w:eastAsiaTheme="minorEastAsia" w:hAnsiTheme="minorHAnsi" w:cstheme="minorBidi"/>
          <w:noProof/>
          <w:sz w:val="22"/>
          <w:szCs w:val="22"/>
        </w:rPr>
      </w:pPr>
      <w:hyperlink w:anchor="_Toc16703910" w:history="1">
        <w:r w:rsidRPr="004430C7">
          <w:rPr>
            <w:rStyle w:val="Hyperlink"/>
            <w:noProof/>
          </w:rPr>
          <w:t>3.81.5.1 Security Audit Considerations</w:t>
        </w:r>
        <w:r>
          <w:rPr>
            <w:noProof/>
            <w:webHidden/>
          </w:rPr>
          <w:tab/>
        </w:r>
        <w:r>
          <w:rPr>
            <w:noProof/>
            <w:webHidden/>
          </w:rPr>
          <w:fldChar w:fldCharType="begin"/>
        </w:r>
        <w:r>
          <w:rPr>
            <w:noProof/>
            <w:webHidden/>
          </w:rPr>
          <w:instrText xml:space="preserve"> PAGEREF _Toc16703910 \h </w:instrText>
        </w:r>
        <w:r>
          <w:rPr>
            <w:noProof/>
            <w:webHidden/>
          </w:rPr>
        </w:r>
        <w:r>
          <w:rPr>
            <w:noProof/>
            <w:webHidden/>
          </w:rPr>
          <w:fldChar w:fldCharType="separate"/>
        </w:r>
        <w:r>
          <w:rPr>
            <w:noProof/>
            <w:webHidden/>
          </w:rPr>
          <w:t>46</w:t>
        </w:r>
        <w:r>
          <w:rPr>
            <w:noProof/>
            <w:webHidden/>
          </w:rPr>
          <w:fldChar w:fldCharType="end"/>
        </w:r>
      </w:hyperlink>
    </w:p>
    <w:p w14:paraId="382B7D98" w14:textId="79DF2BE1" w:rsidR="0019227C" w:rsidRDefault="0019227C">
      <w:pPr>
        <w:pStyle w:val="TOC2"/>
        <w:rPr>
          <w:rFonts w:asciiTheme="minorHAnsi" w:eastAsiaTheme="minorEastAsia" w:hAnsiTheme="minorHAnsi" w:cstheme="minorBidi"/>
          <w:noProof/>
          <w:sz w:val="22"/>
          <w:szCs w:val="22"/>
        </w:rPr>
      </w:pPr>
      <w:hyperlink w:anchor="_Toc16703911" w:history="1">
        <w:r w:rsidRPr="004430C7">
          <w:rPr>
            <w:rStyle w:val="Hyperlink"/>
            <w:noProof/>
          </w:rPr>
          <w:t>3.82 Retrieve Syslog Event</w:t>
        </w:r>
        <w:r>
          <w:rPr>
            <w:noProof/>
            <w:webHidden/>
          </w:rPr>
          <w:tab/>
        </w:r>
        <w:r>
          <w:rPr>
            <w:noProof/>
            <w:webHidden/>
          </w:rPr>
          <w:fldChar w:fldCharType="begin"/>
        </w:r>
        <w:r>
          <w:rPr>
            <w:noProof/>
            <w:webHidden/>
          </w:rPr>
          <w:instrText xml:space="preserve"> PAGEREF _Toc16703911 \h </w:instrText>
        </w:r>
        <w:r>
          <w:rPr>
            <w:noProof/>
            <w:webHidden/>
          </w:rPr>
        </w:r>
        <w:r>
          <w:rPr>
            <w:noProof/>
            <w:webHidden/>
          </w:rPr>
          <w:fldChar w:fldCharType="separate"/>
        </w:r>
        <w:r>
          <w:rPr>
            <w:noProof/>
            <w:webHidden/>
          </w:rPr>
          <w:t>48</w:t>
        </w:r>
        <w:r>
          <w:rPr>
            <w:noProof/>
            <w:webHidden/>
          </w:rPr>
          <w:fldChar w:fldCharType="end"/>
        </w:r>
      </w:hyperlink>
    </w:p>
    <w:p w14:paraId="777DF53A" w14:textId="5F263C3F" w:rsidR="0019227C" w:rsidRDefault="0019227C">
      <w:pPr>
        <w:pStyle w:val="TOC3"/>
        <w:rPr>
          <w:rFonts w:asciiTheme="minorHAnsi" w:eastAsiaTheme="minorEastAsia" w:hAnsiTheme="minorHAnsi" w:cstheme="minorBidi"/>
          <w:noProof/>
          <w:sz w:val="22"/>
          <w:szCs w:val="22"/>
        </w:rPr>
      </w:pPr>
      <w:hyperlink w:anchor="_Toc16703912" w:history="1">
        <w:r w:rsidRPr="004430C7">
          <w:rPr>
            <w:rStyle w:val="Hyperlink"/>
            <w:noProof/>
          </w:rPr>
          <w:t>3.82.1 Scope</w:t>
        </w:r>
        <w:r>
          <w:rPr>
            <w:noProof/>
            <w:webHidden/>
          </w:rPr>
          <w:tab/>
        </w:r>
        <w:r>
          <w:rPr>
            <w:noProof/>
            <w:webHidden/>
          </w:rPr>
          <w:fldChar w:fldCharType="begin"/>
        </w:r>
        <w:r>
          <w:rPr>
            <w:noProof/>
            <w:webHidden/>
          </w:rPr>
          <w:instrText xml:space="preserve"> PAGEREF _Toc16703912 \h </w:instrText>
        </w:r>
        <w:r>
          <w:rPr>
            <w:noProof/>
            <w:webHidden/>
          </w:rPr>
        </w:r>
        <w:r>
          <w:rPr>
            <w:noProof/>
            <w:webHidden/>
          </w:rPr>
          <w:fldChar w:fldCharType="separate"/>
        </w:r>
        <w:r>
          <w:rPr>
            <w:noProof/>
            <w:webHidden/>
          </w:rPr>
          <w:t>48</w:t>
        </w:r>
        <w:r>
          <w:rPr>
            <w:noProof/>
            <w:webHidden/>
          </w:rPr>
          <w:fldChar w:fldCharType="end"/>
        </w:r>
      </w:hyperlink>
    </w:p>
    <w:p w14:paraId="36359713" w14:textId="00260052" w:rsidR="0019227C" w:rsidRDefault="0019227C">
      <w:pPr>
        <w:pStyle w:val="TOC3"/>
        <w:rPr>
          <w:rFonts w:asciiTheme="minorHAnsi" w:eastAsiaTheme="minorEastAsia" w:hAnsiTheme="minorHAnsi" w:cstheme="minorBidi"/>
          <w:noProof/>
          <w:sz w:val="22"/>
          <w:szCs w:val="22"/>
        </w:rPr>
      </w:pPr>
      <w:hyperlink w:anchor="_Toc16703913" w:history="1">
        <w:r w:rsidRPr="004430C7">
          <w:rPr>
            <w:rStyle w:val="Hyperlink"/>
            <w:noProof/>
          </w:rPr>
          <w:t>3.82.2 Use-case Roles</w:t>
        </w:r>
        <w:r>
          <w:rPr>
            <w:noProof/>
            <w:webHidden/>
          </w:rPr>
          <w:tab/>
        </w:r>
        <w:r>
          <w:rPr>
            <w:noProof/>
            <w:webHidden/>
          </w:rPr>
          <w:fldChar w:fldCharType="begin"/>
        </w:r>
        <w:r>
          <w:rPr>
            <w:noProof/>
            <w:webHidden/>
          </w:rPr>
          <w:instrText xml:space="preserve"> PAGEREF _Toc16703913 \h </w:instrText>
        </w:r>
        <w:r>
          <w:rPr>
            <w:noProof/>
            <w:webHidden/>
          </w:rPr>
        </w:r>
        <w:r>
          <w:rPr>
            <w:noProof/>
            <w:webHidden/>
          </w:rPr>
          <w:fldChar w:fldCharType="separate"/>
        </w:r>
        <w:r>
          <w:rPr>
            <w:noProof/>
            <w:webHidden/>
          </w:rPr>
          <w:t>48</w:t>
        </w:r>
        <w:r>
          <w:rPr>
            <w:noProof/>
            <w:webHidden/>
          </w:rPr>
          <w:fldChar w:fldCharType="end"/>
        </w:r>
      </w:hyperlink>
    </w:p>
    <w:p w14:paraId="40F1880C" w14:textId="0B582F3B" w:rsidR="0019227C" w:rsidRDefault="0019227C">
      <w:pPr>
        <w:pStyle w:val="TOC3"/>
        <w:rPr>
          <w:rFonts w:asciiTheme="minorHAnsi" w:eastAsiaTheme="minorEastAsia" w:hAnsiTheme="minorHAnsi" w:cstheme="minorBidi"/>
          <w:noProof/>
          <w:sz w:val="22"/>
          <w:szCs w:val="22"/>
        </w:rPr>
      </w:pPr>
      <w:hyperlink w:anchor="_Toc16703914" w:history="1">
        <w:r w:rsidRPr="004430C7">
          <w:rPr>
            <w:rStyle w:val="Hyperlink"/>
            <w:noProof/>
          </w:rPr>
          <w:t>3.82.3 Referenced Standards</w:t>
        </w:r>
        <w:r>
          <w:rPr>
            <w:noProof/>
            <w:webHidden/>
          </w:rPr>
          <w:tab/>
        </w:r>
        <w:r>
          <w:rPr>
            <w:noProof/>
            <w:webHidden/>
          </w:rPr>
          <w:fldChar w:fldCharType="begin"/>
        </w:r>
        <w:r>
          <w:rPr>
            <w:noProof/>
            <w:webHidden/>
          </w:rPr>
          <w:instrText xml:space="preserve"> PAGEREF _Toc16703914 \h </w:instrText>
        </w:r>
        <w:r>
          <w:rPr>
            <w:noProof/>
            <w:webHidden/>
          </w:rPr>
        </w:r>
        <w:r>
          <w:rPr>
            <w:noProof/>
            <w:webHidden/>
          </w:rPr>
          <w:fldChar w:fldCharType="separate"/>
        </w:r>
        <w:r>
          <w:rPr>
            <w:noProof/>
            <w:webHidden/>
          </w:rPr>
          <w:t>48</w:t>
        </w:r>
        <w:r>
          <w:rPr>
            <w:noProof/>
            <w:webHidden/>
          </w:rPr>
          <w:fldChar w:fldCharType="end"/>
        </w:r>
      </w:hyperlink>
    </w:p>
    <w:p w14:paraId="0CFD0D87" w14:textId="61D6F82E" w:rsidR="0019227C" w:rsidRDefault="0019227C">
      <w:pPr>
        <w:pStyle w:val="TOC3"/>
        <w:rPr>
          <w:rFonts w:asciiTheme="minorHAnsi" w:eastAsiaTheme="minorEastAsia" w:hAnsiTheme="minorHAnsi" w:cstheme="minorBidi"/>
          <w:noProof/>
          <w:sz w:val="22"/>
          <w:szCs w:val="22"/>
        </w:rPr>
      </w:pPr>
      <w:hyperlink w:anchor="_Toc16703915" w:history="1">
        <w:r w:rsidRPr="004430C7">
          <w:rPr>
            <w:rStyle w:val="Hyperlink"/>
            <w:noProof/>
          </w:rPr>
          <w:t>3.82.4 Messages</w:t>
        </w:r>
        <w:r>
          <w:rPr>
            <w:noProof/>
            <w:webHidden/>
          </w:rPr>
          <w:tab/>
        </w:r>
        <w:r>
          <w:rPr>
            <w:noProof/>
            <w:webHidden/>
          </w:rPr>
          <w:fldChar w:fldCharType="begin"/>
        </w:r>
        <w:r>
          <w:rPr>
            <w:noProof/>
            <w:webHidden/>
          </w:rPr>
          <w:instrText xml:space="preserve"> PAGEREF _Toc16703915 \h </w:instrText>
        </w:r>
        <w:r>
          <w:rPr>
            <w:noProof/>
            <w:webHidden/>
          </w:rPr>
        </w:r>
        <w:r>
          <w:rPr>
            <w:noProof/>
            <w:webHidden/>
          </w:rPr>
          <w:fldChar w:fldCharType="separate"/>
        </w:r>
        <w:r>
          <w:rPr>
            <w:noProof/>
            <w:webHidden/>
          </w:rPr>
          <w:t>49</w:t>
        </w:r>
        <w:r>
          <w:rPr>
            <w:noProof/>
            <w:webHidden/>
          </w:rPr>
          <w:fldChar w:fldCharType="end"/>
        </w:r>
      </w:hyperlink>
    </w:p>
    <w:p w14:paraId="62FCAD5C" w14:textId="0465B18B" w:rsidR="0019227C" w:rsidRDefault="0019227C">
      <w:pPr>
        <w:pStyle w:val="TOC4"/>
        <w:rPr>
          <w:rFonts w:asciiTheme="minorHAnsi" w:eastAsiaTheme="minorEastAsia" w:hAnsiTheme="minorHAnsi" w:cstheme="minorBidi"/>
          <w:noProof/>
          <w:sz w:val="22"/>
          <w:szCs w:val="22"/>
        </w:rPr>
      </w:pPr>
      <w:hyperlink w:anchor="_Toc16703916" w:history="1">
        <w:r w:rsidRPr="004430C7">
          <w:rPr>
            <w:rStyle w:val="Hyperlink"/>
            <w:noProof/>
          </w:rPr>
          <w:t>3.82.4.1 Retrieve Syslog Event Request Message</w:t>
        </w:r>
        <w:r>
          <w:rPr>
            <w:noProof/>
            <w:webHidden/>
          </w:rPr>
          <w:tab/>
        </w:r>
        <w:r>
          <w:rPr>
            <w:noProof/>
            <w:webHidden/>
          </w:rPr>
          <w:fldChar w:fldCharType="begin"/>
        </w:r>
        <w:r>
          <w:rPr>
            <w:noProof/>
            <w:webHidden/>
          </w:rPr>
          <w:instrText xml:space="preserve"> PAGEREF _Toc16703916 \h </w:instrText>
        </w:r>
        <w:r>
          <w:rPr>
            <w:noProof/>
            <w:webHidden/>
          </w:rPr>
        </w:r>
        <w:r>
          <w:rPr>
            <w:noProof/>
            <w:webHidden/>
          </w:rPr>
          <w:fldChar w:fldCharType="separate"/>
        </w:r>
        <w:r>
          <w:rPr>
            <w:noProof/>
            <w:webHidden/>
          </w:rPr>
          <w:t>49</w:t>
        </w:r>
        <w:r>
          <w:rPr>
            <w:noProof/>
            <w:webHidden/>
          </w:rPr>
          <w:fldChar w:fldCharType="end"/>
        </w:r>
      </w:hyperlink>
    </w:p>
    <w:p w14:paraId="1293A0E7" w14:textId="3DBC1FAB" w:rsidR="0019227C" w:rsidRDefault="0019227C">
      <w:pPr>
        <w:pStyle w:val="TOC5"/>
        <w:rPr>
          <w:rFonts w:asciiTheme="minorHAnsi" w:eastAsiaTheme="minorEastAsia" w:hAnsiTheme="minorHAnsi" w:cstheme="minorBidi"/>
          <w:noProof/>
          <w:sz w:val="22"/>
          <w:szCs w:val="22"/>
        </w:rPr>
      </w:pPr>
      <w:hyperlink w:anchor="_Toc16703917" w:history="1">
        <w:r w:rsidRPr="004430C7">
          <w:rPr>
            <w:rStyle w:val="Hyperlink"/>
            <w:noProof/>
          </w:rPr>
          <w:t>3.82.4.1.1 Trigger Events</w:t>
        </w:r>
        <w:r>
          <w:rPr>
            <w:noProof/>
            <w:webHidden/>
          </w:rPr>
          <w:tab/>
        </w:r>
        <w:r>
          <w:rPr>
            <w:noProof/>
            <w:webHidden/>
          </w:rPr>
          <w:fldChar w:fldCharType="begin"/>
        </w:r>
        <w:r>
          <w:rPr>
            <w:noProof/>
            <w:webHidden/>
          </w:rPr>
          <w:instrText xml:space="preserve"> PAGEREF _Toc16703917 \h </w:instrText>
        </w:r>
        <w:r>
          <w:rPr>
            <w:noProof/>
            <w:webHidden/>
          </w:rPr>
        </w:r>
        <w:r>
          <w:rPr>
            <w:noProof/>
            <w:webHidden/>
          </w:rPr>
          <w:fldChar w:fldCharType="separate"/>
        </w:r>
        <w:r>
          <w:rPr>
            <w:noProof/>
            <w:webHidden/>
          </w:rPr>
          <w:t>49</w:t>
        </w:r>
        <w:r>
          <w:rPr>
            <w:noProof/>
            <w:webHidden/>
          </w:rPr>
          <w:fldChar w:fldCharType="end"/>
        </w:r>
      </w:hyperlink>
    </w:p>
    <w:p w14:paraId="449088C5" w14:textId="7F8BE20B" w:rsidR="0019227C" w:rsidRDefault="0019227C">
      <w:pPr>
        <w:pStyle w:val="TOC5"/>
        <w:rPr>
          <w:rFonts w:asciiTheme="minorHAnsi" w:eastAsiaTheme="minorEastAsia" w:hAnsiTheme="minorHAnsi" w:cstheme="minorBidi"/>
          <w:noProof/>
          <w:sz w:val="22"/>
          <w:szCs w:val="22"/>
        </w:rPr>
      </w:pPr>
      <w:hyperlink w:anchor="_Toc16703918" w:history="1">
        <w:r w:rsidRPr="004430C7">
          <w:rPr>
            <w:rStyle w:val="Hyperlink"/>
            <w:noProof/>
          </w:rPr>
          <w:t>3.82.4.1.2 Message Semantics</w:t>
        </w:r>
        <w:r>
          <w:rPr>
            <w:noProof/>
            <w:webHidden/>
          </w:rPr>
          <w:tab/>
        </w:r>
        <w:r>
          <w:rPr>
            <w:noProof/>
            <w:webHidden/>
          </w:rPr>
          <w:fldChar w:fldCharType="begin"/>
        </w:r>
        <w:r>
          <w:rPr>
            <w:noProof/>
            <w:webHidden/>
          </w:rPr>
          <w:instrText xml:space="preserve"> PAGEREF _Toc16703918 \h </w:instrText>
        </w:r>
        <w:r>
          <w:rPr>
            <w:noProof/>
            <w:webHidden/>
          </w:rPr>
        </w:r>
        <w:r>
          <w:rPr>
            <w:noProof/>
            <w:webHidden/>
          </w:rPr>
          <w:fldChar w:fldCharType="separate"/>
        </w:r>
        <w:r>
          <w:rPr>
            <w:noProof/>
            <w:webHidden/>
          </w:rPr>
          <w:t>49</w:t>
        </w:r>
        <w:r>
          <w:rPr>
            <w:noProof/>
            <w:webHidden/>
          </w:rPr>
          <w:fldChar w:fldCharType="end"/>
        </w:r>
      </w:hyperlink>
    </w:p>
    <w:p w14:paraId="77DBD903" w14:textId="25ABECF5" w:rsidR="0019227C" w:rsidRDefault="0019227C">
      <w:pPr>
        <w:pStyle w:val="TOC6"/>
        <w:tabs>
          <w:tab w:val="left" w:pos="3024"/>
        </w:tabs>
        <w:rPr>
          <w:rFonts w:asciiTheme="minorHAnsi" w:eastAsiaTheme="minorEastAsia" w:hAnsiTheme="minorHAnsi" w:cstheme="minorBidi"/>
          <w:noProof/>
          <w:sz w:val="22"/>
          <w:szCs w:val="22"/>
        </w:rPr>
      </w:pPr>
      <w:hyperlink w:anchor="_Toc16703919" w:history="1">
        <w:r w:rsidRPr="004430C7">
          <w:rPr>
            <w:rStyle w:val="Hyperlink"/>
            <w:noProof/>
          </w:rPr>
          <w:t>3.82.4.1.2.1</w:t>
        </w:r>
        <w:r>
          <w:rPr>
            <w:rFonts w:asciiTheme="minorHAnsi" w:eastAsiaTheme="minorEastAsia" w:hAnsiTheme="minorHAnsi" w:cstheme="minorBidi"/>
            <w:noProof/>
            <w:sz w:val="22"/>
            <w:szCs w:val="22"/>
          </w:rPr>
          <w:tab/>
        </w:r>
        <w:r w:rsidRPr="004430C7">
          <w:rPr>
            <w:rStyle w:val="Hyperlink"/>
            <w:noProof/>
          </w:rPr>
          <w:t>Date Search Parameters</w:t>
        </w:r>
        <w:r>
          <w:rPr>
            <w:noProof/>
            <w:webHidden/>
          </w:rPr>
          <w:tab/>
        </w:r>
        <w:r>
          <w:rPr>
            <w:noProof/>
            <w:webHidden/>
          </w:rPr>
          <w:fldChar w:fldCharType="begin"/>
        </w:r>
        <w:r>
          <w:rPr>
            <w:noProof/>
            <w:webHidden/>
          </w:rPr>
          <w:instrText xml:space="preserve"> PAGEREF _Toc16703919 \h </w:instrText>
        </w:r>
        <w:r>
          <w:rPr>
            <w:noProof/>
            <w:webHidden/>
          </w:rPr>
        </w:r>
        <w:r>
          <w:rPr>
            <w:noProof/>
            <w:webHidden/>
          </w:rPr>
          <w:fldChar w:fldCharType="separate"/>
        </w:r>
        <w:r>
          <w:rPr>
            <w:noProof/>
            <w:webHidden/>
          </w:rPr>
          <w:t>50</w:t>
        </w:r>
        <w:r>
          <w:rPr>
            <w:noProof/>
            <w:webHidden/>
          </w:rPr>
          <w:fldChar w:fldCharType="end"/>
        </w:r>
      </w:hyperlink>
    </w:p>
    <w:p w14:paraId="48213410" w14:textId="4173E71B" w:rsidR="0019227C" w:rsidRDefault="0019227C">
      <w:pPr>
        <w:pStyle w:val="TOC6"/>
        <w:tabs>
          <w:tab w:val="left" w:pos="3024"/>
        </w:tabs>
        <w:rPr>
          <w:rFonts w:asciiTheme="minorHAnsi" w:eastAsiaTheme="minorEastAsia" w:hAnsiTheme="minorHAnsi" w:cstheme="minorBidi"/>
          <w:noProof/>
          <w:sz w:val="22"/>
          <w:szCs w:val="22"/>
        </w:rPr>
      </w:pPr>
      <w:hyperlink w:anchor="_Toc16703920" w:history="1">
        <w:r w:rsidRPr="004430C7">
          <w:rPr>
            <w:rStyle w:val="Hyperlink"/>
            <w:noProof/>
          </w:rPr>
          <w:t>3.82.4.1.2.2</w:t>
        </w:r>
        <w:r>
          <w:rPr>
            <w:rFonts w:asciiTheme="minorHAnsi" w:eastAsiaTheme="minorEastAsia" w:hAnsiTheme="minorHAnsi" w:cstheme="minorBidi"/>
            <w:noProof/>
            <w:sz w:val="22"/>
            <w:szCs w:val="22"/>
          </w:rPr>
          <w:tab/>
        </w:r>
        <w:r w:rsidRPr="004430C7">
          <w:rPr>
            <w:rStyle w:val="Hyperlink"/>
            <w:noProof/>
          </w:rPr>
          <w:t>Additional Search Parameters</w:t>
        </w:r>
        <w:r>
          <w:rPr>
            <w:noProof/>
            <w:webHidden/>
          </w:rPr>
          <w:tab/>
        </w:r>
        <w:r>
          <w:rPr>
            <w:noProof/>
            <w:webHidden/>
          </w:rPr>
          <w:fldChar w:fldCharType="begin"/>
        </w:r>
        <w:r>
          <w:rPr>
            <w:noProof/>
            <w:webHidden/>
          </w:rPr>
          <w:instrText xml:space="preserve"> PAGEREF _Toc16703920 \h </w:instrText>
        </w:r>
        <w:r>
          <w:rPr>
            <w:noProof/>
            <w:webHidden/>
          </w:rPr>
        </w:r>
        <w:r>
          <w:rPr>
            <w:noProof/>
            <w:webHidden/>
          </w:rPr>
          <w:fldChar w:fldCharType="separate"/>
        </w:r>
        <w:r>
          <w:rPr>
            <w:noProof/>
            <w:webHidden/>
          </w:rPr>
          <w:t>50</w:t>
        </w:r>
        <w:r>
          <w:rPr>
            <w:noProof/>
            <w:webHidden/>
          </w:rPr>
          <w:fldChar w:fldCharType="end"/>
        </w:r>
      </w:hyperlink>
    </w:p>
    <w:p w14:paraId="3CD719E9" w14:textId="1ABD4B17" w:rsidR="0019227C" w:rsidRDefault="0019227C">
      <w:pPr>
        <w:pStyle w:val="TOC5"/>
        <w:rPr>
          <w:rFonts w:asciiTheme="minorHAnsi" w:eastAsiaTheme="minorEastAsia" w:hAnsiTheme="minorHAnsi" w:cstheme="minorBidi"/>
          <w:noProof/>
          <w:sz w:val="22"/>
          <w:szCs w:val="22"/>
        </w:rPr>
      </w:pPr>
      <w:hyperlink w:anchor="_Toc16703921" w:history="1">
        <w:r w:rsidRPr="004430C7">
          <w:rPr>
            <w:rStyle w:val="Hyperlink"/>
            <w:noProof/>
          </w:rPr>
          <w:t>3.82.4.1.3 Expected Actions</w:t>
        </w:r>
        <w:r>
          <w:rPr>
            <w:noProof/>
            <w:webHidden/>
          </w:rPr>
          <w:tab/>
        </w:r>
        <w:r>
          <w:rPr>
            <w:noProof/>
            <w:webHidden/>
          </w:rPr>
          <w:fldChar w:fldCharType="begin"/>
        </w:r>
        <w:r>
          <w:rPr>
            <w:noProof/>
            <w:webHidden/>
          </w:rPr>
          <w:instrText xml:space="preserve"> PAGEREF _Toc16703921 \h </w:instrText>
        </w:r>
        <w:r>
          <w:rPr>
            <w:noProof/>
            <w:webHidden/>
          </w:rPr>
        </w:r>
        <w:r>
          <w:rPr>
            <w:noProof/>
            <w:webHidden/>
          </w:rPr>
          <w:fldChar w:fldCharType="separate"/>
        </w:r>
        <w:r>
          <w:rPr>
            <w:noProof/>
            <w:webHidden/>
          </w:rPr>
          <w:t>52</w:t>
        </w:r>
        <w:r>
          <w:rPr>
            <w:noProof/>
            <w:webHidden/>
          </w:rPr>
          <w:fldChar w:fldCharType="end"/>
        </w:r>
      </w:hyperlink>
    </w:p>
    <w:p w14:paraId="2309E027" w14:textId="45CD2B29" w:rsidR="0019227C" w:rsidRDefault="0019227C">
      <w:pPr>
        <w:pStyle w:val="TOC4"/>
        <w:rPr>
          <w:rFonts w:asciiTheme="minorHAnsi" w:eastAsiaTheme="minorEastAsia" w:hAnsiTheme="minorHAnsi" w:cstheme="minorBidi"/>
          <w:noProof/>
          <w:sz w:val="22"/>
          <w:szCs w:val="22"/>
        </w:rPr>
      </w:pPr>
      <w:hyperlink w:anchor="_Toc16703922" w:history="1">
        <w:r w:rsidRPr="004430C7">
          <w:rPr>
            <w:rStyle w:val="Hyperlink"/>
            <w:noProof/>
          </w:rPr>
          <w:t>3.82.4.2 Syslog Event Response Message</w:t>
        </w:r>
        <w:r>
          <w:rPr>
            <w:noProof/>
            <w:webHidden/>
          </w:rPr>
          <w:tab/>
        </w:r>
        <w:r>
          <w:rPr>
            <w:noProof/>
            <w:webHidden/>
          </w:rPr>
          <w:fldChar w:fldCharType="begin"/>
        </w:r>
        <w:r>
          <w:rPr>
            <w:noProof/>
            <w:webHidden/>
          </w:rPr>
          <w:instrText xml:space="preserve"> PAGEREF _Toc16703922 \h </w:instrText>
        </w:r>
        <w:r>
          <w:rPr>
            <w:noProof/>
            <w:webHidden/>
          </w:rPr>
        </w:r>
        <w:r>
          <w:rPr>
            <w:noProof/>
            <w:webHidden/>
          </w:rPr>
          <w:fldChar w:fldCharType="separate"/>
        </w:r>
        <w:r>
          <w:rPr>
            <w:noProof/>
            <w:webHidden/>
          </w:rPr>
          <w:t>52</w:t>
        </w:r>
        <w:r>
          <w:rPr>
            <w:noProof/>
            <w:webHidden/>
          </w:rPr>
          <w:fldChar w:fldCharType="end"/>
        </w:r>
      </w:hyperlink>
    </w:p>
    <w:p w14:paraId="4CE91035" w14:textId="0CCEEF38" w:rsidR="0019227C" w:rsidRDefault="0019227C">
      <w:pPr>
        <w:pStyle w:val="TOC5"/>
        <w:rPr>
          <w:rFonts w:asciiTheme="minorHAnsi" w:eastAsiaTheme="minorEastAsia" w:hAnsiTheme="minorHAnsi" w:cstheme="minorBidi"/>
          <w:noProof/>
          <w:sz w:val="22"/>
          <w:szCs w:val="22"/>
        </w:rPr>
      </w:pPr>
      <w:hyperlink w:anchor="_Toc16703923" w:history="1">
        <w:r w:rsidRPr="004430C7">
          <w:rPr>
            <w:rStyle w:val="Hyperlink"/>
            <w:noProof/>
          </w:rPr>
          <w:t>3.82.4.2.1 Trigger Events</w:t>
        </w:r>
        <w:r>
          <w:rPr>
            <w:noProof/>
            <w:webHidden/>
          </w:rPr>
          <w:tab/>
        </w:r>
        <w:r>
          <w:rPr>
            <w:noProof/>
            <w:webHidden/>
          </w:rPr>
          <w:fldChar w:fldCharType="begin"/>
        </w:r>
        <w:r>
          <w:rPr>
            <w:noProof/>
            <w:webHidden/>
          </w:rPr>
          <w:instrText xml:space="preserve"> PAGEREF _Toc16703923 \h </w:instrText>
        </w:r>
        <w:r>
          <w:rPr>
            <w:noProof/>
            <w:webHidden/>
          </w:rPr>
        </w:r>
        <w:r>
          <w:rPr>
            <w:noProof/>
            <w:webHidden/>
          </w:rPr>
          <w:fldChar w:fldCharType="separate"/>
        </w:r>
        <w:r>
          <w:rPr>
            <w:noProof/>
            <w:webHidden/>
          </w:rPr>
          <w:t>52</w:t>
        </w:r>
        <w:r>
          <w:rPr>
            <w:noProof/>
            <w:webHidden/>
          </w:rPr>
          <w:fldChar w:fldCharType="end"/>
        </w:r>
      </w:hyperlink>
    </w:p>
    <w:p w14:paraId="241FAB81" w14:textId="441859B7" w:rsidR="0019227C" w:rsidRDefault="0019227C">
      <w:pPr>
        <w:pStyle w:val="TOC5"/>
        <w:rPr>
          <w:rFonts w:asciiTheme="minorHAnsi" w:eastAsiaTheme="minorEastAsia" w:hAnsiTheme="minorHAnsi" w:cstheme="minorBidi"/>
          <w:noProof/>
          <w:sz w:val="22"/>
          <w:szCs w:val="22"/>
        </w:rPr>
      </w:pPr>
      <w:hyperlink w:anchor="_Toc16703924" w:history="1">
        <w:r w:rsidRPr="004430C7">
          <w:rPr>
            <w:rStyle w:val="Hyperlink"/>
            <w:noProof/>
          </w:rPr>
          <w:t>3.82.4.2.2 Message Semantics</w:t>
        </w:r>
        <w:r>
          <w:rPr>
            <w:noProof/>
            <w:webHidden/>
          </w:rPr>
          <w:tab/>
        </w:r>
        <w:r>
          <w:rPr>
            <w:noProof/>
            <w:webHidden/>
          </w:rPr>
          <w:fldChar w:fldCharType="begin"/>
        </w:r>
        <w:r>
          <w:rPr>
            <w:noProof/>
            <w:webHidden/>
          </w:rPr>
          <w:instrText xml:space="preserve"> PAGEREF _Toc16703924 \h </w:instrText>
        </w:r>
        <w:r>
          <w:rPr>
            <w:noProof/>
            <w:webHidden/>
          </w:rPr>
        </w:r>
        <w:r>
          <w:rPr>
            <w:noProof/>
            <w:webHidden/>
          </w:rPr>
          <w:fldChar w:fldCharType="separate"/>
        </w:r>
        <w:r>
          <w:rPr>
            <w:noProof/>
            <w:webHidden/>
          </w:rPr>
          <w:t>52</w:t>
        </w:r>
        <w:r>
          <w:rPr>
            <w:noProof/>
            <w:webHidden/>
          </w:rPr>
          <w:fldChar w:fldCharType="end"/>
        </w:r>
      </w:hyperlink>
    </w:p>
    <w:p w14:paraId="6E033D11" w14:textId="1F6E93C1" w:rsidR="0019227C" w:rsidRDefault="0019227C">
      <w:pPr>
        <w:pStyle w:val="TOC6"/>
        <w:rPr>
          <w:rFonts w:asciiTheme="minorHAnsi" w:eastAsiaTheme="minorEastAsia" w:hAnsiTheme="minorHAnsi" w:cstheme="minorBidi"/>
          <w:noProof/>
          <w:sz w:val="22"/>
          <w:szCs w:val="22"/>
        </w:rPr>
      </w:pPr>
      <w:hyperlink w:anchor="_Toc16703925" w:history="1">
        <w:r w:rsidRPr="004430C7">
          <w:rPr>
            <w:rStyle w:val="Hyperlink"/>
            <w:noProof/>
          </w:rPr>
          <w:t>3.82.4.2.2.1 JSON encoded array of Syslog Messages</w:t>
        </w:r>
        <w:r>
          <w:rPr>
            <w:noProof/>
            <w:webHidden/>
          </w:rPr>
          <w:tab/>
        </w:r>
        <w:r>
          <w:rPr>
            <w:noProof/>
            <w:webHidden/>
          </w:rPr>
          <w:fldChar w:fldCharType="begin"/>
        </w:r>
        <w:r>
          <w:rPr>
            <w:noProof/>
            <w:webHidden/>
          </w:rPr>
          <w:instrText xml:space="preserve"> PAGEREF _Toc16703925 \h </w:instrText>
        </w:r>
        <w:r>
          <w:rPr>
            <w:noProof/>
            <w:webHidden/>
          </w:rPr>
        </w:r>
        <w:r>
          <w:rPr>
            <w:noProof/>
            <w:webHidden/>
          </w:rPr>
          <w:fldChar w:fldCharType="separate"/>
        </w:r>
        <w:r>
          <w:rPr>
            <w:noProof/>
            <w:webHidden/>
          </w:rPr>
          <w:t>53</w:t>
        </w:r>
        <w:r>
          <w:rPr>
            <w:noProof/>
            <w:webHidden/>
          </w:rPr>
          <w:fldChar w:fldCharType="end"/>
        </w:r>
      </w:hyperlink>
    </w:p>
    <w:p w14:paraId="0D4AA0C7" w14:textId="5CD6488B" w:rsidR="0019227C" w:rsidRDefault="0019227C">
      <w:pPr>
        <w:pStyle w:val="TOC5"/>
        <w:rPr>
          <w:rFonts w:asciiTheme="minorHAnsi" w:eastAsiaTheme="minorEastAsia" w:hAnsiTheme="minorHAnsi" w:cstheme="minorBidi"/>
          <w:noProof/>
          <w:sz w:val="22"/>
          <w:szCs w:val="22"/>
        </w:rPr>
      </w:pPr>
      <w:hyperlink w:anchor="_Toc16703926" w:history="1">
        <w:r w:rsidRPr="004430C7">
          <w:rPr>
            <w:rStyle w:val="Hyperlink"/>
            <w:noProof/>
          </w:rPr>
          <w:t>3.82.4.2.3 Expected Actions</w:t>
        </w:r>
        <w:r>
          <w:rPr>
            <w:noProof/>
            <w:webHidden/>
          </w:rPr>
          <w:tab/>
        </w:r>
        <w:r>
          <w:rPr>
            <w:noProof/>
            <w:webHidden/>
          </w:rPr>
          <w:fldChar w:fldCharType="begin"/>
        </w:r>
        <w:r>
          <w:rPr>
            <w:noProof/>
            <w:webHidden/>
          </w:rPr>
          <w:instrText xml:space="preserve"> PAGEREF _Toc16703926 \h </w:instrText>
        </w:r>
        <w:r>
          <w:rPr>
            <w:noProof/>
            <w:webHidden/>
          </w:rPr>
        </w:r>
        <w:r>
          <w:rPr>
            <w:noProof/>
            <w:webHidden/>
          </w:rPr>
          <w:fldChar w:fldCharType="separate"/>
        </w:r>
        <w:r>
          <w:rPr>
            <w:noProof/>
            <w:webHidden/>
          </w:rPr>
          <w:t>54</w:t>
        </w:r>
        <w:r>
          <w:rPr>
            <w:noProof/>
            <w:webHidden/>
          </w:rPr>
          <w:fldChar w:fldCharType="end"/>
        </w:r>
      </w:hyperlink>
    </w:p>
    <w:p w14:paraId="03069F7B" w14:textId="7E28B10C" w:rsidR="0019227C" w:rsidRDefault="0019227C">
      <w:pPr>
        <w:pStyle w:val="TOC3"/>
        <w:rPr>
          <w:rFonts w:asciiTheme="minorHAnsi" w:eastAsiaTheme="minorEastAsia" w:hAnsiTheme="minorHAnsi" w:cstheme="minorBidi"/>
          <w:noProof/>
          <w:sz w:val="22"/>
          <w:szCs w:val="22"/>
        </w:rPr>
      </w:pPr>
      <w:hyperlink w:anchor="_Toc16703927" w:history="1">
        <w:r w:rsidRPr="004430C7">
          <w:rPr>
            <w:rStyle w:val="Hyperlink"/>
            <w:noProof/>
          </w:rPr>
          <w:t>3.82.5 Security Considerations</w:t>
        </w:r>
        <w:r>
          <w:rPr>
            <w:noProof/>
            <w:webHidden/>
          </w:rPr>
          <w:tab/>
        </w:r>
        <w:r>
          <w:rPr>
            <w:noProof/>
            <w:webHidden/>
          </w:rPr>
          <w:fldChar w:fldCharType="begin"/>
        </w:r>
        <w:r>
          <w:rPr>
            <w:noProof/>
            <w:webHidden/>
          </w:rPr>
          <w:instrText xml:space="preserve"> PAGEREF _Toc16703927 \h </w:instrText>
        </w:r>
        <w:r>
          <w:rPr>
            <w:noProof/>
            <w:webHidden/>
          </w:rPr>
        </w:r>
        <w:r>
          <w:rPr>
            <w:noProof/>
            <w:webHidden/>
          </w:rPr>
          <w:fldChar w:fldCharType="separate"/>
        </w:r>
        <w:r>
          <w:rPr>
            <w:noProof/>
            <w:webHidden/>
          </w:rPr>
          <w:t>54</w:t>
        </w:r>
        <w:r>
          <w:rPr>
            <w:noProof/>
            <w:webHidden/>
          </w:rPr>
          <w:fldChar w:fldCharType="end"/>
        </w:r>
      </w:hyperlink>
    </w:p>
    <w:p w14:paraId="3020D31A" w14:textId="16261031" w:rsidR="0019227C" w:rsidRDefault="0019227C">
      <w:pPr>
        <w:pStyle w:val="TOC4"/>
        <w:rPr>
          <w:rFonts w:asciiTheme="minorHAnsi" w:eastAsiaTheme="minorEastAsia" w:hAnsiTheme="minorHAnsi" w:cstheme="minorBidi"/>
          <w:noProof/>
          <w:sz w:val="22"/>
          <w:szCs w:val="22"/>
        </w:rPr>
      </w:pPr>
      <w:hyperlink w:anchor="_Toc16703928" w:history="1">
        <w:r w:rsidRPr="004430C7">
          <w:rPr>
            <w:rStyle w:val="Hyperlink"/>
            <w:noProof/>
          </w:rPr>
          <w:t>3.82.5.1 Security Audit Considerations</w:t>
        </w:r>
        <w:r>
          <w:rPr>
            <w:noProof/>
            <w:webHidden/>
          </w:rPr>
          <w:tab/>
        </w:r>
        <w:r>
          <w:rPr>
            <w:noProof/>
            <w:webHidden/>
          </w:rPr>
          <w:fldChar w:fldCharType="begin"/>
        </w:r>
        <w:r>
          <w:rPr>
            <w:noProof/>
            <w:webHidden/>
          </w:rPr>
          <w:instrText xml:space="preserve"> PAGEREF _Toc16703928 \h </w:instrText>
        </w:r>
        <w:r>
          <w:rPr>
            <w:noProof/>
            <w:webHidden/>
          </w:rPr>
        </w:r>
        <w:r>
          <w:rPr>
            <w:noProof/>
            <w:webHidden/>
          </w:rPr>
          <w:fldChar w:fldCharType="separate"/>
        </w:r>
        <w:r>
          <w:rPr>
            <w:noProof/>
            <w:webHidden/>
          </w:rPr>
          <w:t>55</w:t>
        </w:r>
        <w:r>
          <w:rPr>
            <w:noProof/>
            <w:webHidden/>
          </w:rPr>
          <w:fldChar w:fldCharType="end"/>
        </w:r>
      </w:hyperlink>
    </w:p>
    <w:p w14:paraId="764F66BC" w14:textId="5818B40D" w:rsidR="0019227C" w:rsidRDefault="0019227C">
      <w:pPr>
        <w:pStyle w:val="TOC2"/>
        <w:rPr>
          <w:rFonts w:asciiTheme="minorHAnsi" w:eastAsiaTheme="minorEastAsia" w:hAnsiTheme="minorHAnsi" w:cstheme="minorBidi"/>
          <w:noProof/>
          <w:sz w:val="22"/>
          <w:szCs w:val="22"/>
        </w:rPr>
      </w:pPr>
      <w:hyperlink w:anchor="_Toc16703929" w:history="1">
        <w:r w:rsidRPr="004430C7">
          <w:rPr>
            <w:rStyle w:val="Hyperlink"/>
            <w:noProof/>
          </w:rPr>
          <w:t>Z.8 Mobile Security Considerations</w:t>
        </w:r>
        <w:r>
          <w:rPr>
            <w:noProof/>
            <w:webHidden/>
          </w:rPr>
          <w:tab/>
        </w:r>
        <w:r>
          <w:rPr>
            <w:noProof/>
            <w:webHidden/>
          </w:rPr>
          <w:fldChar w:fldCharType="begin"/>
        </w:r>
        <w:r>
          <w:rPr>
            <w:noProof/>
            <w:webHidden/>
          </w:rPr>
          <w:instrText xml:space="preserve"> PAGEREF _Toc16703929 \h </w:instrText>
        </w:r>
        <w:r>
          <w:rPr>
            <w:noProof/>
            <w:webHidden/>
          </w:rPr>
        </w:r>
        <w:r>
          <w:rPr>
            <w:noProof/>
            <w:webHidden/>
          </w:rPr>
          <w:fldChar w:fldCharType="separate"/>
        </w:r>
        <w:r>
          <w:rPr>
            <w:noProof/>
            <w:webHidden/>
          </w:rPr>
          <w:t>56</w:t>
        </w:r>
        <w:r>
          <w:rPr>
            <w:noProof/>
            <w:webHidden/>
          </w:rPr>
          <w:fldChar w:fldCharType="end"/>
        </w:r>
      </w:hyperlink>
    </w:p>
    <w:p w14:paraId="4DDB456D" w14:textId="75315833" w:rsidR="00C61521" w:rsidRPr="00F159F1" w:rsidRDefault="0013155A" w:rsidP="009F5CF4">
      <w:pPr>
        <w:pStyle w:val="BodyText"/>
      </w:pPr>
      <w:r w:rsidRPr="00F159F1">
        <w:fldChar w:fldCharType="end"/>
      </w:r>
    </w:p>
    <w:p w14:paraId="70034A06" w14:textId="77777777" w:rsidR="00C61521" w:rsidRPr="00F159F1"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16703842"/>
      <w:bookmarkEnd w:id="3"/>
      <w:bookmarkEnd w:id="4"/>
      <w:r w:rsidRPr="00F159F1">
        <w:rPr>
          <w:noProof w:val="0"/>
        </w:rPr>
        <w:lastRenderedPageBreak/>
        <w:t>Introduction</w:t>
      </w:r>
      <w:bookmarkEnd w:id="5"/>
      <w:bookmarkEnd w:id="6"/>
      <w:bookmarkEnd w:id="7"/>
      <w:bookmarkEnd w:id="8"/>
      <w:bookmarkEnd w:id="9"/>
      <w:bookmarkEnd w:id="10"/>
      <w:bookmarkEnd w:id="11"/>
      <w:r w:rsidRPr="00F159F1">
        <w:rPr>
          <w:noProof w:val="0"/>
        </w:rPr>
        <w:t xml:space="preserve"> to this Supplement</w:t>
      </w:r>
      <w:bookmarkEnd w:id="12"/>
    </w:p>
    <w:p w14:paraId="222DCBD5" w14:textId="77777777" w:rsidR="00605A49" w:rsidRPr="00F159F1"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F159F1" w14:paraId="737404E7" w14:textId="77777777" w:rsidTr="007A7438">
        <w:trPr>
          <w:trHeight w:val="2555"/>
        </w:trPr>
        <w:tc>
          <w:tcPr>
            <w:tcW w:w="9576" w:type="dxa"/>
          </w:tcPr>
          <w:p w14:paraId="30DEBEA0" w14:textId="77777777" w:rsidR="00556BA1" w:rsidRPr="00F159F1" w:rsidRDefault="00556BA1" w:rsidP="00556BA1">
            <w:bookmarkStart w:id="13" w:name="OLE_LINK15"/>
            <w:bookmarkStart w:id="14" w:name="OLE_LINK16"/>
            <w:r w:rsidRPr="00F159F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F159F1" w:rsidRDefault="00556BA1" w:rsidP="00556BA1">
            <w:r w:rsidRPr="00F159F1">
              <w:t>Product implementations and site deployments may need to be updated in order for them to remain interoperable and conformant with an updated IHE profile.</w:t>
            </w:r>
          </w:p>
          <w:p w14:paraId="0133343C" w14:textId="199BB4D1" w:rsidR="00556BA1" w:rsidRPr="00F159F1" w:rsidRDefault="00556BA1" w:rsidP="00556BA1">
            <w:r w:rsidRPr="00F159F1">
              <w:t>This Technical Framework Supplement is based on Release 4 of the emerging HL7</w:t>
            </w:r>
            <w:r w:rsidRPr="00F159F1">
              <w:rPr>
                <w:vertAlign w:val="superscript"/>
              </w:rPr>
              <w:t>®</w:t>
            </w:r>
            <w:r w:rsidRPr="00F159F1">
              <w:rPr>
                <w:rStyle w:val="FootnoteReference"/>
              </w:rPr>
              <w:footnoteReference w:id="1"/>
            </w:r>
            <w:r w:rsidRPr="00F159F1">
              <w:t xml:space="preserve"> FHIR</w:t>
            </w:r>
            <w:r w:rsidRPr="00F159F1">
              <w:rPr>
                <w:vertAlign w:val="superscript"/>
              </w:rPr>
              <w:t>®</w:t>
            </w:r>
            <w:r w:rsidRPr="00F159F1">
              <w:rPr>
                <w:rStyle w:val="FootnoteReference"/>
              </w:rPr>
              <w:footnoteReference w:id="2"/>
            </w:r>
            <w:r w:rsidRPr="00F159F1">
              <w:t xml:space="preserve"> </w:t>
            </w:r>
            <w:r w:rsidR="00540901">
              <w:t>standard</w:t>
            </w:r>
            <w:r w:rsidRPr="00F159F1">
              <w:t xml:space="preserve">. HL7 describes FHIR Change Management and Versioning at </w:t>
            </w:r>
            <w:hyperlink r:id="rId17" w:history="1">
              <w:r w:rsidRPr="00F159F1">
                <w:rPr>
                  <w:rStyle w:val="Hyperlink"/>
                </w:rPr>
                <w:t>https://www.hl7.org/fhir/versions.html</w:t>
              </w:r>
            </w:hyperlink>
            <w:r w:rsidRPr="00F159F1">
              <w:t>.</w:t>
            </w:r>
          </w:p>
          <w:p w14:paraId="24679B45" w14:textId="77777777" w:rsidR="00556BA1" w:rsidRPr="00F159F1" w:rsidRDefault="00556BA1" w:rsidP="00556BA1">
            <w:r w:rsidRPr="00F159F1">
              <w:t xml:space="preserve">HL7 provides a rating of the maturity of FHIR content based on the FHIR Maturity Model (FMM): level 0 (draft) through N (Normative). See </w:t>
            </w:r>
            <w:hyperlink r:id="rId18" w:anchor="maturity" w:history="1">
              <w:r w:rsidRPr="00F159F1">
                <w:rPr>
                  <w:rStyle w:val="Hyperlink"/>
                </w:rPr>
                <w:t>http://hl7.org/fhir/versions.html#maturity</w:t>
              </w:r>
            </w:hyperlink>
            <w:r w:rsidRPr="00F159F1">
              <w:t xml:space="preserve">. </w:t>
            </w:r>
          </w:p>
          <w:p w14:paraId="35BC65C2" w14:textId="77777777" w:rsidR="00556BA1" w:rsidRPr="00F159F1" w:rsidRDefault="00556BA1" w:rsidP="00556BA1">
            <w:pPr>
              <w:pStyle w:val="BodyText"/>
            </w:pPr>
            <w:r w:rsidRPr="00F159F1">
              <w:t>The FMM levels for FHIR content used in this supplement are:</w:t>
            </w:r>
          </w:p>
          <w:bookmarkEnd w:id="13"/>
          <w:bookmarkEnd w:id="14"/>
          <w:p w14:paraId="1E87168B" w14:textId="77777777" w:rsidR="007600D3" w:rsidRPr="00F159F1"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F159F1" w14:paraId="4E62286F" w14:textId="77777777" w:rsidTr="00A42302">
              <w:tc>
                <w:tcPr>
                  <w:tcW w:w="2700" w:type="dxa"/>
                  <w:shd w:val="clear" w:color="auto" w:fill="D9D9D9" w:themeFill="background1" w:themeFillShade="D9"/>
                </w:tcPr>
                <w:p w14:paraId="3F789662" w14:textId="77777777" w:rsidR="007600D3" w:rsidRPr="00F159F1" w:rsidRDefault="007600D3" w:rsidP="007600D3">
                  <w:pPr>
                    <w:pStyle w:val="TableEntryHeader"/>
                  </w:pPr>
                  <w:r w:rsidRPr="00F159F1">
                    <w:t>FHIR Resource Name</w:t>
                  </w:r>
                </w:p>
              </w:tc>
              <w:tc>
                <w:tcPr>
                  <w:tcW w:w="1530" w:type="dxa"/>
                  <w:shd w:val="clear" w:color="auto" w:fill="D9D9D9" w:themeFill="background1" w:themeFillShade="D9"/>
                </w:tcPr>
                <w:p w14:paraId="102DF6CF" w14:textId="77777777" w:rsidR="007600D3" w:rsidRPr="00F159F1" w:rsidRDefault="007600D3" w:rsidP="007600D3">
                  <w:pPr>
                    <w:pStyle w:val="TableEntryHeader"/>
                  </w:pPr>
                  <w:r w:rsidRPr="00F159F1">
                    <w:t>FMM Level</w:t>
                  </w:r>
                </w:p>
              </w:tc>
            </w:tr>
            <w:tr w:rsidR="007600D3" w:rsidRPr="00F159F1" w14:paraId="5A0C1509" w14:textId="77777777" w:rsidTr="00A42302">
              <w:tc>
                <w:tcPr>
                  <w:tcW w:w="2700" w:type="dxa"/>
                </w:tcPr>
                <w:p w14:paraId="26B5FDDF" w14:textId="77777777" w:rsidR="007600D3" w:rsidRPr="00F159F1" w:rsidRDefault="007600D3" w:rsidP="007600D3">
                  <w:pPr>
                    <w:pStyle w:val="BodyText"/>
                  </w:pPr>
                  <w:r w:rsidRPr="00F159F1">
                    <w:t>Bundle</w:t>
                  </w:r>
                </w:p>
              </w:tc>
              <w:tc>
                <w:tcPr>
                  <w:tcW w:w="1530" w:type="dxa"/>
                </w:tcPr>
                <w:p w14:paraId="2ED91BCB" w14:textId="61254575" w:rsidR="007600D3" w:rsidRPr="00F159F1" w:rsidRDefault="00027D75" w:rsidP="007600D3">
                  <w:pPr>
                    <w:pStyle w:val="BodyText"/>
                    <w:jc w:val="center"/>
                  </w:pPr>
                  <w:r w:rsidRPr="00F159F1">
                    <w:t>N</w:t>
                  </w:r>
                </w:p>
              </w:tc>
            </w:tr>
            <w:tr w:rsidR="007600D3" w:rsidRPr="00F159F1" w14:paraId="1BEAB3C0" w14:textId="77777777" w:rsidTr="00A42302">
              <w:tc>
                <w:tcPr>
                  <w:tcW w:w="2700" w:type="dxa"/>
                </w:tcPr>
                <w:p w14:paraId="1C8FCF64" w14:textId="77777777" w:rsidR="007600D3" w:rsidRPr="00F159F1" w:rsidRDefault="007600D3" w:rsidP="007600D3">
                  <w:pPr>
                    <w:pStyle w:val="BodyText"/>
                  </w:pPr>
                  <w:r w:rsidRPr="00F159F1">
                    <w:t>AuditEvent</w:t>
                  </w:r>
                </w:p>
              </w:tc>
              <w:tc>
                <w:tcPr>
                  <w:tcW w:w="1530" w:type="dxa"/>
                </w:tcPr>
                <w:p w14:paraId="5413EFFE" w14:textId="77777777" w:rsidR="007600D3" w:rsidRPr="00F159F1" w:rsidRDefault="007600D3" w:rsidP="007600D3">
                  <w:pPr>
                    <w:pStyle w:val="BodyText"/>
                    <w:jc w:val="center"/>
                  </w:pPr>
                  <w:r w:rsidRPr="00F159F1">
                    <w:t>3</w:t>
                  </w:r>
                </w:p>
              </w:tc>
            </w:tr>
            <w:tr w:rsidR="002106E1" w:rsidRPr="00F159F1" w14:paraId="3320B603" w14:textId="77777777" w:rsidTr="00A42302">
              <w:tc>
                <w:tcPr>
                  <w:tcW w:w="2700" w:type="dxa"/>
                </w:tcPr>
                <w:p w14:paraId="31A4503E" w14:textId="3896B5F1" w:rsidR="002106E1" w:rsidRPr="00F159F1" w:rsidRDefault="002106E1" w:rsidP="007600D3">
                  <w:pPr>
                    <w:pStyle w:val="BodyText"/>
                  </w:pPr>
                  <w:r w:rsidRPr="00F159F1">
                    <w:t>OperationOutcome</w:t>
                  </w:r>
                </w:p>
              </w:tc>
              <w:tc>
                <w:tcPr>
                  <w:tcW w:w="1530" w:type="dxa"/>
                </w:tcPr>
                <w:p w14:paraId="07A72AC7" w14:textId="08CEAC68" w:rsidR="002106E1" w:rsidRPr="00F159F1" w:rsidRDefault="002106E1" w:rsidP="007600D3">
                  <w:pPr>
                    <w:pStyle w:val="BodyText"/>
                    <w:jc w:val="center"/>
                  </w:pPr>
                  <w:r w:rsidRPr="00F159F1">
                    <w:t>N</w:t>
                  </w:r>
                </w:p>
              </w:tc>
            </w:tr>
          </w:tbl>
          <w:p w14:paraId="15FE8360" w14:textId="77777777" w:rsidR="007600D3" w:rsidRPr="00F159F1" w:rsidRDefault="007600D3" w:rsidP="007600D3">
            <w:pPr>
              <w:pStyle w:val="BodyText"/>
            </w:pPr>
          </w:p>
          <w:p w14:paraId="75C72219" w14:textId="77777777" w:rsidR="007600D3" w:rsidRPr="00F159F1" w:rsidRDefault="007600D3" w:rsidP="00720FA6">
            <w:pPr>
              <w:pStyle w:val="BodyText"/>
            </w:pPr>
          </w:p>
        </w:tc>
      </w:tr>
    </w:tbl>
    <w:p w14:paraId="722A7011" w14:textId="77777777" w:rsidR="00720FA6" w:rsidRPr="00F159F1" w:rsidRDefault="00720FA6" w:rsidP="008D693A">
      <w:pPr>
        <w:pStyle w:val="BodyText"/>
      </w:pPr>
    </w:p>
    <w:p w14:paraId="25348089" w14:textId="7CF7D524" w:rsidR="00636958" w:rsidRPr="00F159F1" w:rsidRDefault="00636958" w:rsidP="008D693A">
      <w:pPr>
        <w:pStyle w:val="BodyText"/>
      </w:pPr>
      <w:r w:rsidRPr="00F159F1">
        <w:t>This supplement extend</w:t>
      </w:r>
      <w:r w:rsidR="00750C05" w:rsidRPr="00F159F1">
        <w:t>s</w:t>
      </w:r>
      <w:r w:rsidRPr="00F159F1">
        <w:t xml:space="preserve"> the functionalities of </w:t>
      </w:r>
      <w:r w:rsidR="00187E05">
        <w:t xml:space="preserve">the </w:t>
      </w:r>
      <w:r w:rsidRPr="00F159F1">
        <w:t xml:space="preserve">ATNA </w:t>
      </w:r>
      <w:r w:rsidR="00187E05">
        <w:t>P</w:t>
      </w:r>
      <w:r w:rsidRPr="00F159F1">
        <w:t xml:space="preserve">rofile </w:t>
      </w:r>
      <w:r w:rsidR="00187E05">
        <w:t xml:space="preserve">by </w:t>
      </w:r>
      <w:r w:rsidRPr="00F159F1">
        <w:t xml:space="preserve">introducing RESTful operations that could be used to submit and retrieve audit </w:t>
      </w:r>
      <w:r w:rsidR="00D1391C" w:rsidRPr="00F159F1">
        <w:t>records</w:t>
      </w:r>
      <w:r w:rsidR="00F159F1" w:rsidRPr="00F159F1">
        <w:t xml:space="preserve">. </w:t>
      </w:r>
      <w:r w:rsidRPr="00F159F1">
        <w:t xml:space="preserve">This allows light weight applications to easily manage the creation and the access audit </w:t>
      </w:r>
      <w:r w:rsidR="00CC503F" w:rsidRPr="00F159F1">
        <w:t>information</w:t>
      </w:r>
      <w:r w:rsidRPr="00F159F1">
        <w:t xml:space="preserve">. </w:t>
      </w:r>
      <w:r w:rsidR="00C60C54" w:rsidRPr="00F159F1">
        <w:t>Th</w:t>
      </w:r>
      <w:r w:rsidR="00CC503F" w:rsidRPr="00F159F1">
        <w:t>i</w:t>
      </w:r>
      <w:r w:rsidR="00C60C54" w:rsidRPr="00F159F1">
        <w:t>s supplement is based on FHIR protocol and uses FHIR AuditEvent Resources</w:t>
      </w:r>
      <w:r w:rsidR="00CC503F" w:rsidRPr="00F159F1">
        <w:t xml:space="preserve"> in order to exchange audit </w:t>
      </w:r>
      <w:r w:rsidR="00D1391C" w:rsidRPr="00F159F1">
        <w:t>records</w:t>
      </w:r>
      <w:r w:rsidR="00CC503F" w:rsidRPr="00F159F1">
        <w:t xml:space="preserve"> content</w:t>
      </w:r>
      <w:r w:rsidR="00C60C54" w:rsidRPr="00F159F1">
        <w:t>.</w:t>
      </w:r>
      <w:r w:rsidR="00CC503F" w:rsidRPr="00F159F1">
        <w:t xml:space="preserve"> </w:t>
      </w:r>
      <w:r w:rsidR="00750C05" w:rsidRPr="00F159F1">
        <w:t>T</w:t>
      </w:r>
      <w:r w:rsidR="00CC503F" w:rsidRPr="00F159F1">
        <w:t>his supplement</w:t>
      </w:r>
      <w:r w:rsidR="00750C05" w:rsidRPr="00F159F1">
        <w:t xml:space="preserve"> also</w:t>
      </w:r>
      <w:r w:rsidR="00CC503F" w:rsidRPr="00F159F1">
        <w:t xml:space="preserve"> </w:t>
      </w:r>
      <w:r w:rsidR="00EF6782" w:rsidRPr="00F159F1">
        <w:t>defines a query transaction that enables</w:t>
      </w:r>
      <w:r w:rsidR="00C60C54" w:rsidRPr="00F159F1">
        <w:t xml:space="preserve"> access to raw syslog</w:t>
      </w:r>
      <w:r w:rsidR="00CC503F" w:rsidRPr="00F159F1">
        <w:t xml:space="preserve"> </w:t>
      </w:r>
      <w:r w:rsidR="00C60C54" w:rsidRPr="00F159F1">
        <w:t>messages</w:t>
      </w:r>
      <w:r w:rsidR="00F159F1" w:rsidRPr="00F159F1">
        <w:t>.</w:t>
      </w:r>
    </w:p>
    <w:p w14:paraId="4BBA0290" w14:textId="77777777" w:rsidR="00C61521" w:rsidRPr="00F159F1" w:rsidRDefault="00C61521" w:rsidP="00E83B50">
      <w:pPr>
        <w:pStyle w:val="Heading2"/>
        <w:rPr>
          <w:noProof w:val="0"/>
        </w:rPr>
      </w:pPr>
      <w:bookmarkStart w:id="15" w:name="_Toc16703843"/>
      <w:r w:rsidRPr="00F159F1">
        <w:rPr>
          <w:noProof w:val="0"/>
        </w:rPr>
        <w:lastRenderedPageBreak/>
        <w:t>Open Issues and Questions</w:t>
      </w:r>
      <w:bookmarkEnd w:id="15"/>
    </w:p>
    <w:p w14:paraId="5E14B519" w14:textId="77777777" w:rsidR="00C61521" w:rsidRPr="00F159F1" w:rsidRDefault="00C61521" w:rsidP="008D693A">
      <w:pPr>
        <w:pStyle w:val="ListNumber2"/>
        <w:numPr>
          <w:ilvl w:val="0"/>
          <w:numId w:val="34"/>
        </w:numPr>
      </w:pPr>
      <w:r w:rsidRPr="00F159F1">
        <w:t>Should there be retrieve methods to get “most recent N events”?  This would be a non-deterministic and constantly varying response in most cases.</w:t>
      </w:r>
    </w:p>
    <w:p w14:paraId="7338C696" w14:textId="1B096FDC" w:rsidR="00EB1DB1" w:rsidRPr="00F159F1" w:rsidRDefault="00A64364" w:rsidP="001D3A88">
      <w:pPr>
        <w:pStyle w:val="ListNumber2"/>
        <w:numPr>
          <w:ilvl w:val="0"/>
          <w:numId w:val="34"/>
        </w:numPr>
      </w:pPr>
      <w:r w:rsidRPr="00F159F1">
        <w:t>For ITI-82, t</w:t>
      </w:r>
      <w:r w:rsidR="00281A51" w:rsidRPr="00F159F1">
        <w:t xml:space="preserve">he start-time and stop-time </w:t>
      </w:r>
      <w:r w:rsidR="0082745E" w:rsidRPr="00F159F1">
        <w:t xml:space="preserve">in &lt;date&gt; search parameters </w:t>
      </w:r>
      <w:r w:rsidR="00CB74BE" w:rsidRPr="00F159F1">
        <w:t>shall be in RFC</w:t>
      </w:r>
      <w:r w:rsidR="00281A51" w:rsidRPr="00F159F1">
        <w:t>3339 format.</w:t>
      </w:r>
      <w:r w:rsidR="0082745E" w:rsidRPr="00F159F1">
        <w:t xml:space="preserve"> Do</w:t>
      </w:r>
      <w:r w:rsidR="00281A51" w:rsidRPr="00F159F1">
        <w:t xml:space="preserve"> </w:t>
      </w:r>
      <w:r w:rsidR="0082745E" w:rsidRPr="00F159F1">
        <w:t xml:space="preserve">we need to further constrain the format of this parameter? </w:t>
      </w:r>
      <w:r w:rsidR="004D310D" w:rsidRPr="00F159F1">
        <w:t>Is this precise enough? Doesn’t it allow for date and month only? For 6 digit fractions of seconds? Or for date-time with timezones? How is matching done then (</w:t>
      </w:r>
      <w:r w:rsidR="00760069" w:rsidRPr="00F159F1">
        <w:t xml:space="preserve">e.g., </w:t>
      </w:r>
      <w:r w:rsidR="004D310D" w:rsidRPr="00F159F1">
        <w:t xml:space="preserve">Z vs +00:00)? </w:t>
      </w:r>
    </w:p>
    <w:p w14:paraId="00AAB673" w14:textId="2E29395A" w:rsidR="00B3006D" w:rsidRPr="00F159F1" w:rsidRDefault="00B3006D" w:rsidP="00B3006D">
      <w:pPr>
        <w:pStyle w:val="ListNumber2"/>
        <w:numPr>
          <w:ilvl w:val="0"/>
          <w:numId w:val="34"/>
        </w:numPr>
      </w:pPr>
      <w:r w:rsidRPr="00F159F1">
        <w:t>The DICOM</w:t>
      </w:r>
      <w:r w:rsidR="00874604" w:rsidRPr="00F83445">
        <w:rPr>
          <w:vertAlign w:val="superscript"/>
        </w:rPr>
        <w:t>®</w:t>
      </w:r>
      <w:r w:rsidR="00874604">
        <w:rPr>
          <w:rStyle w:val="FootnoteReference"/>
        </w:rPr>
        <w:footnoteReference w:id="3"/>
      </w:r>
      <w:r w:rsidRPr="00F159F1">
        <w:t xml:space="preserve"> element ParticipantObjectIdentification.ParticipantObjectDescription it is defined as a complex type but FHIR AuditEvent.entity.description it is a string element. How should we handle this mapping? </w:t>
      </w:r>
      <w:r w:rsidR="00F81103" w:rsidRPr="00F159F1">
        <w:br/>
      </w:r>
      <w:r w:rsidRPr="00F159F1">
        <w:rPr>
          <w:b/>
        </w:rPr>
        <w:t xml:space="preserve">Decision: </w:t>
      </w:r>
      <w:r w:rsidR="00A430C6" w:rsidRPr="00F159F1">
        <w:t>The guideline is to</w:t>
      </w:r>
      <w:r w:rsidR="008247A9" w:rsidRPr="00F159F1">
        <w:t xml:space="preserve"> not</w:t>
      </w:r>
      <w:r w:rsidR="00A430C6" w:rsidRPr="00F159F1">
        <w:t xml:space="preserve"> use this el</w:t>
      </w:r>
      <w:r w:rsidR="008247A9" w:rsidRPr="00F159F1">
        <w:t>e</w:t>
      </w:r>
      <w:r w:rsidR="00A430C6" w:rsidRPr="00F159F1">
        <w:t xml:space="preserve">ment since in R5 it will not be present anymore (see </w:t>
      </w:r>
      <w:hyperlink r:id="rId19" w:history="1">
        <w:r w:rsidR="00A430C6" w:rsidRPr="00F159F1">
          <w:rPr>
            <w:rStyle w:val="Hyperlink"/>
          </w:rPr>
          <w:t>https://gforge.hl7.org/gf/project/fhir/tracker/?action=TrackerItemEdit&amp;tracker_item_id=20888</w:t>
        </w:r>
      </w:hyperlink>
      <w:r w:rsidR="00A430C6" w:rsidRPr="00F159F1">
        <w:t xml:space="preserve">) because </w:t>
      </w:r>
      <w:r w:rsidR="00A430C6" w:rsidRPr="00F83445">
        <w:rPr>
          <w:rFonts w:ascii="Courier New" w:hAnsi="Courier New"/>
        </w:rPr>
        <w:t>ParticipantObjectDescription</w:t>
      </w:r>
      <w:r w:rsidR="00A430C6" w:rsidRPr="00F83445">
        <w:t xml:space="preserve"> </w:t>
      </w:r>
      <w:r w:rsidR="00A430C6" w:rsidRPr="00F159F1">
        <w:t xml:space="preserve">is simply a grouper element and thus </w:t>
      </w:r>
      <w:r w:rsidR="00C71FDD" w:rsidRPr="00F159F1">
        <w:t>cannot</w:t>
      </w:r>
      <w:r w:rsidR="00A430C6" w:rsidRPr="00F159F1">
        <w:t xml:space="preserve"> hold any value.</w:t>
      </w:r>
    </w:p>
    <w:p w14:paraId="6D331808" w14:textId="0301139F" w:rsidR="00C33C45" w:rsidRPr="00F159F1" w:rsidRDefault="000A2CCF" w:rsidP="00B3006D">
      <w:pPr>
        <w:pStyle w:val="ListNumber2"/>
        <w:numPr>
          <w:ilvl w:val="0"/>
          <w:numId w:val="34"/>
        </w:numPr>
      </w:pPr>
      <w:r w:rsidRPr="00F159F1">
        <w:t xml:space="preserve">In </w:t>
      </w:r>
      <w:hyperlink r:id="rId20" w:anchor="dicom" w:history="1">
        <w:r w:rsidRPr="00F159F1">
          <w:rPr>
            <w:rStyle w:val="Hyperlink"/>
          </w:rPr>
          <w:t>https://www.hl7.org/fhir/R4/auditevent-mappings.html#dicom</w:t>
        </w:r>
      </w:hyperlink>
      <w:r w:rsidRPr="00F159F1">
        <w:t xml:space="preserve"> the EventDateTime it is mapped in AuditEvent.period but should be mapped in AuditEvent.recorded. How should we handle this? </w:t>
      </w:r>
      <w:r w:rsidR="00F81103" w:rsidRPr="00F159F1">
        <w:br/>
      </w:r>
      <w:r w:rsidRPr="00F159F1">
        <w:rPr>
          <w:b/>
          <w:bCs/>
        </w:rPr>
        <w:t>Decision:</w:t>
      </w:r>
      <w:r w:rsidRPr="00F159F1">
        <w:t xml:space="preserve"> In fut</w:t>
      </w:r>
      <w:r w:rsidR="00FE7458" w:rsidRPr="00F159F1">
        <w:t>u</w:t>
      </w:r>
      <w:r w:rsidRPr="00F159F1">
        <w:t xml:space="preserve">re release of FHIR, R5, this issue will be resolved (see </w:t>
      </w:r>
      <w:hyperlink r:id="rId21" w:history="1">
        <w:r w:rsidRPr="00F159F1">
          <w:rPr>
            <w:rStyle w:val="Hyperlink"/>
          </w:rPr>
          <w:t>https://gforge.hl7.org/gf/project/fhir/tracker/?action=TrackerItemEdit&amp;tracker_id=677&amp;tracker_item_id=20837</w:t>
        </w:r>
      </w:hyperlink>
      <w:r w:rsidRPr="00F159F1">
        <w:t>). In the meantime</w:t>
      </w:r>
      <w:r w:rsidR="00F81103" w:rsidRPr="00F159F1">
        <w:t>,</w:t>
      </w:r>
      <w:r w:rsidRPr="00F159F1">
        <w:t xml:space="preserve"> in Table 3.81.4.2.2.1-1 there is the mapping to be used.</w:t>
      </w:r>
    </w:p>
    <w:p w14:paraId="0E635B11" w14:textId="253251FF" w:rsidR="00FE7458" w:rsidRPr="00F159F1" w:rsidRDefault="00FE7458" w:rsidP="00B3006D">
      <w:pPr>
        <w:pStyle w:val="ListNumber2"/>
        <w:numPr>
          <w:ilvl w:val="0"/>
          <w:numId w:val="34"/>
        </w:numPr>
      </w:pPr>
      <w:r w:rsidRPr="00F159F1">
        <w:t xml:space="preserve">AuditEvent resource does not address the PRI syslog data field. How </w:t>
      </w:r>
      <w:r w:rsidR="00F81103" w:rsidRPr="00F159F1">
        <w:t>s</w:t>
      </w:r>
      <w:r w:rsidRPr="00F159F1">
        <w:t xml:space="preserve">hould we handle this? </w:t>
      </w:r>
      <w:r w:rsidR="00F81103" w:rsidRPr="00F159F1">
        <w:br/>
      </w:r>
      <w:r w:rsidR="00F81103" w:rsidRPr="00F159F1">
        <w:rPr>
          <w:b/>
          <w:bCs/>
        </w:rPr>
        <w:t>Decision:</w:t>
      </w:r>
      <w:r w:rsidR="00F81103" w:rsidRPr="00F159F1">
        <w:t xml:space="preserve"> </w:t>
      </w:r>
      <w:r w:rsidRPr="00F159F1">
        <w:t xml:space="preserve">In future release of FHIR, R5, this issue will be resolved (see </w:t>
      </w:r>
      <w:hyperlink r:id="rId22" w:history="1">
        <w:r w:rsidRPr="00F159F1">
          <w:rPr>
            <w:rStyle w:val="Hyperlink"/>
          </w:rPr>
          <w:t>https://gforge.hl7.org/gf/project/fhir/tracker/?action=TrackerItemEdit&amp;tracker_item_id=18088&amp;start=11600</w:t>
        </w:r>
      </w:hyperlink>
      <w:r w:rsidRPr="00F159F1">
        <w:t>)</w:t>
      </w:r>
    </w:p>
    <w:p w14:paraId="6BFDEF02" w14:textId="77777777" w:rsidR="00C61521" w:rsidRPr="00F159F1" w:rsidRDefault="00C61521" w:rsidP="00E83B50">
      <w:pPr>
        <w:pStyle w:val="Heading2"/>
        <w:rPr>
          <w:noProof w:val="0"/>
        </w:rPr>
      </w:pPr>
      <w:bookmarkStart w:id="16" w:name="_Toc16703844"/>
      <w:bookmarkStart w:id="17" w:name="_Toc473170357"/>
      <w:bookmarkStart w:id="18" w:name="_Toc504625754"/>
      <w:r w:rsidRPr="00F159F1">
        <w:rPr>
          <w:noProof w:val="0"/>
        </w:rPr>
        <w:t>Closed Issues</w:t>
      </w:r>
      <w:bookmarkEnd w:id="16"/>
    </w:p>
    <w:p w14:paraId="1AC11A97" w14:textId="77777777" w:rsidR="007D6A3A" w:rsidRPr="00F159F1" w:rsidRDefault="007D6A3A" w:rsidP="003D47F9">
      <w:pPr>
        <w:pStyle w:val="ListNumber2"/>
        <w:numPr>
          <w:ilvl w:val="0"/>
          <w:numId w:val="78"/>
        </w:numPr>
      </w:pPr>
      <w:r w:rsidRPr="00F159F1">
        <w:t xml:space="preserve">How can we address integration statement for new actors that supports ITI-20 ? </w:t>
      </w:r>
    </w:p>
    <w:p w14:paraId="78607F4C" w14:textId="76F96036" w:rsidR="007D6A3A" w:rsidRPr="00F159F1" w:rsidRDefault="00F81103" w:rsidP="00F83445">
      <w:pPr>
        <w:pStyle w:val="ListContinue2"/>
      </w:pPr>
      <w:r w:rsidRPr="00F159F1">
        <w:rPr>
          <w:b/>
          <w:bCs/>
        </w:rPr>
        <w:t xml:space="preserve">Decision: </w:t>
      </w:r>
      <w:r w:rsidR="007D6A3A" w:rsidRPr="00F159F1">
        <w:t xml:space="preserve">A set of options have been added in order to declare the protocol used by Secure Node, Secure Application, Audit Record Forwarder. </w:t>
      </w:r>
    </w:p>
    <w:p w14:paraId="2B32232B" w14:textId="7E8CBDF6" w:rsidR="007D6A3A" w:rsidRPr="00F159F1" w:rsidRDefault="007D6A3A" w:rsidP="003D47F9">
      <w:pPr>
        <w:pStyle w:val="ListNumber2"/>
      </w:pPr>
      <w:r w:rsidRPr="00F159F1">
        <w:t xml:space="preserve">How to deal with different protocols defined in ITI-20? </w:t>
      </w:r>
    </w:p>
    <w:p w14:paraId="5F100C62" w14:textId="57ECEDB4" w:rsidR="007D6A3A" w:rsidRPr="00F159F1" w:rsidRDefault="00F81103" w:rsidP="00F83445">
      <w:pPr>
        <w:pStyle w:val="ListContinue2"/>
      </w:pPr>
      <w:r w:rsidRPr="00F159F1">
        <w:rPr>
          <w:b/>
          <w:bCs/>
        </w:rPr>
        <w:t xml:space="preserve">Decision: </w:t>
      </w:r>
      <w:r w:rsidR="007D6A3A" w:rsidRPr="00F159F1">
        <w:t xml:space="preserve">The Record Audit Event [ITI-20] transaction it has been modified to support POST of single AuditEvent resources or a Bundle of them. To send a Bundle of </w:t>
      </w:r>
      <w:r w:rsidR="007D6A3A" w:rsidRPr="00F159F1">
        <w:lastRenderedPageBreak/>
        <w:t xml:space="preserve">AuditEvent it is required to use the “batch” interaction (see https://www.hl7.org/fhir/R4/http.html#transaction). </w:t>
      </w:r>
    </w:p>
    <w:p w14:paraId="04E5A751" w14:textId="35B0DD38" w:rsidR="00444A24" w:rsidRPr="00F159F1" w:rsidRDefault="00444A24" w:rsidP="00F83445">
      <w:pPr>
        <w:pStyle w:val="ListNumber2"/>
      </w:pPr>
      <w:r w:rsidRPr="002F2C88">
        <w:t>I</w:t>
      </w:r>
      <w:r w:rsidRPr="00F159F1">
        <w:t xml:space="preserve">n </w:t>
      </w:r>
      <w:hyperlink r:id="rId23" w:anchor="dicom" w:history="1">
        <w:r w:rsidRPr="00F159F1">
          <w:rPr>
            <w:rStyle w:val="Hyperlink"/>
          </w:rPr>
          <w:t>https://www.hl7.org/fhir/R4/auditevent-mappings.html#dicom</w:t>
        </w:r>
      </w:hyperlink>
      <w:r w:rsidRPr="00F159F1">
        <w:t xml:space="preserve"> the ActiveParticipant.RoleIdCode it is mapped either in AuditEvent.agent.type and AuditEvent.agent.role. How should we handle the mapping? </w:t>
      </w:r>
    </w:p>
    <w:p w14:paraId="49F00AE5" w14:textId="5AAFDFEB" w:rsidR="00444A24" w:rsidRPr="00F159F1" w:rsidRDefault="00F81103" w:rsidP="00F83445">
      <w:pPr>
        <w:pStyle w:val="ListContinue2"/>
        <w:rPr>
          <w:bCs/>
        </w:rPr>
      </w:pPr>
      <w:r w:rsidRPr="00F159F1">
        <w:rPr>
          <w:b/>
          <w:bCs/>
        </w:rPr>
        <w:t xml:space="preserve">Decision: </w:t>
      </w:r>
      <w:r w:rsidR="00444A24" w:rsidRPr="00F159F1">
        <w:t xml:space="preserve">The guideline is to map the RoleIdCode in the agent.role element, if the code is known by the ARR as a type should be mapped in the agent.type element instead. When FHIR Release 5 will be aligned with this decision see CP #20536 https://gforge.hl7.org/gf/project/fhir/tracker/?action=TrackerItemEdit&amp;tracker_item_id=20536&amp;start=0 update </w:t>
      </w:r>
      <w:r w:rsidR="00187E05">
        <w:t>Section</w:t>
      </w:r>
      <w:r w:rsidR="00444A24" w:rsidRPr="00F159F1">
        <w:t xml:space="preserve"> </w:t>
      </w:r>
      <w:r w:rsidR="00444A24" w:rsidRPr="00F159F1">
        <w:fldChar w:fldCharType="begin"/>
      </w:r>
      <w:r w:rsidR="00444A24" w:rsidRPr="00F159F1">
        <w:instrText xml:space="preserve"> REF _Ref5701169 \h </w:instrText>
      </w:r>
      <w:r w:rsidR="00EC68AB">
        <w:instrText xml:space="preserve"> \* MERGEFORMAT </w:instrText>
      </w:r>
      <w:r w:rsidR="00444A24" w:rsidRPr="00F159F1">
        <w:fldChar w:fldCharType="separate"/>
      </w:r>
      <w:r w:rsidR="00444A24" w:rsidRPr="00F159F1">
        <w:t>3.81.4.2.2.1 Mapping between DICOM and FHIR</w:t>
      </w:r>
      <w:r w:rsidR="00444A24" w:rsidRPr="00F159F1">
        <w:fldChar w:fldCharType="end"/>
      </w:r>
      <w:r w:rsidR="00444A24" w:rsidRPr="00F159F1">
        <w:t xml:space="preserve"> removing the statement.</w:t>
      </w:r>
    </w:p>
    <w:p w14:paraId="07B27A35" w14:textId="2958ACF5" w:rsidR="00A64364" w:rsidRPr="00F159F1" w:rsidRDefault="00A64364" w:rsidP="00A64364">
      <w:pPr>
        <w:pStyle w:val="ListNumber2"/>
        <w:numPr>
          <w:ilvl w:val="0"/>
          <w:numId w:val="76"/>
        </w:numPr>
        <w:rPr>
          <w:bCs/>
        </w:rPr>
      </w:pPr>
      <w:r w:rsidRPr="00F159F1">
        <w:t xml:space="preserve">The mapping defined in </w:t>
      </w:r>
      <w:hyperlink r:id="rId24" w:anchor="dicom" w:history="1">
        <w:r w:rsidRPr="00F159F1">
          <w:rPr>
            <w:rStyle w:val="Hyperlink"/>
          </w:rPr>
          <w:t>https://www.hl7.org/fhir/R4/auditevent-mappings.html#dicom</w:t>
        </w:r>
      </w:hyperlink>
      <w:r w:rsidRPr="00F159F1">
        <w:t xml:space="preserve">  it is not sufficient in order to allow auditing through the AuditEvent Resource. </w:t>
      </w:r>
    </w:p>
    <w:p w14:paraId="72BE3B74" w14:textId="7B7A86E6" w:rsidR="00A64364" w:rsidRPr="00F159F1" w:rsidRDefault="00F81103" w:rsidP="00F83445">
      <w:pPr>
        <w:pStyle w:val="ListContinue2"/>
      </w:pPr>
      <w:r w:rsidRPr="00F159F1">
        <w:rPr>
          <w:b/>
          <w:bCs/>
        </w:rPr>
        <w:t xml:space="preserve">Decision: </w:t>
      </w:r>
      <w:r w:rsidR="00A64364" w:rsidRPr="00F159F1">
        <w:t>in Section 3.81.4.2.2.1 the mapping defined by FHIR has been further constrained in order to allow interoperability between the two data models.</w:t>
      </w:r>
    </w:p>
    <w:p w14:paraId="59A6F898" w14:textId="39C5C25D" w:rsidR="00126A64" w:rsidRPr="00F159F1" w:rsidRDefault="00126A64" w:rsidP="00126A64">
      <w:pPr>
        <w:pStyle w:val="ListNumber2"/>
        <w:numPr>
          <w:ilvl w:val="0"/>
          <w:numId w:val="76"/>
        </w:numPr>
      </w:pPr>
      <w:r w:rsidRPr="00F159F1">
        <w:t>Should the server be required to error for lack of a time period in ITI-81 and ITI-82 or should this be weakened to “should” or “recommend” or “may”?</w:t>
      </w:r>
    </w:p>
    <w:p w14:paraId="2410D2C0" w14:textId="6830A0DC" w:rsidR="00126A64" w:rsidRPr="00F159F1" w:rsidRDefault="00F81103" w:rsidP="00F83445">
      <w:pPr>
        <w:pStyle w:val="ListContinue2"/>
      </w:pPr>
      <w:r w:rsidRPr="00F159F1">
        <w:rPr>
          <w:b/>
          <w:bCs/>
        </w:rPr>
        <w:t xml:space="preserve">Decision: </w:t>
      </w:r>
      <w:r w:rsidR="00126A64" w:rsidRPr="00F159F1">
        <w:t xml:space="preserve">the server is not required to reject a request. It could do so, in accordance to the specification. </w:t>
      </w:r>
    </w:p>
    <w:p w14:paraId="722BC997" w14:textId="0D81CDFF" w:rsidR="00126A64" w:rsidRPr="002F2C88" w:rsidRDefault="00126A64" w:rsidP="00F83445">
      <w:pPr>
        <w:pStyle w:val="ListNumber2"/>
      </w:pPr>
      <w:r w:rsidRPr="00623B77">
        <w:t>Should support of the “/.well-known/” path RFC5785 be required or described in tra</w:t>
      </w:r>
      <w:r w:rsidRPr="002F2C88">
        <w:t>nsactions ITI-81 and ITI-82?  (This can be an alternative to more complete server information.)  For example, PACS servers providing restful access to DICOM</w:t>
      </w:r>
      <w:r w:rsidRPr="00623B77">
        <w:t xml:space="preserve"> objects may respond to “/.well-known/DICOM” in addition to a fully specified URL path.</w:t>
      </w:r>
    </w:p>
    <w:p w14:paraId="0B7981BF" w14:textId="60F3C007" w:rsidR="00126A64" w:rsidRPr="00F159F1" w:rsidRDefault="00F81103" w:rsidP="00F83445">
      <w:pPr>
        <w:pStyle w:val="ListContinue2"/>
      </w:pPr>
      <w:r w:rsidRPr="00F159F1">
        <w:rPr>
          <w:b/>
          <w:bCs/>
        </w:rPr>
        <w:t xml:space="preserve">Decision: </w:t>
      </w:r>
      <w:r w:rsidR="00126A64" w:rsidRPr="00F159F1">
        <w:t xml:space="preserve">the functionality is covered by the Capability Statement. </w:t>
      </w:r>
    </w:p>
    <w:p w14:paraId="50F6AC14" w14:textId="0A0F63EF" w:rsidR="00795BC0" w:rsidRPr="00F159F1" w:rsidRDefault="00795BC0" w:rsidP="00126A64">
      <w:pPr>
        <w:pStyle w:val="ListNumber2"/>
      </w:pPr>
      <w:r w:rsidRPr="00F159F1">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F159F1" w:rsidRDefault="00F81103" w:rsidP="00F83445">
      <w:pPr>
        <w:pStyle w:val="ListContinue2"/>
      </w:pPr>
      <w:r w:rsidRPr="00F159F1">
        <w:rPr>
          <w:b/>
          <w:bCs/>
        </w:rPr>
        <w:t xml:space="preserve">Decision: </w:t>
      </w:r>
      <w:r w:rsidR="00795BC0" w:rsidRPr="00F159F1">
        <w:t xml:space="preserve">During public comment and during TI period no vendors raise issues about the format of this transaction. </w:t>
      </w:r>
    </w:p>
    <w:p w14:paraId="6C7AFE32" w14:textId="77777777" w:rsidR="00795BC0" w:rsidRPr="00F159F1" w:rsidRDefault="00795BC0" w:rsidP="00795BC0">
      <w:pPr>
        <w:pStyle w:val="ListNumber2"/>
        <w:numPr>
          <w:ilvl w:val="0"/>
          <w:numId w:val="33"/>
        </w:numPr>
      </w:pPr>
      <w:r w:rsidRPr="00F159F1">
        <w:t>Should a server information query be specified?  There are various RFCs from the IETF that specify aspects of server information.</w:t>
      </w:r>
    </w:p>
    <w:p w14:paraId="5CE066A7" w14:textId="4FF0553E" w:rsidR="00795BC0" w:rsidRPr="00F159F1" w:rsidRDefault="00F81103" w:rsidP="00F83445">
      <w:pPr>
        <w:pStyle w:val="ListContinue2"/>
      </w:pPr>
      <w:r w:rsidRPr="00F159F1">
        <w:rPr>
          <w:b/>
          <w:bCs/>
        </w:rPr>
        <w:t xml:space="preserve">Decision: </w:t>
      </w:r>
      <w:r w:rsidR="00795BC0" w:rsidRPr="00F159F1">
        <w:t>now FHIR allows the definition of conformance resources. We defined them and they can be found in the IHE/fhir github repository</w:t>
      </w:r>
      <w:r w:rsidR="00F159F1" w:rsidRPr="00F159F1">
        <w:t xml:space="preserve">. </w:t>
      </w:r>
    </w:p>
    <w:p w14:paraId="07C7021C" w14:textId="33BC60F5" w:rsidR="00C61521" w:rsidRPr="00F159F1" w:rsidRDefault="00C61521" w:rsidP="008D693A">
      <w:pPr>
        <w:pStyle w:val="ListNumber2"/>
        <w:numPr>
          <w:ilvl w:val="0"/>
          <w:numId w:val="33"/>
        </w:numPr>
      </w:pPr>
      <w:r w:rsidRPr="00F159F1">
        <w:t>This supplement is being written as additions to the ITI TF-1:9, ATNA, which was written to an older outline template. Rather than redocument ATNA entirely, these section</w:t>
      </w:r>
      <w:r w:rsidR="007D3BD3" w:rsidRPr="00F159F1">
        <w:t>s</w:t>
      </w:r>
      <w:r w:rsidRPr="00F159F1">
        <w:t xml:space="preserve"> are added using that outline, not the new template. The new sections all fit appropriately into either outline.</w:t>
      </w:r>
    </w:p>
    <w:p w14:paraId="78A8B2AD" w14:textId="77777777" w:rsidR="00C61521" w:rsidRPr="00F159F1" w:rsidRDefault="00C61521" w:rsidP="00626DF9">
      <w:pPr>
        <w:pStyle w:val="ListContinue2"/>
      </w:pPr>
      <w:r w:rsidRPr="00F159F1">
        <w:lastRenderedPageBreak/>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F159F1" w:rsidRDefault="00C61521" w:rsidP="00626DF9">
      <w:pPr>
        <w:pStyle w:val="ListContinue2"/>
      </w:pPr>
      <w:r w:rsidRPr="00F159F1">
        <w:t>The Node Authentication Transaction [ITI-19] is not affected by this supplement.</w:t>
      </w:r>
    </w:p>
    <w:p w14:paraId="54CE8470" w14:textId="77777777" w:rsidR="00C61521" w:rsidRPr="00F159F1" w:rsidRDefault="00C61521" w:rsidP="001D3A88">
      <w:pPr>
        <w:pStyle w:val="ListNumber2"/>
        <w:numPr>
          <w:ilvl w:val="0"/>
          <w:numId w:val="33"/>
        </w:numPr>
      </w:pPr>
      <w:r w:rsidRPr="00F159F1">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F159F1" w:rsidRDefault="00F81103" w:rsidP="00760069">
      <w:pPr>
        <w:pStyle w:val="ListContinue2"/>
      </w:pPr>
      <w:r w:rsidRPr="00F159F1">
        <w:rPr>
          <w:b/>
          <w:bCs/>
        </w:rPr>
        <w:t xml:space="preserve">Decision: </w:t>
      </w:r>
      <w:r w:rsidR="00C61521" w:rsidRPr="00F159F1">
        <w:t>this version will only mandate support for the IHE ATNA formats the generic SYSLOG format</w:t>
      </w:r>
      <w:r w:rsidR="00BE5D1A" w:rsidRPr="00F159F1">
        <w:t xml:space="preserve"> and the FHIR AuditEvent format</w:t>
      </w:r>
      <w:r w:rsidR="00C61521" w:rsidRPr="00F159F1">
        <w:t>. The many other formats and transports can be added later as options or by vendors as product options.</w:t>
      </w:r>
    </w:p>
    <w:p w14:paraId="6592FED1" w14:textId="77777777" w:rsidR="00C61521" w:rsidRPr="00F159F1" w:rsidRDefault="00C61521" w:rsidP="00760069">
      <w:pPr>
        <w:pStyle w:val="ListContinue2"/>
      </w:pPr>
      <w:r w:rsidRPr="00F159F1">
        <w:t>Examination of a variety of event reporting and logging products resulted in the following list of sources. After discussion and given scope concerns, no additional sources or encodings will be described.</w:t>
      </w:r>
    </w:p>
    <w:p w14:paraId="534675CF" w14:textId="77777777" w:rsidR="00C61521" w:rsidRPr="00F159F1" w:rsidRDefault="00C61521" w:rsidP="008D693A">
      <w:pPr>
        <w:pStyle w:val="BodyText"/>
      </w:pPr>
    </w:p>
    <w:p w14:paraId="512276E4" w14:textId="77777777" w:rsidR="00C61521" w:rsidRPr="00F159F1" w:rsidRDefault="00C61521" w:rsidP="00E83B50">
      <w:pPr>
        <w:pStyle w:val="BodyText"/>
        <w:jc w:val="center"/>
        <w:rPr>
          <w:b/>
        </w:rPr>
      </w:pPr>
      <w:r w:rsidRPr="00F159F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F159F1" w14:paraId="550A79A3" w14:textId="77777777">
        <w:trPr>
          <w:cantSplit/>
          <w:tblHeader/>
          <w:jc w:val="center"/>
        </w:trPr>
        <w:tc>
          <w:tcPr>
            <w:tcW w:w="3192" w:type="dxa"/>
            <w:shd w:val="clear" w:color="auto" w:fill="D9D9D9"/>
          </w:tcPr>
          <w:p w14:paraId="3237E9DD" w14:textId="77777777" w:rsidR="00C61521" w:rsidRPr="00F159F1" w:rsidRDefault="00C61521" w:rsidP="00415364">
            <w:pPr>
              <w:pStyle w:val="TableEntryHeader"/>
              <w:rPr>
                <w:szCs w:val="24"/>
              </w:rPr>
            </w:pPr>
            <w:r w:rsidRPr="00F159F1">
              <w:rPr>
                <w:szCs w:val="24"/>
              </w:rPr>
              <w:t>Name of source</w:t>
            </w:r>
          </w:p>
        </w:tc>
        <w:tc>
          <w:tcPr>
            <w:tcW w:w="3192" w:type="dxa"/>
            <w:shd w:val="clear" w:color="auto" w:fill="D9D9D9"/>
          </w:tcPr>
          <w:p w14:paraId="26137F61" w14:textId="77777777" w:rsidR="00C61521" w:rsidRPr="00F159F1" w:rsidRDefault="00C61521" w:rsidP="00415364">
            <w:pPr>
              <w:pStyle w:val="TableEntryHeader"/>
              <w:rPr>
                <w:szCs w:val="24"/>
              </w:rPr>
            </w:pPr>
            <w:r w:rsidRPr="00F159F1">
              <w:rPr>
                <w:szCs w:val="24"/>
              </w:rPr>
              <w:t>Decision</w:t>
            </w:r>
          </w:p>
        </w:tc>
      </w:tr>
      <w:tr w:rsidR="00C61521" w:rsidRPr="00F159F1" w14:paraId="07217856" w14:textId="77777777">
        <w:trPr>
          <w:jc w:val="center"/>
        </w:trPr>
        <w:tc>
          <w:tcPr>
            <w:tcW w:w="3192" w:type="dxa"/>
          </w:tcPr>
          <w:p w14:paraId="0DE95469" w14:textId="77777777" w:rsidR="00C61521" w:rsidRPr="00F159F1" w:rsidRDefault="00C61521" w:rsidP="00415364">
            <w:pPr>
              <w:pStyle w:val="TableEntry"/>
              <w:rPr>
                <w:szCs w:val="24"/>
              </w:rPr>
            </w:pPr>
            <w:r w:rsidRPr="00F159F1">
              <w:rPr>
                <w:szCs w:val="24"/>
              </w:rPr>
              <w:t>IHE ATNA</w:t>
            </w:r>
          </w:p>
        </w:tc>
        <w:tc>
          <w:tcPr>
            <w:tcW w:w="3192" w:type="dxa"/>
          </w:tcPr>
          <w:p w14:paraId="4B57ECBA" w14:textId="77777777" w:rsidR="00C61521" w:rsidRPr="00F159F1" w:rsidRDefault="00C61521" w:rsidP="00415364">
            <w:pPr>
              <w:pStyle w:val="TableEntry"/>
              <w:rPr>
                <w:szCs w:val="24"/>
              </w:rPr>
            </w:pPr>
            <w:r w:rsidRPr="00F159F1">
              <w:rPr>
                <w:szCs w:val="24"/>
              </w:rPr>
              <w:t>Support</w:t>
            </w:r>
          </w:p>
        </w:tc>
      </w:tr>
      <w:tr w:rsidR="00C61521" w:rsidRPr="00F159F1" w14:paraId="4FB9C68F" w14:textId="77777777">
        <w:trPr>
          <w:jc w:val="center"/>
        </w:trPr>
        <w:tc>
          <w:tcPr>
            <w:tcW w:w="3192" w:type="dxa"/>
          </w:tcPr>
          <w:p w14:paraId="2A1229C6" w14:textId="77777777" w:rsidR="00C61521" w:rsidRPr="00F159F1" w:rsidRDefault="00C61521" w:rsidP="00415364">
            <w:pPr>
              <w:pStyle w:val="TableEntry"/>
              <w:rPr>
                <w:szCs w:val="24"/>
              </w:rPr>
            </w:pPr>
            <w:r w:rsidRPr="00F159F1">
              <w:rPr>
                <w:szCs w:val="24"/>
              </w:rPr>
              <w:t>Collectd</w:t>
            </w:r>
          </w:p>
        </w:tc>
        <w:tc>
          <w:tcPr>
            <w:tcW w:w="3192" w:type="dxa"/>
          </w:tcPr>
          <w:p w14:paraId="15D9630E" w14:textId="77777777" w:rsidR="00C61521" w:rsidRPr="00F159F1" w:rsidRDefault="00C61521" w:rsidP="00415364">
            <w:pPr>
              <w:pStyle w:val="TableEntry"/>
              <w:rPr>
                <w:szCs w:val="24"/>
              </w:rPr>
            </w:pPr>
            <w:r w:rsidRPr="00F159F1">
              <w:rPr>
                <w:szCs w:val="24"/>
              </w:rPr>
              <w:t>No (perhaps future)</w:t>
            </w:r>
          </w:p>
        </w:tc>
      </w:tr>
      <w:tr w:rsidR="00C61521" w:rsidRPr="00F159F1" w14:paraId="79331585" w14:textId="77777777">
        <w:trPr>
          <w:jc w:val="center"/>
        </w:trPr>
        <w:tc>
          <w:tcPr>
            <w:tcW w:w="3192" w:type="dxa"/>
          </w:tcPr>
          <w:p w14:paraId="250337D0" w14:textId="77777777" w:rsidR="00C61521" w:rsidRPr="00F159F1" w:rsidRDefault="00C61521" w:rsidP="00415364">
            <w:pPr>
              <w:pStyle w:val="TableEntry"/>
              <w:rPr>
                <w:szCs w:val="24"/>
              </w:rPr>
            </w:pPr>
            <w:r w:rsidRPr="00F159F1">
              <w:rPr>
                <w:szCs w:val="24"/>
              </w:rPr>
              <w:t>Elasticsearch</w:t>
            </w:r>
          </w:p>
        </w:tc>
        <w:tc>
          <w:tcPr>
            <w:tcW w:w="3192" w:type="dxa"/>
          </w:tcPr>
          <w:p w14:paraId="0780F491" w14:textId="77777777" w:rsidR="00C61521" w:rsidRPr="00F159F1" w:rsidRDefault="00C61521" w:rsidP="00415364">
            <w:pPr>
              <w:pStyle w:val="TableEntry"/>
              <w:rPr>
                <w:szCs w:val="24"/>
              </w:rPr>
            </w:pPr>
            <w:r w:rsidRPr="00F159F1">
              <w:rPr>
                <w:szCs w:val="24"/>
              </w:rPr>
              <w:t>No (perhaps future)</w:t>
            </w:r>
          </w:p>
        </w:tc>
      </w:tr>
      <w:tr w:rsidR="00C61521" w:rsidRPr="00F159F1" w14:paraId="78ED075B" w14:textId="77777777">
        <w:trPr>
          <w:jc w:val="center"/>
        </w:trPr>
        <w:tc>
          <w:tcPr>
            <w:tcW w:w="3192" w:type="dxa"/>
          </w:tcPr>
          <w:p w14:paraId="37CD8E05" w14:textId="77777777" w:rsidR="00C61521" w:rsidRPr="00F159F1" w:rsidRDefault="00C61521" w:rsidP="00415364">
            <w:pPr>
              <w:pStyle w:val="TableEntry"/>
              <w:rPr>
                <w:szCs w:val="24"/>
              </w:rPr>
            </w:pPr>
            <w:r w:rsidRPr="00F159F1">
              <w:rPr>
                <w:szCs w:val="24"/>
              </w:rPr>
              <w:t>Eventlog</w:t>
            </w:r>
          </w:p>
        </w:tc>
        <w:tc>
          <w:tcPr>
            <w:tcW w:w="3192" w:type="dxa"/>
          </w:tcPr>
          <w:p w14:paraId="63CE35A6" w14:textId="77777777" w:rsidR="00C61521" w:rsidRPr="00F159F1" w:rsidRDefault="00C61521" w:rsidP="00415364">
            <w:pPr>
              <w:pStyle w:val="TableEntry"/>
              <w:rPr>
                <w:szCs w:val="24"/>
              </w:rPr>
            </w:pPr>
            <w:r w:rsidRPr="00F159F1">
              <w:rPr>
                <w:szCs w:val="24"/>
              </w:rPr>
              <w:t>No (perhaps future)</w:t>
            </w:r>
          </w:p>
        </w:tc>
      </w:tr>
      <w:tr w:rsidR="00C61521" w:rsidRPr="00F159F1" w14:paraId="2C1BFC3F" w14:textId="77777777">
        <w:trPr>
          <w:jc w:val="center"/>
        </w:trPr>
        <w:tc>
          <w:tcPr>
            <w:tcW w:w="3192" w:type="dxa"/>
          </w:tcPr>
          <w:p w14:paraId="38401709" w14:textId="77777777" w:rsidR="00C61521" w:rsidRPr="00F159F1" w:rsidRDefault="00C61521" w:rsidP="00415364">
            <w:pPr>
              <w:pStyle w:val="TableEntry"/>
              <w:rPr>
                <w:szCs w:val="24"/>
              </w:rPr>
            </w:pPr>
            <w:r w:rsidRPr="00F159F1">
              <w:rPr>
                <w:szCs w:val="24"/>
              </w:rPr>
              <w:t>Imap</w:t>
            </w:r>
          </w:p>
        </w:tc>
        <w:tc>
          <w:tcPr>
            <w:tcW w:w="3192" w:type="dxa"/>
          </w:tcPr>
          <w:p w14:paraId="0DC07A2E" w14:textId="77777777" w:rsidR="00C61521" w:rsidRPr="00F159F1" w:rsidRDefault="00C61521" w:rsidP="00415364">
            <w:pPr>
              <w:pStyle w:val="TableEntry"/>
              <w:rPr>
                <w:szCs w:val="24"/>
              </w:rPr>
            </w:pPr>
            <w:r w:rsidRPr="00F159F1">
              <w:rPr>
                <w:szCs w:val="24"/>
              </w:rPr>
              <w:t>No (perhaps future)</w:t>
            </w:r>
          </w:p>
        </w:tc>
      </w:tr>
      <w:tr w:rsidR="00C61521" w:rsidRPr="00F159F1" w14:paraId="6215CF67" w14:textId="77777777">
        <w:trPr>
          <w:jc w:val="center"/>
        </w:trPr>
        <w:tc>
          <w:tcPr>
            <w:tcW w:w="3192" w:type="dxa"/>
          </w:tcPr>
          <w:p w14:paraId="48A8C5F1" w14:textId="77777777" w:rsidR="00C61521" w:rsidRPr="00F159F1" w:rsidRDefault="00C61521" w:rsidP="00415364">
            <w:pPr>
              <w:pStyle w:val="TableEntry"/>
              <w:rPr>
                <w:szCs w:val="24"/>
              </w:rPr>
            </w:pPr>
            <w:r w:rsidRPr="00F159F1">
              <w:rPr>
                <w:szCs w:val="24"/>
              </w:rPr>
              <w:t>Log4j</w:t>
            </w:r>
          </w:p>
        </w:tc>
        <w:tc>
          <w:tcPr>
            <w:tcW w:w="3192" w:type="dxa"/>
          </w:tcPr>
          <w:p w14:paraId="0DBE8C37" w14:textId="77777777" w:rsidR="00C61521" w:rsidRPr="00F159F1" w:rsidRDefault="00C61521" w:rsidP="00415364">
            <w:pPr>
              <w:pStyle w:val="TableEntry"/>
              <w:rPr>
                <w:szCs w:val="24"/>
              </w:rPr>
            </w:pPr>
            <w:r w:rsidRPr="00F159F1">
              <w:rPr>
                <w:szCs w:val="24"/>
              </w:rPr>
              <w:t>No (perhaps future)</w:t>
            </w:r>
          </w:p>
        </w:tc>
      </w:tr>
      <w:tr w:rsidR="00C61521" w:rsidRPr="00F159F1" w14:paraId="724CCC3B" w14:textId="77777777">
        <w:trPr>
          <w:jc w:val="center"/>
        </w:trPr>
        <w:tc>
          <w:tcPr>
            <w:tcW w:w="3192" w:type="dxa"/>
          </w:tcPr>
          <w:p w14:paraId="79C28FCF" w14:textId="77777777" w:rsidR="00C61521" w:rsidRPr="00F159F1" w:rsidRDefault="00C61521" w:rsidP="00415364">
            <w:pPr>
              <w:pStyle w:val="TableEntry"/>
              <w:rPr>
                <w:szCs w:val="24"/>
              </w:rPr>
            </w:pPr>
            <w:r w:rsidRPr="00F159F1">
              <w:rPr>
                <w:szCs w:val="24"/>
              </w:rPr>
              <w:t>Lumberjack</w:t>
            </w:r>
          </w:p>
        </w:tc>
        <w:tc>
          <w:tcPr>
            <w:tcW w:w="3192" w:type="dxa"/>
          </w:tcPr>
          <w:p w14:paraId="3813FFE5" w14:textId="77777777" w:rsidR="00C61521" w:rsidRPr="00F159F1" w:rsidRDefault="00C61521" w:rsidP="00415364">
            <w:pPr>
              <w:pStyle w:val="TableEntry"/>
              <w:rPr>
                <w:szCs w:val="24"/>
              </w:rPr>
            </w:pPr>
            <w:r w:rsidRPr="00F159F1">
              <w:rPr>
                <w:szCs w:val="24"/>
              </w:rPr>
              <w:t>No (perhaps future)</w:t>
            </w:r>
          </w:p>
        </w:tc>
      </w:tr>
      <w:tr w:rsidR="00C61521" w:rsidRPr="00F159F1" w14:paraId="7419BCA1" w14:textId="77777777">
        <w:trPr>
          <w:jc w:val="center"/>
        </w:trPr>
        <w:tc>
          <w:tcPr>
            <w:tcW w:w="3192" w:type="dxa"/>
          </w:tcPr>
          <w:p w14:paraId="0743DDB0" w14:textId="77777777" w:rsidR="00C61521" w:rsidRPr="00F159F1" w:rsidRDefault="00C61521" w:rsidP="00415364">
            <w:pPr>
              <w:pStyle w:val="TableEntry"/>
              <w:rPr>
                <w:szCs w:val="24"/>
              </w:rPr>
            </w:pPr>
            <w:r w:rsidRPr="00F159F1">
              <w:rPr>
                <w:szCs w:val="24"/>
              </w:rPr>
              <w:t>S3</w:t>
            </w:r>
          </w:p>
        </w:tc>
        <w:tc>
          <w:tcPr>
            <w:tcW w:w="3192" w:type="dxa"/>
          </w:tcPr>
          <w:p w14:paraId="519C4BEE" w14:textId="77777777" w:rsidR="00C61521" w:rsidRPr="00F159F1" w:rsidRDefault="00C61521" w:rsidP="00415364">
            <w:pPr>
              <w:pStyle w:val="TableEntry"/>
              <w:rPr>
                <w:szCs w:val="24"/>
              </w:rPr>
            </w:pPr>
            <w:r w:rsidRPr="00F159F1">
              <w:rPr>
                <w:szCs w:val="24"/>
              </w:rPr>
              <w:t>No (perhaps future)</w:t>
            </w:r>
          </w:p>
        </w:tc>
      </w:tr>
      <w:tr w:rsidR="00C61521" w:rsidRPr="00F159F1" w14:paraId="2A3431EE" w14:textId="77777777" w:rsidTr="007A7438">
        <w:trPr>
          <w:jc w:val="center"/>
        </w:trPr>
        <w:tc>
          <w:tcPr>
            <w:tcW w:w="3192" w:type="dxa"/>
            <w:tcBorders>
              <w:bottom w:val="single" w:sz="2" w:space="0" w:color="auto"/>
            </w:tcBorders>
          </w:tcPr>
          <w:p w14:paraId="1A665E28" w14:textId="77777777" w:rsidR="00C61521" w:rsidRPr="00F159F1" w:rsidRDefault="00C61521" w:rsidP="00415364">
            <w:pPr>
              <w:pStyle w:val="TableEntry"/>
              <w:rPr>
                <w:szCs w:val="24"/>
              </w:rPr>
            </w:pPr>
            <w:r w:rsidRPr="00F159F1">
              <w:rPr>
                <w:szCs w:val="24"/>
              </w:rPr>
              <w:t>Snmp</w:t>
            </w:r>
          </w:p>
        </w:tc>
        <w:tc>
          <w:tcPr>
            <w:tcW w:w="3192" w:type="dxa"/>
            <w:tcBorders>
              <w:bottom w:val="single" w:sz="2" w:space="0" w:color="auto"/>
            </w:tcBorders>
          </w:tcPr>
          <w:p w14:paraId="6436ED23" w14:textId="77777777" w:rsidR="00C61521" w:rsidRPr="00F159F1" w:rsidRDefault="00C61521" w:rsidP="00415364">
            <w:pPr>
              <w:pStyle w:val="TableEntry"/>
              <w:rPr>
                <w:szCs w:val="24"/>
              </w:rPr>
            </w:pPr>
            <w:r w:rsidRPr="00F159F1">
              <w:rPr>
                <w:szCs w:val="24"/>
              </w:rPr>
              <w:t>No (perhaps future)</w:t>
            </w:r>
          </w:p>
        </w:tc>
      </w:tr>
      <w:tr w:rsidR="00C61521" w:rsidRPr="00F159F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F159F1" w:rsidRDefault="00C61521" w:rsidP="00415364">
            <w:pPr>
              <w:pStyle w:val="TableEntry"/>
              <w:rPr>
                <w:szCs w:val="24"/>
              </w:rPr>
            </w:pPr>
            <w:r w:rsidRPr="00F159F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F159F1" w:rsidRDefault="00C61521" w:rsidP="00415364">
            <w:pPr>
              <w:pStyle w:val="TableEntry"/>
              <w:rPr>
                <w:szCs w:val="24"/>
              </w:rPr>
            </w:pPr>
            <w:r w:rsidRPr="00F159F1">
              <w:rPr>
                <w:szCs w:val="24"/>
              </w:rPr>
              <w:t>Support</w:t>
            </w:r>
          </w:p>
        </w:tc>
      </w:tr>
      <w:tr w:rsidR="00C61521" w:rsidRPr="00F159F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F159F1" w:rsidRDefault="00C61521" w:rsidP="00415364">
            <w:pPr>
              <w:pStyle w:val="TableEntry"/>
              <w:rPr>
                <w:szCs w:val="24"/>
              </w:rPr>
            </w:pPr>
            <w:r w:rsidRPr="00F159F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F159F1" w:rsidRDefault="00C61521" w:rsidP="00415364">
            <w:pPr>
              <w:pStyle w:val="TableEntry"/>
              <w:rPr>
                <w:szCs w:val="24"/>
              </w:rPr>
            </w:pPr>
            <w:r w:rsidRPr="00F159F1">
              <w:rPr>
                <w:szCs w:val="24"/>
              </w:rPr>
              <w:t>No (perhaps future)</w:t>
            </w:r>
          </w:p>
        </w:tc>
      </w:tr>
      <w:tr w:rsidR="00C61521" w:rsidRPr="00F159F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F159F1" w:rsidRDefault="00C61521" w:rsidP="00415364">
            <w:pPr>
              <w:pStyle w:val="TableEntry"/>
              <w:rPr>
                <w:szCs w:val="24"/>
              </w:rPr>
            </w:pPr>
            <w:r w:rsidRPr="00F159F1">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F159F1" w:rsidRDefault="00C61521" w:rsidP="00415364">
            <w:pPr>
              <w:pStyle w:val="TableEntry"/>
              <w:rPr>
                <w:szCs w:val="24"/>
              </w:rPr>
            </w:pPr>
            <w:r w:rsidRPr="00F159F1">
              <w:rPr>
                <w:szCs w:val="24"/>
              </w:rPr>
              <w:t>No (perhaps future)</w:t>
            </w:r>
          </w:p>
        </w:tc>
      </w:tr>
      <w:tr w:rsidR="00C61521" w:rsidRPr="00F159F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F159F1" w:rsidRDefault="00C61521" w:rsidP="00415364">
            <w:pPr>
              <w:pStyle w:val="TableEntry"/>
              <w:rPr>
                <w:szCs w:val="24"/>
              </w:rPr>
            </w:pPr>
            <w:r w:rsidRPr="00F159F1">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F159F1" w:rsidRDefault="00C61521" w:rsidP="00415364">
            <w:pPr>
              <w:pStyle w:val="TableEntry"/>
              <w:rPr>
                <w:szCs w:val="24"/>
              </w:rPr>
            </w:pPr>
            <w:r w:rsidRPr="00F159F1">
              <w:rPr>
                <w:szCs w:val="24"/>
              </w:rPr>
              <w:t>No (perhaps future)</w:t>
            </w:r>
          </w:p>
        </w:tc>
      </w:tr>
      <w:tr w:rsidR="00C61521" w:rsidRPr="00F159F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F159F1" w:rsidRDefault="00C61521" w:rsidP="00415364">
            <w:pPr>
              <w:pStyle w:val="TableEntry"/>
              <w:rPr>
                <w:szCs w:val="24"/>
              </w:rPr>
            </w:pPr>
            <w:r w:rsidRPr="00F159F1">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F159F1" w:rsidRDefault="00C61521" w:rsidP="00415364">
            <w:pPr>
              <w:pStyle w:val="TableEntry"/>
              <w:rPr>
                <w:szCs w:val="24"/>
              </w:rPr>
            </w:pPr>
            <w:r w:rsidRPr="00F159F1">
              <w:rPr>
                <w:szCs w:val="24"/>
              </w:rPr>
              <w:t>No (perhaps future)</w:t>
            </w:r>
          </w:p>
        </w:tc>
      </w:tr>
      <w:tr w:rsidR="00C61521" w:rsidRPr="00F159F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F159F1" w:rsidRDefault="00C61521" w:rsidP="00415364">
            <w:pPr>
              <w:pStyle w:val="TableEntry"/>
              <w:rPr>
                <w:szCs w:val="24"/>
              </w:rPr>
            </w:pPr>
            <w:r w:rsidRPr="00F159F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F159F1" w:rsidRDefault="00C61521" w:rsidP="00415364">
            <w:pPr>
              <w:pStyle w:val="TableEntry"/>
              <w:rPr>
                <w:szCs w:val="24"/>
              </w:rPr>
            </w:pPr>
            <w:r w:rsidRPr="00F159F1">
              <w:rPr>
                <w:szCs w:val="24"/>
              </w:rPr>
              <w:t>No (perhaps future)</w:t>
            </w:r>
          </w:p>
        </w:tc>
      </w:tr>
      <w:tr w:rsidR="00C61521" w:rsidRPr="00F159F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F159F1" w:rsidRDefault="00C61521" w:rsidP="00415364">
            <w:pPr>
              <w:pStyle w:val="TableEntry"/>
              <w:rPr>
                <w:szCs w:val="24"/>
              </w:rPr>
            </w:pPr>
            <w:r w:rsidRPr="00F159F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F159F1" w:rsidRDefault="00C61521" w:rsidP="00415364">
            <w:pPr>
              <w:pStyle w:val="TableEntry"/>
              <w:rPr>
                <w:szCs w:val="24"/>
              </w:rPr>
            </w:pPr>
            <w:r w:rsidRPr="00F159F1">
              <w:rPr>
                <w:szCs w:val="24"/>
              </w:rPr>
              <w:t>No (perhaps future)</w:t>
            </w:r>
          </w:p>
        </w:tc>
      </w:tr>
      <w:tr w:rsidR="00C61521" w:rsidRPr="00F159F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F159F1" w:rsidRDefault="00C61521" w:rsidP="00415364">
            <w:pPr>
              <w:pStyle w:val="TableEntry"/>
              <w:rPr>
                <w:szCs w:val="24"/>
              </w:rPr>
            </w:pPr>
            <w:r w:rsidRPr="00F159F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F159F1" w:rsidRDefault="00C61521" w:rsidP="00415364">
            <w:pPr>
              <w:pStyle w:val="TableEntry"/>
              <w:rPr>
                <w:szCs w:val="24"/>
              </w:rPr>
            </w:pPr>
            <w:r w:rsidRPr="00F159F1">
              <w:rPr>
                <w:szCs w:val="24"/>
              </w:rPr>
              <w:t>No (perhaps future)</w:t>
            </w:r>
          </w:p>
        </w:tc>
      </w:tr>
      <w:tr w:rsidR="00C61521" w:rsidRPr="00F159F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F159F1" w:rsidRDefault="00C61521" w:rsidP="00415364">
            <w:pPr>
              <w:pStyle w:val="TableEntry"/>
              <w:rPr>
                <w:szCs w:val="24"/>
              </w:rPr>
            </w:pPr>
            <w:r w:rsidRPr="00F159F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F159F1" w:rsidRDefault="00BE5D1A" w:rsidP="00415364">
            <w:pPr>
              <w:pStyle w:val="TableEntry"/>
              <w:rPr>
                <w:szCs w:val="24"/>
              </w:rPr>
            </w:pPr>
            <w:r w:rsidRPr="00F159F1">
              <w:rPr>
                <w:szCs w:val="24"/>
              </w:rPr>
              <w:t>Support</w:t>
            </w:r>
          </w:p>
        </w:tc>
      </w:tr>
    </w:tbl>
    <w:p w14:paraId="28DAE269" w14:textId="77777777" w:rsidR="00C61521" w:rsidRPr="00F159F1" w:rsidRDefault="00C61521" w:rsidP="001D3A88">
      <w:pPr>
        <w:pStyle w:val="ListNumber2"/>
        <w:numPr>
          <w:ilvl w:val="0"/>
          <w:numId w:val="33"/>
        </w:numPr>
      </w:pPr>
      <w:r w:rsidRPr="00F159F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F159F1" w14:paraId="00C21F08" w14:textId="77777777">
        <w:tc>
          <w:tcPr>
            <w:tcW w:w="3084" w:type="dxa"/>
            <w:shd w:val="clear" w:color="auto" w:fill="D9D9D9"/>
          </w:tcPr>
          <w:p w14:paraId="702CAB56" w14:textId="77777777" w:rsidR="00C61521" w:rsidRPr="00F159F1" w:rsidRDefault="00C61521" w:rsidP="00E05AFC">
            <w:pPr>
              <w:pStyle w:val="TableEntryHeader"/>
              <w:rPr>
                <w:szCs w:val="24"/>
              </w:rPr>
            </w:pPr>
            <w:r w:rsidRPr="00F159F1">
              <w:rPr>
                <w:szCs w:val="24"/>
              </w:rPr>
              <w:t>Name of source</w:t>
            </w:r>
          </w:p>
        </w:tc>
        <w:tc>
          <w:tcPr>
            <w:tcW w:w="3192" w:type="dxa"/>
            <w:shd w:val="clear" w:color="auto" w:fill="D9D9D9"/>
          </w:tcPr>
          <w:p w14:paraId="7CB5F03C" w14:textId="77777777" w:rsidR="00C61521" w:rsidRPr="00F159F1" w:rsidRDefault="00C61521" w:rsidP="00E05AFC">
            <w:pPr>
              <w:pStyle w:val="TableEntryHeader"/>
              <w:rPr>
                <w:szCs w:val="24"/>
              </w:rPr>
            </w:pPr>
            <w:r w:rsidRPr="00F159F1">
              <w:rPr>
                <w:szCs w:val="24"/>
              </w:rPr>
              <w:t>Short Description</w:t>
            </w:r>
          </w:p>
        </w:tc>
        <w:tc>
          <w:tcPr>
            <w:tcW w:w="3192" w:type="dxa"/>
            <w:shd w:val="clear" w:color="auto" w:fill="D9D9D9"/>
          </w:tcPr>
          <w:p w14:paraId="6ACE2083" w14:textId="77777777" w:rsidR="00C61521" w:rsidRPr="00F159F1" w:rsidRDefault="00C61521" w:rsidP="00E05AFC">
            <w:pPr>
              <w:pStyle w:val="TableEntryHeader"/>
              <w:rPr>
                <w:szCs w:val="24"/>
              </w:rPr>
            </w:pPr>
            <w:r w:rsidRPr="00F159F1">
              <w:rPr>
                <w:szCs w:val="24"/>
              </w:rPr>
              <w:t>Issues</w:t>
            </w:r>
          </w:p>
        </w:tc>
      </w:tr>
      <w:tr w:rsidR="00C61521" w:rsidRPr="00F159F1" w14:paraId="0FC3E392" w14:textId="77777777">
        <w:tc>
          <w:tcPr>
            <w:tcW w:w="3084" w:type="dxa"/>
          </w:tcPr>
          <w:p w14:paraId="322D1680" w14:textId="77777777" w:rsidR="00C61521" w:rsidRPr="00F159F1" w:rsidRDefault="00C61521" w:rsidP="00E05AFC">
            <w:pPr>
              <w:pStyle w:val="TableEntry"/>
              <w:rPr>
                <w:szCs w:val="24"/>
              </w:rPr>
            </w:pPr>
            <w:r w:rsidRPr="00F159F1">
              <w:rPr>
                <w:szCs w:val="24"/>
              </w:rPr>
              <w:t xml:space="preserve">IHE ATNA </w:t>
            </w:r>
          </w:p>
        </w:tc>
        <w:tc>
          <w:tcPr>
            <w:tcW w:w="3192" w:type="dxa"/>
          </w:tcPr>
          <w:p w14:paraId="06C506DE" w14:textId="77777777" w:rsidR="00C61521" w:rsidRPr="00F159F1" w:rsidRDefault="00C61521" w:rsidP="00E05AFC">
            <w:pPr>
              <w:pStyle w:val="TableEntry"/>
              <w:rPr>
                <w:szCs w:val="24"/>
              </w:rPr>
            </w:pPr>
            <w:r w:rsidRPr="00F159F1">
              <w:rPr>
                <w:szCs w:val="24"/>
              </w:rPr>
              <w:t>Covered in this supplement</w:t>
            </w:r>
          </w:p>
        </w:tc>
        <w:tc>
          <w:tcPr>
            <w:tcW w:w="3192" w:type="dxa"/>
          </w:tcPr>
          <w:p w14:paraId="4FA533DF" w14:textId="77777777" w:rsidR="00C61521" w:rsidRPr="00F159F1" w:rsidRDefault="00C61521" w:rsidP="00E05AFC">
            <w:pPr>
              <w:pStyle w:val="TableEntry"/>
              <w:rPr>
                <w:szCs w:val="24"/>
              </w:rPr>
            </w:pPr>
            <w:r w:rsidRPr="00F159F1">
              <w:rPr>
                <w:szCs w:val="24"/>
              </w:rPr>
              <w:t>None</w:t>
            </w:r>
          </w:p>
        </w:tc>
      </w:tr>
      <w:tr w:rsidR="00C61521" w:rsidRPr="00F159F1" w14:paraId="0EA68E03" w14:textId="77777777">
        <w:tc>
          <w:tcPr>
            <w:tcW w:w="3084" w:type="dxa"/>
          </w:tcPr>
          <w:p w14:paraId="68FE02E5" w14:textId="77777777" w:rsidR="00C61521" w:rsidRPr="00F159F1" w:rsidRDefault="00C61521" w:rsidP="00E05AFC">
            <w:pPr>
              <w:pStyle w:val="TableEntry"/>
              <w:rPr>
                <w:szCs w:val="24"/>
              </w:rPr>
            </w:pPr>
            <w:r w:rsidRPr="00F159F1">
              <w:rPr>
                <w:szCs w:val="24"/>
              </w:rPr>
              <w:t>Syslog</w:t>
            </w:r>
          </w:p>
        </w:tc>
        <w:tc>
          <w:tcPr>
            <w:tcW w:w="3192" w:type="dxa"/>
          </w:tcPr>
          <w:p w14:paraId="73C2077F" w14:textId="77777777" w:rsidR="00C61521" w:rsidRPr="00F159F1" w:rsidRDefault="00C61521" w:rsidP="00E05AFC">
            <w:pPr>
              <w:pStyle w:val="TableEntry"/>
              <w:rPr>
                <w:szCs w:val="24"/>
              </w:rPr>
            </w:pPr>
            <w:r w:rsidRPr="00F159F1">
              <w:rPr>
                <w:szCs w:val="24"/>
              </w:rPr>
              <w:t>Covered in this supplement</w:t>
            </w:r>
          </w:p>
        </w:tc>
        <w:tc>
          <w:tcPr>
            <w:tcW w:w="3192" w:type="dxa"/>
          </w:tcPr>
          <w:p w14:paraId="75A67A16" w14:textId="77777777" w:rsidR="00C61521" w:rsidRPr="00F159F1" w:rsidRDefault="00C61521" w:rsidP="00E05AFC">
            <w:pPr>
              <w:pStyle w:val="TableEntry"/>
              <w:rPr>
                <w:szCs w:val="24"/>
              </w:rPr>
            </w:pPr>
            <w:r w:rsidRPr="00F159F1">
              <w:rPr>
                <w:szCs w:val="24"/>
              </w:rPr>
              <w:t>None</w:t>
            </w:r>
          </w:p>
        </w:tc>
      </w:tr>
      <w:tr w:rsidR="00BE5D1A" w:rsidRPr="00F159F1" w14:paraId="6FC67D74" w14:textId="77777777">
        <w:tc>
          <w:tcPr>
            <w:tcW w:w="3084" w:type="dxa"/>
          </w:tcPr>
          <w:p w14:paraId="17491AF2" w14:textId="7E2685AA" w:rsidR="00BE5D1A" w:rsidRPr="00F159F1" w:rsidRDefault="00BE5D1A" w:rsidP="00BE5D1A">
            <w:pPr>
              <w:pStyle w:val="TableEntry"/>
              <w:rPr>
                <w:szCs w:val="24"/>
              </w:rPr>
            </w:pPr>
            <w:r w:rsidRPr="00F159F1">
              <w:rPr>
                <w:szCs w:val="24"/>
              </w:rPr>
              <w:lastRenderedPageBreak/>
              <w:t>FHIR</w:t>
            </w:r>
          </w:p>
        </w:tc>
        <w:tc>
          <w:tcPr>
            <w:tcW w:w="3192" w:type="dxa"/>
          </w:tcPr>
          <w:p w14:paraId="6A9B70E1" w14:textId="6C995B42" w:rsidR="00BE5D1A" w:rsidRPr="00F159F1" w:rsidRDefault="00BE5D1A" w:rsidP="00BE5D1A">
            <w:pPr>
              <w:pStyle w:val="TableEntry"/>
              <w:rPr>
                <w:szCs w:val="24"/>
              </w:rPr>
            </w:pPr>
            <w:r w:rsidRPr="00F159F1">
              <w:rPr>
                <w:szCs w:val="24"/>
              </w:rPr>
              <w:t>Covered in this supplement</w:t>
            </w:r>
          </w:p>
        </w:tc>
        <w:tc>
          <w:tcPr>
            <w:tcW w:w="3192" w:type="dxa"/>
          </w:tcPr>
          <w:p w14:paraId="68466611" w14:textId="524EF128" w:rsidR="00BE5D1A" w:rsidRPr="00F159F1" w:rsidRDefault="00BE5D1A" w:rsidP="00BE5D1A">
            <w:pPr>
              <w:pStyle w:val="TableEntry"/>
              <w:rPr>
                <w:szCs w:val="24"/>
              </w:rPr>
            </w:pPr>
            <w:r w:rsidRPr="00F159F1">
              <w:rPr>
                <w:szCs w:val="24"/>
              </w:rPr>
              <w:t>None</w:t>
            </w:r>
          </w:p>
        </w:tc>
      </w:tr>
    </w:tbl>
    <w:p w14:paraId="26A2D1D9" w14:textId="77777777" w:rsidR="00C61521" w:rsidRPr="00F159F1" w:rsidRDefault="00C61521" w:rsidP="001D3A88">
      <w:pPr>
        <w:pStyle w:val="ListNumber2"/>
        <w:numPr>
          <w:ilvl w:val="0"/>
          <w:numId w:val="33"/>
        </w:numPr>
      </w:pPr>
      <w:r w:rsidRPr="00F159F1">
        <w:t>Candidate Query “standards”</w:t>
      </w:r>
    </w:p>
    <w:p w14:paraId="4F59339E" w14:textId="77777777" w:rsidR="00C61521" w:rsidRPr="00F159F1" w:rsidRDefault="00C61521" w:rsidP="008D693A">
      <w:pPr>
        <w:pStyle w:val="ListContinue2"/>
      </w:pPr>
      <w:r w:rsidRPr="00F159F1">
        <w:t>A variety of existing event management products and standards were examined. Most of the existing system use product specific plug-ins, direct database access, or other methods for providing query access.</w:t>
      </w:r>
    </w:p>
    <w:p w14:paraId="2C1E20AC" w14:textId="77777777" w:rsidR="00C61521" w:rsidRPr="00F159F1" w:rsidRDefault="00C61521" w:rsidP="008D693A">
      <w:pPr>
        <w:pStyle w:val="ListContinue2"/>
      </w:pPr>
      <w:r w:rsidRPr="00F159F1">
        <w:t>After review, four candidates were considered worth further evaluation.</w:t>
      </w:r>
    </w:p>
    <w:p w14:paraId="1AD82C05" w14:textId="77777777" w:rsidR="00C61521" w:rsidRPr="00F159F1"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F159F1" w14:paraId="0463FA48" w14:textId="77777777">
        <w:trPr>
          <w:cantSplit/>
          <w:tblHeader/>
        </w:trPr>
        <w:tc>
          <w:tcPr>
            <w:tcW w:w="3192" w:type="dxa"/>
            <w:shd w:val="clear" w:color="auto" w:fill="D9D9D9"/>
          </w:tcPr>
          <w:p w14:paraId="721D84DE" w14:textId="77777777" w:rsidR="00C61521" w:rsidRPr="00F159F1" w:rsidRDefault="00C61521" w:rsidP="00E05AFC">
            <w:pPr>
              <w:pStyle w:val="TableEntryHeader"/>
              <w:rPr>
                <w:szCs w:val="24"/>
              </w:rPr>
            </w:pPr>
            <w:r w:rsidRPr="00F159F1">
              <w:rPr>
                <w:szCs w:val="24"/>
              </w:rPr>
              <w:t>Name of source</w:t>
            </w:r>
          </w:p>
        </w:tc>
        <w:tc>
          <w:tcPr>
            <w:tcW w:w="3192" w:type="dxa"/>
            <w:shd w:val="clear" w:color="auto" w:fill="D9D9D9"/>
          </w:tcPr>
          <w:p w14:paraId="717F3CAB" w14:textId="77777777" w:rsidR="00C61521" w:rsidRPr="00F159F1" w:rsidRDefault="00C61521" w:rsidP="00E05AFC">
            <w:pPr>
              <w:pStyle w:val="TableEntryHeader"/>
              <w:rPr>
                <w:szCs w:val="24"/>
              </w:rPr>
            </w:pPr>
            <w:r w:rsidRPr="00F159F1">
              <w:rPr>
                <w:szCs w:val="24"/>
              </w:rPr>
              <w:t>Short Description</w:t>
            </w:r>
          </w:p>
        </w:tc>
        <w:tc>
          <w:tcPr>
            <w:tcW w:w="3192" w:type="dxa"/>
            <w:shd w:val="clear" w:color="auto" w:fill="D9D9D9"/>
          </w:tcPr>
          <w:p w14:paraId="39476E6C" w14:textId="77777777" w:rsidR="00C61521" w:rsidRPr="00F159F1" w:rsidRDefault="00C61521" w:rsidP="00E05AFC">
            <w:pPr>
              <w:pStyle w:val="TableEntryHeader"/>
              <w:rPr>
                <w:szCs w:val="24"/>
              </w:rPr>
            </w:pPr>
            <w:r w:rsidRPr="00F159F1">
              <w:rPr>
                <w:szCs w:val="24"/>
              </w:rPr>
              <w:t>Decision</w:t>
            </w:r>
          </w:p>
        </w:tc>
      </w:tr>
      <w:tr w:rsidR="00C61521" w:rsidRPr="00F159F1" w14:paraId="7D425A97" w14:textId="77777777">
        <w:trPr>
          <w:cantSplit/>
        </w:trPr>
        <w:tc>
          <w:tcPr>
            <w:tcW w:w="3192" w:type="dxa"/>
          </w:tcPr>
          <w:p w14:paraId="0A8555DB" w14:textId="77777777" w:rsidR="00C61521" w:rsidRPr="00F159F1" w:rsidRDefault="00C61521" w:rsidP="00E05AFC">
            <w:pPr>
              <w:pStyle w:val="TableEntry"/>
              <w:rPr>
                <w:szCs w:val="24"/>
              </w:rPr>
            </w:pPr>
            <w:r w:rsidRPr="00F159F1">
              <w:rPr>
                <w:szCs w:val="24"/>
              </w:rPr>
              <w:t>DCM4CHE</w:t>
            </w:r>
          </w:p>
        </w:tc>
        <w:tc>
          <w:tcPr>
            <w:tcW w:w="3192" w:type="dxa"/>
          </w:tcPr>
          <w:p w14:paraId="383B60CA" w14:textId="77777777" w:rsidR="00C61521" w:rsidRPr="00F159F1" w:rsidRDefault="00C61521" w:rsidP="00E05AFC">
            <w:pPr>
              <w:pStyle w:val="TableEntry"/>
              <w:rPr>
                <w:szCs w:val="24"/>
              </w:rPr>
            </w:pPr>
            <w:r w:rsidRPr="00F159F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F159F1" w:rsidRDefault="00C61521" w:rsidP="00E05AFC">
            <w:pPr>
              <w:pStyle w:val="TableEntry"/>
              <w:rPr>
                <w:szCs w:val="24"/>
              </w:rPr>
            </w:pPr>
            <w:r w:rsidRPr="00F159F1">
              <w:rPr>
                <w:szCs w:val="24"/>
              </w:rPr>
              <w:t>Evaluate</w:t>
            </w:r>
          </w:p>
        </w:tc>
      </w:tr>
      <w:tr w:rsidR="00C61521" w:rsidRPr="00F159F1" w14:paraId="501777F7" w14:textId="77777777">
        <w:trPr>
          <w:cantSplit/>
        </w:trPr>
        <w:tc>
          <w:tcPr>
            <w:tcW w:w="3192" w:type="dxa"/>
          </w:tcPr>
          <w:p w14:paraId="759A5394" w14:textId="77777777" w:rsidR="00C61521" w:rsidRPr="00F159F1" w:rsidRDefault="00C61521" w:rsidP="00E05AFC">
            <w:pPr>
              <w:pStyle w:val="TableEntry"/>
              <w:rPr>
                <w:szCs w:val="24"/>
              </w:rPr>
            </w:pPr>
            <w:r w:rsidRPr="00F159F1">
              <w:rPr>
                <w:szCs w:val="24"/>
              </w:rPr>
              <w:t>Tiani Spirit EHR (awaiting formal name)</w:t>
            </w:r>
          </w:p>
        </w:tc>
        <w:tc>
          <w:tcPr>
            <w:tcW w:w="3192" w:type="dxa"/>
          </w:tcPr>
          <w:p w14:paraId="3C85575E" w14:textId="77777777" w:rsidR="00C61521" w:rsidRPr="00F159F1" w:rsidRDefault="00C61521" w:rsidP="00E05AFC">
            <w:pPr>
              <w:pStyle w:val="TableEntry"/>
              <w:rPr>
                <w:szCs w:val="24"/>
              </w:rPr>
            </w:pPr>
            <w:r w:rsidRPr="00F159F1">
              <w:rPr>
                <w:szCs w:val="24"/>
              </w:rPr>
              <w:t>EU Public specification. Implementation underway.</w:t>
            </w:r>
          </w:p>
        </w:tc>
        <w:tc>
          <w:tcPr>
            <w:tcW w:w="3192" w:type="dxa"/>
          </w:tcPr>
          <w:p w14:paraId="62757BB3" w14:textId="77777777" w:rsidR="00C61521" w:rsidRPr="00F159F1" w:rsidRDefault="00C61521" w:rsidP="00E05AFC">
            <w:pPr>
              <w:pStyle w:val="TableEntry"/>
              <w:rPr>
                <w:szCs w:val="24"/>
              </w:rPr>
            </w:pPr>
            <w:r w:rsidRPr="00F159F1">
              <w:rPr>
                <w:szCs w:val="24"/>
              </w:rPr>
              <w:t>Evaluate</w:t>
            </w:r>
          </w:p>
        </w:tc>
      </w:tr>
      <w:tr w:rsidR="00C61521" w:rsidRPr="00F159F1" w14:paraId="59B81C50" w14:textId="77777777">
        <w:trPr>
          <w:cantSplit/>
        </w:trPr>
        <w:tc>
          <w:tcPr>
            <w:tcW w:w="3192" w:type="dxa"/>
          </w:tcPr>
          <w:p w14:paraId="2F6214D3" w14:textId="77777777" w:rsidR="00C61521" w:rsidRPr="00F159F1" w:rsidRDefault="00C61521" w:rsidP="00E05AFC">
            <w:pPr>
              <w:pStyle w:val="TableEntry"/>
              <w:rPr>
                <w:szCs w:val="24"/>
              </w:rPr>
            </w:pPr>
            <w:r w:rsidRPr="00F159F1">
              <w:rPr>
                <w:szCs w:val="24"/>
              </w:rPr>
              <w:t>Connect / Healtheway/ ?</w:t>
            </w:r>
          </w:p>
        </w:tc>
        <w:tc>
          <w:tcPr>
            <w:tcW w:w="3192" w:type="dxa"/>
          </w:tcPr>
          <w:p w14:paraId="60C5B12D" w14:textId="77777777" w:rsidR="00C61521" w:rsidRPr="00F159F1" w:rsidRDefault="00C61521" w:rsidP="00E05AFC">
            <w:pPr>
              <w:pStyle w:val="TableEntry"/>
              <w:rPr>
                <w:szCs w:val="24"/>
              </w:rPr>
            </w:pPr>
            <w:r w:rsidRPr="00F159F1">
              <w:rPr>
                <w:szCs w:val="24"/>
              </w:rPr>
              <w:t>Published specification. Need to determine license, etc., but probably suitable.</w:t>
            </w:r>
          </w:p>
        </w:tc>
        <w:tc>
          <w:tcPr>
            <w:tcW w:w="3192" w:type="dxa"/>
          </w:tcPr>
          <w:p w14:paraId="1B2AF2FA" w14:textId="77777777" w:rsidR="00C61521" w:rsidRPr="00F159F1" w:rsidRDefault="00C61521" w:rsidP="00E05AFC">
            <w:pPr>
              <w:pStyle w:val="TableEntry"/>
              <w:rPr>
                <w:szCs w:val="24"/>
              </w:rPr>
            </w:pPr>
            <w:r w:rsidRPr="00F159F1">
              <w:rPr>
                <w:szCs w:val="24"/>
              </w:rPr>
              <w:t>Evaluate</w:t>
            </w:r>
          </w:p>
        </w:tc>
      </w:tr>
      <w:tr w:rsidR="00C61521" w:rsidRPr="00F159F1" w14:paraId="0481793B" w14:textId="77777777">
        <w:trPr>
          <w:cantSplit/>
        </w:trPr>
        <w:tc>
          <w:tcPr>
            <w:tcW w:w="3192" w:type="dxa"/>
          </w:tcPr>
          <w:p w14:paraId="07230B72" w14:textId="0630D64E" w:rsidR="00C61521" w:rsidRPr="00F159F1" w:rsidRDefault="00C61521" w:rsidP="00E05AFC">
            <w:pPr>
              <w:pStyle w:val="TableEntry"/>
              <w:rPr>
                <w:szCs w:val="24"/>
              </w:rPr>
            </w:pPr>
            <w:r w:rsidRPr="00F159F1">
              <w:rPr>
                <w:szCs w:val="24"/>
              </w:rPr>
              <w:t xml:space="preserve">FHIR </w:t>
            </w:r>
            <w:r w:rsidR="00BE5D1A" w:rsidRPr="00F159F1">
              <w:rPr>
                <w:szCs w:val="24"/>
              </w:rPr>
              <w:t>AuditEvent</w:t>
            </w:r>
            <w:r w:rsidRPr="00F159F1">
              <w:rPr>
                <w:szCs w:val="24"/>
              </w:rPr>
              <w:t xml:space="preserve"> Report</w:t>
            </w:r>
          </w:p>
        </w:tc>
        <w:tc>
          <w:tcPr>
            <w:tcW w:w="3192" w:type="dxa"/>
          </w:tcPr>
          <w:p w14:paraId="667ADAD8" w14:textId="77777777" w:rsidR="00C61521" w:rsidRPr="00F159F1" w:rsidRDefault="00C61521" w:rsidP="00E05AFC">
            <w:pPr>
              <w:pStyle w:val="TableEntry"/>
              <w:rPr>
                <w:szCs w:val="24"/>
              </w:rPr>
            </w:pPr>
            <w:r w:rsidRPr="00F159F1">
              <w:rPr>
                <w:szCs w:val="24"/>
              </w:rPr>
              <w:t>Query of a FHIR resource</w:t>
            </w:r>
          </w:p>
        </w:tc>
        <w:tc>
          <w:tcPr>
            <w:tcW w:w="3192" w:type="dxa"/>
          </w:tcPr>
          <w:p w14:paraId="122A86C9" w14:textId="77777777" w:rsidR="00C61521" w:rsidRPr="00F159F1" w:rsidRDefault="00C61521" w:rsidP="00E05AFC">
            <w:pPr>
              <w:pStyle w:val="TableEntry"/>
              <w:rPr>
                <w:szCs w:val="24"/>
              </w:rPr>
            </w:pPr>
            <w:r w:rsidRPr="00F159F1">
              <w:rPr>
                <w:szCs w:val="24"/>
              </w:rPr>
              <w:t>Evaluate</w:t>
            </w:r>
          </w:p>
        </w:tc>
      </w:tr>
      <w:tr w:rsidR="00C61521" w:rsidRPr="00F159F1" w14:paraId="1D2FB497" w14:textId="77777777">
        <w:trPr>
          <w:cantSplit/>
        </w:trPr>
        <w:tc>
          <w:tcPr>
            <w:tcW w:w="3192" w:type="dxa"/>
          </w:tcPr>
          <w:p w14:paraId="7614865A" w14:textId="77777777" w:rsidR="00C61521" w:rsidRPr="00F159F1" w:rsidRDefault="00C61521" w:rsidP="00E05AFC">
            <w:pPr>
              <w:pStyle w:val="TableEntry"/>
              <w:rPr>
                <w:szCs w:val="24"/>
              </w:rPr>
            </w:pPr>
            <w:r w:rsidRPr="00F159F1">
              <w:rPr>
                <w:szCs w:val="24"/>
              </w:rPr>
              <w:t>Plug-in style (multiple)</w:t>
            </w:r>
          </w:p>
        </w:tc>
        <w:tc>
          <w:tcPr>
            <w:tcW w:w="3192" w:type="dxa"/>
          </w:tcPr>
          <w:p w14:paraId="0C731433" w14:textId="77777777" w:rsidR="00C61521" w:rsidRPr="00F159F1" w:rsidRDefault="00C61521" w:rsidP="00E05AFC">
            <w:pPr>
              <w:pStyle w:val="TableEntry"/>
              <w:rPr>
                <w:szCs w:val="24"/>
              </w:rPr>
            </w:pPr>
            <w:r w:rsidRPr="00F159F1">
              <w:rPr>
                <w:szCs w:val="24"/>
              </w:rPr>
              <w:t>A variety of product specific mechanisms to write plug-ins for that product.</w:t>
            </w:r>
          </w:p>
        </w:tc>
        <w:tc>
          <w:tcPr>
            <w:tcW w:w="3192" w:type="dxa"/>
          </w:tcPr>
          <w:p w14:paraId="35DA926A" w14:textId="77777777" w:rsidR="00C61521" w:rsidRPr="00F159F1" w:rsidRDefault="00C61521" w:rsidP="00E05AFC">
            <w:pPr>
              <w:pStyle w:val="TableEntry"/>
              <w:rPr>
                <w:szCs w:val="24"/>
              </w:rPr>
            </w:pPr>
            <w:r w:rsidRPr="00F159F1">
              <w:rPr>
                <w:szCs w:val="24"/>
              </w:rPr>
              <w:t>Reject, too product specific, subject to change at will by product vendor</w:t>
            </w:r>
          </w:p>
        </w:tc>
      </w:tr>
      <w:tr w:rsidR="00C61521" w:rsidRPr="00F159F1" w14:paraId="59DBA9E8" w14:textId="77777777">
        <w:trPr>
          <w:cantSplit/>
        </w:trPr>
        <w:tc>
          <w:tcPr>
            <w:tcW w:w="3192" w:type="dxa"/>
          </w:tcPr>
          <w:p w14:paraId="4A2FD4A7" w14:textId="77777777" w:rsidR="00C61521" w:rsidRPr="00F159F1" w:rsidRDefault="00C61521" w:rsidP="00E05AFC">
            <w:pPr>
              <w:pStyle w:val="TableEntry"/>
              <w:rPr>
                <w:szCs w:val="24"/>
              </w:rPr>
            </w:pPr>
            <w:r w:rsidRPr="00F159F1">
              <w:rPr>
                <w:szCs w:val="24"/>
              </w:rPr>
              <w:t>Direct access to database (multiple)</w:t>
            </w:r>
          </w:p>
        </w:tc>
        <w:tc>
          <w:tcPr>
            <w:tcW w:w="3192" w:type="dxa"/>
          </w:tcPr>
          <w:p w14:paraId="27FDF5AB" w14:textId="77777777" w:rsidR="00C61521" w:rsidRPr="00F159F1" w:rsidRDefault="00C61521" w:rsidP="00E05AFC">
            <w:pPr>
              <w:pStyle w:val="TableEntry"/>
              <w:rPr>
                <w:szCs w:val="24"/>
              </w:rPr>
            </w:pPr>
            <w:r w:rsidRPr="00F159F1">
              <w:rPr>
                <w:szCs w:val="24"/>
              </w:rPr>
              <w:t>A variety of product specific mechanisms that document the format and access methods for the internal database used by the product.</w:t>
            </w:r>
          </w:p>
        </w:tc>
        <w:tc>
          <w:tcPr>
            <w:tcW w:w="3192" w:type="dxa"/>
          </w:tcPr>
          <w:p w14:paraId="54C66348" w14:textId="77777777" w:rsidR="00C61521" w:rsidRPr="00F159F1" w:rsidRDefault="00C61521" w:rsidP="00E05AFC">
            <w:pPr>
              <w:pStyle w:val="TableEntry"/>
              <w:rPr>
                <w:szCs w:val="24"/>
              </w:rPr>
            </w:pPr>
            <w:r w:rsidRPr="00F159F1">
              <w:rPr>
                <w:szCs w:val="24"/>
              </w:rPr>
              <w:t>Reject, too product specific, subject to change at will by product vendor</w:t>
            </w:r>
          </w:p>
        </w:tc>
      </w:tr>
      <w:tr w:rsidR="00C61521" w:rsidRPr="00F159F1" w14:paraId="4661DC50" w14:textId="77777777">
        <w:trPr>
          <w:cantSplit/>
        </w:trPr>
        <w:tc>
          <w:tcPr>
            <w:tcW w:w="3192" w:type="dxa"/>
          </w:tcPr>
          <w:p w14:paraId="5B120092" w14:textId="77777777" w:rsidR="00C61521" w:rsidRPr="00F159F1" w:rsidRDefault="00C61521" w:rsidP="00E05AFC">
            <w:pPr>
              <w:pStyle w:val="TableEntry"/>
              <w:rPr>
                <w:szCs w:val="24"/>
              </w:rPr>
            </w:pPr>
            <w:r w:rsidRPr="00F159F1">
              <w:rPr>
                <w:szCs w:val="24"/>
              </w:rPr>
              <w:t>Direct access to flat files (multiple)</w:t>
            </w:r>
          </w:p>
        </w:tc>
        <w:tc>
          <w:tcPr>
            <w:tcW w:w="3192" w:type="dxa"/>
          </w:tcPr>
          <w:p w14:paraId="5CACD254" w14:textId="77777777" w:rsidR="00C61521" w:rsidRPr="00F159F1" w:rsidRDefault="00C61521" w:rsidP="00E05AFC">
            <w:pPr>
              <w:pStyle w:val="TableEntry"/>
              <w:rPr>
                <w:szCs w:val="24"/>
              </w:rPr>
            </w:pPr>
            <w:r w:rsidRPr="00F159F1">
              <w:rPr>
                <w:szCs w:val="24"/>
              </w:rPr>
              <w:t>A variety of product specific mechanisms that document the format and access methods for flat files of messages created by the product.</w:t>
            </w:r>
          </w:p>
        </w:tc>
        <w:tc>
          <w:tcPr>
            <w:tcW w:w="3192" w:type="dxa"/>
          </w:tcPr>
          <w:p w14:paraId="6D0DD2EE" w14:textId="77777777" w:rsidR="00C61521" w:rsidRPr="00F159F1" w:rsidRDefault="00C61521" w:rsidP="00E05AFC">
            <w:pPr>
              <w:pStyle w:val="TableEntry"/>
              <w:rPr>
                <w:szCs w:val="24"/>
              </w:rPr>
            </w:pPr>
            <w:r w:rsidRPr="00F159F1">
              <w:rPr>
                <w:szCs w:val="24"/>
              </w:rPr>
              <w:t>Reject, too product specific, subject to change at will by product vendor</w:t>
            </w:r>
          </w:p>
        </w:tc>
      </w:tr>
    </w:tbl>
    <w:p w14:paraId="334DB99D" w14:textId="77777777" w:rsidR="00C61521" w:rsidRPr="00F159F1" w:rsidRDefault="00C61521" w:rsidP="008D693A">
      <w:pPr>
        <w:pStyle w:val="ListContinue2"/>
      </w:pPr>
      <w:r w:rsidRPr="00F159F1">
        <w:t>The surviving four were evaluated against the ITI list of evaluation criteria. The general spreadsheet was reviewed and the following table is the result.</w:t>
      </w:r>
    </w:p>
    <w:p w14:paraId="47D679A0" w14:textId="77777777" w:rsidR="00C61521" w:rsidRPr="00F159F1" w:rsidRDefault="00C61521" w:rsidP="00E05AFC">
      <w:pPr>
        <w:pStyle w:val="ListContinue"/>
      </w:pPr>
    </w:p>
    <w:p w14:paraId="0A04D4CE" w14:textId="77777777" w:rsidR="00C61521" w:rsidRPr="00F83445" w:rsidRDefault="00C61521" w:rsidP="00F83445">
      <w:pPr>
        <w:pStyle w:val="BodyText"/>
        <w:jc w:val="center"/>
        <w:rPr>
          <w:b/>
          <w:bCs/>
        </w:rPr>
      </w:pPr>
      <w:r w:rsidRPr="00F83445">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F159F1" w14:paraId="400140F9" w14:textId="77777777" w:rsidTr="00F81103">
        <w:trPr>
          <w:cantSplit/>
          <w:tblHeader/>
        </w:trPr>
        <w:tc>
          <w:tcPr>
            <w:tcW w:w="2098" w:type="dxa"/>
            <w:shd w:val="clear" w:color="auto" w:fill="D9D9D9"/>
          </w:tcPr>
          <w:p w14:paraId="7664A8F7" w14:textId="77777777" w:rsidR="00C61521" w:rsidRPr="00F159F1" w:rsidRDefault="00C61521" w:rsidP="00947B0C">
            <w:pPr>
              <w:pStyle w:val="TableEntryHeader"/>
              <w:rPr>
                <w:szCs w:val="24"/>
              </w:rPr>
            </w:pPr>
            <w:r w:rsidRPr="00F159F1">
              <w:rPr>
                <w:szCs w:val="24"/>
              </w:rPr>
              <w:t>Criteria</w:t>
            </w:r>
          </w:p>
        </w:tc>
        <w:tc>
          <w:tcPr>
            <w:tcW w:w="1755" w:type="dxa"/>
            <w:shd w:val="clear" w:color="auto" w:fill="D9D9D9"/>
          </w:tcPr>
          <w:p w14:paraId="0EB30C89" w14:textId="77777777" w:rsidR="00C61521" w:rsidRPr="00F159F1" w:rsidRDefault="00C61521" w:rsidP="00947B0C">
            <w:pPr>
              <w:pStyle w:val="TableEntryHeader"/>
              <w:rPr>
                <w:szCs w:val="24"/>
              </w:rPr>
            </w:pPr>
            <w:r w:rsidRPr="00F159F1">
              <w:rPr>
                <w:szCs w:val="24"/>
              </w:rPr>
              <w:t>DCM4CHE</w:t>
            </w:r>
          </w:p>
        </w:tc>
        <w:tc>
          <w:tcPr>
            <w:tcW w:w="1631" w:type="dxa"/>
            <w:shd w:val="clear" w:color="auto" w:fill="D9D9D9"/>
          </w:tcPr>
          <w:p w14:paraId="05F4A08A" w14:textId="77777777" w:rsidR="00C61521" w:rsidRPr="00F159F1" w:rsidRDefault="00C61521" w:rsidP="00947B0C">
            <w:pPr>
              <w:pStyle w:val="TableEntryHeader"/>
              <w:rPr>
                <w:szCs w:val="24"/>
              </w:rPr>
            </w:pPr>
            <w:r w:rsidRPr="00F159F1">
              <w:rPr>
                <w:szCs w:val="24"/>
              </w:rPr>
              <w:t>Tiani Spirit EHR</w:t>
            </w:r>
          </w:p>
        </w:tc>
        <w:tc>
          <w:tcPr>
            <w:tcW w:w="2317" w:type="dxa"/>
            <w:shd w:val="clear" w:color="auto" w:fill="D9D9D9"/>
          </w:tcPr>
          <w:p w14:paraId="14BF8D86" w14:textId="77777777" w:rsidR="00C61521" w:rsidRPr="00F159F1" w:rsidRDefault="00C61521" w:rsidP="00947B0C">
            <w:pPr>
              <w:pStyle w:val="TableEntryHeader"/>
              <w:rPr>
                <w:szCs w:val="24"/>
              </w:rPr>
            </w:pPr>
            <w:r w:rsidRPr="00F159F1">
              <w:rPr>
                <w:szCs w:val="24"/>
              </w:rPr>
              <w:t>Connect/Healtheway</w:t>
            </w:r>
          </w:p>
        </w:tc>
        <w:tc>
          <w:tcPr>
            <w:tcW w:w="1549" w:type="dxa"/>
            <w:shd w:val="clear" w:color="auto" w:fill="D9D9D9"/>
          </w:tcPr>
          <w:p w14:paraId="13A51AC9" w14:textId="1A9A1407" w:rsidR="00C61521" w:rsidRPr="00F159F1" w:rsidRDefault="00C61521" w:rsidP="00947B0C">
            <w:pPr>
              <w:pStyle w:val="TableEntryHeader"/>
              <w:rPr>
                <w:szCs w:val="24"/>
              </w:rPr>
            </w:pPr>
            <w:r w:rsidRPr="00F159F1">
              <w:rPr>
                <w:szCs w:val="24"/>
              </w:rPr>
              <w:t>FHIR (</w:t>
            </w:r>
            <w:r w:rsidR="00BE5D1A" w:rsidRPr="00F159F1">
              <w:rPr>
                <w:szCs w:val="24"/>
              </w:rPr>
              <w:t>AuditEvent</w:t>
            </w:r>
            <w:r w:rsidRPr="00F159F1">
              <w:rPr>
                <w:szCs w:val="24"/>
              </w:rPr>
              <w:t>)</w:t>
            </w:r>
          </w:p>
        </w:tc>
      </w:tr>
      <w:tr w:rsidR="00C61521" w:rsidRPr="00F159F1" w14:paraId="24C5A164" w14:textId="77777777" w:rsidTr="00F81103">
        <w:trPr>
          <w:cantSplit/>
        </w:trPr>
        <w:tc>
          <w:tcPr>
            <w:tcW w:w="2098" w:type="dxa"/>
          </w:tcPr>
          <w:p w14:paraId="0B2673E4" w14:textId="77777777" w:rsidR="00C61521" w:rsidRPr="00F159F1" w:rsidRDefault="00C61521" w:rsidP="00E05AFC">
            <w:pPr>
              <w:pStyle w:val="TableEntry"/>
              <w:rPr>
                <w:bCs/>
                <w:szCs w:val="24"/>
              </w:rPr>
            </w:pPr>
            <w:r w:rsidRPr="00F159F1">
              <w:rPr>
                <w:bCs/>
                <w:szCs w:val="24"/>
              </w:rPr>
              <w:t>Stability</w:t>
            </w:r>
          </w:p>
        </w:tc>
        <w:tc>
          <w:tcPr>
            <w:tcW w:w="1755" w:type="dxa"/>
          </w:tcPr>
          <w:p w14:paraId="5D38A6BA" w14:textId="77777777" w:rsidR="00C61521" w:rsidRPr="00F159F1" w:rsidRDefault="00C61521" w:rsidP="00E05AFC">
            <w:pPr>
              <w:pStyle w:val="TableEntry"/>
              <w:rPr>
                <w:szCs w:val="24"/>
              </w:rPr>
            </w:pPr>
          </w:p>
        </w:tc>
        <w:tc>
          <w:tcPr>
            <w:tcW w:w="1631" w:type="dxa"/>
          </w:tcPr>
          <w:p w14:paraId="6161108D" w14:textId="77777777" w:rsidR="00C61521" w:rsidRPr="00F159F1" w:rsidRDefault="00C61521" w:rsidP="00E05AFC">
            <w:pPr>
              <w:pStyle w:val="TableEntry"/>
              <w:rPr>
                <w:szCs w:val="24"/>
              </w:rPr>
            </w:pPr>
            <w:r w:rsidRPr="00F159F1">
              <w:rPr>
                <w:szCs w:val="24"/>
              </w:rPr>
              <w:t>Early development</w:t>
            </w:r>
          </w:p>
        </w:tc>
        <w:tc>
          <w:tcPr>
            <w:tcW w:w="2317" w:type="dxa"/>
          </w:tcPr>
          <w:p w14:paraId="63C4C909" w14:textId="77777777" w:rsidR="00C61521" w:rsidRPr="00F159F1" w:rsidRDefault="00C61521" w:rsidP="00E05AFC">
            <w:pPr>
              <w:pStyle w:val="TableEntry"/>
              <w:rPr>
                <w:szCs w:val="24"/>
              </w:rPr>
            </w:pPr>
            <w:r w:rsidRPr="00F159F1">
              <w:rPr>
                <w:szCs w:val="24"/>
              </w:rPr>
              <w:t>Has been deprecated</w:t>
            </w:r>
          </w:p>
        </w:tc>
        <w:tc>
          <w:tcPr>
            <w:tcW w:w="1549" w:type="dxa"/>
          </w:tcPr>
          <w:p w14:paraId="0F6159FB" w14:textId="23FF1208" w:rsidR="00C61521" w:rsidRPr="00F159F1" w:rsidDel="008473B7" w:rsidRDefault="00BE5D1A" w:rsidP="00E05AFC">
            <w:pPr>
              <w:pStyle w:val="TableEntry"/>
              <w:rPr>
                <w:szCs w:val="24"/>
              </w:rPr>
            </w:pPr>
            <w:r w:rsidRPr="00F159F1">
              <w:rPr>
                <w:szCs w:val="24"/>
              </w:rPr>
              <w:t>STU and Normative</w:t>
            </w:r>
          </w:p>
        </w:tc>
      </w:tr>
      <w:tr w:rsidR="00C61521" w:rsidRPr="00F159F1" w14:paraId="1D2E26D7" w14:textId="77777777" w:rsidTr="00F81103">
        <w:trPr>
          <w:cantSplit/>
        </w:trPr>
        <w:tc>
          <w:tcPr>
            <w:tcW w:w="2098" w:type="dxa"/>
          </w:tcPr>
          <w:p w14:paraId="4CCD3D70" w14:textId="77777777" w:rsidR="00C61521" w:rsidRPr="00F159F1" w:rsidRDefault="00C61521" w:rsidP="00E05AFC">
            <w:pPr>
              <w:pStyle w:val="TableEntry"/>
              <w:rPr>
                <w:bCs/>
                <w:szCs w:val="24"/>
              </w:rPr>
            </w:pPr>
            <w:r w:rsidRPr="00F159F1">
              <w:rPr>
                <w:bCs/>
                <w:szCs w:val="24"/>
              </w:rPr>
              <w:t>From an SDO</w:t>
            </w:r>
          </w:p>
        </w:tc>
        <w:tc>
          <w:tcPr>
            <w:tcW w:w="1755" w:type="dxa"/>
          </w:tcPr>
          <w:p w14:paraId="78BACFCB" w14:textId="77777777" w:rsidR="00C61521" w:rsidRPr="00F159F1" w:rsidRDefault="00C61521" w:rsidP="00E05AFC">
            <w:pPr>
              <w:pStyle w:val="TableEntry"/>
              <w:rPr>
                <w:szCs w:val="24"/>
              </w:rPr>
            </w:pPr>
            <w:r w:rsidRPr="00F159F1">
              <w:rPr>
                <w:szCs w:val="24"/>
              </w:rPr>
              <w:t>No</w:t>
            </w:r>
          </w:p>
        </w:tc>
        <w:tc>
          <w:tcPr>
            <w:tcW w:w="1631" w:type="dxa"/>
          </w:tcPr>
          <w:p w14:paraId="31C2A458" w14:textId="77777777" w:rsidR="00C61521" w:rsidRPr="00F159F1" w:rsidRDefault="00C61521" w:rsidP="00E05AFC">
            <w:pPr>
              <w:pStyle w:val="TableEntry"/>
              <w:rPr>
                <w:szCs w:val="24"/>
              </w:rPr>
            </w:pPr>
            <w:r w:rsidRPr="00F159F1">
              <w:rPr>
                <w:szCs w:val="24"/>
              </w:rPr>
              <w:t>Govt specification</w:t>
            </w:r>
          </w:p>
        </w:tc>
        <w:tc>
          <w:tcPr>
            <w:tcW w:w="2317" w:type="dxa"/>
          </w:tcPr>
          <w:p w14:paraId="132798B7" w14:textId="77777777" w:rsidR="00C61521" w:rsidRPr="00F159F1" w:rsidRDefault="00C61521" w:rsidP="00E05AFC">
            <w:pPr>
              <w:pStyle w:val="TableEntry"/>
              <w:rPr>
                <w:szCs w:val="24"/>
              </w:rPr>
            </w:pPr>
            <w:r w:rsidRPr="00F159F1">
              <w:rPr>
                <w:szCs w:val="24"/>
              </w:rPr>
              <w:t>Govt specification</w:t>
            </w:r>
          </w:p>
        </w:tc>
        <w:tc>
          <w:tcPr>
            <w:tcW w:w="1549" w:type="dxa"/>
          </w:tcPr>
          <w:p w14:paraId="711A68AA" w14:textId="77777777" w:rsidR="00C61521" w:rsidRPr="00F159F1" w:rsidRDefault="00C61521" w:rsidP="00E05AFC">
            <w:pPr>
              <w:pStyle w:val="TableEntry"/>
              <w:rPr>
                <w:szCs w:val="24"/>
              </w:rPr>
            </w:pPr>
            <w:r w:rsidRPr="00F159F1">
              <w:rPr>
                <w:szCs w:val="24"/>
              </w:rPr>
              <w:t>Yes</w:t>
            </w:r>
          </w:p>
        </w:tc>
      </w:tr>
      <w:tr w:rsidR="00C61521" w:rsidRPr="00F159F1" w14:paraId="13124E4E" w14:textId="77777777" w:rsidTr="00F81103">
        <w:trPr>
          <w:cantSplit/>
        </w:trPr>
        <w:tc>
          <w:tcPr>
            <w:tcW w:w="2098" w:type="dxa"/>
          </w:tcPr>
          <w:p w14:paraId="0E94BAEF" w14:textId="77777777" w:rsidR="00C61521" w:rsidRPr="00F159F1" w:rsidRDefault="00C61521" w:rsidP="00E05AFC">
            <w:pPr>
              <w:pStyle w:val="TableEntry"/>
              <w:rPr>
                <w:bCs/>
                <w:szCs w:val="24"/>
              </w:rPr>
            </w:pPr>
            <w:r w:rsidRPr="00F159F1">
              <w:rPr>
                <w:bCs/>
                <w:szCs w:val="24"/>
              </w:rPr>
              <w:t>Licensing restrictions</w:t>
            </w:r>
          </w:p>
        </w:tc>
        <w:tc>
          <w:tcPr>
            <w:tcW w:w="1755" w:type="dxa"/>
          </w:tcPr>
          <w:p w14:paraId="7AD41878" w14:textId="77777777" w:rsidR="00C61521" w:rsidRPr="00F159F1" w:rsidRDefault="00C61521" w:rsidP="00E05AFC">
            <w:pPr>
              <w:pStyle w:val="TableEntry"/>
              <w:rPr>
                <w:szCs w:val="24"/>
              </w:rPr>
            </w:pPr>
            <w:r w:rsidRPr="00F159F1">
              <w:rPr>
                <w:szCs w:val="24"/>
              </w:rPr>
              <w:t>LGPL v2</w:t>
            </w:r>
          </w:p>
        </w:tc>
        <w:tc>
          <w:tcPr>
            <w:tcW w:w="1631" w:type="dxa"/>
          </w:tcPr>
          <w:p w14:paraId="35BBB5E5" w14:textId="77777777" w:rsidR="00C61521" w:rsidRPr="00F159F1" w:rsidRDefault="00C61521" w:rsidP="00E05AFC">
            <w:pPr>
              <w:pStyle w:val="TableEntry"/>
              <w:rPr>
                <w:szCs w:val="24"/>
              </w:rPr>
            </w:pPr>
          </w:p>
        </w:tc>
        <w:tc>
          <w:tcPr>
            <w:tcW w:w="2317" w:type="dxa"/>
          </w:tcPr>
          <w:p w14:paraId="7D3DE73B" w14:textId="77777777" w:rsidR="00C61521" w:rsidRPr="00F159F1" w:rsidRDefault="00C61521" w:rsidP="00E05AFC">
            <w:pPr>
              <w:pStyle w:val="TableEntry"/>
              <w:rPr>
                <w:szCs w:val="24"/>
              </w:rPr>
            </w:pPr>
            <w:r w:rsidRPr="00F159F1">
              <w:rPr>
                <w:szCs w:val="24"/>
              </w:rPr>
              <w:t>?</w:t>
            </w:r>
          </w:p>
        </w:tc>
        <w:tc>
          <w:tcPr>
            <w:tcW w:w="1549" w:type="dxa"/>
          </w:tcPr>
          <w:p w14:paraId="4ADCC8DB" w14:textId="77777777" w:rsidR="00C61521" w:rsidRPr="00F159F1" w:rsidRDefault="00C61521" w:rsidP="00E05AFC">
            <w:pPr>
              <w:pStyle w:val="TableEntry"/>
              <w:rPr>
                <w:szCs w:val="24"/>
              </w:rPr>
            </w:pPr>
            <w:r w:rsidRPr="00F159F1">
              <w:rPr>
                <w:szCs w:val="24"/>
              </w:rPr>
              <w:t>CC 0</w:t>
            </w:r>
          </w:p>
        </w:tc>
      </w:tr>
      <w:tr w:rsidR="00C61521" w:rsidRPr="00F159F1" w14:paraId="56DB02DA" w14:textId="77777777" w:rsidTr="00F81103">
        <w:trPr>
          <w:cantSplit/>
        </w:trPr>
        <w:tc>
          <w:tcPr>
            <w:tcW w:w="2098" w:type="dxa"/>
          </w:tcPr>
          <w:p w14:paraId="4052CA85" w14:textId="77777777" w:rsidR="00C61521" w:rsidRPr="00F159F1" w:rsidRDefault="00C61521" w:rsidP="00E05AFC">
            <w:pPr>
              <w:pStyle w:val="TableEntry"/>
              <w:rPr>
                <w:bCs/>
                <w:szCs w:val="24"/>
              </w:rPr>
            </w:pPr>
            <w:r w:rsidRPr="00F159F1">
              <w:rPr>
                <w:bCs/>
                <w:szCs w:val="24"/>
              </w:rPr>
              <w:t>Implementation Experience</w:t>
            </w:r>
          </w:p>
        </w:tc>
        <w:tc>
          <w:tcPr>
            <w:tcW w:w="1755" w:type="dxa"/>
          </w:tcPr>
          <w:p w14:paraId="43303565" w14:textId="77777777" w:rsidR="00C61521" w:rsidRPr="00F159F1" w:rsidRDefault="00C61521" w:rsidP="00E05AFC">
            <w:pPr>
              <w:pStyle w:val="TableEntry"/>
              <w:rPr>
                <w:szCs w:val="24"/>
              </w:rPr>
            </w:pPr>
            <w:r w:rsidRPr="00F159F1">
              <w:rPr>
                <w:szCs w:val="24"/>
              </w:rPr>
              <w:t>Approx 5K installations</w:t>
            </w:r>
          </w:p>
        </w:tc>
        <w:tc>
          <w:tcPr>
            <w:tcW w:w="1631" w:type="dxa"/>
          </w:tcPr>
          <w:p w14:paraId="2B7D3ECE" w14:textId="77777777" w:rsidR="00C61521" w:rsidRPr="00F159F1" w:rsidRDefault="00C61521" w:rsidP="00E05AFC">
            <w:pPr>
              <w:pStyle w:val="TableEntry"/>
              <w:rPr>
                <w:szCs w:val="24"/>
              </w:rPr>
            </w:pPr>
          </w:p>
        </w:tc>
        <w:tc>
          <w:tcPr>
            <w:tcW w:w="2317" w:type="dxa"/>
          </w:tcPr>
          <w:p w14:paraId="7EDF39E0" w14:textId="77777777" w:rsidR="00C61521" w:rsidRPr="00F159F1" w:rsidRDefault="00C61521" w:rsidP="00E05AFC">
            <w:pPr>
              <w:pStyle w:val="TableEntry"/>
              <w:rPr>
                <w:szCs w:val="24"/>
              </w:rPr>
            </w:pPr>
          </w:p>
        </w:tc>
        <w:tc>
          <w:tcPr>
            <w:tcW w:w="1549" w:type="dxa"/>
          </w:tcPr>
          <w:p w14:paraId="54BC4CCC" w14:textId="77777777" w:rsidR="00C61521" w:rsidRPr="00F159F1" w:rsidRDefault="00C61521" w:rsidP="00E05AFC">
            <w:pPr>
              <w:pStyle w:val="TableEntry"/>
              <w:rPr>
                <w:szCs w:val="24"/>
              </w:rPr>
            </w:pPr>
            <w:r w:rsidRPr="00F159F1">
              <w:rPr>
                <w:szCs w:val="24"/>
              </w:rPr>
              <w:t>Hackathons, Connectathons</w:t>
            </w:r>
          </w:p>
        </w:tc>
      </w:tr>
      <w:tr w:rsidR="00C61521" w:rsidRPr="00F159F1" w14:paraId="31683479" w14:textId="77777777" w:rsidTr="00F81103">
        <w:trPr>
          <w:cantSplit/>
        </w:trPr>
        <w:tc>
          <w:tcPr>
            <w:tcW w:w="2098" w:type="dxa"/>
          </w:tcPr>
          <w:p w14:paraId="2B094FBF" w14:textId="77777777" w:rsidR="00C61521" w:rsidRPr="00F159F1" w:rsidRDefault="00C61521" w:rsidP="00E05AFC">
            <w:pPr>
              <w:pStyle w:val="TableEntry"/>
              <w:rPr>
                <w:bCs/>
                <w:szCs w:val="24"/>
              </w:rPr>
            </w:pPr>
            <w:r w:rsidRPr="00F159F1">
              <w:rPr>
                <w:bCs/>
                <w:szCs w:val="24"/>
              </w:rPr>
              <w:t>Ease of adoption</w:t>
            </w:r>
          </w:p>
        </w:tc>
        <w:tc>
          <w:tcPr>
            <w:tcW w:w="1755" w:type="dxa"/>
          </w:tcPr>
          <w:p w14:paraId="1F45111B" w14:textId="77777777" w:rsidR="00C61521" w:rsidRPr="00F159F1" w:rsidRDefault="00C61521" w:rsidP="00E05AFC">
            <w:pPr>
              <w:pStyle w:val="TableEntry"/>
              <w:rPr>
                <w:szCs w:val="24"/>
              </w:rPr>
            </w:pPr>
            <w:r w:rsidRPr="00F159F1">
              <w:rPr>
                <w:szCs w:val="24"/>
              </w:rPr>
              <w:t>Open Source</w:t>
            </w:r>
          </w:p>
        </w:tc>
        <w:tc>
          <w:tcPr>
            <w:tcW w:w="1631" w:type="dxa"/>
          </w:tcPr>
          <w:p w14:paraId="37ADED8F" w14:textId="77777777" w:rsidR="00C61521" w:rsidRPr="00F159F1" w:rsidRDefault="00C61521" w:rsidP="00E05AFC">
            <w:pPr>
              <w:pStyle w:val="TableEntry"/>
              <w:rPr>
                <w:szCs w:val="24"/>
              </w:rPr>
            </w:pPr>
          </w:p>
        </w:tc>
        <w:tc>
          <w:tcPr>
            <w:tcW w:w="2317" w:type="dxa"/>
          </w:tcPr>
          <w:p w14:paraId="267F5BFF" w14:textId="77777777" w:rsidR="00C61521" w:rsidRPr="00F159F1" w:rsidRDefault="00C61521" w:rsidP="00E05AFC">
            <w:pPr>
              <w:pStyle w:val="TableEntry"/>
              <w:rPr>
                <w:szCs w:val="24"/>
              </w:rPr>
            </w:pPr>
          </w:p>
        </w:tc>
        <w:tc>
          <w:tcPr>
            <w:tcW w:w="1549" w:type="dxa"/>
          </w:tcPr>
          <w:p w14:paraId="7EF8FF54" w14:textId="77777777" w:rsidR="00C61521" w:rsidRPr="00F159F1" w:rsidRDefault="00C61521" w:rsidP="00E05AFC">
            <w:pPr>
              <w:pStyle w:val="TableEntry"/>
              <w:rPr>
                <w:szCs w:val="24"/>
              </w:rPr>
            </w:pPr>
            <w:r w:rsidRPr="00F159F1">
              <w:rPr>
                <w:szCs w:val="24"/>
              </w:rPr>
              <w:t>Will be easy</w:t>
            </w:r>
          </w:p>
        </w:tc>
      </w:tr>
      <w:tr w:rsidR="00C61521" w:rsidRPr="00F159F1" w14:paraId="6B3DA31F" w14:textId="77777777" w:rsidTr="00F81103">
        <w:trPr>
          <w:cantSplit/>
        </w:trPr>
        <w:tc>
          <w:tcPr>
            <w:tcW w:w="2098" w:type="dxa"/>
          </w:tcPr>
          <w:p w14:paraId="05B1E2A6" w14:textId="77777777" w:rsidR="00C61521" w:rsidRPr="00F159F1" w:rsidRDefault="00C61521" w:rsidP="00E05AFC">
            <w:pPr>
              <w:pStyle w:val="TableEntry"/>
              <w:rPr>
                <w:bCs/>
                <w:szCs w:val="24"/>
              </w:rPr>
            </w:pPr>
            <w:r w:rsidRPr="00F159F1">
              <w:rPr>
                <w:bCs/>
                <w:szCs w:val="24"/>
              </w:rPr>
              <w:t>RESTful/SOAP/other</w:t>
            </w:r>
          </w:p>
        </w:tc>
        <w:tc>
          <w:tcPr>
            <w:tcW w:w="1755" w:type="dxa"/>
          </w:tcPr>
          <w:p w14:paraId="1450A1DF" w14:textId="77777777" w:rsidR="00C61521" w:rsidRPr="00F159F1" w:rsidRDefault="00C61521" w:rsidP="00E05AFC">
            <w:pPr>
              <w:pStyle w:val="TableEntry"/>
              <w:rPr>
                <w:szCs w:val="24"/>
              </w:rPr>
            </w:pPr>
            <w:r w:rsidRPr="00F159F1">
              <w:rPr>
                <w:szCs w:val="24"/>
              </w:rPr>
              <w:t>RESTful</w:t>
            </w:r>
          </w:p>
        </w:tc>
        <w:tc>
          <w:tcPr>
            <w:tcW w:w="1631" w:type="dxa"/>
          </w:tcPr>
          <w:p w14:paraId="745E97E3" w14:textId="77777777" w:rsidR="00C61521" w:rsidRPr="00F159F1" w:rsidRDefault="00C61521" w:rsidP="00E05AFC">
            <w:pPr>
              <w:pStyle w:val="TableEntry"/>
              <w:rPr>
                <w:szCs w:val="24"/>
              </w:rPr>
            </w:pPr>
            <w:r w:rsidRPr="00F159F1">
              <w:rPr>
                <w:szCs w:val="24"/>
              </w:rPr>
              <w:t>SOAP</w:t>
            </w:r>
          </w:p>
        </w:tc>
        <w:tc>
          <w:tcPr>
            <w:tcW w:w="2317" w:type="dxa"/>
          </w:tcPr>
          <w:p w14:paraId="6BF5E24A" w14:textId="77777777" w:rsidR="00C61521" w:rsidRPr="00F159F1" w:rsidRDefault="00C61521" w:rsidP="00E05AFC">
            <w:pPr>
              <w:pStyle w:val="TableEntry"/>
              <w:rPr>
                <w:szCs w:val="24"/>
              </w:rPr>
            </w:pPr>
          </w:p>
        </w:tc>
        <w:tc>
          <w:tcPr>
            <w:tcW w:w="1549" w:type="dxa"/>
          </w:tcPr>
          <w:p w14:paraId="52F7106A" w14:textId="77777777" w:rsidR="00C61521" w:rsidRPr="00F159F1" w:rsidRDefault="00C61521" w:rsidP="00E05AFC">
            <w:pPr>
              <w:pStyle w:val="TableEntry"/>
              <w:rPr>
                <w:szCs w:val="24"/>
              </w:rPr>
            </w:pPr>
            <w:r w:rsidRPr="00F159F1">
              <w:rPr>
                <w:szCs w:val="24"/>
              </w:rPr>
              <w:t>RESTful</w:t>
            </w:r>
          </w:p>
        </w:tc>
      </w:tr>
      <w:tr w:rsidR="00C61521" w:rsidRPr="00F159F1" w14:paraId="3300EAA2" w14:textId="77777777" w:rsidTr="00F81103">
        <w:trPr>
          <w:cantSplit/>
        </w:trPr>
        <w:tc>
          <w:tcPr>
            <w:tcW w:w="2098" w:type="dxa"/>
          </w:tcPr>
          <w:p w14:paraId="36A7DCB1" w14:textId="77777777" w:rsidR="00C61521" w:rsidRPr="00F159F1" w:rsidRDefault="00C61521" w:rsidP="00E05AFC">
            <w:pPr>
              <w:pStyle w:val="TableEntry"/>
              <w:rPr>
                <w:bCs/>
                <w:szCs w:val="24"/>
              </w:rPr>
            </w:pPr>
            <w:r w:rsidRPr="00F159F1">
              <w:rPr>
                <w:bCs/>
                <w:szCs w:val="24"/>
              </w:rPr>
              <w:lastRenderedPageBreak/>
              <w:t>ATNA specific query</w:t>
            </w:r>
          </w:p>
        </w:tc>
        <w:tc>
          <w:tcPr>
            <w:tcW w:w="1755" w:type="dxa"/>
          </w:tcPr>
          <w:p w14:paraId="60CA32AA" w14:textId="77777777" w:rsidR="00C61521" w:rsidRPr="00F159F1" w:rsidRDefault="00C61521" w:rsidP="00E05AFC">
            <w:pPr>
              <w:pStyle w:val="TableEntry"/>
              <w:rPr>
                <w:szCs w:val="24"/>
              </w:rPr>
            </w:pPr>
            <w:r w:rsidRPr="00F159F1">
              <w:rPr>
                <w:szCs w:val="24"/>
              </w:rPr>
              <w:t>Yes</w:t>
            </w:r>
          </w:p>
        </w:tc>
        <w:tc>
          <w:tcPr>
            <w:tcW w:w="1631" w:type="dxa"/>
          </w:tcPr>
          <w:p w14:paraId="48067EB8" w14:textId="77777777" w:rsidR="00C61521" w:rsidRPr="00F159F1" w:rsidRDefault="00C61521" w:rsidP="00E05AFC">
            <w:pPr>
              <w:pStyle w:val="TableEntry"/>
              <w:rPr>
                <w:szCs w:val="24"/>
              </w:rPr>
            </w:pPr>
            <w:r w:rsidRPr="00F159F1">
              <w:rPr>
                <w:szCs w:val="24"/>
              </w:rPr>
              <w:t>Yes</w:t>
            </w:r>
          </w:p>
        </w:tc>
        <w:tc>
          <w:tcPr>
            <w:tcW w:w="2317" w:type="dxa"/>
          </w:tcPr>
          <w:p w14:paraId="3C384651" w14:textId="77777777" w:rsidR="00C61521" w:rsidRPr="00F159F1" w:rsidRDefault="00C61521" w:rsidP="00E05AFC">
            <w:pPr>
              <w:pStyle w:val="TableEntry"/>
              <w:rPr>
                <w:szCs w:val="24"/>
              </w:rPr>
            </w:pPr>
            <w:r w:rsidRPr="00F159F1">
              <w:rPr>
                <w:szCs w:val="24"/>
              </w:rPr>
              <w:t>Yes</w:t>
            </w:r>
          </w:p>
        </w:tc>
        <w:tc>
          <w:tcPr>
            <w:tcW w:w="1549" w:type="dxa"/>
          </w:tcPr>
          <w:p w14:paraId="55EE535D" w14:textId="77777777" w:rsidR="00C61521" w:rsidRPr="00F159F1" w:rsidRDefault="00C61521" w:rsidP="00E05AFC">
            <w:pPr>
              <w:pStyle w:val="TableEntry"/>
              <w:rPr>
                <w:szCs w:val="24"/>
              </w:rPr>
            </w:pPr>
            <w:r w:rsidRPr="00F159F1">
              <w:rPr>
                <w:szCs w:val="24"/>
              </w:rPr>
              <w:t>Kind-of</w:t>
            </w:r>
          </w:p>
        </w:tc>
      </w:tr>
      <w:tr w:rsidR="00C61521" w:rsidRPr="00F159F1" w14:paraId="77107BA9" w14:textId="77777777" w:rsidTr="00F81103">
        <w:trPr>
          <w:cantSplit/>
        </w:trPr>
        <w:tc>
          <w:tcPr>
            <w:tcW w:w="2098" w:type="dxa"/>
          </w:tcPr>
          <w:p w14:paraId="45360625" w14:textId="77777777" w:rsidR="00C61521" w:rsidRPr="00F159F1" w:rsidRDefault="00C61521" w:rsidP="00E05AFC">
            <w:pPr>
              <w:pStyle w:val="TableEntry"/>
              <w:rPr>
                <w:bCs/>
                <w:szCs w:val="24"/>
              </w:rPr>
            </w:pPr>
            <w:r w:rsidRPr="00F159F1">
              <w:rPr>
                <w:bCs/>
                <w:szCs w:val="24"/>
              </w:rPr>
              <w:t>Generic SYSLOG query</w:t>
            </w:r>
          </w:p>
        </w:tc>
        <w:tc>
          <w:tcPr>
            <w:tcW w:w="1755" w:type="dxa"/>
          </w:tcPr>
          <w:p w14:paraId="4496833F" w14:textId="77777777" w:rsidR="00C61521" w:rsidRPr="00F159F1" w:rsidRDefault="00C61521" w:rsidP="00E05AFC">
            <w:pPr>
              <w:pStyle w:val="TableEntry"/>
              <w:rPr>
                <w:szCs w:val="24"/>
              </w:rPr>
            </w:pPr>
            <w:r w:rsidRPr="00F159F1">
              <w:rPr>
                <w:szCs w:val="24"/>
              </w:rPr>
              <w:t>No</w:t>
            </w:r>
          </w:p>
        </w:tc>
        <w:tc>
          <w:tcPr>
            <w:tcW w:w="1631" w:type="dxa"/>
          </w:tcPr>
          <w:p w14:paraId="5D35DE81" w14:textId="77777777" w:rsidR="00C61521" w:rsidRPr="00F159F1" w:rsidRDefault="00C61521" w:rsidP="00E05AFC">
            <w:pPr>
              <w:pStyle w:val="TableEntry"/>
              <w:rPr>
                <w:szCs w:val="24"/>
              </w:rPr>
            </w:pPr>
            <w:r w:rsidRPr="00F159F1">
              <w:rPr>
                <w:szCs w:val="24"/>
              </w:rPr>
              <w:t>No</w:t>
            </w:r>
          </w:p>
        </w:tc>
        <w:tc>
          <w:tcPr>
            <w:tcW w:w="2317" w:type="dxa"/>
          </w:tcPr>
          <w:p w14:paraId="76A5D3CD" w14:textId="77777777" w:rsidR="00C61521" w:rsidRPr="00F159F1" w:rsidRDefault="00C61521" w:rsidP="00E05AFC">
            <w:pPr>
              <w:pStyle w:val="TableEntry"/>
              <w:rPr>
                <w:szCs w:val="24"/>
              </w:rPr>
            </w:pPr>
            <w:r w:rsidRPr="00F159F1">
              <w:rPr>
                <w:szCs w:val="24"/>
              </w:rPr>
              <w:t>No</w:t>
            </w:r>
          </w:p>
        </w:tc>
        <w:tc>
          <w:tcPr>
            <w:tcW w:w="1549" w:type="dxa"/>
          </w:tcPr>
          <w:p w14:paraId="52BB509D" w14:textId="77777777" w:rsidR="00C61521" w:rsidRPr="00F159F1" w:rsidRDefault="00C61521" w:rsidP="00E05AFC">
            <w:pPr>
              <w:pStyle w:val="TableEntry"/>
              <w:rPr>
                <w:szCs w:val="24"/>
              </w:rPr>
            </w:pPr>
            <w:r w:rsidRPr="00F159F1">
              <w:rPr>
                <w:szCs w:val="24"/>
              </w:rPr>
              <w:t>No</w:t>
            </w:r>
          </w:p>
        </w:tc>
      </w:tr>
      <w:tr w:rsidR="00C61521" w:rsidRPr="00F159F1" w14:paraId="1571D31A" w14:textId="77777777" w:rsidTr="00F81103">
        <w:trPr>
          <w:cantSplit/>
        </w:trPr>
        <w:tc>
          <w:tcPr>
            <w:tcW w:w="2098" w:type="dxa"/>
          </w:tcPr>
          <w:p w14:paraId="4E65006C" w14:textId="77777777" w:rsidR="00C61521" w:rsidRPr="00F159F1" w:rsidRDefault="00C61521" w:rsidP="00E05AFC">
            <w:pPr>
              <w:pStyle w:val="TableEntry"/>
              <w:rPr>
                <w:bCs/>
                <w:szCs w:val="24"/>
              </w:rPr>
            </w:pPr>
            <w:r w:rsidRPr="00F159F1">
              <w:rPr>
                <w:bCs/>
                <w:szCs w:val="24"/>
              </w:rPr>
              <w:t>Phase 1 decision</w:t>
            </w:r>
          </w:p>
        </w:tc>
        <w:tc>
          <w:tcPr>
            <w:tcW w:w="1755" w:type="dxa"/>
          </w:tcPr>
          <w:p w14:paraId="13CE1D28" w14:textId="77777777" w:rsidR="00C61521" w:rsidRPr="00F159F1" w:rsidRDefault="00C61521" w:rsidP="00E05AFC">
            <w:pPr>
              <w:pStyle w:val="TableEntry"/>
              <w:rPr>
                <w:szCs w:val="24"/>
              </w:rPr>
            </w:pPr>
            <w:r w:rsidRPr="00F159F1">
              <w:rPr>
                <w:szCs w:val="24"/>
              </w:rPr>
              <w:t>Continue evaluation</w:t>
            </w:r>
          </w:p>
        </w:tc>
        <w:tc>
          <w:tcPr>
            <w:tcW w:w="1631" w:type="dxa"/>
          </w:tcPr>
          <w:p w14:paraId="65414CEA" w14:textId="77777777" w:rsidR="00C61521" w:rsidRPr="00F159F1" w:rsidRDefault="00C61521" w:rsidP="00E05AFC">
            <w:pPr>
              <w:pStyle w:val="TableEntry"/>
              <w:rPr>
                <w:szCs w:val="24"/>
              </w:rPr>
            </w:pPr>
            <w:r w:rsidRPr="00F159F1">
              <w:rPr>
                <w:szCs w:val="24"/>
              </w:rPr>
              <w:t>Drop</w:t>
            </w:r>
          </w:p>
        </w:tc>
        <w:tc>
          <w:tcPr>
            <w:tcW w:w="2317" w:type="dxa"/>
          </w:tcPr>
          <w:p w14:paraId="15308E7E" w14:textId="77777777" w:rsidR="00C61521" w:rsidRPr="00F159F1" w:rsidRDefault="00C61521" w:rsidP="00E05AFC">
            <w:pPr>
              <w:pStyle w:val="TableEntry"/>
              <w:rPr>
                <w:szCs w:val="24"/>
              </w:rPr>
            </w:pPr>
            <w:r w:rsidRPr="00F159F1">
              <w:rPr>
                <w:szCs w:val="24"/>
              </w:rPr>
              <w:t>Drop</w:t>
            </w:r>
          </w:p>
        </w:tc>
        <w:tc>
          <w:tcPr>
            <w:tcW w:w="1549" w:type="dxa"/>
          </w:tcPr>
          <w:p w14:paraId="02D73751" w14:textId="77777777" w:rsidR="00C61521" w:rsidRPr="00F159F1" w:rsidRDefault="00C61521" w:rsidP="00E05AFC">
            <w:pPr>
              <w:pStyle w:val="TableEntry"/>
              <w:rPr>
                <w:szCs w:val="24"/>
              </w:rPr>
            </w:pPr>
            <w:r w:rsidRPr="00F159F1">
              <w:rPr>
                <w:szCs w:val="24"/>
              </w:rPr>
              <w:t>Continue evaluation</w:t>
            </w:r>
          </w:p>
        </w:tc>
      </w:tr>
      <w:tr w:rsidR="00C61521" w:rsidRPr="00F159F1" w14:paraId="03AD80A3" w14:textId="77777777" w:rsidTr="00F81103">
        <w:trPr>
          <w:cantSplit/>
        </w:trPr>
        <w:tc>
          <w:tcPr>
            <w:tcW w:w="2098" w:type="dxa"/>
          </w:tcPr>
          <w:p w14:paraId="4ABC5A86" w14:textId="77777777" w:rsidR="00C61521" w:rsidRPr="00F159F1" w:rsidRDefault="00C61521" w:rsidP="00E05AFC">
            <w:pPr>
              <w:pStyle w:val="TableEntry"/>
              <w:rPr>
                <w:bCs/>
                <w:szCs w:val="24"/>
              </w:rPr>
            </w:pPr>
            <w:r w:rsidRPr="00F159F1">
              <w:rPr>
                <w:bCs/>
                <w:szCs w:val="24"/>
              </w:rPr>
              <w:t>Acceptance by Intrusion Detection/ Security Analysis vendors</w:t>
            </w:r>
          </w:p>
        </w:tc>
        <w:tc>
          <w:tcPr>
            <w:tcW w:w="1755" w:type="dxa"/>
          </w:tcPr>
          <w:p w14:paraId="36E99B80" w14:textId="77777777" w:rsidR="00C61521" w:rsidRPr="00F159F1" w:rsidRDefault="00C61521" w:rsidP="00E05AFC">
            <w:pPr>
              <w:pStyle w:val="TableEntry"/>
              <w:rPr>
                <w:szCs w:val="24"/>
              </w:rPr>
            </w:pPr>
            <w:r w:rsidRPr="00F159F1">
              <w:rPr>
                <w:szCs w:val="24"/>
              </w:rPr>
              <w:t>?</w:t>
            </w:r>
          </w:p>
        </w:tc>
        <w:tc>
          <w:tcPr>
            <w:tcW w:w="1631" w:type="dxa"/>
          </w:tcPr>
          <w:p w14:paraId="3AFF48A7" w14:textId="77777777" w:rsidR="00C61521" w:rsidRPr="00F159F1" w:rsidRDefault="00D1740E" w:rsidP="00E05AFC">
            <w:pPr>
              <w:pStyle w:val="TableEntry"/>
              <w:rPr>
                <w:szCs w:val="24"/>
              </w:rPr>
            </w:pPr>
            <w:r w:rsidRPr="00F159F1">
              <w:rPr>
                <w:szCs w:val="24"/>
              </w:rPr>
              <w:t>n.a.</w:t>
            </w:r>
          </w:p>
        </w:tc>
        <w:tc>
          <w:tcPr>
            <w:tcW w:w="2317" w:type="dxa"/>
          </w:tcPr>
          <w:p w14:paraId="6E930F9F" w14:textId="77777777" w:rsidR="00C61521" w:rsidRPr="00F159F1" w:rsidRDefault="00C61521" w:rsidP="00E05AFC">
            <w:pPr>
              <w:pStyle w:val="TableEntry"/>
              <w:rPr>
                <w:szCs w:val="24"/>
              </w:rPr>
            </w:pPr>
            <w:r w:rsidRPr="00F159F1">
              <w:rPr>
                <w:szCs w:val="24"/>
              </w:rPr>
              <w:t>n.a.</w:t>
            </w:r>
          </w:p>
        </w:tc>
        <w:tc>
          <w:tcPr>
            <w:tcW w:w="1549" w:type="dxa"/>
          </w:tcPr>
          <w:p w14:paraId="1ACB489D" w14:textId="77777777" w:rsidR="00C61521" w:rsidRPr="00F159F1" w:rsidRDefault="00C61521" w:rsidP="00E05AFC">
            <w:pPr>
              <w:pStyle w:val="TableEntry"/>
              <w:rPr>
                <w:szCs w:val="24"/>
              </w:rPr>
            </w:pPr>
            <w:r w:rsidRPr="00F159F1">
              <w:rPr>
                <w:szCs w:val="24"/>
              </w:rPr>
              <w:t>?</w:t>
            </w:r>
          </w:p>
        </w:tc>
      </w:tr>
    </w:tbl>
    <w:p w14:paraId="7400E4C6" w14:textId="1F929D95" w:rsidR="00C61521" w:rsidRPr="00F159F1" w:rsidRDefault="00F81103" w:rsidP="008D693A">
      <w:pPr>
        <w:pStyle w:val="ListContinue2"/>
      </w:pPr>
      <w:r w:rsidRPr="00F159F1">
        <w:rPr>
          <w:b/>
          <w:bCs/>
        </w:rPr>
        <w:t xml:space="preserve">Decision: </w:t>
      </w:r>
      <w:r w:rsidR="00C61521" w:rsidRPr="00F159F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F159F1" w:rsidRDefault="00C61521" w:rsidP="008D693A">
      <w:pPr>
        <w:pStyle w:val="ListContinue2"/>
      </w:pPr>
      <w:r w:rsidRPr="00F159F1">
        <w:t>In order to use FHIR the following modification/extension/addition to the query will be needed:</w:t>
      </w:r>
    </w:p>
    <w:p w14:paraId="25F6A323" w14:textId="77777777" w:rsidR="00C61521" w:rsidRPr="00F159F1" w:rsidRDefault="00C61521" w:rsidP="008D693A">
      <w:pPr>
        <w:pStyle w:val="ListBullet3"/>
        <w:numPr>
          <w:ilvl w:val="0"/>
          <w:numId w:val="26"/>
        </w:numPr>
      </w:pPr>
      <w:r w:rsidRPr="00F159F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F159F1" w:rsidRDefault="00C61521" w:rsidP="008D693A">
      <w:pPr>
        <w:pStyle w:val="ListBullet3"/>
        <w:numPr>
          <w:ilvl w:val="0"/>
          <w:numId w:val="26"/>
        </w:numPr>
      </w:pPr>
      <w:r w:rsidRPr="00F159F1">
        <w:t>The generic Syslog query will not fit a FHIR query. This was made optional and a simple query that is similar to FHIR was defined.</w:t>
      </w:r>
    </w:p>
    <w:p w14:paraId="1CFDA8EA" w14:textId="77777777" w:rsidR="00C61521" w:rsidRPr="00F159F1" w:rsidRDefault="00C61521" w:rsidP="008D693A">
      <w:pPr>
        <w:pStyle w:val="ListContinue2"/>
      </w:pPr>
      <w:r w:rsidRPr="00F159F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F159F1" w:rsidRDefault="00C61521" w:rsidP="001D3A88">
      <w:pPr>
        <w:pStyle w:val="ListNumber2"/>
        <w:numPr>
          <w:ilvl w:val="0"/>
          <w:numId w:val="33"/>
        </w:numPr>
      </w:pPr>
      <w:r w:rsidRPr="00F159F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F159F1">
        <w:rPr>
          <w:b/>
        </w:rPr>
        <w:t xml:space="preserve"> </w:t>
      </w:r>
    </w:p>
    <w:p w14:paraId="74E1E147" w14:textId="77777777" w:rsidR="00C61521" w:rsidRPr="00F159F1" w:rsidRDefault="00C61521" w:rsidP="008D693A">
      <w:pPr>
        <w:pStyle w:val="ListContinue2"/>
      </w:pPr>
      <w:r w:rsidRPr="00F159F1">
        <w:rPr>
          <w:b/>
        </w:rPr>
        <w:t>Decisions</w:t>
      </w:r>
      <w:r w:rsidRPr="00F159F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F159F1" w:rsidRDefault="00C61521" w:rsidP="008D693A">
      <w:pPr>
        <w:pStyle w:val="ListContinue2"/>
      </w:pPr>
      <w:r w:rsidRPr="00F159F1">
        <w:t>The query for generic syslog messages was defined and is similar to FHIR in some respects. It is made optional.</w:t>
      </w:r>
    </w:p>
    <w:p w14:paraId="59474CDA" w14:textId="77777777" w:rsidR="00C61521" w:rsidRPr="00F159F1" w:rsidRDefault="00C61521" w:rsidP="001D3A88">
      <w:pPr>
        <w:pStyle w:val="ListNumber2"/>
        <w:numPr>
          <w:ilvl w:val="0"/>
          <w:numId w:val="33"/>
        </w:numPr>
      </w:pPr>
      <w:r w:rsidRPr="00F159F1">
        <w:t>Should Audit Record Repository always be required grouping with secure node/application or only when it does forwarding?  ARR often have lots of PHI, so secure node may be generally appropriate. What about all the other syslog uses?</w:t>
      </w:r>
      <w:r w:rsidRPr="00F159F1">
        <w:rPr>
          <w:b/>
        </w:rPr>
        <w:t xml:space="preserve"> Decision</w:t>
      </w:r>
      <w:r w:rsidRPr="00F159F1">
        <w:t xml:space="preserve">: Not needed the SN/SA grouping for the store/forward option. The text in the options section is sufficient. We have the need to track the Query event without using all </w:t>
      </w:r>
      <w:r w:rsidRPr="00F159F1">
        <w:lastRenderedPageBreak/>
        <w:t>the requirements introduced by the SN grouping, so there is no requirement to send the audit to another repository via TLS.</w:t>
      </w:r>
    </w:p>
    <w:p w14:paraId="1F5C32CB" w14:textId="3C372839" w:rsidR="00C61521" w:rsidRPr="00F159F1" w:rsidRDefault="00C61521" w:rsidP="001D3A88">
      <w:pPr>
        <w:pStyle w:val="ListNumber2"/>
        <w:numPr>
          <w:ilvl w:val="0"/>
          <w:numId w:val="33"/>
        </w:numPr>
      </w:pPr>
      <w:r w:rsidRPr="00F159F1">
        <w:t xml:space="preserve">The Retrieve Syslog Message [ITI-82] only mandates support for query to return all syslog messages with timestamps within a time window. Should any other queries be mandated? </w:t>
      </w:r>
      <w:r w:rsidR="00F81103" w:rsidRPr="00F159F1">
        <w:br/>
      </w:r>
      <w:r w:rsidRPr="00F159F1">
        <w:rPr>
          <w:b/>
          <w:bCs/>
        </w:rPr>
        <w:t xml:space="preserve">Decision: </w:t>
      </w:r>
      <w:r w:rsidRPr="00F159F1">
        <w:t>NO</w:t>
      </w:r>
    </w:p>
    <w:p w14:paraId="2F15694B" w14:textId="77777777" w:rsidR="00C61521" w:rsidRPr="00F159F1" w:rsidRDefault="00C61521" w:rsidP="001D3A88">
      <w:pPr>
        <w:pStyle w:val="ListNumber2"/>
        <w:numPr>
          <w:ilvl w:val="0"/>
          <w:numId w:val="33"/>
        </w:numPr>
      </w:pPr>
      <w:r w:rsidRPr="00F159F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F159F1">
        <w:rPr>
          <w:b/>
          <w:bCs/>
        </w:rPr>
        <w:t xml:space="preserve">Decision: </w:t>
      </w:r>
      <w:r w:rsidRPr="00F159F1">
        <w:t>New ITI-20 makes it clear that these issues are decided during implementation and deployment.</w:t>
      </w:r>
    </w:p>
    <w:p w14:paraId="63752A07" w14:textId="698BF90C" w:rsidR="00C61521" w:rsidRPr="00F159F1" w:rsidRDefault="00C61521" w:rsidP="001D3A88">
      <w:pPr>
        <w:pStyle w:val="ListNumber2"/>
        <w:numPr>
          <w:ilvl w:val="0"/>
          <w:numId w:val="33"/>
        </w:numPr>
      </w:pPr>
      <w:r w:rsidRPr="00F159F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F159F1">
        <w:br/>
      </w:r>
      <w:r w:rsidRPr="00F159F1">
        <w:rPr>
          <w:b/>
          <w:bCs/>
        </w:rPr>
        <w:t xml:space="preserve">Decision: </w:t>
      </w:r>
      <w:r w:rsidRPr="00F159F1">
        <w:t>two endpoints, one FHIR based and one for generic syslog.</w:t>
      </w:r>
    </w:p>
    <w:p w14:paraId="6C5D487F" w14:textId="56B4171F" w:rsidR="00C61521" w:rsidRPr="00F83445" w:rsidRDefault="00C61521" w:rsidP="003D1079">
      <w:pPr>
        <w:pStyle w:val="ListNumber2"/>
        <w:numPr>
          <w:ilvl w:val="0"/>
          <w:numId w:val="33"/>
        </w:numPr>
      </w:pPr>
      <w:r w:rsidRPr="00F159F1">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F159F1" w:rsidRDefault="00C61521" w:rsidP="008D693A">
      <w:pPr>
        <w:pStyle w:val="ListContinue2"/>
      </w:pPr>
      <w:r w:rsidRPr="00F159F1">
        <w:rPr>
          <w:b/>
          <w:i/>
        </w:rPr>
        <w:t>Considerations:</w:t>
      </w:r>
      <w:r w:rsidRPr="00F159F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F159F1">
        <w:t xml:space="preserve">records </w:t>
      </w:r>
      <w:r w:rsidRPr="00F159F1">
        <w:t xml:space="preserve">via UDP or TLS. We SHOULD mandate the creation of audit </w:t>
      </w:r>
      <w:r w:rsidR="004D32FF" w:rsidRPr="00F159F1">
        <w:t xml:space="preserve">records </w:t>
      </w:r>
      <w:r w:rsidRPr="00F159F1">
        <w:t xml:space="preserve">structured in accordance to ATNA structure and no other transport requirements. There is another point to take in consideration: once the ATNA query is made, an audit </w:t>
      </w:r>
      <w:r w:rsidR="004D32FF" w:rsidRPr="00F159F1">
        <w:t xml:space="preserve">record </w:t>
      </w:r>
      <w:r w:rsidRPr="00F159F1">
        <w:t xml:space="preserve">is created. Should this audit be returned into the same transaction (query Response)? </w:t>
      </w:r>
    </w:p>
    <w:p w14:paraId="1625AED3" w14:textId="3E0B0210" w:rsidR="00C15434" w:rsidRPr="00F159F1" w:rsidRDefault="00F81103" w:rsidP="000F5AEC">
      <w:pPr>
        <w:pStyle w:val="ListContinue2"/>
      </w:pPr>
      <w:r w:rsidRPr="00F159F1">
        <w:rPr>
          <w:b/>
          <w:bCs/>
        </w:rPr>
        <w:t xml:space="preserve">Decision: </w:t>
      </w:r>
      <w:r w:rsidR="00C61521" w:rsidRPr="00F159F1">
        <w:t>This is a very important implementation decision, and IHE cannot define requirement for this.</w:t>
      </w:r>
    </w:p>
    <w:p w14:paraId="37F5F5A9" w14:textId="5C095B82" w:rsidR="00C15434" w:rsidRPr="00F159F1" w:rsidRDefault="00C15434" w:rsidP="00C15434">
      <w:pPr>
        <w:pStyle w:val="ListNumber2"/>
        <w:numPr>
          <w:ilvl w:val="0"/>
          <w:numId w:val="34"/>
        </w:numPr>
      </w:pPr>
      <w:r w:rsidRPr="00F159F1">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F159F1">
          <w:t>http://gforge.hl7.org/gf/project/fhir/DSTU2/tracker/?action=TrackerItemEdit&amp;tracker_item_id=9919</w:t>
        </w:r>
      </w:hyperlink>
      <w:r w:rsidRPr="00F159F1">
        <w:t>).</w:t>
      </w:r>
      <w:r w:rsidRPr="00F159F1">
        <w:rPr>
          <w:b/>
          <w:bCs/>
        </w:rPr>
        <w:t xml:space="preserve"> </w:t>
      </w:r>
      <w:r w:rsidR="00F81103" w:rsidRPr="00F159F1">
        <w:rPr>
          <w:b/>
          <w:bCs/>
        </w:rPr>
        <w:br/>
      </w:r>
      <w:r w:rsidRPr="00F159F1">
        <w:rPr>
          <w:b/>
          <w:bCs/>
        </w:rPr>
        <w:t xml:space="preserve">Decision: </w:t>
      </w:r>
      <w:r w:rsidRPr="00F159F1">
        <w:t>This issue was resolved with STU3 releas</w:t>
      </w:r>
      <w:r w:rsidR="002E0D81" w:rsidRPr="00F159F1">
        <w:t>e</w:t>
      </w:r>
      <w:r w:rsidRPr="00F159F1">
        <w:t>.</w:t>
      </w:r>
    </w:p>
    <w:p w14:paraId="7C54D1D5" w14:textId="4B671148" w:rsidR="002E0D81" w:rsidRPr="00F159F1" w:rsidRDefault="002E0D81" w:rsidP="002E0D81">
      <w:pPr>
        <w:pStyle w:val="ListNumber2"/>
        <w:numPr>
          <w:ilvl w:val="0"/>
          <w:numId w:val="34"/>
        </w:numPr>
      </w:pPr>
      <w:r w:rsidRPr="00F159F1">
        <w:t xml:space="preserve">Tech cmte has documented the query to patient.identifier, starting from a search parameter of type “reference”. Does this reflect the FHIR requirements in the correct way? </w:t>
      </w:r>
      <w:r w:rsidR="00F81103" w:rsidRPr="00F159F1">
        <w:br/>
      </w:r>
      <w:r w:rsidRPr="00F159F1">
        <w:rPr>
          <w:b/>
          <w:bCs/>
        </w:rPr>
        <w:lastRenderedPageBreak/>
        <w:t xml:space="preserve">Decision: </w:t>
      </w:r>
      <w:r w:rsidRPr="00F159F1">
        <w:t xml:space="preserve">Starting from STU3 release it’s well understood how to use search parameters of type </w:t>
      </w:r>
      <w:r w:rsidRPr="00F159F1">
        <w:rPr>
          <w:rFonts w:ascii="Courier New" w:hAnsi="Courier New"/>
        </w:rPr>
        <w:t xml:space="preserve">reference </w:t>
      </w:r>
      <w:r w:rsidRPr="00F159F1">
        <w:t>to navigate through resources.</w:t>
      </w:r>
    </w:p>
    <w:p w14:paraId="1242F7DE" w14:textId="7E452F15" w:rsidR="002153EB" w:rsidRPr="00F159F1" w:rsidRDefault="002153EB">
      <w:pPr>
        <w:pStyle w:val="ListNumber2"/>
        <w:numPr>
          <w:ilvl w:val="0"/>
          <w:numId w:val="34"/>
        </w:numPr>
      </w:pPr>
      <w:r w:rsidRPr="00F159F1">
        <w:t xml:space="preserve">CP-ITI-1152 asks for an enhancement of the patient.identifier search parameter to search also for audit where the patient is involved in the event as a participant. </w:t>
      </w:r>
      <w:r w:rsidR="00F81103" w:rsidRPr="00F159F1">
        <w:br/>
      </w:r>
      <w:r w:rsidRPr="00F159F1">
        <w:rPr>
          <w:b/>
        </w:rPr>
        <w:t xml:space="preserve">Decision: </w:t>
      </w:r>
      <w:r w:rsidRPr="00F159F1">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F159F1" w:rsidRDefault="00FC6F4D">
      <w:pPr>
        <w:pStyle w:val="ListNumber2"/>
        <w:numPr>
          <w:ilvl w:val="0"/>
          <w:numId w:val="34"/>
        </w:numPr>
      </w:pPr>
      <w:r w:rsidRPr="00F159F1">
        <w:t>This Supplement provides two different tables in order to provide distinct mapping for the feed (see Table 3.</w:t>
      </w:r>
      <w:r w:rsidR="00AB4D68" w:rsidRPr="00F159F1">
        <w:t>20</w:t>
      </w:r>
      <w:r w:rsidRPr="00F159F1">
        <w:t>.4.2.2.1) and for the query (see 3.81.4.2.2.1) transactions. Mapping for the query is intended to be normative. On the other side the mapping for the feed is provided for implementers that needs guidelines on how to map Audit Message info listed in TF into an AuditEvent Resource</w:t>
      </w:r>
      <w:r w:rsidR="00A72258" w:rsidRPr="00F159F1">
        <w:t xml:space="preserve"> and should not be considered normative</w:t>
      </w:r>
      <w:r w:rsidRPr="00F159F1">
        <w:t>.</w:t>
      </w:r>
    </w:p>
    <w:p w14:paraId="085AE43B" w14:textId="058D6B59" w:rsidR="0099291B" w:rsidRPr="00F159F1" w:rsidRDefault="0099291B" w:rsidP="003D47F9">
      <w:pPr>
        <w:pStyle w:val="ListNumber2"/>
        <w:numPr>
          <w:ilvl w:val="0"/>
          <w:numId w:val="34"/>
        </w:numPr>
      </w:pPr>
      <w:r w:rsidRPr="00F159F1">
        <w:t xml:space="preserve">The new FHIR feed mechanism that can be used by Secure Node  Secure Application ad Audit Record Forwarder enables subscription mechanisms. Should we profile this subscription mechanism? </w:t>
      </w:r>
      <w:r w:rsidR="00F81103" w:rsidRPr="00F159F1">
        <w:br/>
      </w:r>
      <w:r w:rsidRPr="00F159F1">
        <w:rPr>
          <w:b/>
          <w:bCs/>
        </w:rPr>
        <w:t>Decision</w:t>
      </w:r>
      <w:r w:rsidRPr="00F159F1">
        <w:t xml:space="preserve">: During Public Comment no feedback were received about this issue, thus we decided to move approve the supplement for TI without addressing this issue. </w:t>
      </w:r>
    </w:p>
    <w:p w14:paraId="4DB6A0CA" w14:textId="7A43CD3E" w:rsidR="00C61521" w:rsidRPr="00F159F1" w:rsidRDefault="00C61521" w:rsidP="00F83445">
      <w:pPr>
        <w:pStyle w:val="BodyText"/>
      </w:pPr>
    </w:p>
    <w:p w14:paraId="72434B0F" w14:textId="77777777" w:rsidR="00C61521" w:rsidRPr="00F159F1" w:rsidRDefault="00C61521" w:rsidP="00BB76BC">
      <w:pPr>
        <w:pStyle w:val="Heading1"/>
        <w:tabs>
          <w:tab w:val="clear" w:pos="432"/>
          <w:tab w:val="clear" w:pos="1440"/>
        </w:tabs>
        <w:ind w:left="0" w:firstLine="0"/>
        <w:rPr>
          <w:noProof w:val="0"/>
        </w:rPr>
      </w:pPr>
      <w:bookmarkStart w:id="19" w:name="_Toc16703845"/>
      <w:r w:rsidRPr="00F159F1">
        <w:rPr>
          <w:noProof w:val="0"/>
        </w:rPr>
        <w:lastRenderedPageBreak/>
        <w:t>General Introduction</w:t>
      </w:r>
      <w:bookmarkEnd w:id="19"/>
    </w:p>
    <w:p w14:paraId="1AA36AF3" w14:textId="7AFF5BD6" w:rsidR="00C61521" w:rsidRPr="00F159F1" w:rsidRDefault="00C61521" w:rsidP="007A7438">
      <w:pPr>
        <w:pStyle w:val="Heading1"/>
        <w:pageBreakBefore w:val="0"/>
        <w:rPr>
          <w:noProof w:val="0"/>
        </w:rPr>
      </w:pPr>
      <w:bookmarkStart w:id="20" w:name="_Toc16703846"/>
      <w:r w:rsidRPr="00F159F1">
        <w:rPr>
          <w:noProof w:val="0"/>
        </w:rPr>
        <w:t xml:space="preserve">Appendix A </w:t>
      </w:r>
      <w:r w:rsidR="003026C2" w:rsidRPr="00F159F1">
        <w:rPr>
          <w:noProof w:val="0"/>
        </w:rPr>
        <w:t>–</w:t>
      </w:r>
      <w:r w:rsidRPr="00F159F1">
        <w:rPr>
          <w:noProof w:val="0"/>
        </w:rPr>
        <w:t xml:space="preserve"> Actor Summary Definitions</w:t>
      </w:r>
      <w:bookmarkEnd w:id="20"/>
    </w:p>
    <w:p w14:paraId="0A4AA05B" w14:textId="77777777" w:rsidR="00C61521" w:rsidRPr="00F159F1" w:rsidRDefault="00C61521" w:rsidP="00747676">
      <w:pPr>
        <w:pStyle w:val="EditorInstructions"/>
      </w:pPr>
      <w:r w:rsidRPr="00F159F1">
        <w:t xml:space="preserve">Add the following actors </w:t>
      </w:r>
      <w:r w:rsidRPr="00F159F1">
        <w:rPr>
          <w:iCs w:val="0"/>
        </w:rPr>
        <w:t xml:space="preserve">to the IHE </w:t>
      </w:r>
      <w:r w:rsidRPr="00F159F1">
        <w:t>Technical Frameworks</w:t>
      </w:r>
      <w:r w:rsidRPr="00F159F1">
        <w:rPr>
          <w:iCs w:val="0"/>
        </w:rPr>
        <w:t xml:space="preserve"> General Introduction list of </w:t>
      </w:r>
      <w:r w:rsidR="00CD1674" w:rsidRPr="00F159F1">
        <w:rPr>
          <w:iCs w:val="0"/>
        </w:rPr>
        <w:t>a</w:t>
      </w:r>
      <w:r w:rsidRPr="00F159F1">
        <w:rPr>
          <w:iCs w:val="0"/>
        </w:rPr>
        <w:t>ctors</w:t>
      </w:r>
      <w:r w:rsidRPr="00F159F1">
        <w:t>:</w:t>
      </w:r>
    </w:p>
    <w:p w14:paraId="6BF67FC0" w14:textId="77777777" w:rsidR="00C61521" w:rsidRPr="00F159F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F159F1" w14:paraId="3330FD17" w14:textId="77777777">
        <w:tc>
          <w:tcPr>
            <w:tcW w:w="3078" w:type="dxa"/>
            <w:shd w:val="clear" w:color="auto" w:fill="D9D9D9"/>
          </w:tcPr>
          <w:p w14:paraId="6A8FC788" w14:textId="77777777" w:rsidR="00C61521" w:rsidRPr="00F159F1" w:rsidRDefault="00C61521" w:rsidP="00EB71A2">
            <w:pPr>
              <w:pStyle w:val="TableEntryHeader"/>
              <w:rPr>
                <w:szCs w:val="24"/>
              </w:rPr>
            </w:pPr>
            <w:r w:rsidRPr="00F159F1">
              <w:rPr>
                <w:szCs w:val="24"/>
              </w:rPr>
              <w:t>Actor</w:t>
            </w:r>
          </w:p>
        </w:tc>
        <w:tc>
          <w:tcPr>
            <w:tcW w:w="6498" w:type="dxa"/>
            <w:shd w:val="clear" w:color="auto" w:fill="D9D9D9"/>
          </w:tcPr>
          <w:p w14:paraId="28E6A412" w14:textId="77777777" w:rsidR="00C61521" w:rsidRPr="00F159F1" w:rsidRDefault="00C61521" w:rsidP="00EB71A2">
            <w:pPr>
              <w:pStyle w:val="TableEntryHeader"/>
              <w:rPr>
                <w:szCs w:val="24"/>
              </w:rPr>
            </w:pPr>
            <w:r w:rsidRPr="00F159F1">
              <w:rPr>
                <w:szCs w:val="24"/>
              </w:rPr>
              <w:t>Definition</w:t>
            </w:r>
          </w:p>
        </w:tc>
      </w:tr>
      <w:tr w:rsidR="00C61521" w:rsidRPr="00F159F1" w14:paraId="61FA1624" w14:textId="77777777">
        <w:tc>
          <w:tcPr>
            <w:tcW w:w="3078" w:type="dxa"/>
          </w:tcPr>
          <w:p w14:paraId="796A17D2" w14:textId="77777777" w:rsidR="00C61521" w:rsidRPr="00F159F1" w:rsidRDefault="00C61521" w:rsidP="00EB71A2">
            <w:pPr>
              <w:pStyle w:val="TableEntry"/>
              <w:rPr>
                <w:szCs w:val="24"/>
              </w:rPr>
            </w:pPr>
            <w:r w:rsidRPr="00F159F1">
              <w:rPr>
                <w:szCs w:val="24"/>
              </w:rPr>
              <w:t>Audit Consumer</w:t>
            </w:r>
          </w:p>
        </w:tc>
        <w:tc>
          <w:tcPr>
            <w:tcW w:w="6498" w:type="dxa"/>
          </w:tcPr>
          <w:p w14:paraId="7620C387" w14:textId="2DD7F039" w:rsidR="00C61521" w:rsidRPr="00F159F1" w:rsidRDefault="00093A6A" w:rsidP="00D41730">
            <w:pPr>
              <w:pStyle w:val="TableEntry"/>
              <w:rPr>
                <w:szCs w:val="24"/>
              </w:rPr>
            </w:pPr>
            <w:r w:rsidRPr="00F159F1">
              <w:rPr>
                <w:szCs w:val="24"/>
              </w:rPr>
              <w:t>Quer</w:t>
            </w:r>
            <w:r w:rsidR="0010463F" w:rsidRPr="00F159F1">
              <w:rPr>
                <w:szCs w:val="24"/>
              </w:rPr>
              <w:t>ies</w:t>
            </w:r>
            <w:r w:rsidRPr="00F159F1">
              <w:rPr>
                <w:szCs w:val="24"/>
              </w:rPr>
              <w:t xml:space="preserve"> </w:t>
            </w:r>
            <w:r w:rsidR="00C61521" w:rsidRPr="00F159F1">
              <w:rPr>
                <w:szCs w:val="24"/>
              </w:rPr>
              <w:t xml:space="preserve">for audit </w:t>
            </w:r>
            <w:r w:rsidR="004D32FF" w:rsidRPr="00F159F1">
              <w:rPr>
                <w:szCs w:val="24"/>
              </w:rPr>
              <w:t xml:space="preserve">record </w:t>
            </w:r>
            <w:r w:rsidR="00C61521" w:rsidRPr="00F159F1">
              <w:rPr>
                <w:szCs w:val="24"/>
              </w:rPr>
              <w:t>content.</w:t>
            </w:r>
          </w:p>
        </w:tc>
      </w:tr>
    </w:tbl>
    <w:p w14:paraId="523045E8" w14:textId="31731E66" w:rsidR="00C61521" w:rsidRPr="00F159F1" w:rsidRDefault="00C61521" w:rsidP="007A7438">
      <w:pPr>
        <w:pStyle w:val="Heading1"/>
        <w:pageBreakBefore w:val="0"/>
        <w:rPr>
          <w:noProof w:val="0"/>
        </w:rPr>
      </w:pPr>
      <w:bookmarkStart w:id="21" w:name="_Toc16703847"/>
      <w:r w:rsidRPr="00F159F1">
        <w:rPr>
          <w:noProof w:val="0"/>
        </w:rPr>
        <w:t xml:space="preserve">Appendix B </w:t>
      </w:r>
      <w:r w:rsidR="003026C2" w:rsidRPr="00F159F1">
        <w:rPr>
          <w:noProof w:val="0"/>
        </w:rPr>
        <w:t>–</w:t>
      </w:r>
      <w:r w:rsidRPr="00F159F1">
        <w:rPr>
          <w:noProof w:val="0"/>
        </w:rPr>
        <w:t xml:space="preserve"> Transaction Summary Definitions</w:t>
      </w:r>
      <w:bookmarkEnd w:id="21"/>
    </w:p>
    <w:p w14:paraId="20F6C587" w14:textId="77777777" w:rsidR="00C61521" w:rsidRPr="00F159F1" w:rsidRDefault="00C61521" w:rsidP="00747676">
      <w:pPr>
        <w:pStyle w:val="EditorInstructions"/>
      </w:pPr>
      <w:r w:rsidRPr="00F159F1">
        <w:t xml:space="preserve">Add the following transactions </w:t>
      </w:r>
      <w:r w:rsidRPr="00F159F1">
        <w:rPr>
          <w:iCs w:val="0"/>
        </w:rPr>
        <w:t xml:space="preserve">to the IHE </w:t>
      </w:r>
      <w:r w:rsidRPr="00F159F1">
        <w:t>Technical Frameworks</w:t>
      </w:r>
      <w:r w:rsidRPr="00F159F1">
        <w:rPr>
          <w:iCs w:val="0"/>
        </w:rPr>
        <w:t xml:space="preserve"> General Introduction list of Transactions</w:t>
      </w:r>
      <w:r w:rsidRPr="00F159F1">
        <w:t>:</w:t>
      </w:r>
    </w:p>
    <w:p w14:paraId="36048344" w14:textId="77777777" w:rsidR="00C61521" w:rsidRPr="00F159F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F159F1" w14:paraId="636A4B56" w14:textId="77777777" w:rsidTr="00CB74BE">
        <w:tc>
          <w:tcPr>
            <w:tcW w:w="3085" w:type="dxa"/>
            <w:shd w:val="clear" w:color="auto" w:fill="D9D9D9"/>
          </w:tcPr>
          <w:p w14:paraId="662C9C85" w14:textId="77777777" w:rsidR="00C61521" w:rsidRPr="00F159F1" w:rsidRDefault="00C61521" w:rsidP="00EB71A2">
            <w:pPr>
              <w:pStyle w:val="TableEntryHeader"/>
              <w:rPr>
                <w:szCs w:val="24"/>
              </w:rPr>
            </w:pPr>
            <w:r w:rsidRPr="00F159F1">
              <w:rPr>
                <w:szCs w:val="24"/>
              </w:rPr>
              <w:t>Transaction</w:t>
            </w:r>
          </w:p>
        </w:tc>
        <w:tc>
          <w:tcPr>
            <w:tcW w:w="6491" w:type="dxa"/>
            <w:shd w:val="clear" w:color="auto" w:fill="D9D9D9"/>
          </w:tcPr>
          <w:p w14:paraId="587D8BD5" w14:textId="77777777" w:rsidR="00C61521" w:rsidRPr="00F159F1" w:rsidRDefault="00C61521" w:rsidP="00EB71A2">
            <w:pPr>
              <w:pStyle w:val="TableEntryHeader"/>
              <w:rPr>
                <w:szCs w:val="24"/>
              </w:rPr>
            </w:pPr>
            <w:r w:rsidRPr="00F159F1">
              <w:rPr>
                <w:szCs w:val="24"/>
              </w:rPr>
              <w:t>Definition</w:t>
            </w:r>
          </w:p>
        </w:tc>
      </w:tr>
      <w:tr w:rsidR="00C61521" w:rsidRPr="00F159F1" w14:paraId="600613F4" w14:textId="77777777" w:rsidTr="00CB74BE">
        <w:tc>
          <w:tcPr>
            <w:tcW w:w="3085" w:type="dxa"/>
          </w:tcPr>
          <w:p w14:paraId="7FD8FDBA" w14:textId="090D444D" w:rsidR="00C61521" w:rsidRPr="00F159F1" w:rsidRDefault="00C61521" w:rsidP="00EB71A2">
            <w:pPr>
              <w:pStyle w:val="TableEntry"/>
              <w:rPr>
                <w:szCs w:val="24"/>
              </w:rPr>
            </w:pPr>
            <w:r w:rsidRPr="00F159F1">
              <w:rPr>
                <w:bCs/>
                <w:szCs w:val="24"/>
              </w:rPr>
              <w:t>Retrieve ATNA Audit Event</w:t>
            </w:r>
            <w:r w:rsidR="00CB74BE" w:rsidRPr="00F159F1">
              <w:rPr>
                <w:bCs/>
                <w:szCs w:val="24"/>
              </w:rPr>
              <w:t xml:space="preserve"> </w:t>
            </w:r>
            <w:r w:rsidR="00D45435" w:rsidRPr="00F159F1">
              <w:rPr>
                <w:szCs w:val="24"/>
              </w:rPr>
              <w:t>[ITI-81]</w:t>
            </w:r>
          </w:p>
        </w:tc>
        <w:tc>
          <w:tcPr>
            <w:tcW w:w="6491" w:type="dxa"/>
          </w:tcPr>
          <w:p w14:paraId="428AC075" w14:textId="08BDCF3B" w:rsidR="00C61521" w:rsidRPr="00F159F1" w:rsidRDefault="00C61521" w:rsidP="004D32FF">
            <w:pPr>
              <w:pStyle w:val="TableEntry"/>
              <w:rPr>
                <w:szCs w:val="24"/>
              </w:rPr>
            </w:pPr>
            <w:r w:rsidRPr="00F159F1">
              <w:rPr>
                <w:szCs w:val="24"/>
              </w:rPr>
              <w:t xml:space="preserve">Retrieve Audit </w:t>
            </w:r>
            <w:r w:rsidR="004D32FF" w:rsidRPr="00F159F1">
              <w:rPr>
                <w:szCs w:val="24"/>
              </w:rPr>
              <w:t>Records</w:t>
            </w:r>
            <w:r w:rsidRPr="00F159F1">
              <w:rPr>
                <w:szCs w:val="24"/>
              </w:rPr>
              <w:t xml:space="preserve">. Search ATNA audit </w:t>
            </w:r>
            <w:r w:rsidR="004D32FF" w:rsidRPr="00F159F1">
              <w:rPr>
                <w:szCs w:val="24"/>
              </w:rPr>
              <w:t xml:space="preserve">records </w:t>
            </w:r>
            <w:r w:rsidRPr="00F159F1">
              <w:rPr>
                <w:szCs w:val="24"/>
              </w:rPr>
              <w:t xml:space="preserve">based upon queries using ATNA audit </w:t>
            </w:r>
            <w:r w:rsidR="004D32FF" w:rsidRPr="00F159F1">
              <w:rPr>
                <w:szCs w:val="24"/>
              </w:rPr>
              <w:t xml:space="preserve">record </w:t>
            </w:r>
            <w:r w:rsidRPr="00F159F1">
              <w:rPr>
                <w:szCs w:val="24"/>
              </w:rPr>
              <w:t>content.</w:t>
            </w:r>
          </w:p>
        </w:tc>
      </w:tr>
      <w:tr w:rsidR="00C61521" w:rsidRPr="00F159F1" w14:paraId="766C8062" w14:textId="77777777" w:rsidTr="00CB74BE">
        <w:tc>
          <w:tcPr>
            <w:tcW w:w="3085" w:type="dxa"/>
          </w:tcPr>
          <w:p w14:paraId="64387478" w14:textId="63045919" w:rsidR="00C61521" w:rsidRPr="00F159F1" w:rsidRDefault="00C61521" w:rsidP="00EB71A2">
            <w:pPr>
              <w:pStyle w:val="TableEntry"/>
              <w:rPr>
                <w:szCs w:val="24"/>
              </w:rPr>
            </w:pPr>
            <w:r w:rsidRPr="00F159F1">
              <w:rPr>
                <w:bCs/>
                <w:szCs w:val="24"/>
              </w:rPr>
              <w:t>Retrieve Syslog Event</w:t>
            </w:r>
            <w:r w:rsidR="00CB74BE" w:rsidRPr="00F159F1">
              <w:rPr>
                <w:b/>
                <w:bCs/>
                <w:szCs w:val="24"/>
              </w:rPr>
              <w:t xml:space="preserve"> </w:t>
            </w:r>
            <w:r w:rsidR="00D45435" w:rsidRPr="00F159F1">
              <w:rPr>
                <w:szCs w:val="24"/>
              </w:rPr>
              <w:t>[ITI-82]</w:t>
            </w:r>
          </w:p>
        </w:tc>
        <w:tc>
          <w:tcPr>
            <w:tcW w:w="6491" w:type="dxa"/>
          </w:tcPr>
          <w:p w14:paraId="64D910F5" w14:textId="77777777" w:rsidR="00C61521" w:rsidRPr="00F159F1" w:rsidRDefault="00C61521" w:rsidP="00640392">
            <w:pPr>
              <w:pStyle w:val="TableEntry"/>
              <w:rPr>
                <w:szCs w:val="24"/>
              </w:rPr>
            </w:pPr>
            <w:r w:rsidRPr="00F159F1">
              <w:rPr>
                <w:szCs w:val="24"/>
              </w:rPr>
              <w:t>Retrieve Syslog Messages. Search syslog messages based upon using the syslog metadata.</w:t>
            </w:r>
          </w:p>
        </w:tc>
      </w:tr>
    </w:tbl>
    <w:p w14:paraId="3B8639B2" w14:textId="77777777" w:rsidR="00C61521" w:rsidRPr="00F159F1" w:rsidRDefault="00C61521" w:rsidP="00F83445">
      <w:pPr>
        <w:pStyle w:val="Heading1"/>
        <w:pageBreakBefore w:val="0"/>
      </w:pPr>
      <w:bookmarkStart w:id="22" w:name="_Toc16703848"/>
      <w:r w:rsidRPr="00F159F1">
        <w:t>Glossary</w:t>
      </w:r>
      <w:bookmarkEnd w:id="22"/>
    </w:p>
    <w:p w14:paraId="27603283" w14:textId="77777777" w:rsidR="00C61521" w:rsidRPr="00F159F1" w:rsidRDefault="00C61521" w:rsidP="00747676">
      <w:pPr>
        <w:pStyle w:val="EditorInstructions"/>
      </w:pPr>
      <w:r w:rsidRPr="00F159F1">
        <w:t>Add the following glossary terms to the IHE Technical Frameworks General Introduction Glossary:</w:t>
      </w:r>
    </w:p>
    <w:p w14:paraId="307EA50E" w14:textId="77777777" w:rsidR="00C61521" w:rsidRPr="00F159F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F159F1" w14:paraId="2B10D5BD" w14:textId="77777777">
        <w:tc>
          <w:tcPr>
            <w:tcW w:w="3078" w:type="dxa"/>
            <w:shd w:val="clear" w:color="auto" w:fill="D9D9D9"/>
          </w:tcPr>
          <w:p w14:paraId="058EDF49" w14:textId="77777777" w:rsidR="00C61521" w:rsidRPr="00F159F1" w:rsidRDefault="00C61521" w:rsidP="00843B52">
            <w:pPr>
              <w:pStyle w:val="TableEntryHeader"/>
              <w:rPr>
                <w:szCs w:val="24"/>
              </w:rPr>
            </w:pPr>
            <w:r w:rsidRPr="00F159F1">
              <w:rPr>
                <w:szCs w:val="24"/>
              </w:rPr>
              <w:t>Glossary Term</w:t>
            </w:r>
          </w:p>
        </w:tc>
        <w:tc>
          <w:tcPr>
            <w:tcW w:w="6498" w:type="dxa"/>
            <w:shd w:val="clear" w:color="auto" w:fill="D9D9D9"/>
          </w:tcPr>
          <w:p w14:paraId="551894C9" w14:textId="77777777" w:rsidR="00C61521" w:rsidRPr="00F159F1" w:rsidRDefault="00C61521" w:rsidP="00843B52">
            <w:pPr>
              <w:pStyle w:val="TableEntryHeader"/>
              <w:rPr>
                <w:szCs w:val="24"/>
              </w:rPr>
            </w:pPr>
            <w:r w:rsidRPr="00F159F1">
              <w:rPr>
                <w:szCs w:val="24"/>
              </w:rPr>
              <w:t>Definition</w:t>
            </w:r>
          </w:p>
        </w:tc>
      </w:tr>
      <w:tr w:rsidR="00C61521" w:rsidRPr="00F159F1" w14:paraId="0158CF38" w14:textId="77777777">
        <w:tc>
          <w:tcPr>
            <w:tcW w:w="3078" w:type="dxa"/>
          </w:tcPr>
          <w:p w14:paraId="3FE46AA8" w14:textId="77777777" w:rsidR="00C61521" w:rsidRPr="00F159F1" w:rsidRDefault="00C61521" w:rsidP="00843B52">
            <w:pPr>
              <w:pStyle w:val="TableEntry"/>
              <w:rPr>
                <w:szCs w:val="24"/>
              </w:rPr>
            </w:pPr>
            <w:r w:rsidRPr="00F159F1">
              <w:rPr>
                <w:szCs w:val="24"/>
              </w:rPr>
              <w:t>Syslog metadata</w:t>
            </w:r>
          </w:p>
        </w:tc>
        <w:tc>
          <w:tcPr>
            <w:tcW w:w="6498" w:type="dxa"/>
          </w:tcPr>
          <w:p w14:paraId="38DC954F" w14:textId="712FF8F2" w:rsidR="00C61521" w:rsidRPr="00F159F1" w:rsidRDefault="00C61521" w:rsidP="004D32FF">
            <w:pPr>
              <w:pStyle w:val="TableEntry"/>
              <w:rPr>
                <w:szCs w:val="24"/>
              </w:rPr>
            </w:pPr>
            <w:r w:rsidRPr="00F159F1">
              <w:rPr>
                <w:szCs w:val="24"/>
              </w:rPr>
              <w:t>Attributes that classif</w:t>
            </w:r>
            <w:r w:rsidR="001945B2" w:rsidRPr="00F159F1">
              <w:rPr>
                <w:szCs w:val="24"/>
              </w:rPr>
              <w:t>y</w:t>
            </w:r>
            <w:r w:rsidRPr="00F159F1">
              <w:rPr>
                <w:szCs w:val="24"/>
              </w:rPr>
              <w:t xml:space="preserve"> the audit </w:t>
            </w:r>
            <w:r w:rsidR="004D32FF" w:rsidRPr="00F159F1">
              <w:rPr>
                <w:szCs w:val="24"/>
              </w:rPr>
              <w:t>record</w:t>
            </w:r>
            <w:r w:rsidR="00556BA1" w:rsidRPr="00F159F1">
              <w:rPr>
                <w:szCs w:val="24"/>
              </w:rPr>
              <w:t>:</w:t>
            </w:r>
            <w:r w:rsidR="004D32FF" w:rsidRPr="00F159F1">
              <w:rPr>
                <w:szCs w:val="24"/>
              </w:rPr>
              <w:t xml:space="preserve"> </w:t>
            </w:r>
            <w:r w:rsidRPr="00F159F1">
              <w:rPr>
                <w:szCs w:val="24"/>
              </w:rPr>
              <w:t>defining</w:t>
            </w:r>
            <w:r w:rsidR="00556BA1" w:rsidRPr="00F159F1">
              <w:rPr>
                <w:szCs w:val="24"/>
              </w:rPr>
              <w:t xml:space="preserve"> </w:t>
            </w:r>
            <w:r w:rsidRPr="00F159F1">
              <w:rPr>
                <w:szCs w:val="24"/>
              </w:rPr>
              <w:t xml:space="preserve">severity of the event, </w:t>
            </w:r>
            <w:r w:rsidR="00444F11" w:rsidRPr="00F159F1">
              <w:rPr>
                <w:szCs w:val="24"/>
              </w:rPr>
              <w:t>facility,</w:t>
            </w:r>
            <w:r w:rsidRPr="00F159F1">
              <w:rPr>
                <w:szCs w:val="24"/>
              </w:rPr>
              <w:t xml:space="preserve"> and application that sent the message. These are defined in RFC5424.</w:t>
            </w:r>
          </w:p>
        </w:tc>
      </w:tr>
      <w:tr w:rsidR="00C61521" w:rsidRPr="00F159F1" w14:paraId="071D787A" w14:textId="77777777">
        <w:tc>
          <w:tcPr>
            <w:tcW w:w="3078" w:type="dxa"/>
          </w:tcPr>
          <w:p w14:paraId="471250D0" w14:textId="77777777" w:rsidR="00C61521" w:rsidRPr="00F159F1" w:rsidRDefault="00C61521" w:rsidP="00843B52">
            <w:pPr>
              <w:pStyle w:val="TableEntry"/>
              <w:rPr>
                <w:szCs w:val="24"/>
              </w:rPr>
            </w:pPr>
            <w:r w:rsidRPr="00F159F1">
              <w:rPr>
                <w:szCs w:val="24"/>
              </w:rPr>
              <w:t>Syslog message</w:t>
            </w:r>
          </w:p>
        </w:tc>
        <w:tc>
          <w:tcPr>
            <w:tcW w:w="6498" w:type="dxa"/>
          </w:tcPr>
          <w:p w14:paraId="24B3219E" w14:textId="7967B80A" w:rsidR="00C61521" w:rsidRPr="00F159F1" w:rsidRDefault="00C61521" w:rsidP="00147269">
            <w:pPr>
              <w:pStyle w:val="TableEntry"/>
              <w:rPr>
                <w:szCs w:val="24"/>
              </w:rPr>
            </w:pPr>
            <w:r w:rsidRPr="00F159F1">
              <w:rPr>
                <w:szCs w:val="24"/>
              </w:rPr>
              <w:t>Any message that complies with RFC5424, regardless of the format of the message body. An ATNA audit log message is a specific kind of syslog message that has a specific format for the message body.</w:t>
            </w:r>
          </w:p>
        </w:tc>
      </w:tr>
      <w:tr w:rsidR="00C61521" w:rsidRPr="00F159F1" w14:paraId="5D8A48F5" w14:textId="77777777">
        <w:tc>
          <w:tcPr>
            <w:tcW w:w="3078" w:type="dxa"/>
          </w:tcPr>
          <w:p w14:paraId="10A39E24" w14:textId="0902E6D4" w:rsidR="00C61521" w:rsidRPr="00F159F1" w:rsidRDefault="00C61521" w:rsidP="004D32FF">
            <w:pPr>
              <w:pStyle w:val="TableEntry"/>
              <w:rPr>
                <w:szCs w:val="24"/>
              </w:rPr>
            </w:pPr>
            <w:r w:rsidRPr="00F159F1">
              <w:rPr>
                <w:szCs w:val="24"/>
              </w:rPr>
              <w:t xml:space="preserve">Audit </w:t>
            </w:r>
            <w:r w:rsidR="004D32FF" w:rsidRPr="00F159F1">
              <w:rPr>
                <w:szCs w:val="24"/>
              </w:rPr>
              <w:t>Record</w:t>
            </w:r>
          </w:p>
        </w:tc>
        <w:tc>
          <w:tcPr>
            <w:tcW w:w="6498" w:type="dxa"/>
          </w:tcPr>
          <w:p w14:paraId="6FF678EF" w14:textId="77777777" w:rsidR="00C61521" w:rsidRPr="00F159F1" w:rsidRDefault="00C61521" w:rsidP="00147269">
            <w:pPr>
              <w:pStyle w:val="TableEntry"/>
              <w:rPr>
                <w:szCs w:val="24"/>
              </w:rPr>
            </w:pPr>
            <w:r w:rsidRPr="00F159F1">
              <w:rPr>
                <w:szCs w:val="24"/>
              </w:rPr>
              <w:t>A syslog message that complies with the DICOM PS3.15 schema.</w:t>
            </w:r>
          </w:p>
        </w:tc>
      </w:tr>
    </w:tbl>
    <w:p w14:paraId="1D1DBAA5" w14:textId="77777777" w:rsidR="00C61521" w:rsidRPr="00F159F1" w:rsidRDefault="00C61521">
      <w:pPr>
        <w:pStyle w:val="PartTitle"/>
      </w:pPr>
      <w:bookmarkStart w:id="23" w:name="_Toc16703849"/>
      <w:r w:rsidRPr="00F159F1">
        <w:lastRenderedPageBreak/>
        <w:t>Volume 1 – Profiles</w:t>
      </w:r>
      <w:bookmarkEnd w:id="23"/>
    </w:p>
    <w:p w14:paraId="188E050A" w14:textId="77777777" w:rsidR="00C61521" w:rsidRPr="00F159F1" w:rsidRDefault="00C61521" w:rsidP="00360913">
      <w:pPr>
        <w:pStyle w:val="BodyText"/>
      </w:pPr>
    </w:p>
    <w:p w14:paraId="1B6413D9" w14:textId="77777777" w:rsidR="00C61521" w:rsidRPr="00F159F1" w:rsidRDefault="00C61521" w:rsidP="00360913">
      <w:pPr>
        <w:pStyle w:val="EditorInstructions"/>
      </w:pPr>
      <w:r w:rsidRPr="00F159F1">
        <w:t>Editor: Update Section 9 adding the following text</w:t>
      </w:r>
      <w:r w:rsidR="00D57E58" w:rsidRPr="00F159F1">
        <w:t xml:space="preserve"> at the end of that section</w:t>
      </w:r>
      <w:r w:rsidRPr="00F159F1">
        <w:t xml:space="preserve">:  </w:t>
      </w:r>
    </w:p>
    <w:p w14:paraId="695A1CAF" w14:textId="77777777" w:rsidR="00C61521" w:rsidRPr="00F159F1" w:rsidRDefault="00C61521" w:rsidP="00626DF9">
      <w:pPr>
        <w:pStyle w:val="Heading1"/>
        <w:ind w:left="0" w:firstLine="0"/>
        <w:rPr>
          <w:bCs/>
          <w:noProof w:val="0"/>
        </w:rPr>
      </w:pPr>
      <w:bookmarkStart w:id="24" w:name="_Toc16703850"/>
      <w:bookmarkStart w:id="25" w:name="_Toc210747731"/>
      <w:bookmarkStart w:id="26" w:name="_Toc214425621"/>
      <w:bookmarkStart w:id="27" w:name="_Toc399153327"/>
      <w:r w:rsidRPr="00F159F1">
        <w:rPr>
          <w:bCs/>
          <w:noProof w:val="0"/>
        </w:rPr>
        <w:lastRenderedPageBreak/>
        <w:t xml:space="preserve">9 </w:t>
      </w:r>
      <w:bookmarkStart w:id="28" w:name="_Toc430278711"/>
      <w:r w:rsidRPr="00F159F1">
        <w:rPr>
          <w:bCs/>
          <w:noProof w:val="0"/>
        </w:rPr>
        <w:t>Audit Trail and Node Authentication (ATNA)</w:t>
      </w:r>
      <w:bookmarkEnd w:id="24"/>
      <w:bookmarkEnd w:id="28"/>
    </w:p>
    <w:bookmarkEnd w:id="25"/>
    <w:bookmarkEnd w:id="26"/>
    <w:bookmarkEnd w:id="27"/>
    <w:p w14:paraId="6A04FABA" w14:textId="43D9E9C0" w:rsidR="00680618" w:rsidRPr="00F159F1" w:rsidRDefault="00680618" w:rsidP="007A7438">
      <w:pPr>
        <w:pStyle w:val="BodyText"/>
      </w:pPr>
      <w:r w:rsidRPr="00F159F1">
        <w:t>The Audit Trail and Node Authentication (ATNA) Profile specifies the foundational elements needed by all forms of secure systems: node authentication, user authentication, event logging (audit), and telecommunications encryption</w:t>
      </w:r>
      <w:r w:rsidR="00AF131C" w:rsidRPr="00F159F1">
        <w:t xml:space="preserve">. </w:t>
      </w:r>
      <w:r w:rsidRPr="00F159F1">
        <w:t>It is also used to indicate that other internal security properties such as access control, configuration control, and privilege restrictions are provided</w:t>
      </w:r>
      <w:r w:rsidR="00AF131C" w:rsidRPr="00F159F1">
        <w:t xml:space="preserve">. </w:t>
      </w:r>
    </w:p>
    <w:p w14:paraId="5C13990B" w14:textId="77777777" w:rsidR="00680618" w:rsidRPr="00F159F1" w:rsidRDefault="00680618" w:rsidP="007A7438">
      <w:pPr>
        <w:pStyle w:val="BodyText"/>
      </w:pPr>
      <w:r w:rsidRPr="00F159F1">
        <w:t xml:space="preserve">Many other IHE profiles require or recommend grouping with ATNA actors as part of their security considerations. </w:t>
      </w:r>
    </w:p>
    <w:p w14:paraId="6DAC6AE9" w14:textId="0786DA6A" w:rsidR="00B170E8" w:rsidRPr="00F159F1" w:rsidRDefault="00C61521" w:rsidP="00232745">
      <w:pPr>
        <w:pStyle w:val="BodyText"/>
        <w:rPr>
          <w:b/>
          <w:highlight w:val="yellow"/>
          <w:u w:val="single"/>
        </w:rPr>
      </w:pPr>
      <w:r w:rsidRPr="00F159F1">
        <w:rPr>
          <w:b/>
          <w:u w:val="single"/>
        </w:rPr>
        <w:t>The ATNA Profile defines</w:t>
      </w:r>
      <w:r w:rsidR="004A57AA" w:rsidRPr="00F159F1">
        <w:rPr>
          <w:b/>
          <w:u w:val="single"/>
        </w:rPr>
        <w:t xml:space="preserve"> </w:t>
      </w:r>
      <w:r w:rsidRPr="00F159F1">
        <w:rPr>
          <w:b/>
          <w:u w:val="single"/>
        </w:rPr>
        <w:t xml:space="preserve">capabilities to </w:t>
      </w:r>
      <w:r w:rsidR="00AE2480" w:rsidRPr="00F159F1">
        <w:rPr>
          <w:b/>
          <w:u w:val="single"/>
        </w:rPr>
        <w:t xml:space="preserve">both </w:t>
      </w:r>
      <w:r w:rsidR="00E87999" w:rsidRPr="00F159F1">
        <w:rPr>
          <w:b/>
          <w:u w:val="single"/>
        </w:rPr>
        <w:t xml:space="preserve">send </w:t>
      </w:r>
      <w:r w:rsidR="0009218E" w:rsidRPr="00F159F1">
        <w:rPr>
          <w:b/>
          <w:u w:val="single"/>
        </w:rPr>
        <w:t xml:space="preserve">to </w:t>
      </w:r>
      <w:r w:rsidR="00E87999" w:rsidRPr="00F159F1">
        <w:rPr>
          <w:b/>
          <w:u w:val="single"/>
        </w:rPr>
        <w:t xml:space="preserve">and </w:t>
      </w:r>
      <w:r w:rsidRPr="00F159F1">
        <w:rPr>
          <w:b/>
          <w:u w:val="single"/>
        </w:rPr>
        <w:t xml:space="preserve">retrieve messages </w:t>
      </w:r>
      <w:r w:rsidR="00AE2480" w:rsidRPr="00F159F1">
        <w:rPr>
          <w:b/>
          <w:u w:val="single"/>
        </w:rPr>
        <w:t>from</w:t>
      </w:r>
      <w:r w:rsidRPr="00F159F1">
        <w:rPr>
          <w:b/>
          <w:u w:val="single"/>
        </w:rPr>
        <w:t xml:space="preserve"> an Audit Record Repository (ARR):</w:t>
      </w:r>
    </w:p>
    <w:p w14:paraId="35A45C95" w14:textId="47C862D0" w:rsidR="00B170E8" w:rsidRPr="00F159F1" w:rsidRDefault="00B170E8" w:rsidP="00204712">
      <w:pPr>
        <w:pStyle w:val="ListNumber2"/>
        <w:numPr>
          <w:ilvl w:val="0"/>
          <w:numId w:val="56"/>
        </w:numPr>
        <w:rPr>
          <w:b/>
          <w:u w:val="single"/>
        </w:rPr>
      </w:pPr>
      <w:r w:rsidRPr="00F159F1">
        <w:rPr>
          <w:b/>
          <w:u w:val="single"/>
        </w:rPr>
        <w:t xml:space="preserve">The </w:t>
      </w:r>
      <w:r w:rsidR="00DE48C4">
        <w:rPr>
          <w:b/>
          <w:u w:val="single"/>
        </w:rPr>
        <w:t>R</w:t>
      </w:r>
      <w:r w:rsidRPr="00F159F1">
        <w:rPr>
          <w:b/>
          <w:u w:val="single"/>
        </w:rPr>
        <w:t xml:space="preserve">ecord Audit Event [ITI-20] transaction enables a Secure Node, Secure Application or an Audit Record Forwarder to send a single or a group of Audit Records to an Audit Record Repository. This transaction </w:t>
      </w:r>
      <w:r w:rsidR="00BA61E4" w:rsidRPr="00F159F1">
        <w:rPr>
          <w:b/>
          <w:u w:val="single"/>
        </w:rPr>
        <w:t xml:space="preserve">supports </w:t>
      </w:r>
      <w:r w:rsidRPr="00F159F1">
        <w:rPr>
          <w:b/>
          <w:u w:val="single"/>
        </w:rPr>
        <w:t>encodings</w:t>
      </w:r>
      <w:r w:rsidR="00BA61E4" w:rsidRPr="00F159F1">
        <w:rPr>
          <w:b/>
          <w:u w:val="single"/>
        </w:rPr>
        <w:t>:</w:t>
      </w:r>
      <w:r w:rsidR="00A04452" w:rsidRPr="00F159F1">
        <w:rPr>
          <w:b/>
          <w:u w:val="single"/>
        </w:rPr>
        <w:t xml:space="preserve"> </w:t>
      </w:r>
      <w:r w:rsidR="00BA61E4" w:rsidRPr="00F159F1">
        <w:rPr>
          <w:b/>
          <w:u w:val="single"/>
        </w:rPr>
        <w:t>syslo</w:t>
      </w:r>
      <w:r w:rsidR="00A04452" w:rsidRPr="00F159F1">
        <w:rPr>
          <w:b/>
          <w:u w:val="single"/>
        </w:rPr>
        <w:t xml:space="preserve">g </w:t>
      </w:r>
      <w:r w:rsidR="00BA61E4" w:rsidRPr="00F159F1">
        <w:rPr>
          <w:b/>
          <w:u w:val="single"/>
        </w:rPr>
        <w:t>p</w:t>
      </w:r>
      <w:r w:rsidR="00A04452" w:rsidRPr="00F159F1">
        <w:rPr>
          <w:b/>
          <w:u w:val="single"/>
        </w:rPr>
        <w:t>r</w:t>
      </w:r>
      <w:r w:rsidRPr="00F159F1">
        <w:rPr>
          <w:b/>
          <w:u w:val="single"/>
        </w:rPr>
        <w:t>otocol over TLS, syslog protocol over UDP</w:t>
      </w:r>
      <w:r w:rsidR="00BA61E4" w:rsidRPr="00F159F1">
        <w:rPr>
          <w:b/>
          <w:u w:val="single"/>
        </w:rPr>
        <w:t>,</w:t>
      </w:r>
      <w:r w:rsidRPr="00F159F1">
        <w:rPr>
          <w:b/>
          <w:u w:val="single"/>
        </w:rPr>
        <w:t xml:space="preserve"> or an HTTP POST of FHIR AuditEvent </w:t>
      </w:r>
      <w:r w:rsidR="00BA61E4" w:rsidRPr="00F159F1">
        <w:rPr>
          <w:b/>
          <w:u w:val="single"/>
        </w:rPr>
        <w:t>R</w:t>
      </w:r>
      <w:r w:rsidRPr="00F159F1">
        <w:rPr>
          <w:b/>
          <w:u w:val="single"/>
        </w:rPr>
        <w:t xml:space="preserve">esources. </w:t>
      </w:r>
    </w:p>
    <w:p w14:paraId="472D1C13" w14:textId="697AE4D1" w:rsidR="00C61521" w:rsidRPr="00F159F1" w:rsidRDefault="00BD43FC" w:rsidP="00204712">
      <w:pPr>
        <w:pStyle w:val="ListNumber2"/>
        <w:numPr>
          <w:ilvl w:val="0"/>
          <w:numId w:val="56"/>
        </w:numPr>
        <w:rPr>
          <w:b/>
          <w:u w:val="single"/>
        </w:rPr>
      </w:pPr>
      <w:r w:rsidRPr="00F159F1">
        <w:rPr>
          <w:b/>
          <w:u w:val="single"/>
        </w:rPr>
        <w:t xml:space="preserve">The </w:t>
      </w:r>
      <w:r w:rsidR="00C61521" w:rsidRPr="00F159F1">
        <w:rPr>
          <w:b/>
          <w:u w:val="single"/>
        </w:rPr>
        <w:t xml:space="preserve">Retrieve ATNA Audit Event </w:t>
      </w:r>
      <w:r w:rsidR="00D45435" w:rsidRPr="00F159F1">
        <w:rPr>
          <w:b/>
          <w:u w:val="single"/>
        </w:rPr>
        <w:t>[ITI-81]</w:t>
      </w:r>
      <w:r w:rsidR="00C61521" w:rsidRPr="00F159F1">
        <w:rPr>
          <w:b/>
          <w:u w:val="single"/>
        </w:rPr>
        <w:t xml:space="preserve"> transaction enables an Audit Consumer to retrieve ATNA </w:t>
      </w:r>
      <w:r w:rsidR="00BA61E4" w:rsidRPr="00F159F1">
        <w:rPr>
          <w:b/>
          <w:u w:val="single"/>
        </w:rPr>
        <w:t>a</w:t>
      </w:r>
      <w:r w:rsidR="00C61521" w:rsidRPr="00F159F1">
        <w:rPr>
          <w:b/>
          <w:u w:val="single"/>
        </w:rPr>
        <w:t>udit</w:t>
      </w:r>
      <w:r w:rsidR="00BA61E4" w:rsidRPr="00F159F1">
        <w:rPr>
          <w:b/>
          <w:u w:val="single"/>
        </w:rPr>
        <w:t xml:space="preserve"> records</w:t>
      </w:r>
      <w:r w:rsidR="00C61521" w:rsidRPr="00F159F1">
        <w:rPr>
          <w:b/>
          <w:u w:val="single"/>
        </w:rPr>
        <w:t xml:space="preserve"> stored within a</w:t>
      </w:r>
      <w:r w:rsidR="00BA61E4" w:rsidRPr="00F159F1">
        <w:rPr>
          <w:b/>
          <w:u w:val="single"/>
        </w:rPr>
        <w:t>n</w:t>
      </w:r>
      <w:r w:rsidR="00C61521" w:rsidRPr="00F159F1">
        <w:rPr>
          <w:b/>
          <w:u w:val="single"/>
        </w:rPr>
        <w:t xml:space="preserve"> Audit Record Repository. This transaction is based on a FHIR RESTful search operation on AuditEvent</w:t>
      </w:r>
      <w:r w:rsidR="00F26D33" w:rsidRPr="00F159F1">
        <w:rPr>
          <w:b/>
          <w:u w:val="single"/>
        </w:rPr>
        <w:t xml:space="preserve"> R</w:t>
      </w:r>
      <w:r w:rsidR="00C61521" w:rsidRPr="00F159F1">
        <w:rPr>
          <w:b/>
          <w:u w:val="single"/>
        </w:rPr>
        <w:t xml:space="preserve">esources. </w:t>
      </w:r>
    </w:p>
    <w:p w14:paraId="36340C04" w14:textId="77777777" w:rsidR="00BA61E4" w:rsidRPr="00F159F1" w:rsidRDefault="00BD43FC" w:rsidP="009557C6">
      <w:pPr>
        <w:pStyle w:val="ListNumber2"/>
        <w:numPr>
          <w:ilvl w:val="0"/>
          <w:numId w:val="56"/>
        </w:numPr>
        <w:rPr>
          <w:b/>
          <w:u w:val="single"/>
        </w:rPr>
      </w:pPr>
      <w:r w:rsidRPr="00F159F1">
        <w:rPr>
          <w:b/>
          <w:u w:val="single"/>
        </w:rPr>
        <w:t xml:space="preserve">The </w:t>
      </w:r>
      <w:r w:rsidR="00C61521" w:rsidRPr="00F159F1">
        <w:rPr>
          <w:b/>
          <w:u w:val="single"/>
        </w:rPr>
        <w:t xml:space="preserve">Retrieve Syslog Event </w:t>
      </w:r>
      <w:r w:rsidR="00D45435" w:rsidRPr="00F159F1">
        <w:rPr>
          <w:b/>
          <w:u w:val="single"/>
        </w:rPr>
        <w:t xml:space="preserve">[ITI-82] </w:t>
      </w:r>
      <w:r w:rsidR="00C61521" w:rsidRPr="00F159F1">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F159F1" w:rsidRDefault="00C61521" w:rsidP="00F83445">
      <w:pPr>
        <w:pStyle w:val="BodyText"/>
        <w:rPr>
          <w:b/>
          <w:u w:val="single"/>
        </w:rPr>
      </w:pPr>
      <w:r w:rsidRPr="00F159F1">
        <w:rPr>
          <w:b/>
          <w:u w:val="single"/>
        </w:rPr>
        <w:t xml:space="preserve">Note that </w:t>
      </w:r>
      <w:r w:rsidR="0010463F" w:rsidRPr="00F159F1">
        <w:rPr>
          <w:b/>
          <w:u w:val="single"/>
        </w:rPr>
        <w:t xml:space="preserve">audit events sent to the Audit Record Repository using Syslog protocol may not conform to </w:t>
      </w:r>
      <w:r w:rsidRPr="00F159F1">
        <w:rPr>
          <w:b/>
          <w:u w:val="single"/>
        </w:rPr>
        <w:t xml:space="preserve">ATNA Audit Events, so the Retrieve Syslog Event </w:t>
      </w:r>
      <w:r w:rsidR="00D45435" w:rsidRPr="00F159F1">
        <w:rPr>
          <w:b/>
          <w:u w:val="single"/>
        </w:rPr>
        <w:t xml:space="preserve">[ITI-82] transaction </w:t>
      </w:r>
      <w:r w:rsidRPr="00F159F1">
        <w:rPr>
          <w:b/>
          <w:u w:val="single"/>
        </w:rPr>
        <w:t xml:space="preserve">enables retrieval of </w:t>
      </w:r>
      <w:r w:rsidR="00BA61E4" w:rsidRPr="00F159F1">
        <w:rPr>
          <w:b/>
          <w:u w:val="single"/>
        </w:rPr>
        <w:t xml:space="preserve">audit records </w:t>
      </w:r>
      <w:r w:rsidRPr="00F159F1">
        <w:rPr>
          <w:b/>
          <w:u w:val="single"/>
        </w:rPr>
        <w:t xml:space="preserve">based on syslog metadata values. </w:t>
      </w:r>
    </w:p>
    <w:p w14:paraId="1CE8AB93" w14:textId="45CFE97E" w:rsidR="00C61521" w:rsidRPr="00F83445" w:rsidRDefault="00C61521" w:rsidP="00D3347A">
      <w:pPr>
        <w:pStyle w:val="BodyText"/>
        <w:rPr>
          <w:b/>
          <w:u w:val="single"/>
        </w:rPr>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15B12D2" w14:textId="35C11651" w:rsidR="00701E2D" w:rsidRPr="00F159F1" w:rsidRDefault="00701E2D" w:rsidP="00701E2D">
      <w:pPr>
        <w:pStyle w:val="EditorInstructions"/>
      </w:pPr>
      <w:r w:rsidRPr="00F159F1">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F159F1">
        <w:t>Event</w:t>
      </w:r>
      <w:r w:rsidRPr="00F159F1">
        <w:t xml:space="preserve">, Retrieve Syslog Event. </w:t>
      </w:r>
    </w:p>
    <w:p w14:paraId="4DEDE3C5" w14:textId="77777777" w:rsidR="00701E2D" w:rsidRPr="00F159F1" w:rsidRDefault="00701E2D" w:rsidP="00701E2D">
      <w:pPr>
        <w:pStyle w:val="BodyText"/>
        <w:rPr>
          <w:rFonts w:eastAsia="Calibri"/>
        </w:rPr>
      </w:pPr>
    </w:p>
    <w:bookmarkStart w:id="37" w:name="_MON_1404371580"/>
    <w:bookmarkEnd w:id="37"/>
    <w:p w14:paraId="3A47E28B" w14:textId="77777777" w:rsidR="00701E2D" w:rsidRPr="00F159F1" w:rsidRDefault="007C33A2" w:rsidP="00701E2D">
      <w:pPr>
        <w:pStyle w:val="FigureTitle"/>
      </w:pPr>
      <w:r w:rsidRPr="00F159F1">
        <w:rPr>
          <w:rFonts w:eastAsia="Calibri"/>
          <w:noProof/>
        </w:rPr>
        <w:object w:dxaOrig="13303" w:dyaOrig="5752" w14:anchorId="063B24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4.5pt;height:286.5pt;mso-width-percent:0;mso-height-percent:0;mso-width-percent:0;mso-height-percent:0" o:ole="">
            <v:imagedata r:id="rId26" o:title=""/>
          </v:shape>
          <o:OLEObject Type="Embed" ProgID="Word.Document.8" ShapeID="_x0000_i1025" DrawAspect="Content" ObjectID="_1627317009" r:id="rId27">
            <o:FieldCodes>\s</o:FieldCodes>
          </o:OLEObject>
        </w:object>
      </w:r>
      <w:r w:rsidR="00701E2D" w:rsidRPr="00F159F1">
        <w:t>Figure 9.1-1: Audit Trail and Node Authentication Diagram</w:t>
      </w:r>
    </w:p>
    <w:p w14:paraId="72D756AA" w14:textId="77777777" w:rsidR="00522AEE" w:rsidRPr="00F159F1" w:rsidRDefault="00522AEE" w:rsidP="00522AEE">
      <w:pPr>
        <w:pStyle w:val="BodyText"/>
      </w:pPr>
    </w:p>
    <w:p w14:paraId="4A249F29" w14:textId="77777777" w:rsidR="00522AEE" w:rsidRPr="00F159F1" w:rsidRDefault="00522AEE" w:rsidP="00522AEE">
      <w:pPr>
        <w:pStyle w:val="EditorInstructions"/>
      </w:pPr>
      <w:r w:rsidRPr="00F159F1">
        <w:rPr>
          <w:bCs/>
        </w:rPr>
        <w:t xml:space="preserve">Editor: In Section 9.1, </w:t>
      </w:r>
      <w:r w:rsidRPr="00F159F1">
        <w:t>Update Table 9.1-1</w:t>
      </w:r>
    </w:p>
    <w:p w14:paraId="79FAB4D8" w14:textId="77777777" w:rsidR="00522AEE" w:rsidRPr="00F159F1" w:rsidRDefault="00522AEE" w:rsidP="00522AEE">
      <w:pPr>
        <w:pStyle w:val="BodyText"/>
      </w:pPr>
    </w:p>
    <w:p w14:paraId="21F8B137" w14:textId="77777777" w:rsidR="00522AEE" w:rsidRPr="00F159F1" w:rsidRDefault="00522AEE" w:rsidP="00522AEE">
      <w:pPr>
        <w:pStyle w:val="TableTitle"/>
      </w:pPr>
      <w:r w:rsidRPr="00F159F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F159F1" w14:paraId="24B547C7" w14:textId="77777777" w:rsidTr="00522AEE">
        <w:trPr>
          <w:cantSplit/>
          <w:tblHeader/>
          <w:jc w:val="center"/>
        </w:trPr>
        <w:tc>
          <w:tcPr>
            <w:tcW w:w="1899" w:type="dxa"/>
            <w:shd w:val="pct15" w:color="auto" w:fill="FFFFFF"/>
          </w:tcPr>
          <w:p w14:paraId="5CB35070" w14:textId="77777777" w:rsidR="00522AEE" w:rsidRPr="00F159F1" w:rsidRDefault="00522AEE" w:rsidP="00522AEE">
            <w:pPr>
              <w:pStyle w:val="TableEntryHeader"/>
              <w:rPr>
                <w:szCs w:val="24"/>
              </w:rPr>
            </w:pPr>
            <w:r w:rsidRPr="00F159F1">
              <w:rPr>
                <w:szCs w:val="24"/>
              </w:rPr>
              <w:t>Actors</w:t>
            </w:r>
          </w:p>
        </w:tc>
        <w:tc>
          <w:tcPr>
            <w:tcW w:w="3330" w:type="dxa"/>
            <w:shd w:val="pct15" w:color="auto" w:fill="FFFFFF"/>
          </w:tcPr>
          <w:p w14:paraId="6621C123" w14:textId="77777777" w:rsidR="00522AEE" w:rsidRPr="00F159F1" w:rsidRDefault="00522AEE" w:rsidP="00522AEE">
            <w:pPr>
              <w:pStyle w:val="TableEntryHeader"/>
              <w:rPr>
                <w:szCs w:val="24"/>
              </w:rPr>
            </w:pPr>
            <w:r w:rsidRPr="00F159F1">
              <w:rPr>
                <w:szCs w:val="24"/>
              </w:rPr>
              <w:t xml:space="preserve">Transactions </w:t>
            </w:r>
          </w:p>
        </w:tc>
        <w:tc>
          <w:tcPr>
            <w:tcW w:w="1530" w:type="dxa"/>
            <w:shd w:val="pct15" w:color="auto" w:fill="FFFFFF"/>
          </w:tcPr>
          <w:p w14:paraId="37FB3D7F" w14:textId="77777777" w:rsidR="00522AEE" w:rsidRPr="00F159F1" w:rsidRDefault="00522AEE" w:rsidP="00522AEE">
            <w:pPr>
              <w:pStyle w:val="TableEntryHeader"/>
              <w:rPr>
                <w:szCs w:val="24"/>
              </w:rPr>
            </w:pPr>
            <w:r w:rsidRPr="00F159F1">
              <w:rPr>
                <w:szCs w:val="24"/>
              </w:rPr>
              <w:t>Optionality</w:t>
            </w:r>
          </w:p>
        </w:tc>
        <w:tc>
          <w:tcPr>
            <w:tcW w:w="1719" w:type="dxa"/>
            <w:shd w:val="pct15" w:color="auto" w:fill="FFFFFF"/>
          </w:tcPr>
          <w:p w14:paraId="3C730C8D" w14:textId="77777777" w:rsidR="00522AEE" w:rsidRPr="00F159F1" w:rsidRDefault="00522AEE" w:rsidP="00522AEE">
            <w:pPr>
              <w:pStyle w:val="TableEntryHeader"/>
              <w:rPr>
                <w:rFonts w:ascii="Times New Roman" w:hAnsi="Times New Roman"/>
                <w:b w:val="0"/>
                <w:i/>
                <w:szCs w:val="24"/>
              </w:rPr>
            </w:pPr>
            <w:r w:rsidRPr="00F159F1">
              <w:rPr>
                <w:szCs w:val="24"/>
              </w:rPr>
              <w:t>Reference</w:t>
            </w:r>
          </w:p>
        </w:tc>
      </w:tr>
      <w:tr w:rsidR="00522AEE" w:rsidRPr="00F159F1" w14:paraId="108FFDE8" w14:textId="77777777" w:rsidTr="00522AEE">
        <w:trPr>
          <w:cantSplit/>
          <w:jc w:val="center"/>
        </w:trPr>
        <w:tc>
          <w:tcPr>
            <w:tcW w:w="1899" w:type="dxa"/>
            <w:vMerge w:val="restart"/>
          </w:tcPr>
          <w:p w14:paraId="598F6CDE" w14:textId="77777777" w:rsidR="00522AEE" w:rsidRPr="00F159F1" w:rsidRDefault="00522AEE" w:rsidP="00522AEE">
            <w:pPr>
              <w:pStyle w:val="TableEntry"/>
              <w:rPr>
                <w:szCs w:val="24"/>
              </w:rPr>
            </w:pPr>
            <w:r w:rsidRPr="00F159F1">
              <w:rPr>
                <w:szCs w:val="24"/>
              </w:rPr>
              <w:t>Audit Record Repository</w:t>
            </w:r>
          </w:p>
        </w:tc>
        <w:tc>
          <w:tcPr>
            <w:tcW w:w="3330" w:type="dxa"/>
          </w:tcPr>
          <w:p w14:paraId="6E5056BD" w14:textId="77777777" w:rsidR="00522AEE" w:rsidRPr="00F159F1" w:rsidRDefault="00522AEE" w:rsidP="00522AEE">
            <w:pPr>
              <w:pStyle w:val="TableEntry"/>
              <w:rPr>
                <w:szCs w:val="24"/>
              </w:rPr>
            </w:pPr>
            <w:r w:rsidRPr="00F159F1">
              <w:rPr>
                <w:szCs w:val="24"/>
              </w:rPr>
              <w:t>Record Audit Event [ITI-20]</w:t>
            </w:r>
          </w:p>
        </w:tc>
        <w:tc>
          <w:tcPr>
            <w:tcW w:w="1530" w:type="dxa"/>
          </w:tcPr>
          <w:p w14:paraId="1B1C858D" w14:textId="77777777" w:rsidR="00522AEE" w:rsidRPr="00F159F1" w:rsidRDefault="00522AEE" w:rsidP="00522AEE">
            <w:pPr>
              <w:pStyle w:val="TableEntry"/>
              <w:jc w:val="center"/>
              <w:rPr>
                <w:szCs w:val="24"/>
              </w:rPr>
            </w:pPr>
            <w:r w:rsidRPr="00F159F1">
              <w:rPr>
                <w:szCs w:val="24"/>
              </w:rPr>
              <w:t>R</w:t>
            </w:r>
          </w:p>
        </w:tc>
        <w:tc>
          <w:tcPr>
            <w:tcW w:w="1719" w:type="dxa"/>
          </w:tcPr>
          <w:p w14:paraId="303C337D" w14:textId="77777777" w:rsidR="00522AEE" w:rsidRPr="00F159F1" w:rsidRDefault="00522AEE" w:rsidP="00522AEE">
            <w:pPr>
              <w:pStyle w:val="TableEntry"/>
              <w:rPr>
                <w:szCs w:val="24"/>
              </w:rPr>
            </w:pPr>
            <w:r w:rsidRPr="00F159F1">
              <w:rPr>
                <w:szCs w:val="24"/>
              </w:rPr>
              <w:t>ITI TF-2a: 3.20</w:t>
            </w:r>
          </w:p>
        </w:tc>
      </w:tr>
      <w:tr w:rsidR="00522AEE" w:rsidRPr="00F159F1" w14:paraId="713D4325" w14:textId="77777777" w:rsidTr="00522AEE">
        <w:trPr>
          <w:cantSplit/>
          <w:jc w:val="center"/>
        </w:trPr>
        <w:tc>
          <w:tcPr>
            <w:tcW w:w="1899" w:type="dxa"/>
            <w:vMerge/>
          </w:tcPr>
          <w:p w14:paraId="7F0C694C" w14:textId="77777777" w:rsidR="00522AEE" w:rsidRPr="00F159F1" w:rsidRDefault="00522AEE" w:rsidP="00522AEE">
            <w:pPr>
              <w:pStyle w:val="TableEntry"/>
              <w:rPr>
                <w:szCs w:val="24"/>
              </w:rPr>
            </w:pPr>
          </w:p>
        </w:tc>
        <w:tc>
          <w:tcPr>
            <w:tcW w:w="3330" w:type="dxa"/>
          </w:tcPr>
          <w:p w14:paraId="1A307568" w14:textId="77777777" w:rsidR="00522AEE" w:rsidRPr="00F159F1" w:rsidRDefault="00522AEE" w:rsidP="00522AEE">
            <w:pPr>
              <w:pStyle w:val="TableEntry"/>
              <w:rPr>
                <w:b/>
                <w:bCs/>
                <w:szCs w:val="24"/>
                <w:u w:val="single"/>
              </w:rPr>
            </w:pPr>
            <w:r w:rsidRPr="00F159F1">
              <w:rPr>
                <w:b/>
                <w:bCs/>
                <w:szCs w:val="24"/>
                <w:u w:val="single"/>
              </w:rPr>
              <w:t>Retrieve ATNA Audit Event [ITI-81]</w:t>
            </w:r>
          </w:p>
        </w:tc>
        <w:tc>
          <w:tcPr>
            <w:tcW w:w="1530" w:type="dxa"/>
          </w:tcPr>
          <w:p w14:paraId="5014E6BB" w14:textId="77777777" w:rsidR="00522AEE" w:rsidRPr="00F159F1" w:rsidRDefault="00522AEE" w:rsidP="00522AEE">
            <w:pPr>
              <w:pStyle w:val="TableEntry"/>
              <w:jc w:val="center"/>
              <w:rPr>
                <w:b/>
                <w:bCs/>
                <w:szCs w:val="24"/>
                <w:u w:val="single"/>
              </w:rPr>
            </w:pPr>
            <w:r w:rsidRPr="00F159F1">
              <w:rPr>
                <w:b/>
                <w:bCs/>
                <w:szCs w:val="24"/>
                <w:u w:val="single"/>
              </w:rPr>
              <w:t>O</w:t>
            </w:r>
          </w:p>
        </w:tc>
        <w:tc>
          <w:tcPr>
            <w:tcW w:w="1719" w:type="dxa"/>
          </w:tcPr>
          <w:p w14:paraId="4CE46681" w14:textId="77777777" w:rsidR="00522AEE" w:rsidRPr="00F159F1" w:rsidRDefault="00522AEE" w:rsidP="00522AEE">
            <w:pPr>
              <w:pStyle w:val="TableEntry"/>
              <w:rPr>
                <w:b/>
                <w:bCs/>
                <w:szCs w:val="24"/>
                <w:u w:val="single"/>
              </w:rPr>
            </w:pPr>
            <w:r w:rsidRPr="00F159F1">
              <w:rPr>
                <w:b/>
                <w:bCs/>
                <w:szCs w:val="24"/>
                <w:u w:val="single"/>
              </w:rPr>
              <w:t>ITI TF-2c: 3.81</w:t>
            </w:r>
          </w:p>
        </w:tc>
      </w:tr>
      <w:tr w:rsidR="00522AEE" w:rsidRPr="00F159F1" w14:paraId="7453D1AC" w14:textId="77777777" w:rsidTr="00522AEE">
        <w:trPr>
          <w:cantSplit/>
          <w:jc w:val="center"/>
        </w:trPr>
        <w:tc>
          <w:tcPr>
            <w:tcW w:w="1899" w:type="dxa"/>
            <w:vMerge/>
          </w:tcPr>
          <w:p w14:paraId="5645CBF0" w14:textId="77777777" w:rsidR="00522AEE" w:rsidRPr="00F159F1" w:rsidRDefault="00522AEE" w:rsidP="00522AEE">
            <w:pPr>
              <w:pStyle w:val="TableEntry"/>
              <w:rPr>
                <w:szCs w:val="24"/>
              </w:rPr>
            </w:pPr>
          </w:p>
        </w:tc>
        <w:tc>
          <w:tcPr>
            <w:tcW w:w="3330" w:type="dxa"/>
          </w:tcPr>
          <w:p w14:paraId="4EADACCC" w14:textId="77777777" w:rsidR="00522AEE" w:rsidRPr="00F159F1" w:rsidRDefault="00522AEE" w:rsidP="00522AEE">
            <w:pPr>
              <w:pStyle w:val="TableEntry"/>
              <w:rPr>
                <w:b/>
                <w:bCs/>
                <w:szCs w:val="24"/>
                <w:u w:val="single"/>
              </w:rPr>
            </w:pPr>
            <w:r w:rsidRPr="00F159F1">
              <w:rPr>
                <w:b/>
                <w:bCs/>
                <w:szCs w:val="24"/>
                <w:u w:val="single"/>
              </w:rPr>
              <w:t>Retrieve Syslog Event [ITI-82]</w:t>
            </w:r>
          </w:p>
        </w:tc>
        <w:tc>
          <w:tcPr>
            <w:tcW w:w="1530" w:type="dxa"/>
          </w:tcPr>
          <w:p w14:paraId="77CAFC8D" w14:textId="77777777" w:rsidR="00522AEE" w:rsidRPr="00F159F1" w:rsidRDefault="00522AEE" w:rsidP="00522AEE">
            <w:pPr>
              <w:pStyle w:val="TableEntry"/>
              <w:jc w:val="center"/>
              <w:rPr>
                <w:b/>
                <w:bCs/>
                <w:szCs w:val="24"/>
                <w:u w:val="single"/>
              </w:rPr>
            </w:pPr>
            <w:r w:rsidRPr="00F159F1">
              <w:rPr>
                <w:b/>
                <w:bCs/>
                <w:szCs w:val="24"/>
                <w:u w:val="single"/>
              </w:rPr>
              <w:t>O</w:t>
            </w:r>
          </w:p>
        </w:tc>
        <w:tc>
          <w:tcPr>
            <w:tcW w:w="1719" w:type="dxa"/>
          </w:tcPr>
          <w:p w14:paraId="4147A363" w14:textId="77777777" w:rsidR="00522AEE" w:rsidRPr="00F159F1" w:rsidRDefault="00522AEE" w:rsidP="00522AEE">
            <w:pPr>
              <w:pStyle w:val="TableEntry"/>
              <w:rPr>
                <w:b/>
                <w:bCs/>
                <w:szCs w:val="24"/>
                <w:u w:val="single"/>
              </w:rPr>
            </w:pPr>
            <w:r w:rsidRPr="00F159F1">
              <w:rPr>
                <w:b/>
                <w:bCs/>
                <w:szCs w:val="24"/>
                <w:u w:val="single"/>
              </w:rPr>
              <w:t>ITI TF-2c: 3.82</w:t>
            </w:r>
          </w:p>
        </w:tc>
      </w:tr>
      <w:tr w:rsidR="00522AEE" w:rsidRPr="00F159F1" w14:paraId="54E55377" w14:textId="77777777" w:rsidTr="00522AEE">
        <w:trPr>
          <w:cantSplit/>
          <w:jc w:val="center"/>
        </w:trPr>
        <w:tc>
          <w:tcPr>
            <w:tcW w:w="1899" w:type="dxa"/>
            <w:vMerge w:val="restart"/>
          </w:tcPr>
          <w:p w14:paraId="2FB646CF" w14:textId="77777777" w:rsidR="00522AEE" w:rsidRPr="00F159F1" w:rsidRDefault="00522AEE" w:rsidP="00522AEE">
            <w:pPr>
              <w:pStyle w:val="TableEntry"/>
              <w:rPr>
                <w:b/>
                <w:bCs/>
                <w:szCs w:val="24"/>
                <w:u w:val="single"/>
              </w:rPr>
            </w:pPr>
            <w:r w:rsidRPr="00F159F1">
              <w:rPr>
                <w:b/>
                <w:bCs/>
                <w:szCs w:val="24"/>
                <w:u w:val="single"/>
              </w:rPr>
              <w:t>Audit Consumer</w:t>
            </w:r>
          </w:p>
        </w:tc>
        <w:tc>
          <w:tcPr>
            <w:tcW w:w="3330" w:type="dxa"/>
          </w:tcPr>
          <w:p w14:paraId="7EC731FC" w14:textId="77777777" w:rsidR="00522AEE" w:rsidRPr="00F159F1" w:rsidRDefault="00522AEE" w:rsidP="00522AEE">
            <w:pPr>
              <w:pStyle w:val="TableEntry"/>
              <w:rPr>
                <w:b/>
                <w:bCs/>
                <w:szCs w:val="24"/>
                <w:u w:val="single"/>
              </w:rPr>
            </w:pPr>
            <w:r w:rsidRPr="00F159F1">
              <w:rPr>
                <w:b/>
                <w:bCs/>
                <w:szCs w:val="24"/>
                <w:u w:val="single"/>
              </w:rPr>
              <w:t>Retrieve ATNA Audit Event [ITI-81]</w:t>
            </w:r>
          </w:p>
        </w:tc>
        <w:tc>
          <w:tcPr>
            <w:tcW w:w="1530" w:type="dxa"/>
          </w:tcPr>
          <w:p w14:paraId="3AD598FE" w14:textId="77777777" w:rsidR="00522AEE" w:rsidRPr="00F159F1" w:rsidRDefault="00522AEE" w:rsidP="00522AEE">
            <w:pPr>
              <w:pStyle w:val="TableEntry"/>
              <w:jc w:val="center"/>
              <w:rPr>
                <w:b/>
                <w:bCs/>
                <w:szCs w:val="24"/>
                <w:u w:val="single"/>
              </w:rPr>
            </w:pPr>
            <w:r w:rsidRPr="00F159F1">
              <w:rPr>
                <w:b/>
                <w:bCs/>
                <w:szCs w:val="24"/>
                <w:u w:val="single"/>
              </w:rPr>
              <w:t>O</w:t>
            </w:r>
          </w:p>
        </w:tc>
        <w:tc>
          <w:tcPr>
            <w:tcW w:w="1719" w:type="dxa"/>
          </w:tcPr>
          <w:p w14:paraId="2F5B1946" w14:textId="77777777" w:rsidR="00522AEE" w:rsidRPr="00F159F1" w:rsidRDefault="00522AEE" w:rsidP="00522AEE">
            <w:pPr>
              <w:pStyle w:val="TableEntry"/>
              <w:rPr>
                <w:b/>
                <w:bCs/>
                <w:szCs w:val="24"/>
                <w:u w:val="single"/>
              </w:rPr>
            </w:pPr>
            <w:r w:rsidRPr="00F159F1">
              <w:rPr>
                <w:b/>
                <w:bCs/>
                <w:szCs w:val="24"/>
                <w:u w:val="single"/>
              </w:rPr>
              <w:t>ITI TF-2c: 3.81</w:t>
            </w:r>
          </w:p>
        </w:tc>
      </w:tr>
      <w:tr w:rsidR="00522AEE" w:rsidRPr="00F159F1" w14:paraId="4D7E2EC8" w14:textId="77777777" w:rsidTr="00522AEE">
        <w:trPr>
          <w:cantSplit/>
          <w:jc w:val="center"/>
        </w:trPr>
        <w:tc>
          <w:tcPr>
            <w:tcW w:w="1899" w:type="dxa"/>
            <w:vMerge/>
          </w:tcPr>
          <w:p w14:paraId="7CBFEF8B" w14:textId="77777777" w:rsidR="00522AEE" w:rsidRPr="00F159F1" w:rsidRDefault="00522AEE" w:rsidP="00522AEE">
            <w:pPr>
              <w:pStyle w:val="TableEntry"/>
              <w:rPr>
                <w:szCs w:val="24"/>
              </w:rPr>
            </w:pPr>
          </w:p>
        </w:tc>
        <w:tc>
          <w:tcPr>
            <w:tcW w:w="3330" w:type="dxa"/>
          </w:tcPr>
          <w:p w14:paraId="6A55963D" w14:textId="77777777" w:rsidR="00522AEE" w:rsidRPr="00F159F1" w:rsidRDefault="00522AEE" w:rsidP="00522AEE">
            <w:pPr>
              <w:pStyle w:val="TableEntry"/>
              <w:rPr>
                <w:b/>
                <w:bCs/>
                <w:szCs w:val="24"/>
                <w:u w:val="single"/>
              </w:rPr>
            </w:pPr>
            <w:r w:rsidRPr="00F159F1">
              <w:rPr>
                <w:b/>
                <w:bCs/>
                <w:szCs w:val="24"/>
                <w:u w:val="single"/>
              </w:rPr>
              <w:t>Retrieve Syslog Event [ITI-82]</w:t>
            </w:r>
          </w:p>
        </w:tc>
        <w:tc>
          <w:tcPr>
            <w:tcW w:w="1530" w:type="dxa"/>
          </w:tcPr>
          <w:p w14:paraId="70718DFB" w14:textId="77777777" w:rsidR="00522AEE" w:rsidRPr="00F159F1" w:rsidRDefault="00522AEE" w:rsidP="00522AEE">
            <w:pPr>
              <w:pStyle w:val="TableEntry"/>
              <w:jc w:val="center"/>
              <w:rPr>
                <w:b/>
                <w:bCs/>
                <w:szCs w:val="24"/>
                <w:u w:val="single"/>
              </w:rPr>
            </w:pPr>
            <w:r w:rsidRPr="00F159F1">
              <w:rPr>
                <w:b/>
                <w:bCs/>
                <w:szCs w:val="24"/>
                <w:u w:val="single"/>
              </w:rPr>
              <w:t>O</w:t>
            </w:r>
          </w:p>
        </w:tc>
        <w:tc>
          <w:tcPr>
            <w:tcW w:w="1719" w:type="dxa"/>
          </w:tcPr>
          <w:p w14:paraId="4F60BEA2" w14:textId="77777777" w:rsidR="00522AEE" w:rsidRPr="00F159F1" w:rsidRDefault="00522AEE" w:rsidP="00522AEE">
            <w:pPr>
              <w:pStyle w:val="TableEntry"/>
              <w:rPr>
                <w:b/>
                <w:bCs/>
                <w:szCs w:val="24"/>
                <w:u w:val="single"/>
              </w:rPr>
            </w:pPr>
            <w:r w:rsidRPr="00F159F1">
              <w:rPr>
                <w:b/>
                <w:bCs/>
                <w:szCs w:val="24"/>
                <w:u w:val="single"/>
              </w:rPr>
              <w:t>ITI TF-2c: 3.82</w:t>
            </w:r>
          </w:p>
        </w:tc>
      </w:tr>
      <w:tr w:rsidR="00AE2480" w:rsidRPr="00F159F1" w14:paraId="1186B599" w14:textId="77777777" w:rsidTr="00522AEE">
        <w:trPr>
          <w:cantSplit/>
          <w:jc w:val="center"/>
        </w:trPr>
        <w:tc>
          <w:tcPr>
            <w:tcW w:w="1899" w:type="dxa"/>
          </w:tcPr>
          <w:p w14:paraId="2D16F3A1" w14:textId="35F1919C" w:rsidR="00AE2480" w:rsidRPr="00F159F1" w:rsidRDefault="00AE2480" w:rsidP="00AE2480">
            <w:pPr>
              <w:pStyle w:val="TableEntry"/>
              <w:rPr>
                <w:szCs w:val="24"/>
              </w:rPr>
            </w:pPr>
            <w:r w:rsidRPr="00F159F1">
              <w:rPr>
                <w:szCs w:val="24"/>
              </w:rPr>
              <w:t>Audit Record Forwarder</w:t>
            </w:r>
          </w:p>
        </w:tc>
        <w:tc>
          <w:tcPr>
            <w:tcW w:w="3330" w:type="dxa"/>
          </w:tcPr>
          <w:p w14:paraId="648D2501" w14:textId="0F6BD442" w:rsidR="00AE2480" w:rsidRPr="00F159F1" w:rsidRDefault="00AE2480" w:rsidP="00AE2480">
            <w:pPr>
              <w:pStyle w:val="TableEntry"/>
              <w:rPr>
                <w:szCs w:val="24"/>
              </w:rPr>
            </w:pPr>
            <w:r w:rsidRPr="00F159F1">
              <w:rPr>
                <w:szCs w:val="24"/>
              </w:rPr>
              <w:t>Record Audit Event [ITI-20]</w:t>
            </w:r>
          </w:p>
        </w:tc>
        <w:tc>
          <w:tcPr>
            <w:tcW w:w="1530" w:type="dxa"/>
          </w:tcPr>
          <w:p w14:paraId="15D17613" w14:textId="36BA9F80" w:rsidR="00AE2480" w:rsidRPr="00F159F1" w:rsidRDefault="00AE2480" w:rsidP="00AE2480">
            <w:pPr>
              <w:pStyle w:val="TableEntry"/>
              <w:jc w:val="center"/>
              <w:rPr>
                <w:szCs w:val="24"/>
              </w:rPr>
            </w:pPr>
            <w:r w:rsidRPr="00F159F1">
              <w:rPr>
                <w:szCs w:val="24"/>
              </w:rPr>
              <w:t>R</w:t>
            </w:r>
          </w:p>
        </w:tc>
        <w:tc>
          <w:tcPr>
            <w:tcW w:w="1719" w:type="dxa"/>
          </w:tcPr>
          <w:p w14:paraId="1FAB8129" w14:textId="3085BBD5" w:rsidR="00AE2480" w:rsidRPr="00F159F1" w:rsidRDefault="00AE2480" w:rsidP="00AE2480">
            <w:pPr>
              <w:pStyle w:val="TableEntry"/>
              <w:rPr>
                <w:szCs w:val="24"/>
              </w:rPr>
            </w:pPr>
            <w:r w:rsidRPr="00F159F1">
              <w:rPr>
                <w:szCs w:val="24"/>
              </w:rPr>
              <w:t>ITI TF-2a: 3.20</w:t>
            </w:r>
          </w:p>
        </w:tc>
      </w:tr>
      <w:tr w:rsidR="00AE2480" w:rsidRPr="00F159F1" w14:paraId="764866A7" w14:textId="77777777" w:rsidTr="00522AEE">
        <w:trPr>
          <w:cantSplit/>
          <w:jc w:val="center"/>
        </w:trPr>
        <w:tc>
          <w:tcPr>
            <w:tcW w:w="1899" w:type="dxa"/>
            <w:vMerge w:val="restart"/>
          </w:tcPr>
          <w:p w14:paraId="7CD59801" w14:textId="77777777" w:rsidR="00AE2480" w:rsidRPr="00F159F1" w:rsidRDefault="00AE2480" w:rsidP="00AE2480">
            <w:pPr>
              <w:pStyle w:val="TableEntry"/>
              <w:rPr>
                <w:szCs w:val="24"/>
              </w:rPr>
            </w:pPr>
            <w:r w:rsidRPr="00F159F1">
              <w:rPr>
                <w:szCs w:val="24"/>
              </w:rPr>
              <w:t>Secure Node</w:t>
            </w:r>
          </w:p>
        </w:tc>
        <w:tc>
          <w:tcPr>
            <w:tcW w:w="3330" w:type="dxa"/>
          </w:tcPr>
          <w:p w14:paraId="2935470A" w14:textId="77777777" w:rsidR="00AE2480" w:rsidRPr="00F159F1" w:rsidRDefault="00AE2480" w:rsidP="00AE2480">
            <w:pPr>
              <w:pStyle w:val="TableEntry"/>
              <w:rPr>
                <w:szCs w:val="24"/>
              </w:rPr>
            </w:pPr>
            <w:r w:rsidRPr="00F159F1">
              <w:rPr>
                <w:szCs w:val="24"/>
              </w:rPr>
              <w:t>Authenticate Node [ITI-19]</w:t>
            </w:r>
          </w:p>
        </w:tc>
        <w:tc>
          <w:tcPr>
            <w:tcW w:w="1530" w:type="dxa"/>
          </w:tcPr>
          <w:p w14:paraId="7BF31B07" w14:textId="77777777" w:rsidR="00AE2480" w:rsidRPr="00F159F1" w:rsidRDefault="00AE2480" w:rsidP="00AE2480">
            <w:pPr>
              <w:pStyle w:val="TableEntry"/>
              <w:jc w:val="center"/>
              <w:rPr>
                <w:szCs w:val="24"/>
              </w:rPr>
            </w:pPr>
            <w:r w:rsidRPr="00F159F1">
              <w:rPr>
                <w:szCs w:val="24"/>
              </w:rPr>
              <w:t>R</w:t>
            </w:r>
          </w:p>
        </w:tc>
        <w:tc>
          <w:tcPr>
            <w:tcW w:w="1719" w:type="dxa"/>
          </w:tcPr>
          <w:p w14:paraId="3860D7ED" w14:textId="77777777" w:rsidR="00AE2480" w:rsidRPr="00F159F1" w:rsidRDefault="00AE2480" w:rsidP="00AE2480">
            <w:pPr>
              <w:pStyle w:val="TableEntry"/>
              <w:rPr>
                <w:szCs w:val="24"/>
              </w:rPr>
            </w:pPr>
            <w:r w:rsidRPr="00F159F1">
              <w:rPr>
                <w:szCs w:val="24"/>
              </w:rPr>
              <w:t>ITI TF-2a: 3.19</w:t>
            </w:r>
          </w:p>
        </w:tc>
      </w:tr>
      <w:tr w:rsidR="00AE2480" w:rsidRPr="00F159F1" w14:paraId="3F85066D" w14:textId="77777777" w:rsidTr="00522AEE">
        <w:trPr>
          <w:cantSplit/>
          <w:jc w:val="center"/>
        </w:trPr>
        <w:tc>
          <w:tcPr>
            <w:tcW w:w="1899" w:type="dxa"/>
            <w:vMerge/>
          </w:tcPr>
          <w:p w14:paraId="5297006A" w14:textId="77777777" w:rsidR="00AE2480" w:rsidRPr="00F159F1" w:rsidRDefault="00AE2480" w:rsidP="00AE2480">
            <w:pPr>
              <w:pStyle w:val="TableEntry"/>
              <w:rPr>
                <w:szCs w:val="24"/>
              </w:rPr>
            </w:pPr>
          </w:p>
        </w:tc>
        <w:tc>
          <w:tcPr>
            <w:tcW w:w="3330" w:type="dxa"/>
          </w:tcPr>
          <w:p w14:paraId="05F7C425" w14:textId="77777777" w:rsidR="00AE2480" w:rsidRPr="00F159F1" w:rsidRDefault="00AE2480" w:rsidP="00AE2480">
            <w:pPr>
              <w:pStyle w:val="TableEntry"/>
              <w:rPr>
                <w:szCs w:val="24"/>
              </w:rPr>
            </w:pPr>
            <w:r w:rsidRPr="00F159F1">
              <w:rPr>
                <w:szCs w:val="24"/>
              </w:rPr>
              <w:t>Record Audit Event [ITI-20]</w:t>
            </w:r>
          </w:p>
        </w:tc>
        <w:tc>
          <w:tcPr>
            <w:tcW w:w="1530" w:type="dxa"/>
          </w:tcPr>
          <w:p w14:paraId="0D2C668F" w14:textId="77777777" w:rsidR="00AE2480" w:rsidRPr="00F159F1" w:rsidRDefault="00AE2480" w:rsidP="00AE2480">
            <w:pPr>
              <w:pStyle w:val="TableEntry"/>
              <w:jc w:val="center"/>
              <w:rPr>
                <w:szCs w:val="24"/>
              </w:rPr>
            </w:pPr>
            <w:r w:rsidRPr="00F159F1">
              <w:rPr>
                <w:szCs w:val="24"/>
              </w:rPr>
              <w:t>R</w:t>
            </w:r>
          </w:p>
        </w:tc>
        <w:tc>
          <w:tcPr>
            <w:tcW w:w="1719" w:type="dxa"/>
          </w:tcPr>
          <w:p w14:paraId="7B672861" w14:textId="77777777" w:rsidR="00AE2480" w:rsidRPr="00F159F1" w:rsidRDefault="00AE2480" w:rsidP="00AE2480">
            <w:pPr>
              <w:pStyle w:val="TableEntry"/>
              <w:rPr>
                <w:szCs w:val="24"/>
              </w:rPr>
            </w:pPr>
            <w:r w:rsidRPr="00F159F1">
              <w:rPr>
                <w:szCs w:val="24"/>
              </w:rPr>
              <w:t>ITI TF-2a: 3.20</w:t>
            </w:r>
          </w:p>
        </w:tc>
      </w:tr>
      <w:tr w:rsidR="00AE2480" w:rsidRPr="00F159F1" w14:paraId="7360D5FA" w14:textId="77777777" w:rsidTr="00522AEE">
        <w:trPr>
          <w:cantSplit/>
          <w:jc w:val="center"/>
        </w:trPr>
        <w:tc>
          <w:tcPr>
            <w:tcW w:w="1899" w:type="dxa"/>
            <w:vMerge w:val="restart"/>
          </w:tcPr>
          <w:p w14:paraId="6D5460BB" w14:textId="77777777" w:rsidR="00AE2480" w:rsidRPr="00F159F1" w:rsidRDefault="00AE2480" w:rsidP="00AE2480">
            <w:pPr>
              <w:pStyle w:val="TableEntry"/>
              <w:rPr>
                <w:szCs w:val="24"/>
              </w:rPr>
            </w:pPr>
            <w:r w:rsidRPr="00F159F1">
              <w:rPr>
                <w:szCs w:val="24"/>
              </w:rPr>
              <w:t>Secure Application</w:t>
            </w:r>
          </w:p>
          <w:p w14:paraId="590FDDAB" w14:textId="77777777" w:rsidR="00AE2480" w:rsidRPr="00F159F1" w:rsidRDefault="00AE2480" w:rsidP="00AE2480">
            <w:pPr>
              <w:pStyle w:val="TableEntry"/>
              <w:rPr>
                <w:szCs w:val="24"/>
              </w:rPr>
            </w:pPr>
          </w:p>
        </w:tc>
        <w:tc>
          <w:tcPr>
            <w:tcW w:w="3330" w:type="dxa"/>
          </w:tcPr>
          <w:p w14:paraId="50B7CD26" w14:textId="77777777" w:rsidR="00AE2480" w:rsidRPr="00F159F1" w:rsidRDefault="00AE2480" w:rsidP="00AE2480">
            <w:pPr>
              <w:pStyle w:val="TableEntry"/>
              <w:rPr>
                <w:szCs w:val="24"/>
              </w:rPr>
            </w:pPr>
            <w:r w:rsidRPr="00F159F1">
              <w:rPr>
                <w:szCs w:val="24"/>
              </w:rPr>
              <w:t>Authenticate Node [ITI-19]</w:t>
            </w:r>
          </w:p>
        </w:tc>
        <w:tc>
          <w:tcPr>
            <w:tcW w:w="1530" w:type="dxa"/>
          </w:tcPr>
          <w:p w14:paraId="36461774" w14:textId="77777777" w:rsidR="00AE2480" w:rsidRPr="00F159F1" w:rsidRDefault="00AE2480" w:rsidP="00AE2480">
            <w:pPr>
              <w:pStyle w:val="TableEntry"/>
              <w:jc w:val="center"/>
              <w:rPr>
                <w:szCs w:val="24"/>
              </w:rPr>
            </w:pPr>
            <w:r w:rsidRPr="00F159F1">
              <w:rPr>
                <w:szCs w:val="24"/>
              </w:rPr>
              <w:t>R</w:t>
            </w:r>
          </w:p>
        </w:tc>
        <w:tc>
          <w:tcPr>
            <w:tcW w:w="1719" w:type="dxa"/>
          </w:tcPr>
          <w:p w14:paraId="39FE7F27" w14:textId="77777777" w:rsidR="00AE2480" w:rsidRPr="00F159F1" w:rsidRDefault="00AE2480" w:rsidP="00AE2480">
            <w:pPr>
              <w:pStyle w:val="TableEntry"/>
              <w:rPr>
                <w:szCs w:val="24"/>
              </w:rPr>
            </w:pPr>
            <w:r w:rsidRPr="00F159F1">
              <w:rPr>
                <w:szCs w:val="24"/>
              </w:rPr>
              <w:t>ITI TF-2a: 3.19</w:t>
            </w:r>
          </w:p>
        </w:tc>
      </w:tr>
      <w:tr w:rsidR="00AE2480" w:rsidRPr="00F159F1" w14:paraId="444E1596" w14:textId="77777777" w:rsidTr="00522AEE">
        <w:trPr>
          <w:cantSplit/>
          <w:trHeight w:val="330"/>
          <w:jc w:val="center"/>
        </w:trPr>
        <w:tc>
          <w:tcPr>
            <w:tcW w:w="1899" w:type="dxa"/>
            <w:vMerge/>
          </w:tcPr>
          <w:p w14:paraId="64FDDDB7" w14:textId="77777777" w:rsidR="00AE2480" w:rsidRPr="00F159F1" w:rsidRDefault="00AE2480" w:rsidP="00AE2480">
            <w:pPr>
              <w:pStyle w:val="TableEntry"/>
              <w:rPr>
                <w:szCs w:val="24"/>
              </w:rPr>
            </w:pPr>
          </w:p>
        </w:tc>
        <w:tc>
          <w:tcPr>
            <w:tcW w:w="3330" w:type="dxa"/>
          </w:tcPr>
          <w:p w14:paraId="7A2FA618" w14:textId="77777777" w:rsidR="00AE2480" w:rsidRPr="00F159F1" w:rsidRDefault="00AE2480" w:rsidP="00AE2480">
            <w:pPr>
              <w:pStyle w:val="TableEntry"/>
              <w:rPr>
                <w:szCs w:val="24"/>
              </w:rPr>
            </w:pPr>
            <w:r w:rsidRPr="00F159F1">
              <w:rPr>
                <w:bCs/>
                <w:szCs w:val="24"/>
              </w:rPr>
              <w:t>Record Audit Event [ITI-20]</w:t>
            </w:r>
          </w:p>
        </w:tc>
        <w:tc>
          <w:tcPr>
            <w:tcW w:w="1530" w:type="dxa"/>
          </w:tcPr>
          <w:p w14:paraId="1103E726" w14:textId="77777777" w:rsidR="00AE2480" w:rsidRPr="00F159F1" w:rsidRDefault="00AE2480" w:rsidP="00AE2480">
            <w:pPr>
              <w:pStyle w:val="TableEntry"/>
              <w:jc w:val="center"/>
              <w:rPr>
                <w:szCs w:val="24"/>
              </w:rPr>
            </w:pPr>
            <w:r w:rsidRPr="00F159F1">
              <w:rPr>
                <w:bCs/>
                <w:szCs w:val="24"/>
              </w:rPr>
              <w:t>R</w:t>
            </w:r>
          </w:p>
        </w:tc>
        <w:tc>
          <w:tcPr>
            <w:tcW w:w="1719" w:type="dxa"/>
          </w:tcPr>
          <w:p w14:paraId="5DC75D2B" w14:textId="77777777" w:rsidR="00AE2480" w:rsidRPr="00F159F1" w:rsidRDefault="00AE2480" w:rsidP="00AE2480">
            <w:pPr>
              <w:pStyle w:val="TableEntry"/>
              <w:rPr>
                <w:szCs w:val="24"/>
              </w:rPr>
            </w:pPr>
            <w:r w:rsidRPr="00F159F1">
              <w:rPr>
                <w:szCs w:val="24"/>
              </w:rPr>
              <w:t>ITI TF-2a: 3.20</w:t>
            </w:r>
          </w:p>
        </w:tc>
      </w:tr>
    </w:tbl>
    <w:p w14:paraId="543D5225" w14:textId="77777777" w:rsidR="00522AEE" w:rsidRPr="00F159F1" w:rsidRDefault="00522AEE" w:rsidP="00D3347A">
      <w:pPr>
        <w:pStyle w:val="BodyText"/>
      </w:pPr>
    </w:p>
    <w:p w14:paraId="7F687AB8" w14:textId="7406ABE6" w:rsidR="00870631" w:rsidRPr="00F159F1" w:rsidRDefault="00870631" w:rsidP="00870631">
      <w:pPr>
        <w:pStyle w:val="EditorInstructions"/>
      </w:pPr>
      <w:bookmarkStart w:id="38" w:name="_Toc237146004"/>
      <w:bookmarkStart w:id="39" w:name="_MON_1404371725"/>
      <w:bookmarkStart w:id="40" w:name="_MON_1428560890"/>
      <w:bookmarkStart w:id="41" w:name="_MON_1404306927"/>
      <w:bookmarkStart w:id="42" w:name="_MON_1404371546"/>
      <w:bookmarkStart w:id="43" w:name="_MON_1373023740"/>
      <w:bookmarkStart w:id="44" w:name="_MON_1373023784"/>
      <w:bookmarkStart w:id="45" w:name="_MON_1373023425"/>
      <w:bookmarkStart w:id="46" w:name="_MON_1373023455"/>
      <w:bookmarkEnd w:id="38"/>
      <w:bookmarkEnd w:id="39"/>
      <w:bookmarkEnd w:id="40"/>
      <w:bookmarkEnd w:id="41"/>
      <w:bookmarkEnd w:id="42"/>
      <w:bookmarkEnd w:id="43"/>
      <w:bookmarkEnd w:id="44"/>
      <w:bookmarkEnd w:id="45"/>
      <w:bookmarkEnd w:id="46"/>
      <w:r w:rsidRPr="00F159F1">
        <w:rPr>
          <w:bCs/>
        </w:rPr>
        <w:lastRenderedPageBreak/>
        <w:t xml:space="preserve">Editor: Update </w:t>
      </w:r>
      <w:r w:rsidR="00A5338F" w:rsidRPr="00F159F1">
        <w:rPr>
          <w:bCs/>
        </w:rPr>
        <w:t>Section</w:t>
      </w:r>
      <w:r w:rsidRPr="00F159F1">
        <w:rPr>
          <w:bCs/>
        </w:rPr>
        <w:t xml:space="preserve"> 9.1.1.3 as follows:</w:t>
      </w:r>
    </w:p>
    <w:p w14:paraId="6638E27F" w14:textId="77777777" w:rsidR="00870631" w:rsidRPr="00F159F1" w:rsidRDefault="00870631" w:rsidP="00626DF9">
      <w:pPr>
        <w:pStyle w:val="BodyText"/>
      </w:pPr>
    </w:p>
    <w:p w14:paraId="2F561381" w14:textId="77777777" w:rsidR="00870631" w:rsidRPr="00F159F1" w:rsidRDefault="00870631" w:rsidP="00870631">
      <w:pPr>
        <w:pStyle w:val="Heading4"/>
        <w:numPr>
          <w:ilvl w:val="0"/>
          <w:numId w:val="0"/>
        </w:numPr>
        <w:rPr>
          <w:noProof w:val="0"/>
        </w:rPr>
      </w:pPr>
      <w:bookmarkStart w:id="47" w:name="_Toc325615862"/>
      <w:bookmarkStart w:id="48" w:name="_Toc16703851"/>
      <w:r w:rsidRPr="00F159F1">
        <w:rPr>
          <w:noProof w:val="0"/>
        </w:rPr>
        <w:t>9.1.1.3 Audit Record Repository</w:t>
      </w:r>
      <w:bookmarkEnd w:id="47"/>
      <w:bookmarkEnd w:id="48"/>
    </w:p>
    <w:p w14:paraId="14370EE3" w14:textId="571FCE6D" w:rsidR="00870631" w:rsidRPr="00F159F1" w:rsidRDefault="00870631" w:rsidP="007A7438">
      <w:pPr>
        <w:pStyle w:val="BodyText"/>
      </w:pPr>
      <w:r w:rsidRPr="00F159F1">
        <w:t>The Audit Record Repository receives event audit reports and stores them</w:t>
      </w:r>
      <w:r w:rsidR="00AF131C" w:rsidRPr="00F159F1">
        <w:t xml:space="preserve">. </w:t>
      </w:r>
      <w:r w:rsidRPr="00F159F1">
        <w:t>It may be part of a federated network of repositories</w:t>
      </w:r>
      <w:r w:rsidR="00AF131C" w:rsidRPr="00F159F1">
        <w:t xml:space="preserve">. </w:t>
      </w:r>
      <w:r w:rsidRPr="00F159F1">
        <w:t>It is expected to have analysis and reporting capabilities, but those capabilities are not specified as part of this profile</w:t>
      </w:r>
      <w:r w:rsidR="00AF131C" w:rsidRPr="00F159F1">
        <w:t xml:space="preserve">. </w:t>
      </w:r>
      <w:r w:rsidRPr="00F159F1">
        <w:t>This profile does not specify the capacity of an Audit Record Repository, because the variety of deployment needs makes it impractical to set requirements for the event report volume or capacity needed.</w:t>
      </w:r>
    </w:p>
    <w:p w14:paraId="1F42D7D5" w14:textId="3CC3B353" w:rsidR="00870631" w:rsidRPr="00F159F1" w:rsidRDefault="00870631" w:rsidP="007A7438">
      <w:pPr>
        <w:pStyle w:val="BodyText"/>
      </w:pPr>
      <w:r w:rsidRPr="00F159F1">
        <w:t>The Audit Repository shall support:</w:t>
      </w:r>
    </w:p>
    <w:p w14:paraId="625ED726" w14:textId="36DE9805" w:rsidR="00870631" w:rsidRPr="00F159F1" w:rsidRDefault="00870631" w:rsidP="00204712">
      <w:pPr>
        <w:pStyle w:val="ListNumber2"/>
        <w:numPr>
          <w:ilvl w:val="0"/>
          <w:numId w:val="60"/>
        </w:numPr>
        <w:rPr>
          <w:b/>
          <w:bCs/>
          <w:u w:val="single"/>
        </w:rPr>
      </w:pPr>
      <w:r w:rsidRPr="00F159F1">
        <w:rPr>
          <w:b/>
          <w:bCs/>
          <w:strike/>
        </w:rPr>
        <w:t>Both</w:t>
      </w:r>
      <w:r w:rsidR="00522AEE" w:rsidRPr="00F159F1">
        <w:rPr>
          <w:b/>
          <w:bCs/>
          <w:u w:val="single"/>
        </w:rPr>
        <w:t>At least one of the</w:t>
      </w:r>
      <w:r w:rsidR="009557C6" w:rsidRPr="00F159F1">
        <w:rPr>
          <w:b/>
          <w:bCs/>
          <w:u w:val="single"/>
        </w:rPr>
        <w:t xml:space="preserve"> </w:t>
      </w:r>
      <w:r w:rsidRPr="00F159F1">
        <w:t>audit transport mechanisms specified in ITI TF-2a: 3.20</w:t>
      </w:r>
      <w:r w:rsidR="00AB5B2F" w:rsidRPr="00F159F1">
        <w:t xml:space="preserve"> </w:t>
      </w:r>
      <w:r w:rsidR="00AB5B2F" w:rsidRPr="00F159F1">
        <w:rPr>
          <w:b/>
          <w:bCs/>
          <w:u w:val="single"/>
        </w:rPr>
        <w:t>(See Table 9.2-1)</w:t>
      </w:r>
      <w:r w:rsidRPr="00F159F1">
        <w:rPr>
          <w:b/>
          <w:bCs/>
          <w:u w:val="single"/>
        </w:rPr>
        <w:t xml:space="preserve">. </w:t>
      </w:r>
    </w:p>
    <w:p w14:paraId="6B70C5A9" w14:textId="147AD927" w:rsidR="00870631" w:rsidRPr="00F159F1" w:rsidRDefault="00870631" w:rsidP="00204712">
      <w:pPr>
        <w:pStyle w:val="ListNumber2"/>
        <w:numPr>
          <w:ilvl w:val="0"/>
          <w:numId w:val="60"/>
        </w:numPr>
      </w:pPr>
      <w:r w:rsidRPr="00F159F1">
        <w:t xml:space="preserve">Receipt of </w:t>
      </w:r>
      <w:r w:rsidR="00522AEE" w:rsidRPr="00F159F1">
        <w:rPr>
          <w:b/>
          <w:bCs/>
          <w:u w:val="single"/>
        </w:rPr>
        <w:t>at least one of the</w:t>
      </w:r>
      <w:r w:rsidR="00522AEE" w:rsidRPr="00F159F1">
        <w:t xml:space="preserve"> </w:t>
      </w:r>
      <w:r w:rsidRPr="00F159F1">
        <w:t>IHE-specified audit message formats. Note that the message format is extensible to include both future IHE specifications (e.g., audit requirements for new IHE transactions) and private extensions.</w:t>
      </w:r>
    </w:p>
    <w:p w14:paraId="605BE412" w14:textId="37B18F74" w:rsidR="00870631" w:rsidRPr="00F159F1" w:rsidRDefault="00870631" w:rsidP="00204712">
      <w:pPr>
        <w:pStyle w:val="ListNumber2"/>
        <w:numPr>
          <w:ilvl w:val="0"/>
          <w:numId w:val="60"/>
        </w:numPr>
      </w:pPr>
      <w:r w:rsidRPr="00F159F1">
        <w:t>Local security and privacy service protections and user access controls.</w:t>
      </w:r>
    </w:p>
    <w:p w14:paraId="31D92098" w14:textId="6CC08280" w:rsidR="0023229D" w:rsidRPr="00F159F1" w:rsidRDefault="0023229D" w:rsidP="00204712">
      <w:pPr>
        <w:pStyle w:val="ListNumber2"/>
        <w:numPr>
          <w:ilvl w:val="0"/>
          <w:numId w:val="60"/>
        </w:numPr>
        <w:rPr>
          <w:b/>
          <w:bCs/>
          <w:strike/>
        </w:rPr>
      </w:pPr>
      <w:r w:rsidRPr="00F159F1">
        <w:rPr>
          <w:b/>
          <w:bCs/>
          <w:strike/>
        </w:rPr>
        <w:t>All messages complying with the Syslog RFCs shall be accepted. The Audit Repository</w:t>
      </w:r>
      <w:r w:rsidR="00B4303B" w:rsidRPr="00F159F1">
        <w:rPr>
          <w:b/>
          <w:bCs/>
          <w:strike/>
        </w:rPr>
        <w:t xml:space="preserve"> may ignore or process messages in non-IHE message formats. This may be for backwards compatibility or other reasons.</w:t>
      </w:r>
    </w:p>
    <w:p w14:paraId="08AFA0F6" w14:textId="3CC9C5E1" w:rsidR="00522AEE" w:rsidRPr="00F83445" w:rsidRDefault="003A5245" w:rsidP="00F83445">
      <w:pPr>
        <w:pStyle w:val="BodyText"/>
        <w:rPr>
          <w:b/>
          <w:bCs/>
          <w:u w:val="single"/>
        </w:rPr>
      </w:pPr>
      <w:r w:rsidRPr="00F83445">
        <w:rPr>
          <w:b/>
          <w:bCs/>
          <w:u w:val="single"/>
        </w:rPr>
        <w:t xml:space="preserve">The Audit </w:t>
      </w:r>
      <w:r w:rsidR="00522AEE" w:rsidRPr="00F83445">
        <w:rPr>
          <w:b/>
          <w:bCs/>
          <w:u w:val="single"/>
        </w:rPr>
        <w:t xml:space="preserve">Record </w:t>
      </w:r>
      <w:r w:rsidRPr="00F83445">
        <w:rPr>
          <w:b/>
          <w:bCs/>
          <w:u w:val="single"/>
        </w:rPr>
        <w:t>Repository may ignore or process messages in non-IHE message formats. This may be for backwards compatibility or other reasons.</w:t>
      </w:r>
    </w:p>
    <w:p w14:paraId="17215922" w14:textId="6CE22B8F" w:rsidR="003A5245" w:rsidRPr="00F83445" w:rsidRDefault="00522AEE" w:rsidP="00F83445">
      <w:pPr>
        <w:pStyle w:val="BodyText"/>
        <w:rPr>
          <w:b/>
          <w:bCs/>
          <w:u w:val="single"/>
        </w:rPr>
      </w:pPr>
      <w:r w:rsidRPr="00F83445">
        <w:rPr>
          <w:b/>
          <w:bCs/>
          <w:u w:val="single"/>
        </w:rPr>
        <w:t>The Audit Record Repository may support search capabilities as defined in ITI TF-2c 3.81 and 3.82</w:t>
      </w:r>
    </w:p>
    <w:p w14:paraId="40497429" w14:textId="5EE58ED8" w:rsidR="00870631" w:rsidRPr="00F83445" w:rsidRDefault="00870631" w:rsidP="002F2C88">
      <w:pPr>
        <w:pStyle w:val="BodyText"/>
        <w:rPr>
          <w:b/>
          <w:bCs/>
          <w:u w:val="single"/>
        </w:rPr>
      </w:pPr>
      <w:r w:rsidRPr="00F83445">
        <w:rPr>
          <w:b/>
          <w:bCs/>
          <w:u w:val="single"/>
        </w:rPr>
        <w:t xml:space="preserve">Audit Record Repository </w:t>
      </w:r>
      <w:r w:rsidR="00BA61E4" w:rsidRPr="00F83445">
        <w:rPr>
          <w:b/>
          <w:bCs/>
          <w:u w:val="single"/>
        </w:rPr>
        <w:t xml:space="preserve">may </w:t>
      </w:r>
      <w:r w:rsidR="00184F2C" w:rsidRPr="00F83445">
        <w:rPr>
          <w:b/>
          <w:bCs/>
          <w:u w:val="single"/>
        </w:rPr>
        <w:t>support</w:t>
      </w:r>
      <w:r w:rsidRPr="00F83445">
        <w:rPr>
          <w:b/>
          <w:bCs/>
          <w:u w:val="single"/>
        </w:rPr>
        <w:t xml:space="preserve"> search capabilities</w:t>
      </w:r>
      <w:r w:rsidR="00184F2C" w:rsidRPr="00F83445">
        <w:rPr>
          <w:b/>
          <w:bCs/>
          <w:u w:val="single"/>
        </w:rPr>
        <w:t xml:space="preserve"> as defined in ITI TF-2c: 3.81 and ITI TF-2c: 3.82. </w:t>
      </w:r>
    </w:p>
    <w:p w14:paraId="5CFA18C4" w14:textId="77777777" w:rsidR="00870631" w:rsidRPr="00F83445" w:rsidRDefault="00870631" w:rsidP="002F2C88">
      <w:pPr>
        <w:pStyle w:val="BodyText"/>
        <w:rPr>
          <w:b/>
          <w:bCs/>
          <w:u w:val="single"/>
        </w:rPr>
      </w:pPr>
    </w:p>
    <w:p w14:paraId="0195092C" w14:textId="0E1BAA35" w:rsidR="00870631" w:rsidRPr="00F159F1" w:rsidRDefault="00870631" w:rsidP="00204712">
      <w:pPr>
        <w:pStyle w:val="EditorInstructions"/>
        <w:rPr>
          <w:bCs/>
        </w:rPr>
      </w:pPr>
      <w:r w:rsidRPr="00F159F1">
        <w:rPr>
          <w:bCs/>
        </w:rPr>
        <w:t xml:space="preserve">Editor: </w:t>
      </w:r>
      <w:r w:rsidR="00680618" w:rsidRPr="00F159F1">
        <w:rPr>
          <w:bCs/>
        </w:rPr>
        <w:t xml:space="preserve">Add </w:t>
      </w:r>
      <w:r w:rsidR="00680618" w:rsidRPr="00F159F1">
        <w:rPr>
          <w:b/>
        </w:rPr>
        <w:t>new</w:t>
      </w:r>
      <w:r w:rsidR="00680618" w:rsidRPr="00F159F1">
        <w:rPr>
          <w:bCs/>
        </w:rPr>
        <w:t xml:space="preserve"> Section</w:t>
      </w:r>
      <w:r w:rsidRPr="00F159F1">
        <w:rPr>
          <w:bCs/>
        </w:rPr>
        <w:t xml:space="preserve"> 9.1.1.</w:t>
      </w:r>
      <w:r w:rsidR="009822C1" w:rsidRPr="00F159F1">
        <w:rPr>
          <w:bCs/>
        </w:rPr>
        <w:t>5</w:t>
      </w:r>
    </w:p>
    <w:p w14:paraId="4D8D9B06" w14:textId="77777777" w:rsidR="00870631" w:rsidRPr="00F159F1" w:rsidRDefault="00870631" w:rsidP="00626DF9">
      <w:pPr>
        <w:pStyle w:val="BodyText"/>
      </w:pPr>
    </w:p>
    <w:p w14:paraId="4C811E4E" w14:textId="565D7DCE" w:rsidR="00870631" w:rsidRPr="00F159F1" w:rsidRDefault="00870631" w:rsidP="00204712">
      <w:pPr>
        <w:pStyle w:val="Heading4"/>
        <w:numPr>
          <w:ilvl w:val="0"/>
          <w:numId w:val="0"/>
        </w:numPr>
        <w:rPr>
          <w:noProof w:val="0"/>
        </w:rPr>
      </w:pPr>
      <w:bookmarkStart w:id="49" w:name="_Toc16703852"/>
      <w:r w:rsidRPr="00F159F1">
        <w:rPr>
          <w:noProof w:val="0"/>
        </w:rPr>
        <w:t>9.1.1.</w:t>
      </w:r>
      <w:r w:rsidR="009822C1" w:rsidRPr="00F159F1">
        <w:rPr>
          <w:noProof w:val="0"/>
        </w:rPr>
        <w:t xml:space="preserve">5 </w:t>
      </w:r>
      <w:r w:rsidRPr="00F159F1">
        <w:rPr>
          <w:noProof w:val="0"/>
        </w:rPr>
        <w:t>Audit Consumer</w:t>
      </w:r>
      <w:bookmarkEnd w:id="49"/>
    </w:p>
    <w:p w14:paraId="427D6C76" w14:textId="27A5E829" w:rsidR="00C61521" w:rsidRPr="00F159F1" w:rsidRDefault="00870631">
      <w:pPr>
        <w:pStyle w:val="BodyText"/>
      </w:pPr>
      <w:r w:rsidRPr="00F159F1">
        <w:rPr>
          <w:szCs w:val="24"/>
        </w:rPr>
        <w:t>The Audit Consumer queries</w:t>
      </w:r>
      <w:r w:rsidR="00880915" w:rsidRPr="00F159F1">
        <w:rPr>
          <w:szCs w:val="24"/>
        </w:rPr>
        <w:t xml:space="preserve"> an Audit Record Repository</w:t>
      </w:r>
      <w:r w:rsidRPr="00F159F1">
        <w:rPr>
          <w:szCs w:val="24"/>
        </w:rPr>
        <w:t xml:space="preserve"> for syslog and ATNA audit records using Syslog metadata and ATNA audit record content. Subsequent processing of the query result is not defined</w:t>
      </w:r>
      <w:r w:rsidR="00184F2C" w:rsidRPr="00F159F1">
        <w:rPr>
          <w:szCs w:val="24"/>
        </w:rPr>
        <w:t xml:space="preserve"> in this profile</w:t>
      </w:r>
      <w:r w:rsidRPr="00F159F1">
        <w:rPr>
          <w:szCs w:val="24"/>
        </w:rPr>
        <w:t>.</w:t>
      </w:r>
    </w:p>
    <w:p w14:paraId="60B6C767" w14:textId="4D7C252E" w:rsidR="00C61521" w:rsidRPr="00F159F1" w:rsidRDefault="00C61521" w:rsidP="00D3347A">
      <w:pPr>
        <w:pStyle w:val="EditorInstructions"/>
      </w:pPr>
      <w:r w:rsidRPr="00F159F1">
        <w:t>Editor: Update ITI TF-1:9.</w:t>
      </w:r>
      <w:r w:rsidR="004609B2" w:rsidRPr="00F159F1">
        <w:t xml:space="preserve">2 </w:t>
      </w:r>
      <w:r w:rsidRPr="00F159F1">
        <w:t>as shown, including the note under Table 9.</w:t>
      </w:r>
      <w:r w:rsidR="004609B2" w:rsidRPr="00F159F1">
        <w:t>2</w:t>
      </w:r>
      <w:r w:rsidRPr="00F159F1">
        <w:t>-1.</w:t>
      </w:r>
    </w:p>
    <w:p w14:paraId="5F0CA0C5" w14:textId="22C831C1" w:rsidR="00C61521" w:rsidRPr="00F159F1" w:rsidRDefault="00C61521" w:rsidP="00D3347A">
      <w:pPr>
        <w:pStyle w:val="Heading2"/>
        <w:rPr>
          <w:noProof w:val="0"/>
        </w:rPr>
      </w:pPr>
      <w:bookmarkStart w:id="50" w:name="_Toc16703853"/>
      <w:r w:rsidRPr="00F159F1">
        <w:rPr>
          <w:noProof w:val="0"/>
        </w:rPr>
        <w:lastRenderedPageBreak/>
        <w:t>9.</w:t>
      </w:r>
      <w:r w:rsidR="004609B2" w:rsidRPr="00F159F1">
        <w:rPr>
          <w:noProof w:val="0"/>
        </w:rPr>
        <w:t xml:space="preserve">2 </w:t>
      </w:r>
      <w:r w:rsidRPr="00F159F1">
        <w:rPr>
          <w:noProof w:val="0"/>
        </w:rPr>
        <w:t xml:space="preserve">ATNA </w:t>
      </w:r>
      <w:r w:rsidR="005E6077" w:rsidRPr="00F159F1">
        <w:rPr>
          <w:noProof w:val="0"/>
        </w:rPr>
        <w:t>Actor</w:t>
      </w:r>
      <w:r w:rsidRPr="00F159F1">
        <w:rPr>
          <w:noProof w:val="0"/>
        </w:rPr>
        <w:t xml:space="preserve"> Options</w:t>
      </w:r>
      <w:bookmarkEnd w:id="50"/>
    </w:p>
    <w:p w14:paraId="0280840E" w14:textId="76AB9CFA" w:rsidR="00C61521" w:rsidRPr="00F159F1" w:rsidRDefault="00C61521" w:rsidP="00D3347A">
      <w:pPr>
        <w:pStyle w:val="BodyText"/>
      </w:pPr>
      <w:r w:rsidRPr="00F159F1">
        <w:t>Options that may be selected for this Integration Profile are listed in the Table 9.</w:t>
      </w:r>
      <w:r w:rsidR="004609B2" w:rsidRPr="00F159F1">
        <w:t>2</w:t>
      </w:r>
      <w:r w:rsidRPr="00F159F1">
        <w:t>-1 along with the actors to which they apply. Dependencies between options when applicable are specified in notes.</w:t>
      </w:r>
    </w:p>
    <w:p w14:paraId="7899C3E8" w14:textId="568D1119" w:rsidR="00C4597C" w:rsidRPr="00F159F1" w:rsidRDefault="00C4597C" w:rsidP="00C4597C">
      <w:pPr>
        <w:pStyle w:val="BodyText"/>
        <w:rPr>
          <w:b/>
          <w:bCs/>
          <w:u w:val="single"/>
        </w:rPr>
      </w:pPr>
      <w:r w:rsidRPr="00F159F1">
        <w:rPr>
          <w:b/>
          <w:bCs/>
          <w:u w:val="single"/>
        </w:rPr>
        <w:t xml:space="preserve">Note:  The </w:t>
      </w:r>
      <w:r w:rsidR="002C32F8" w:rsidRPr="00F159F1">
        <w:rPr>
          <w:b/>
          <w:bCs/>
          <w:u w:val="single"/>
        </w:rPr>
        <w:t>“</w:t>
      </w:r>
      <w:r w:rsidRPr="00F159F1">
        <w:rPr>
          <w:b/>
          <w:bCs/>
          <w:u w:val="single"/>
        </w:rPr>
        <w:t>ATX</w:t>
      </w:r>
      <w:r w:rsidR="002C32F8" w:rsidRPr="00F159F1">
        <w:rPr>
          <w:b/>
          <w:bCs/>
          <w:u w:val="single"/>
        </w:rPr>
        <w:t>”</w:t>
      </w:r>
      <w:r w:rsidRPr="00F159F1">
        <w:rPr>
          <w:b/>
          <w:bCs/>
          <w:u w:val="single"/>
        </w:rPr>
        <w:t xml:space="preserve"> prefix in option names below marks alternatives for </w:t>
      </w:r>
      <w:r w:rsidR="00F369ED" w:rsidRPr="00F159F1">
        <w:rPr>
          <w:b/>
          <w:bCs/>
          <w:u w:val="single"/>
        </w:rPr>
        <w:t>a</w:t>
      </w:r>
      <w:r w:rsidRPr="00F159F1">
        <w:rPr>
          <w:b/>
          <w:bCs/>
          <w:u w:val="single"/>
        </w:rPr>
        <w:t xml:space="preserve">udit </w:t>
      </w:r>
      <w:r w:rsidR="00F369ED" w:rsidRPr="00F159F1">
        <w:rPr>
          <w:b/>
          <w:bCs/>
          <w:u w:val="single"/>
        </w:rPr>
        <w:t>t</w:t>
      </w:r>
      <w:r w:rsidRPr="00F159F1">
        <w:rPr>
          <w:b/>
          <w:bCs/>
          <w:u w:val="single"/>
        </w:rPr>
        <w:t xml:space="preserve">ransport </w:t>
      </w:r>
      <w:r w:rsidR="00F369ED" w:rsidRPr="00F159F1">
        <w:rPr>
          <w:b/>
          <w:bCs/>
          <w:u w:val="single"/>
        </w:rPr>
        <w:t xml:space="preserve">protocol </w:t>
      </w:r>
      <w:r w:rsidRPr="00F159F1">
        <w:rPr>
          <w:b/>
          <w:bCs/>
          <w:u w:val="single"/>
        </w:rPr>
        <w:t>defined in the Record Audit Event [ITI-20] transaction.</w:t>
      </w:r>
    </w:p>
    <w:p w14:paraId="766E02C0" w14:textId="7CD5C492" w:rsidR="00C61521" w:rsidRPr="00F159F1" w:rsidRDefault="00C61521" w:rsidP="00D3347A">
      <w:pPr>
        <w:pStyle w:val="TableTitle"/>
      </w:pPr>
      <w:r w:rsidRPr="00F159F1">
        <w:t>Table 9.</w:t>
      </w:r>
      <w:r w:rsidR="004609B2" w:rsidRPr="00F159F1">
        <w:t>2</w:t>
      </w:r>
      <w:r w:rsidRPr="00F159F1">
        <w:t xml:space="preserve">-1: ATNA </w:t>
      </w:r>
      <w:r w:rsidR="00C4597C" w:rsidRPr="00F159F1">
        <w:t>–</w:t>
      </w:r>
      <w:r w:rsidRPr="00F159F1">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F159F1" w14:paraId="14BFFAFE" w14:textId="77777777">
        <w:trPr>
          <w:cantSplit/>
          <w:tblHeader/>
          <w:jc w:val="center"/>
        </w:trPr>
        <w:tc>
          <w:tcPr>
            <w:tcW w:w="2891" w:type="dxa"/>
            <w:shd w:val="pct15" w:color="auto" w:fill="FFFFFF"/>
          </w:tcPr>
          <w:p w14:paraId="756C7C34" w14:textId="77777777" w:rsidR="00C61521" w:rsidRPr="00F159F1" w:rsidRDefault="00C61521" w:rsidP="0004032F">
            <w:pPr>
              <w:pStyle w:val="TableEntryHeader"/>
              <w:rPr>
                <w:szCs w:val="24"/>
              </w:rPr>
            </w:pPr>
            <w:r w:rsidRPr="00F159F1">
              <w:rPr>
                <w:szCs w:val="24"/>
              </w:rPr>
              <w:t>Actor</w:t>
            </w:r>
          </w:p>
        </w:tc>
        <w:tc>
          <w:tcPr>
            <w:tcW w:w="3130" w:type="dxa"/>
            <w:shd w:val="pct15" w:color="auto" w:fill="FFFFFF"/>
          </w:tcPr>
          <w:p w14:paraId="5DE5CBDA" w14:textId="77777777" w:rsidR="00C61521" w:rsidRPr="00F159F1" w:rsidRDefault="00C61521" w:rsidP="0004032F">
            <w:pPr>
              <w:pStyle w:val="TableEntryHeader"/>
              <w:rPr>
                <w:szCs w:val="24"/>
              </w:rPr>
            </w:pPr>
            <w:r w:rsidRPr="00F159F1">
              <w:rPr>
                <w:szCs w:val="24"/>
              </w:rPr>
              <w:t>Option Name</w:t>
            </w:r>
          </w:p>
        </w:tc>
        <w:tc>
          <w:tcPr>
            <w:tcW w:w="3438" w:type="dxa"/>
            <w:shd w:val="pct15" w:color="auto" w:fill="FFFFFF"/>
          </w:tcPr>
          <w:p w14:paraId="53CA58DD" w14:textId="77777777" w:rsidR="00C61521" w:rsidRPr="00F159F1" w:rsidRDefault="00C61521" w:rsidP="0004032F">
            <w:pPr>
              <w:pStyle w:val="TableEntryHeader"/>
              <w:rPr>
                <w:rFonts w:ascii="Times New Roman" w:hAnsi="Times New Roman"/>
                <w:b w:val="0"/>
                <w:i/>
                <w:szCs w:val="24"/>
              </w:rPr>
            </w:pPr>
            <w:r w:rsidRPr="00F159F1">
              <w:rPr>
                <w:szCs w:val="24"/>
              </w:rPr>
              <w:t>Vol. &amp; Section</w:t>
            </w:r>
          </w:p>
        </w:tc>
      </w:tr>
      <w:tr w:rsidR="000E0B57" w:rsidRPr="00F159F1" w14:paraId="66C0CC89" w14:textId="77777777">
        <w:trPr>
          <w:cantSplit/>
          <w:trHeight w:val="332"/>
          <w:jc w:val="center"/>
        </w:trPr>
        <w:tc>
          <w:tcPr>
            <w:tcW w:w="2891" w:type="dxa"/>
            <w:vMerge w:val="restart"/>
          </w:tcPr>
          <w:p w14:paraId="657F78CB" w14:textId="617A0B52" w:rsidR="000E0B57" w:rsidRPr="00F159F1" w:rsidRDefault="000E0B57" w:rsidP="00626DF9">
            <w:pPr>
              <w:pStyle w:val="TableEntry"/>
            </w:pPr>
            <w:r w:rsidRPr="00F159F1">
              <w:t xml:space="preserve">Audit Record Repository </w:t>
            </w:r>
            <w:r w:rsidRPr="00F159F1">
              <w:rPr>
                <w:b/>
                <w:bCs/>
                <w:u w:val="single"/>
              </w:rPr>
              <w:t>(Note 2)</w:t>
            </w:r>
          </w:p>
        </w:tc>
        <w:tc>
          <w:tcPr>
            <w:tcW w:w="3130" w:type="dxa"/>
          </w:tcPr>
          <w:p w14:paraId="6649F9C2" w14:textId="1433B6E1" w:rsidR="000E0B57" w:rsidRPr="00F159F1" w:rsidRDefault="000E0B57" w:rsidP="0004032F">
            <w:pPr>
              <w:pStyle w:val="TableEntry"/>
              <w:rPr>
                <w:b/>
                <w:bCs/>
                <w:strike/>
                <w:szCs w:val="24"/>
              </w:rPr>
            </w:pPr>
            <w:r w:rsidRPr="00F159F1">
              <w:rPr>
                <w:b/>
                <w:bCs/>
                <w:strike/>
                <w:szCs w:val="24"/>
              </w:rPr>
              <w:t>None</w:t>
            </w:r>
          </w:p>
        </w:tc>
        <w:tc>
          <w:tcPr>
            <w:tcW w:w="3438" w:type="dxa"/>
          </w:tcPr>
          <w:p w14:paraId="3EFF648A" w14:textId="1D8322E7" w:rsidR="000E0B57" w:rsidRPr="00F159F1" w:rsidRDefault="000E0B57" w:rsidP="004609B2">
            <w:pPr>
              <w:pStyle w:val="TableEntry"/>
              <w:rPr>
                <w:b/>
                <w:bCs/>
                <w:strike/>
                <w:szCs w:val="24"/>
              </w:rPr>
            </w:pPr>
            <w:r w:rsidRPr="00F159F1">
              <w:rPr>
                <w:b/>
                <w:bCs/>
                <w:strike/>
                <w:szCs w:val="24"/>
              </w:rPr>
              <w:t>-</w:t>
            </w:r>
          </w:p>
        </w:tc>
      </w:tr>
      <w:tr w:rsidR="000E0B57" w:rsidRPr="00F159F1" w14:paraId="1FBE3554" w14:textId="77777777">
        <w:trPr>
          <w:cantSplit/>
          <w:trHeight w:val="332"/>
          <w:jc w:val="center"/>
        </w:trPr>
        <w:tc>
          <w:tcPr>
            <w:tcW w:w="2891" w:type="dxa"/>
            <w:vMerge/>
          </w:tcPr>
          <w:p w14:paraId="240C9A8C" w14:textId="4CBF49AB" w:rsidR="000E0B57" w:rsidRPr="00F159F1" w:rsidDel="00024DDF" w:rsidRDefault="000E0B57" w:rsidP="00626DF9">
            <w:pPr>
              <w:pStyle w:val="TableEntry"/>
              <w:rPr>
                <w:rFonts w:ascii="Arial" w:hAnsi="Arial"/>
                <w:b/>
                <w:kern w:val="28"/>
              </w:rPr>
            </w:pPr>
          </w:p>
        </w:tc>
        <w:tc>
          <w:tcPr>
            <w:tcW w:w="3130" w:type="dxa"/>
          </w:tcPr>
          <w:p w14:paraId="1291B026" w14:textId="77777777" w:rsidR="000E0B57" w:rsidRPr="00F159F1" w:rsidRDefault="000E0B57" w:rsidP="0004032F">
            <w:pPr>
              <w:pStyle w:val="TableEntry"/>
              <w:rPr>
                <w:b/>
                <w:bCs/>
                <w:szCs w:val="24"/>
                <w:u w:val="single"/>
              </w:rPr>
            </w:pPr>
            <w:r w:rsidRPr="00F159F1">
              <w:rPr>
                <w:b/>
                <w:bCs/>
                <w:szCs w:val="24"/>
                <w:u w:val="single"/>
              </w:rPr>
              <w:t>Retrieve Audit Message</w:t>
            </w:r>
          </w:p>
        </w:tc>
        <w:tc>
          <w:tcPr>
            <w:tcW w:w="3438" w:type="dxa"/>
          </w:tcPr>
          <w:p w14:paraId="7A1F59A0" w14:textId="54DC791D" w:rsidR="000E0B57" w:rsidRPr="00F159F1" w:rsidRDefault="000E0B57" w:rsidP="004609B2">
            <w:pPr>
              <w:pStyle w:val="TableEntry"/>
              <w:rPr>
                <w:b/>
                <w:bCs/>
                <w:szCs w:val="24"/>
                <w:u w:val="single"/>
              </w:rPr>
            </w:pPr>
            <w:r w:rsidRPr="00F159F1">
              <w:rPr>
                <w:b/>
                <w:bCs/>
                <w:szCs w:val="24"/>
                <w:u w:val="single"/>
              </w:rPr>
              <w:t>ITI TF-1: 9.2.3</w:t>
            </w:r>
          </w:p>
        </w:tc>
      </w:tr>
      <w:tr w:rsidR="000E0B57" w:rsidRPr="00F159F1" w14:paraId="1519F13D" w14:textId="77777777">
        <w:trPr>
          <w:cantSplit/>
          <w:trHeight w:val="332"/>
          <w:jc w:val="center"/>
        </w:trPr>
        <w:tc>
          <w:tcPr>
            <w:tcW w:w="2891" w:type="dxa"/>
            <w:vMerge/>
          </w:tcPr>
          <w:p w14:paraId="5F10A810" w14:textId="77777777" w:rsidR="000E0B57" w:rsidRPr="00F159F1" w:rsidRDefault="000E0B57" w:rsidP="0004032F">
            <w:pPr>
              <w:pStyle w:val="TableEntry"/>
              <w:ind w:left="0"/>
              <w:rPr>
                <w:szCs w:val="24"/>
              </w:rPr>
            </w:pPr>
          </w:p>
        </w:tc>
        <w:tc>
          <w:tcPr>
            <w:tcW w:w="3130" w:type="dxa"/>
          </w:tcPr>
          <w:p w14:paraId="1D0C51C5" w14:textId="77777777" w:rsidR="000E0B57" w:rsidRPr="00F159F1" w:rsidRDefault="000E0B57" w:rsidP="0004032F">
            <w:pPr>
              <w:pStyle w:val="TableEntry"/>
              <w:rPr>
                <w:b/>
                <w:bCs/>
                <w:szCs w:val="24"/>
                <w:u w:val="single"/>
              </w:rPr>
            </w:pPr>
            <w:r w:rsidRPr="00F159F1">
              <w:rPr>
                <w:b/>
                <w:bCs/>
                <w:szCs w:val="24"/>
                <w:u w:val="single"/>
              </w:rPr>
              <w:t>Retrieve Syslog Message</w:t>
            </w:r>
          </w:p>
        </w:tc>
        <w:tc>
          <w:tcPr>
            <w:tcW w:w="3438" w:type="dxa"/>
          </w:tcPr>
          <w:p w14:paraId="7CA9B1E1" w14:textId="291F3649" w:rsidR="000E0B57" w:rsidRPr="00F159F1" w:rsidRDefault="000E0B57" w:rsidP="004609B2">
            <w:pPr>
              <w:pStyle w:val="TableEntry"/>
              <w:rPr>
                <w:b/>
                <w:bCs/>
                <w:szCs w:val="24"/>
                <w:u w:val="single"/>
              </w:rPr>
            </w:pPr>
            <w:r w:rsidRPr="00F159F1">
              <w:rPr>
                <w:b/>
                <w:bCs/>
                <w:szCs w:val="24"/>
                <w:u w:val="single"/>
              </w:rPr>
              <w:t xml:space="preserve">ITI TF-1: 9.2.4 </w:t>
            </w:r>
          </w:p>
        </w:tc>
      </w:tr>
      <w:tr w:rsidR="000E0B57" w:rsidRPr="00F159F1" w14:paraId="42440292" w14:textId="77777777">
        <w:trPr>
          <w:cantSplit/>
          <w:trHeight w:val="332"/>
          <w:jc w:val="center"/>
        </w:trPr>
        <w:tc>
          <w:tcPr>
            <w:tcW w:w="2891" w:type="dxa"/>
            <w:vMerge/>
          </w:tcPr>
          <w:p w14:paraId="4CB641D7" w14:textId="77777777" w:rsidR="000E0B57" w:rsidRPr="00F159F1" w:rsidRDefault="000E0B57" w:rsidP="0004032F">
            <w:pPr>
              <w:pStyle w:val="TableEntry"/>
              <w:ind w:left="0"/>
              <w:rPr>
                <w:szCs w:val="24"/>
              </w:rPr>
            </w:pPr>
          </w:p>
        </w:tc>
        <w:tc>
          <w:tcPr>
            <w:tcW w:w="3130" w:type="dxa"/>
          </w:tcPr>
          <w:p w14:paraId="0708B4A5" w14:textId="39703A83" w:rsidR="000E0B57" w:rsidRPr="00F159F1" w:rsidRDefault="00EF605F" w:rsidP="0004032F">
            <w:pPr>
              <w:pStyle w:val="TableEntry"/>
              <w:rPr>
                <w:b/>
                <w:bCs/>
                <w:szCs w:val="24"/>
                <w:u w:val="single"/>
              </w:rPr>
            </w:pPr>
            <w:r w:rsidRPr="00F159F1">
              <w:rPr>
                <w:b/>
                <w:bCs/>
                <w:szCs w:val="24"/>
                <w:u w:val="single"/>
              </w:rPr>
              <w:t>ATX: FHIR Feed</w:t>
            </w:r>
          </w:p>
        </w:tc>
        <w:tc>
          <w:tcPr>
            <w:tcW w:w="3438" w:type="dxa"/>
          </w:tcPr>
          <w:p w14:paraId="7406C1C1" w14:textId="47CDB18F" w:rsidR="000E0B57" w:rsidRPr="00F159F1" w:rsidRDefault="000E0B57" w:rsidP="004609B2">
            <w:pPr>
              <w:pStyle w:val="TableEntry"/>
              <w:rPr>
                <w:b/>
                <w:bCs/>
                <w:szCs w:val="24"/>
                <w:u w:val="single"/>
              </w:rPr>
            </w:pPr>
            <w:r w:rsidRPr="00F159F1">
              <w:rPr>
                <w:b/>
                <w:bCs/>
                <w:szCs w:val="24"/>
                <w:u w:val="single"/>
              </w:rPr>
              <w:t>ITI TF-1: 9.2.7.1</w:t>
            </w:r>
          </w:p>
        </w:tc>
      </w:tr>
      <w:tr w:rsidR="000E0B57" w:rsidRPr="00F159F1" w14:paraId="18190673" w14:textId="77777777">
        <w:trPr>
          <w:cantSplit/>
          <w:trHeight w:val="332"/>
          <w:jc w:val="center"/>
        </w:trPr>
        <w:tc>
          <w:tcPr>
            <w:tcW w:w="2891" w:type="dxa"/>
            <w:vMerge/>
          </w:tcPr>
          <w:p w14:paraId="1AB42AF2" w14:textId="77777777" w:rsidR="000E0B57" w:rsidRPr="00F159F1" w:rsidRDefault="000E0B57" w:rsidP="0032645F">
            <w:pPr>
              <w:pStyle w:val="TableEntry"/>
              <w:ind w:left="0"/>
              <w:rPr>
                <w:szCs w:val="24"/>
              </w:rPr>
            </w:pPr>
          </w:p>
        </w:tc>
        <w:tc>
          <w:tcPr>
            <w:tcW w:w="3130" w:type="dxa"/>
          </w:tcPr>
          <w:p w14:paraId="0CE049CD" w14:textId="31F3806B" w:rsidR="000E0B57" w:rsidRPr="00F159F1" w:rsidRDefault="000E0B57" w:rsidP="0032645F">
            <w:pPr>
              <w:pStyle w:val="TableEntry"/>
              <w:rPr>
                <w:b/>
                <w:bCs/>
                <w:szCs w:val="24"/>
                <w:u w:val="single"/>
              </w:rPr>
            </w:pPr>
            <w:r w:rsidRPr="00F159F1">
              <w:rPr>
                <w:b/>
                <w:bCs/>
                <w:szCs w:val="24"/>
                <w:u w:val="single"/>
              </w:rPr>
              <w:t>ATX: TLS Syslog</w:t>
            </w:r>
          </w:p>
        </w:tc>
        <w:tc>
          <w:tcPr>
            <w:tcW w:w="3438" w:type="dxa"/>
          </w:tcPr>
          <w:p w14:paraId="137C06AE" w14:textId="16E12775" w:rsidR="000E0B57" w:rsidRPr="00F159F1" w:rsidRDefault="000E0B57" w:rsidP="0032645F">
            <w:pPr>
              <w:pStyle w:val="TableEntry"/>
              <w:rPr>
                <w:b/>
                <w:bCs/>
                <w:szCs w:val="24"/>
                <w:u w:val="single"/>
              </w:rPr>
            </w:pPr>
            <w:r w:rsidRPr="00F159F1">
              <w:rPr>
                <w:b/>
                <w:bCs/>
                <w:szCs w:val="24"/>
                <w:u w:val="single"/>
              </w:rPr>
              <w:t>ITI TF-1: 9.2.7.2</w:t>
            </w:r>
          </w:p>
        </w:tc>
      </w:tr>
      <w:tr w:rsidR="000E0B57" w:rsidRPr="00F159F1" w14:paraId="3AC7A52E" w14:textId="77777777">
        <w:trPr>
          <w:cantSplit/>
          <w:trHeight w:val="332"/>
          <w:jc w:val="center"/>
        </w:trPr>
        <w:tc>
          <w:tcPr>
            <w:tcW w:w="2891" w:type="dxa"/>
            <w:vMerge/>
          </w:tcPr>
          <w:p w14:paraId="74B89031" w14:textId="77777777" w:rsidR="000E0B57" w:rsidRPr="00F159F1" w:rsidRDefault="000E0B57" w:rsidP="0032645F">
            <w:pPr>
              <w:pStyle w:val="TableEntry"/>
              <w:ind w:left="0"/>
              <w:rPr>
                <w:szCs w:val="24"/>
              </w:rPr>
            </w:pPr>
          </w:p>
        </w:tc>
        <w:tc>
          <w:tcPr>
            <w:tcW w:w="3130" w:type="dxa"/>
          </w:tcPr>
          <w:p w14:paraId="67809DF6" w14:textId="3AAB3FC2" w:rsidR="000E0B57" w:rsidRPr="00F159F1" w:rsidRDefault="000E0B57" w:rsidP="0032645F">
            <w:pPr>
              <w:pStyle w:val="TableEntry"/>
              <w:rPr>
                <w:b/>
                <w:bCs/>
                <w:szCs w:val="24"/>
                <w:u w:val="single"/>
              </w:rPr>
            </w:pPr>
            <w:r w:rsidRPr="00F159F1">
              <w:rPr>
                <w:b/>
                <w:bCs/>
                <w:szCs w:val="24"/>
                <w:u w:val="single"/>
              </w:rPr>
              <w:t>ATX: UDP Syslog</w:t>
            </w:r>
          </w:p>
        </w:tc>
        <w:tc>
          <w:tcPr>
            <w:tcW w:w="3438" w:type="dxa"/>
          </w:tcPr>
          <w:p w14:paraId="4C38D170" w14:textId="3ED393B5" w:rsidR="000E0B57" w:rsidRPr="00F159F1" w:rsidRDefault="000E0B57" w:rsidP="0032645F">
            <w:pPr>
              <w:pStyle w:val="TableEntry"/>
              <w:rPr>
                <w:b/>
                <w:bCs/>
                <w:szCs w:val="24"/>
                <w:u w:val="single"/>
              </w:rPr>
            </w:pPr>
            <w:r w:rsidRPr="00F159F1">
              <w:rPr>
                <w:b/>
                <w:bCs/>
                <w:szCs w:val="24"/>
                <w:u w:val="single"/>
              </w:rPr>
              <w:t>ITI TF-1: 9.2.7.3</w:t>
            </w:r>
          </w:p>
        </w:tc>
      </w:tr>
      <w:tr w:rsidR="0032645F" w:rsidRPr="00F159F1" w14:paraId="31F20C68" w14:textId="77777777" w:rsidTr="000F5AEC">
        <w:trPr>
          <w:cantSplit/>
          <w:trHeight w:val="368"/>
          <w:jc w:val="center"/>
        </w:trPr>
        <w:tc>
          <w:tcPr>
            <w:tcW w:w="2891" w:type="dxa"/>
            <w:vMerge w:val="restart"/>
          </w:tcPr>
          <w:p w14:paraId="1F48653D" w14:textId="77777777" w:rsidR="0032645F" w:rsidRPr="00F159F1" w:rsidRDefault="0032645F" w:rsidP="0032645F">
            <w:pPr>
              <w:pStyle w:val="TableEntry"/>
              <w:rPr>
                <w:b/>
                <w:bCs/>
                <w:u w:val="single"/>
              </w:rPr>
            </w:pPr>
            <w:r w:rsidRPr="00F159F1">
              <w:rPr>
                <w:b/>
                <w:bCs/>
                <w:u w:val="single"/>
              </w:rPr>
              <w:t>Audit Consumer</w:t>
            </w:r>
          </w:p>
        </w:tc>
        <w:tc>
          <w:tcPr>
            <w:tcW w:w="3130" w:type="dxa"/>
          </w:tcPr>
          <w:p w14:paraId="376091DA" w14:textId="77777777" w:rsidR="0032645F" w:rsidRPr="00F159F1" w:rsidRDefault="0032645F" w:rsidP="0032645F">
            <w:pPr>
              <w:pStyle w:val="TableEntry"/>
              <w:rPr>
                <w:b/>
                <w:bCs/>
                <w:szCs w:val="24"/>
                <w:u w:val="single"/>
              </w:rPr>
            </w:pPr>
            <w:r w:rsidRPr="00F159F1">
              <w:rPr>
                <w:b/>
                <w:bCs/>
                <w:szCs w:val="24"/>
                <w:u w:val="single"/>
              </w:rPr>
              <w:t>Retrieve Audit Message (Note 1)</w:t>
            </w:r>
          </w:p>
        </w:tc>
        <w:tc>
          <w:tcPr>
            <w:tcW w:w="3438" w:type="dxa"/>
          </w:tcPr>
          <w:p w14:paraId="0EC836FC" w14:textId="2D7265D0" w:rsidR="0032645F" w:rsidRPr="00F159F1" w:rsidRDefault="0032645F" w:rsidP="0032645F">
            <w:pPr>
              <w:pStyle w:val="TableEntry"/>
              <w:rPr>
                <w:b/>
                <w:bCs/>
                <w:szCs w:val="24"/>
                <w:u w:val="single"/>
              </w:rPr>
            </w:pPr>
            <w:r w:rsidRPr="00F159F1">
              <w:rPr>
                <w:b/>
                <w:bCs/>
                <w:szCs w:val="24"/>
                <w:u w:val="single"/>
              </w:rPr>
              <w:t>ITI TF-1: 9.2.3</w:t>
            </w:r>
          </w:p>
        </w:tc>
      </w:tr>
      <w:tr w:rsidR="0032645F" w:rsidRPr="00F159F1" w14:paraId="06EC232A" w14:textId="77777777">
        <w:trPr>
          <w:cantSplit/>
          <w:trHeight w:val="411"/>
          <w:jc w:val="center"/>
        </w:trPr>
        <w:tc>
          <w:tcPr>
            <w:tcW w:w="2891" w:type="dxa"/>
            <w:vMerge/>
          </w:tcPr>
          <w:p w14:paraId="2DD2C7BA" w14:textId="77777777" w:rsidR="0032645F" w:rsidRPr="00F159F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F159F1" w:rsidRDefault="0032645F" w:rsidP="0032645F">
            <w:pPr>
              <w:pStyle w:val="TableEntry"/>
              <w:rPr>
                <w:rFonts w:ascii="Arial" w:hAnsi="Arial"/>
                <w:b/>
                <w:bCs/>
                <w:kern w:val="28"/>
                <w:szCs w:val="24"/>
                <w:u w:val="single"/>
              </w:rPr>
            </w:pPr>
            <w:r w:rsidRPr="00F159F1">
              <w:rPr>
                <w:b/>
                <w:bCs/>
                <w:szCs w:val="24"/>
                <w:u w:val="single"/>
              </w:rPr>
              <w:t>Retrieve Syslog Message (Note 1)</w:t>
            </w:r>
          </w:p>
        </w:tc>
        <w:tc>
          <w:tcPr>
            <w:tcW w:w="3438" w:type="dxa"/>
          </w:tcPr>
          <w:p w14:paraId="10FE4D67" w14:textId="18B8A77E" w:rsidR="0032645F" w:rsidRPr="00F159F1" w:rsidRDefault="0032645F" w:rsidP="0032645F">
            <w:pPr>
              <w:pStyle w:val="TableEntry"/>
              <w:rPr>
                <w:rFonts w:ascii="Arial" w:hAnsi="Arial"/>
                <w:b/>
                <w:bCs/>
                <w:kern w:val="28"/>
                <w:szCs w:val="24"/>
                <w:u w:val="single"/>
              </w:rPr>
            </w:pPr>
            <w:r w:rsidRPr="00F159F1">
              <w:rPr>
                <w:b/>
                <w:bCs/>
                <w:szCs w:val="24"/>
                <w:u w:val="single"/>
              </w:rPr>
              <w:t>ITI TF-1: 9.2.4</w:t>
            </w:r>
          </w:p>
        </w:tc>
      </w:tr>
      <w:tr w:rsidR="00C4597C" w:rsidRPr="00F159F1" w14:paraId="0F35ACA0" w14:textId="77777777">
        <w:trPr>
          <w:cantSplit/>
          <w:trHeight w:val="233"/>
          <w:jc w:val="center"/>
        </w:trPr>
        <w:tc>
          <w:tcPr>
            <w:tcW w:w="2891" w:type="dxa"/>
            <w:vMerge w:val="restart"/>
          </w:tcPr>
          <w:p w14:paraId="00071D3A" w14:textId="7A64E2C0" w:rsidR="00C4597C" w:rsidRPr="00F159F1" w:rsidRDefault="00C4597C" w:rsidP="0032645F">
            <w:pPr>
              <w:pStyle w:val="TableEntry"/>
            </w:pPr>
            <w:r w:rsidRPr="00F159F1">
              <w:t xml:space="preserve">Audit Record Forwarder </w:t>
            </w:r>
            <w:r w:rsidRPr="00F159F1">
              <w:rPr>
                <w:b/>
                <w:bCs/>
                <w:szCs w:val="24"/>
                <w:u w:val="single"/>
              </w:rPr>
              <w:t>(Note 2)</w:t>
            </w:r>
          </w:p>
        </w:tc>
        <w:tc>
          <w:tcPr>
            <w:tcW w:w="3130" w:type="dxa"/>
          </w:tcPr>
          <w:p w14:paraId="2BF8F0D8" w14:textId="3A200D66" w:rsidR="00C4597C" w:rsidRPr="00F159F1" w:rsidRDefault="00C4597C" w:rsidP="0032645F">
            <w:pPr>
              <w:pStyle w:val="TableEntry"/>
              <w:rPr>
                <w:b/>
                <w:bCs/>
                <w:strike/>
                <w:szCs w:val="24"/>
              </w:rPr>
            </w:pPr>
            <w:r w:rsidRPr="00F159F1">
              <w:rPr>
                <w:b/>
                <w:bCs/>
                <w:strike/>
                <w:szCs w:val="24"/>
              </w:rPr>
              <w:t>None</w:t>
            </w:r>
          </w:p>
        </w:tc>
        <w:tc>
          <w:tcPr>
            <w:tcW w:w="3438" w:type="dxa"/>
          </w:tcPr>
          <w:p w14:paraId="083C5FD9" w14:textId="243D37AD" w:rsidR="00C4597C" w:rsidRPr="00F159F1" w:rsidDel="003C521E" w:rsidRDefault="00C4597C" w:rsidP="0032645F">
            <w:pPr>
              <w:pStyle w:val="TableEntry"/>
              <w:rPr>
                <w:b/>
                <w:bCs/>
                <w:strike/>
              </w:rPr>
            </w:pPr>
            <w:r w:rsidRPr="00F159F1">
              <w:rPr>
                <w:b/>
                <w:bCs/>
                <w:strike/>
              </w:rPr>
              <w:t>-</w:t>
            </w:r>
          </w:p>
        </w:tc>
      </w:tr>
      <w:tr w:rsidR="00C4597C" w:rsidRPr="00F159F1" w14:paraId="302CD3EF" w14:textId="77777777">
        <w:trPr>
          <w:cantSplit/>
          <w:trHeight w:val="233"/>
          <w:jc w:val="center"/>
        </w:trPr>
        <w:tc>
          <w:tcPr>
            <w:tcW w:w="2891" w:type="dxa"/>
            <w:vMerge/>
          </w:tcPr>
          <w:p w14:paraId="74B7373E" w14:textId="7F5BA8BA" w:rsidR="00C4597C" w:rsidRPr="00F159F1" w:rsidRDefault="00C4597C" w:rsidP="0032645F">
            <w:pPr>
              <w:pStyle w:val="TableEntry"/>
            </w:pPr>
          </w:p>
        </w:tc>
        <w:tc>
          <w:tcPr>
            <w:tcW w:w="3130" w:type="dxa"/>
          </w:tcPr>
          <w:p w14:paraId="33CF394A" w14:textId="2FE302BC" w:rsidR="00C4597C" w:rsidRPr="00F159F1" w:rsidRDefault="00EF605F" w:rsidP="0032645F">
            <w:pPr>
              <w:pStyle w:val="TableEntry"/>
            </w:pPr>
            <w:r w:rsidRPr="00F159F1">
              <w:rPr>
                <w:b/>
                <w:bCs/>
                <w:szCs w:val="24"/>
                <w:u w:val="single"/>
              </w:rPr>
              <w:t>ATX: FHIR Feed</w:t>
            </w:r>
          </w:p>
        </w:tc>
        <w:tc>
          <w:tcPr>
            <w:tcW w:w="3438" w:type="dxa"/>
          </w:tcPr>
          <w:p w14:paraId="2FD597C9" w14:textId="32ECBD24" w:rsidR="00C4597C" w:rsidRPr="00F159F1" w:rsidRDefault="00C4597C" w:rsidP="0032645F">
            <w:pPr>
              <w:pStyle w:val="TableEntry"/>
            </w:pPr>
            <w:r w:rsidRPr="00F159F1">
              <w:rPr>
                <w:b/>
                <w:bCs/>
                <w:szCs w:val="24"/>
                <w:u w:val="single"/>
              </w:rPr>
              <w:t>ITI TF-1: 9.2.</w:t>
            </w:r>
            <w:r w:rsidR="000E0B57" w:rsidRPr="00F159F1">
              <w:rPr>
                <w:b/>
                <w:bCs/>
                <w:szCs w:val="24"/>
                <w:u w:val="single"/>
              </w:rPr>
              <w:t>7.1</w:t>
            </w:r>
          </w:p>
        </w:tc>
      </w:tr>
      <w:tr w:rsidR="00C4597C" w:rsidRPr="00F159F1" w14:paraId="51D2C93B" w14:textId="77777777">
        <w:trPr>
          <w:cantSplit/>
          <w:trHeight w:val="233"/>
          <w:jc w:val="center"/>
        </w:trPr>
        <w:tc>
          <w:tcPr>
            <w:tcW w:w="2891" w:type="dxa"/>
            <w:vMerge/>
          </w:tcPr>
          <w:p w14:paraId="71E16046" w14:textId="77777777" w:rsidR="00C4597C" w:rsidRPr="00F159F1" w:rsidRDefault="00C4597C" w:rsidP="00461C9D">
            <w:pPr>
              <w:pStyle w:val="TableEntry"/>
            </w:pPr>
          </w:p>
        </w:tc>
        <w:tc>
          <w:tcPr>
            <w:tcW w:w="3130" w:type="dxa"/>
          </w:tcPr>
          <w:p w14:paraId="6E3741FB" w14:textId="6F82E356" w:rsidR="00C4597C" w:rsidRPr="00F159F1" w:rsidRDefault="00C4597C" w:rsidP="00461C9D">
            <w:pPr>
              <w:pStyle w:val="TableEntry"/>
              <w:rPr>
                <w:b/>
                <w:bCs/>
                <w:szCs w:val="24"/>
                <w:u w:val="single"/>
              </w:rPr>
            </w:pPr>
            <w:r w:rsidRPr="00F159F1">
              <w:rPr>
                <w:b/>
                <w:bCs/>
                <w:szCs w:val="24"/>
                <w:u w:val="single"/>
              </w:rPr>
              <w:t>ATX: TLS Syslog</w:t>
            </w:r>
          </w:p>
        </w:tc>
        <w:tc>
          <w:tcPr>
            <w:tcW w:w="3438" w:type="dxa"/>
          </w:tcPr>
          <w:p w14:paraId="58EB3165" w14:textId="6E84966E" w:rsidR="00C4597C" w:rsidRPr="00F159F1" w:rsidDel="003C521E" w:rsidRDefault="00C4597C" w:rsidP="00461C9D">
            <w:pPr>
              <w:pStyle w:val="TableEntry"/>
            </w:pPr>
            <w:r w:rsidRPr="00F159F1">
              <w:rPr>
                <w:b/>
                <w:bCs/>
                <w:szCs w:val="24"/>
                <w:u w:val="single"/>
              </w:rPr>
              <w:t>ITI TF-1: 9.2.</w:t>
            </w:r>
            <w:r w:rsidR="000E0B57" w:rsidRPr="00F159F1">
              <w:rPr>
                <w:b/>
                <w:bCs/>
                <w:szCs w:val="24"/>
                <w:u w:val="single"/>
              </w:rPr>
              <w:t>7.2</w:t>
            </w:r>
          </w:p>
        </w:tc>
      </w:tr>
      <w:tr w:rsidR="00C4597C" w:rsidRPr="00F159F1" w14:paraId="7B259597" w14:textId="77777777">
        <w:trPr>
          <w:cantSplit/>
          <w:trHeight w:val="233"/>
          <w:jc w:val="center"/>
        </w:trPr>
        <w:tc>
          <w:tcPr>
            <w:tcW w:w="2891" w:type="dxa"/>
            <w:vMerge/>
          </w:tcPr>
          <w:p w14:paraId="25ABF352" w14:textId="77777777" w:rsidR="00C4597C" w:rsidRPr="00F159F1" w:rsidRDefault="00C4597C" w:rsidP="00461C9D">
            <w:pPr>
              <w:pStyle w:val="TableEntry"/>
            </w:pPr>
          </w:p>
        </w:tc>
        <w:tc>
          <w:tcPr>
            <w:tcW w:w="3130" w:type="dxa"/>
          </w:tcPr>
          <w:p w14:paraId="50A248D6" w14:textId="551FF55A" w:rsidR="00C4597C" w:rsidRPr="00F159F1" w:rsidRDefault="00C4597C" w:rsidP="00461C9D">
            <w:pPr>
              <w:pStyle w:val="TableEntry"/>
              <w:rPr>
                <w:b/>
                <w:bCs/>
                <w:szCs w:val="24"/>
                <w:u w:val="single"/>
              </w:rPr>
            </w:pPr>
            <w:r w:rsidRPr="00F159F1">
              <w:rPr>
                <w:b/>
                <w:bCs/>
                <w:szCs w:val="24"/>
                <w:u w:val="single"/>
              </w:rPr>
              <w:t>ATX: UDP Syslog</w:t>
            </w:r>
          </w:p>
        </w:tc>
        <w:tc>
          <w:tcPr>
            <w:tcW w:w="3438" w:type="dxa"/>
          </w:tcPr>
          <w:p w14:paraId="7CD10E7C" w14:textId="4455C137" w:rsidR="00C4597C" w:rsidRPr="00F159F1" w:rsidDel="003C521E" w:rsidRDefault="00C4597C" w:rsidP="00461C9D">
            <w:pPr>
              <w:pStyle w:val="TableEntry"/>
            </w:pPr>
            <w:r w:rsidRPr="00F159F1">
              <w:rPr>
                <w:b/>
                <w:bCs/>
                <w:szCs w:val="24"/>
                <w:u w:val="single"/>
              </w:rPr>
              <w:t>ITI TF-1: 9.2.</w:t>
            </w:r>
            <w:r w:rsidR="000E0B57" w:rsidRPr="00F159F1">
              <w:rPr>
                <w:b/>
                <w:bCs/>
                <w:szCs w:val="24"/>
                <w:u w:val="single"/>
              </w:rPr>
              <w:t>7.3</w:t>
            </w:r>
          </w:p>
        </w:tc>
      </w:tr>
      <w:tr w:rsidR="00461C9D" w:rsidRPr="00F159F1" w14:paraId="33D34DEF" w14:textId="77777777">
        <w:trPr>
          <w:cantSplit/>
          <w:trHeight w:val="233"/>
          <w:jc w:val="center"/>
        </w:trPr>
        <w:tc>
          <w:tcPr>
            <w:tcW w:w="2891" w:type="dxa"/>
            <w:vMerge w:val="restart"/>
          </w:tcPr>
          <w:p w14:paraId="2C0DC552" w14:textId="7C57DECF" w:rsidR="00461C9D" w:rsidRPr="00F159F1" w:rsidRDefault="00461C9D" w:rsidP="00461C9D">
            <w:pPr>
              <w:pStyle w:val="TableEntry"/>
            </w:pPr>
            <w:r w:rsidRPr="00F159F1">
              <w:t xml:space="preserve">Secure Node </w:t>
            </w:r>
            <w:r w:rsidRPr="00F159F1">
              <w:rPr>
                <w:b/>
                <w:bCs/>
                <w:szCs w:val="24"/>
                <w:u w:val="single"/>
              </w:rPr>
              <w:t>(Note 2)</w:t>
            </w:r>
          </w:p>
        </w:tc>
        <w:tc>
          <w:tcPr>
            <w:tcW w:w="3130" w:type="dxa"/>
          </w:tcPr>
          <w:p w14:paraId="2757A412" w14:textId="58EDF168" w:rsidR="00461C9D" w:rsidRPr="00F159F1" w:rsidRDefault="00461C9D" w:rsidP="00461C9D">
            <w:pPr>
              <w:pStyle w:val="TableEntry"/>
            </w:pPr>
            <w:r w:rsidRPr="00F159F1">
              <w:t>Radiology Audit Trail</w:t>
            </w:r>
          </w:p>
        </w:tc>
        <w:tc>
          <w:tcPr>
            <w:tcW w:w="3438" w:type="dxa"/>
          </w:tcPr>
          <w:p w14:paraId="683E12BD" w14:textId="3F20D58F" w:rsidR="00461C9D" w:rsidRPr="00F159F1" w:rsidRDefault="00461C9D" w:rsidP="00461C9D">
            <w:pPr>
              <w:pStyle w:val="TableEntry"/>
            </w:pPr>
            <w:r w:rsidRPr="00F159F1">
              <w:t>RAD TF-1: 2.2.1</w:t>
            </w:r>
          </w:p>
          <w:p w14:paraId="3061D273" w14:textId="7EA27E80" w:rsidR="00461C9D" w:rsidRPr="00F159F1" w:rsidRDefault="00461C9D" w:rsidP="00461C9D">
            <w:pPr>
              <w:pStyle w:val="TableEntry"/>
            </w:pPr>
            <w:r w:rsidRPr="00F159F1">
              <w:t>RAD TF-3: 5.1</w:t>
            </w:r>
          </w:p>
        </w:tc>
      </w:tr>
      <w:tr w:rsidR="00461C9D" w:rsidRPr="00F159F1" w14:paraId="18512DD6" w14:textId="77777777">
        <w:trPr>
          <w:cantSplit/>
          <w:trHeight w:val="233"/>
          <w:jc w:val="center"/>
        </w:trPr>
        <w:tc>
          <w:tcPr>
            <w:tcW w:w="2891" w:type="dxa"/>
            <w:vMerge/>
          </w:tcPr>
          <w:p w14:paraId="7EEFE832" w14:textId="77777777" w:rsidR="00461C9D" w:rsidRPr="00F159F1" w:rsidRDefault="00461C9D" w:rsidP="00461C9D">
            <w:pPr>
              <w:pStyle w:val="TableEntry"/>
            </w:pPr>
          </w:p>
        </w:tc>
        <w:tc>
          <w:tcPr>
            <w:tcW w:w="3130" w:type="dxa"/>
          </w:tcPr>
          <w:p w14:paraId="54ABB236" w14:textId="4649D5A8" w:rsidR="00461C9D" w:rsidRPr="001006D3" w:rsidRDefault="00461C9D" w:rsidP="00461C9D">
            <w:pPr>
              <w:pStyle w:val="TableEntry"/>
              <w:rPr>
                <w:bCs/>
              </w:rPr>
            </w:pPr>
            <w:r w:rsidRPr="00F83445">
              <w:rPr>
                <w:bCs/>
                <w:szCs w:val="18"/>
              </w:rPr>
              <w:t>…</w:t>
            </w:r>
          </w:p>
        </w:tc>
        <w:tc>
          <w:tcPr>
            <w:tcW w:w="3438" w:type="dxa"/>
          </w:tcPr>
          <w:p w14:paraId="59E098C2" w14:textId="5A35204F" w:rsidR="00461C9D" w:rsidRPr="001006D3" w:rsidRDefault="00461C9D" w:rsidP="00461C9D">
            <w:pPr>
              <w:pStyle w:val="TableEntry"/>
              <w:rPr>
                <w:bCs/>
              </w:rPr>
            </w:pPr>
            <w:r w:rsidRPr="00F83445">
              <w:rPr>
                <w:bCs/>
                <w:szCs w:val="18"/>
              </w:rPr>
              <w:t>…</w:t>
            </w:r>
          </w:p>
        </w:tc>
      </w:tr>
      <w:tr w:rsidR="00461C9D" w:rsidRPr="00F159F1" w14:paraId="6C7ECE01" w14:textId="77777777">
        <w:trPr>
          <w:cantSplit/>
          <w:trHeight w:val="233"/>
          <w:jc w:val="center"/>
        </w:trPr>
        <w:tc>
          <w:tcPr>
            <w:tcW w:w="2891" w:type="dxa"/>
            <w:vMerge/>
          </w:tcPr>
          <w:p w14:paraId="4283A07E" w14:textId="77777777" w:rsidR="00461C9D" w:rsidRPr="00F159F1" w:rsidRDefault="00461C9D" w:rsidP="00461C9D">
            <w:pPr>
              <w:pStyle w:val="TableEntry"/>
            </w:pPr>
          </w:p>
        </w:tc>
        <w:tc>
          <w:tcPr>
            <w:tcW w:w="3130" w:type="dxa"/>
          </w:tcPr>
          <w:p w14:paraId="4EB0E3EE" w14:textId="3405C739" w:rsidR="00461C9D" w:rsidRPr="00F159F1" w:rsidRDefault="00EF605F" w:rsidP="00461C9D">
            <w:pPr>
              <w:pStyle w:val="TableEntry"/>
            </w:pPr>
            <w:r w:rsidRPr="00F159F1">
              <w:rPr>
                <w:b/>
                <w:bCs/>
                <w:szCs w:val="24"/>
                <w:u w:val="single"/>
              </w:rPr>
              <w:t>ATX: FHIR Feed</w:t>
            </w:r>
          </w:p>
        </w:tc>
        <w:tc>
          <w:tcPr>
            <w:tcW w:w="3438" w:type="dxa"/>
          </w:tcPr>
          <w:p w14:paraId="7324F959" w14:textId="1B2BC11B" w:rsidR="00461C9D" w:rsidRPr="00F159F1" w:rsidRDefault="00461C9D" w:rsidP="00461C9D">
            <w:pPr>
              <w:pStyle w:val="TableEntry"/>
            </w:pPr>
            <w:r w:rsidRPr="00F159F1">
              <w:rPr>
                <w:b/>
                <w:bCs/>
                <w:szCs w:val="24"/>
                <w:u w:val="single"/>
              </w:rPr>
              <w:t>ITI TF-1: 9.2.</w:t>
            </w:r>
            <w:r w:rsidR="000E0B57" w:rsidRPr="00F159F1">
              <w:rPr>
                <w:b/>
                <w:bCs/>
                <w:szCs w:val="24"/>
                <w:u w:val="single"/>
              </w:rPr>
              <w:t>7.1</w:t>
            </w:r>
          </w:p>
        </w:tc>
      </w:tr>
      <w:tr w:rsidR="00461C9D" w:rsidRPr="00F159F1" w14:paraId="518DD24F" w14:textId="77777777">
        <w:trPr>
          <w:cantSplit/>
          <w:trHeight w:val="233"/>
          <w:jc w:val="center"/>
        </w:trPr>
        <w:tc>
          <w:tcPr>
            <w:tcW w:w="2891" w:type="dxa"/>
            <w:vMerge/>
          </w:tcPr>
          <w:p w14:paraId="0F08309B" w14:textId="77777777" w:rsidR="00461C9D" w:rsidRPr="00F159F1" w:rsidRDefault="00461C9D" w:rsidP="00461C9D">
            <w:pPr>
              <w:pStyle w:val="TableEntry"/>
            </w:pPr>
          </w:p>
        </w:tc>
        <w:tc>
          <w:tcPr>
            <w:tcW w:w="3130" w:type="dxa"/>
          </w:tcPr>
          <w:p w14:paraId="483D6E7E" w14:textId="76E0F7B7" w:rsidR="00461C9D" w:rsidRPr="00F159F1" w:rsidRDefault="00461C9D" w:rsidP="00461C9D">
            <w:pPr>
              <w:pStyle w:val="TableEntry"/>
              <w:rPr>
                <w:b/>
                <w:bCs/>
                <w:szCs w:val="24"/>
                <w:u w:val="single"/>
              </w:rPr>
            </w:pPr>
            <w:r w:rsidRPr="00F159F1">
              <w:rPr>
                <w:b/>
                <w:bCs/>
                <w:szCs w:val="24"/>
                <w:u w:val="single"/>
              </w:rPr>
              <w:t>ATX: TLS Syslog</w:t>
            </w:r>
          </w:p>
        </w:tc>
        <w:tc>
          <w:tcPr>
            <w:tcW w:w="3438" w:type="dxa"/>
          </w:tcPr>
          <w:p w14:paraId="77C4BCD9" w14:textId="11AF225B" w:rsidR="00461C9D" w:rsidRPr="00F159F1" w:rsidRDefault="00461C9D" w:rsidP="00461C9D">
            <w:pPr>
              <w:pStyle w:val="TableEntry"/>
              <w:rPr>
                <w:b/>
                <w:bCs/>
                <w:szCs w:val="24"/>
                <w:u w:val="single"/>
              </w:rPr>
            </w:pPr>
            <w:r w:rsidRPr="00F159F1">
              <w:rPr>
                <w:b/>
                <w:bCs/>
                <w:szCs w:val="24"/>
                <w:u w:val="single"/>
              </w:rPr>
              <w:t>ITI TF-1: 9.2.</w:t>
            </w:r>
            <w:r w:rsidR="000E0B57" w:rsidRPr="00F159F1">
              <w:rPr>
                <w:b/>
                <w:bCs/>
                <w:szCs w:val="24"/>
                <w:u w:val="single"/>
              </w:rPr>
              <w:t>7.2</w:t>
            </w:r>
          </w:p>
        </w:tc>
      </w:tr>
      <w:tr w:rsidR="00461C9D" w:rsidRPr="00F159F1" w14:paraId="6AA48EC0" w14:textId="77777777">
        <w:trPr>
          <w:cantSplit/>
          <w:trHeight w:val="233"/>
          <w:jc w:val="center"/>
        </w:trPr>
        <w:tc>
          <w:tcPr>
            <w:tcW w:w="2891" w:type="dxa"/>
            <w:vMerge/>
          </w:tcPr>
          <w:p w14:paraId="55C516A7" w14:textId="77777777" w:rsidR="00461C9D" w:rsidRPr="00F159F1" w:rsidRDefault="00461C9D" w:rsidP="00461C9D">
            <w:pPr>
              <w:pStyle w:val="TableEntry"/>
            </w:pPr>
          </w:p>
        </w:tc>
        <w:tc>
          <w:tcPr>
            <w:tcW w:w="3130" w:type="dxa"/>
          </w:tcPr>
          <w:p w14:paraId="0502D66B" w14:textId="2694C94D" w:rsidR="00461C9D" w:rsidRPr="00F159F1" w:rsidRDefault="00461C9D" w:rsidP="00461C9D">
            <w:pPr>
              <w:pStyle w:val="TableEntry"/>
              <w:rPr>
                <w:b/>
                <w:bCs/>
                <w:szCs w:val="24"/>
                <w:u w:val="single"/>
              </w:rPr>
            </w:pPr>
            <w:r w:rsidRPr="00F159F1">
              <w:rPr>
                <w:b/>
                <w:bCs/>
                <w:szCs w:val="24"/>
                <w:u w:val="single"/>
              </w:rPr>
              <w:t>ATX: UDP Syslog</w:t>
            </w:r>
          </w:p>
        </w:tc>
        <w:tc>
          <w:tcPr>
            <w:tcW w:w="3438" w:type="dxa"/>
          </w:tcPr>
          <w:p w14:paraId="58E880DD" w14:textId="728851D0" w:rsidR="00461C9D" w:rsidRPr="00F159F1" w:rsidRDefault="00461C9D" w:rsidP="00461C9D">
            <w:pPr>
              <w:pStyle w:val="TableEntry"/>
              <w:rPr>
                <w:b/>
                <w:bCs/>
                <w:szCs w:val="24"/>
                <w:u w:val="single"/>
              </w:rPr>
            </w:pPr>
            <w:r w:rsidRPr="00F159F1">
              <w:rPr>
                <w:b/>
                <w:bCs/>
                <w:szCs w:val="24"/>
                <w:u w:val="single"/>
              </w:rPr>
              <w:t>ITI TF-1: 9.2.</w:t>
            </w:r>
            <w:r w:rsidR="000E0B57" w:rsidRPr="00F159F1">
              <w:rPr>
                <w:b/>
                <w:bCs/>
                <w:szCs w:val="24"/>
                <w:u w:val="single"/>
              </w:rPr>
              <w:t>7.3</w:t>
            </w:r>
          </w:p>
        </w:tc>
      </w:tr>
      <w:tr w:rsidR="00461C9D" w:rsidRPr="00F159F1" w14:paraId="6F61D45B" w14:textId="77777777">
        <w:trPr>
          <w:cantSplit/>
          <w:trHeight w:val="521"/>
          <w:jc w:val="center"/>
        </w:trPr>
        <w:tc>
          <w:tcPr>
            <w:tcW w:w="2891" w:type="dxa"/>
            <w:vMerge w:val="restart"/>
          </w:tcPr>
          <w:p w14:paraId="4C61A097" w14:textId="16D94126" w:rsidR="00461C9D" w:rsidRPr="00F159F1" w:rsidRDefault="00461C9D" w:rsidP="00461C9D">
            <w:pPr>
              <w:pStyle w:val="TableEntry"/>
            </w:pPr>
            <w:r w:rsidRPr="00F159F1">
              <w:t xml:space="preserve">Secure Application </w:t>
            </w:r>
            <w:r w:rsidRPr="00F159F1">
              <w:rPr>
                <w:b/>
                <w:bCs/>
                <w:szCs w:val="24"/>
                <w:u w:val="single"/>
              </w:rPr>
              <w:t>(Note 2)</w:t>
            </w:r>
          </w:p>
        </w:tc>
        <w:tc>
          <w:tcPr>
            <w:tcW w:w="3130" w:type="dxa"/>
          </w:tcPr>
          <w:p w14:paraId="585AA7BB" w14:textId="77777777" w:rsidR="00461C9D" w:rsidRPr="00F159F1" w:rsidRDefault="00461C9D" w:rsidP="00461C9D">
            <w:pPr>
              <w:pStyle w:val="TableEntry"/>
            </w:pPr>
            <w:r w:rsidRPr="00F159F1">
              <w:t>Radiology Audit Trail</w:t>
            </w:r>
          </w:p>
        </w:tc>
        <w:tc>
          <w:tcPr>
            <w:tcW w:w="3438" w:type="dxa"/>
          </w:tcPr>
          <w:p w14:paraId="28E199D6" w14:textId="77777777" w:rsidR="00461C9D" w:rsidRPr="00F159F1" w:rsidRDefault="00461C9D" w:rsidP="00461C9D">
            <w:pPr>
              <w:pStyle w:val="TableEntry"/>
            </w:pPr>
            <w:r w:rsidRPr="00F159F1">
              <w:t>RAD TF-1: 2.2.1</w:t>
            </w:r>
          </w:p>
          <w:p w14:paraId="71D7659B" w14:textId="5D0F0E00" w:rsidR="00461C9D" w:rsidRPr="00F159F1" w:rsidRDefault="00461C9D" w:rsidP="00461C9D">
            <w:pPr>
              <w:pStyle w:val="TableEntry"/>
            </w:pPr>
            <w:r w:rsidRPr="00F159F1">
              <w:t>RAD TF-3: 5.1</w:t>
            </w:r>
          </w:p>
        </w:tc>
      </w:tr>
      <w:tr w:rsidR="00461C9D" w:rsidRPr="00F159F1" w14:paraId="54F8C1E7" w14:textId="77777777" w:rsidTr="00F83445">
        <w:trPr>
          <w:cantSplit/>
          <w:trHeight w:val="269"/>
          <w:jc w:val="center"/>
        </w:trPr>
        <w:tc>
          <w:tcPr>
            <w:tcW w:w="2891" w:type="dxa"/>
            <w:vMerge/>
          </w:tcPr>
          <w:p w14:paraId="501317EA" w14:textId="77777777" w:rsidR="00461C9D" w:rsidRPr="00F159F1" w:rsidRDefault="00461C9D" w:rsidP="00461C9D">
            <w:pPr>
              <w:pStyle w:val="TableEntry"/>
            </w:pPr>
          </w:p>
        </w:tc>
        <w:tc>
          <w:tcPr>
            <w:tcW w:w="3130" w:type="dxa"/>
          </w:tcPr>
          <w:p w14:paraId="07895CB4" w14:textId="5D2EB9DC" w:rsidR="00461C9D" w:rsidRPr="001006D3" w:rsidRDefault="00461C9D" w:rsidP="00461C9D">
            <w:pPr>
              <w:pStyle w:val="TableEntry"/>
              <w:rPr>
                <w:bCs/>
              </w:rPr>
            </w:pPr>
            <w:r w:rsidRPr="00F83445">
              <w:rPr>
                <w:bCs/>
                <w:szCs w:val="18"/>
              </w:rPr>
              <w:t>…</w:t>
            </w:r>
          </w:p>
        </w:tc>
        <w:tc>
          <w:tcPr>
            <w:tcW w:w="3438" w:type="dxa"/>
          </w:tcPr>
          <w:p w14:paraId="3BB6200F" w14:textId="16211663" w:rsidR="00461C9D" w:rsidRPr="001006D3" w:rsidRDefault="00461C9D" w:rsidP="00461C9D">
            <w:pPr>
              <w:pStyle w:val="TableEntry"/>
              <w:rPr>
                <w:bCs/>
              </w:rPr>
            </w:pPr>
            <w:r w:rsidRPr="00F83445">
              <w:rPr>
                <w:bCs/>
                <w:szCs w:val="18"/>
              </w:rPr>
              <w:t>…</w:t>
            </w:r>
          </w:p>
        </w:tc>
      </w:tr>
      <w:tr w:rsidR="00461C9D" w:rsidRPr="00F159F1" w14:paraId="14B5D77B" w14:textId="77777777" w:rsidTr="00F83445">
        <w:trPr>
          <w:cantSplit/>
          <w:trHeight w:val="323"/>
          <w:jc w:val="center"/>
        </w:trPr>
        <w:tc>
          <w:tcPr>
            <w:tcW w:w="2891" w:type="dxa"/>
            <w:vMerge/>
          </w:tcPr>
          <w:p w14:paraId="57E07908" w14:textId="77777777" w:rsidR="00461C9D" w:rsidRPr="00F159F1" w:rsidRDefault="00461C9D" w:rsidP="00461C9D">
            <w:pPr>
              <w:pStyle w:val="TableEntry"/>
            </w:pPr>
          </w:p>
        </w:tc>
        <w:tc>
          <w:tcPr>
            <w:tcW w:w="3130" w:type="dxa"/>
          </w:tcPr>
          <w:p w14:paraId="59901CB8" w14:textId="2E936A19" w:rsidR="00461C9D" w:rsidRPr="00F159F1" w:rsidRDefault="00EF605F" w:rsidP="00461C9D">
            <w:pPr>
              <w:pStyle w:val="TableEntry"/>
              <w:rPr>
                <w:b/>
                <w:szCs w:val="18"/>
                <w:u w:val="single"/>
              </w:rPr>
            </w:pPr>
            <w:r w:rsidRPr="00F159F1">
              <w:rPr>
                <w:b/>
                <w:bCs/>
                <w:szCs w:val="24"/>
                <w:u w:val="single"/>
              </w:rPr>
              <w:t>ATX: FHIR Feed</w:t>
            </w:r>
          </w:p>
        </w:tc>
        <w:tc>
          <w:tcPr>
            <w:tcW w:w="3438" w:type="dxa"/>
          </w:tcPr>
          <w:p w14:paraId="08AA9F81" w14:textId="549F69B7" w:rsidR="00461C9D" w:rsidRPr="00F159F1" w:rsidRDefault="00461C9D" w:rsidP="00461C9D">
            <w:pPr>
              <w:pStyle w:val="TableEntry"/>
              <w:rPr>
                <w:b/>
                <w:szCs w:val="18"/>
                <w:u w:val="single"/>
              </w:rPr>
            </w:pPr>
            <w:r w:rsidRPr="00F159F1">
              <w:rPr>
                <w:b/>
                <w:bCs/>
                <w:szCs w:val="24"/>
                <w:u w:val="single"/>
              </w:rPr>
              <w:t>ITI TF-1: 9.2.</w:t>
            </w:r>
            <w:r w:rsidR="000E0B57" w:rsidRPr="00F159F1">
              <w:rPr>
                <w:b/>
                <w:bCs/>
                <w:szCs w:val="24"/>
                <w:u w:val="single"/>
              </w:rPr>
              <w:t>7.1</w:t>
            </w:r>
          </w:p>
        </w:tc>
      </w:tr>
      <w:tr w:rsidR="00461C9D" w:rsidRPr="00F159F1" w14:paraId="1CD66D3A" w14:textId="77777777" w:rsidTr="00BC00F6">
        <w:trPr>
          <w:cantSplit/>
          <w:trHeight w:val="359"/>
          <w:jc w:val="center"/>
        </w:trPr>
        <w:tc>
          <w:tcPr>
            <w:tcW w:w="2891" w:type="dxa"/>
            <w:vMerge/>
          </w:tcPr>
          <w:p w14:paraId="19BB2139" w14:textId="77777777" w:rsidR="00461C9D" w:rsidRPr="00F159F1" w:rsidRDefault="00461C9D" w:rsidP="00461C9D">
            <w:pPr>
              <w:pStyle w:val="TableEntry"/>
            </w:pPr>
          </w:p>
        </w:tc>
        <w:tc>
          <w:tcPr>
            <w:tcW w:w="3130" w:type="dxa"/>
          </w:tcPr>
          <w:p w14:paraId="3AF652DC" w14:textId="4B4DF0F4" w:rsidR="00461C9D" w:rsidRPr="00F159F1" w:rsidRDefault="00461C9D" w:rsidP="00461C9D">
            <w:pPr>
              <w:pStyle w:val="TableEntry"/>
            </w:pPr>
            <w:r w:rsidRPr="00F159F1">
              <w:rPr>
                <w:b/>
                <w:bCs/>
                <w:szCs w:val="24"/>
                <w:u w:val="single"/>
              </w:rPr>
              <w:t>ATX: TLS Syslog</w:t>
            </w:r>
          </w:p>
        </w:tc>
        <w:tc>
          <w:tcPr>
            <w:tcW w:w="3438" w:type="dxa"/>
          </w:tcPr>
          <w:p w14:paraId="16D5A2E2" w14:textId="4EF4882E" w:rsidR="00461C9D" w:rsidRPr="00F159F1" w:rsidRDefault="00461C9D" w:rsidP="00461C9D">
            <w:pPr>
              <w:pStyle w:val="TableEntry"/>
            </w:pPr>
            <w:r w:rsidRPr="00F159F1">
              <w:rPr>
                <w:b/>
                <w:bCs/>
                <w:szCs w:val="24"/>
                <w:u w:val="single"/>
              </w:rPr>
              <w:t>ITI TF-1: 9.2.</w:t>
            </w:r>
            <w:r w:rsidR="000E0B57" w:rsidRPr="00F159F1">
              <w:rPr>
                <w:b/>
                <w:bCs/>
                <w:szCs w:val="24"/>
                <w:u w:val="single"/>
              </w:rPr>
              <w:t>7.2</w:t>
            </w:r>
          </w:p>
        </w:tc>
      </w:tr>
      <w:tr w:rsidR="00461C9D" w:rsidRPr="00F159F1" w14:paraId="6B995F4E" w14:textId="77777777" w:rsidTr="0098140D">
        <w:trPr>
          <w:cantSplit/>
          <w:trHeight w:val="359"/>
          <w:jc w:val="center"/>
        </w:trPr>
        <w:tc>
          <w:tcPr>
            <w:tcW w:w="2891" w:type="dxa"/>
            <w:vMerge/>
          </w:tcPr>
          <w:p w14:paraId="15876660" w14:textId="77777777" w:rsidR="00461C9D" w:rsidRPr="00F159F1" w:rsidRDefault="00461C9D" w:rsidP="00461C9D">
            <w:pPr>
              <w:pStyle w:val="TableEntry"/>
            </w:pPr>
          </w:p>
        </w:tc>
        <w:tc>
          <w:tcPr>
            <w:tcW w:w="3130" w:type="dxa"/>
          </w:tcPr>
          <w:p w14:paraId="066F1DC3" w14:textId="0B38FD7B" w:rsidR="00461C9D" w:rsidRPr="00F159F1" w:rsidRDefault="00461C9D" w:rsidP="00461C9D">
            <w:pPr>
              <w:pStyle w:val="TableEntry"/>
            </w:pPr>
            <w:r w:rsidRPr="00F159F1">
              <w:rPr>
                <w:b/>
                <w:bCs/>
                <w:szCs w:val="24"/>
                <w:u w:val="single"/>
              </w:rPr>
              <w:t>ATX: UDP Syslog</w:t>
            </w:r>
          </w:p>
        </w:tc>
        <w:tc>
          <w:tcPr>
            <w:tcW w:w="3438" w:type="dxa"/>
          </w:tcPr>
          <w:p w14:paraId="6FD5793F" w14:textId="03402256" w:rsidR="00461C9D" w:rsidRPr="00F159F1" w:rsidRDefault="00461C9D" w:rsidP="00461C9D">
            <w:pPr>
              <w:pStyle w:val="TableEntry"/>
            </w:pPr>
            <w:r w:rsidRPr="00F159F1">
              <w:rPr>
                <w:b/>
                <w:bCs/>
                <w:szCs w:val="24"/>
                <w:u w:val="single"/>
              </w:rPr>
              <w:t>ITI TF-1: 9.2.</w:t>
            </w:r>
            <w:r w:rsidR="000E0B57" w:rsidRPr="00F159F1">
              <w:rPr>
                <w:b/>
                <w:bCs/>
                <w:szCs w:val="24"/>
                <w:u w:val="single"/>
              </w:rPr>
              <w:t>7.3</w:t>
            </w:r>
          </w:p>
        </w:tc>
      </w:tr>
    </w:tbl>
    <w:p w14:paraId="171C9A60" w14:textId="032BD6B0" w:rsidR="00C61521" w:rsidRPr="00F159F1" w:rsidRDefault="00C61521" w:rsidP="008671F5">
      <w:pPr>
        <w:pStyle w:val="Note"/>
        <w:rPr>
          <w:b/>
          <w:u w:val="single"/>
        </w:rPr>
      </w:pPr>
      <w:r w:rsidRPr="00F159F1">
        <w:rPr>
          <w:b/>
          <w:u w:val="single"/>
        </w:rPr>
        <w:t>Note 1: The Audit Consumer shall support at least one of the two options defined.</w:t>
      </w:r>
    </w:p>
    <w:p w14:paraId="3F5B1D55" w14:textId="6DE02014" w:rsidR="00870631" w:rsidRPr="00F83445" w:rsidRDefault="00402F23" w:rsidP="00F83445">
      <w:pPr>
        <w:pStyle w:val="Note"/>
        <w:rPr>
          <w:b/>
          <w:u w:val="single"/>
        </w:rPr>
      </w:pPr>
      <w:r w:rsidRPr="00F159F1">
        <w:rPr>
          <w:b/>
          <w:u w:val="single"/>
        </w:rPr>
        <w:t>Note 2:</w:t>
      </w:r>
      <w:r w:rsidR="002E49C5" w:rsidRPr="00F159F1">
        <w:rPr>
          <w:b/>
          <w:u w:val="single"/>
        </w:rPr>
        <w:t xml:space="preserve"> This actor </w:t>
      </w:r>
      <w:r w:rsidR="001006D3">
        <w:rPr>
          <w:b/>
          <w:u w:val="single"/>
        </w:rPr>
        <w:t>shall</w:t>
      </w:r>
      <w:r w:rsidR="001006D3" w:rsidRPr="00F159F1">
        <w:rPr>
          <w:b/>
          <w:u w:val="single"/>
        </w:rPr>
        <w:t xml:space="preserve"> </w:t>
      </w:r>
      <w:r w:rsidR="002E49C5" w:rsidRPr="00F159F1">
        <w:rPr>
          <w:b/>
          <w:u w:val="single"/>
        </w:rPr>
        <w:t xml:space="preserve">support at least one of the </w:t>
      </w:r>
      <w:r w:rsidR="000E0B57" w:rsidRPr="00F159F1">
        <w:rPr>
          <w:b/>
          <w:u w:val="single"/>
        </w:rPr>
        <w:t>“</w:t>
      </w:r>
      <w:r w:rsidR="002E49C5" w:rsidRPr="00F159F1">
        <w:rPr>
          <w:b/>
          <w:u w:val="single"/>
        </w:rPr>
        <w:t>ATX</w:t>
      </w:r>
      <w:r w:rsidR="000E0B57" w:rsidRPr="00F159F1">
        <w:rPr>
          <w:b/>
          <w:u w:val="single"/>
        </w:rPr>
        <w:t>”</w:t>
      </w:r>
      <w:r w:rsidRPr="00F159F1">
        <w:rPr>
          <w:b/>
          <w:u w:val="single"/>
        </w:rPr>
        <w:t xml:space="preserve"> </w:t>
      </w:r>
      <w:r w:rsidR="002E49C5" w:rsidRPr="00F159F1">
        <w:rPr>
          <w:b/>
          <w:u w:val="single"/>
        </w:rPr>
        <w:t xml:space="preserve">Options. </w:t>
      </w:r>
      <w:r w:rsidRPr="00F159F1">
        <w:rPr>
          <w:b/>
          <w:u w:val="single"/>
        </w:rPr>
        <w:t>If</w:t>
      </w:r>
      <w:r w:rsidR="000E0B57" w:rsidRPr="00F159F1">
        <w:rPr>
          <w:b/>
          <w:u w:val="single"/>
        </w:rPr>
        <w:t xml:space="preserve"> a product’s IHE</w:t>
      </w:r>
      <w:r w:rsidR="002E49C5" w:rsidRPr="00F159F1">
        <w:rPr>
          <w:b/>
          <w:u w:val="single"/>
        </w:rPr>
        <w:t xml:space="preserve"> </w:t>
      </w:r>
      <w:r w:rsidR="000E0B57" w:rsidRPr="00F159F1">
        <w:rPr>
          <w:b/>
          <w:u w:val="single"/>
        </w:rPr>
        <w:t>I</w:t>
      </w:r>
      <w:r w:rsidR="002E49C5" w:rsidRPr="00F159F1">
        <w:rPr>
          <w:b/>
          <w:u w:val="single"/>
        </w:rPr>
        <w:t xml:space="preserve">ntegration </w:t>
      </w:r>
      <w:r w:rsidR="000E0B57" w:rsidRPr="00F159F1">
        <w:rPr>
          <w:b/>
          <w:u w:val="single"/>
        </w:rPr>
        <w:t>S</w:t>
      </w:r>
      <w:r w:rsidR="002E49C5" w:rsidRPr="00F159F1">
        <w:rPr>
          <w:b/>
          <w:u w:val="single"/>
        </w:rPr>
        <w:t xml:space="preserve">tatement </w:t>
      </w:r>
      <w:r w:rsidRPr="00F159F1">
        <w:rPr>
          <w:b/>
          <w:u w:val="single"/>
        </w:rPr>
        <w:t xml:space="preserve">does not </w:t>
      </w:r>
      <w:r w:rsidR="002E49C5" w:rsidRPr="00F159F1">
        <w:rPr>
          <w:b/>
          <w:u w:val="single"/>
        </w:rPr>
        <w:t>declare</w:t>
      </w:r>
      <w:r w:rsidRPr="00F159F1">
        <w:rPr>
          <w:b/>
          <w:u w:val="single"/>
        </w:rPr>
        <w:t xml:space="preserve"> </w:t>
      </w:r>
      <w:r w:rsidR="002E49C5" w:rsidRPr="00F159F1">
        <w:rPr>
          <w:b/>
          <w:u w:val="single"/>
        </w:rPr>
        <w:t>one of these options</w:t>
      </w:r>
      <w:r w:rsidR="00DD459B" w:rsidRPr="00F159F1">
        <w:rPr>
          <w:b/>
          <w:u w:val="single"/>
        </w:rPr>
        <w:t>,</w:t>
      </w:r>
      <w:r w:rsidRPr="00F159F1">
        <w:rPr>
          <w:b/>
          <w:u w:val="single"/>
        </w:rPr>
        <w:t xml:space="preserve"> the </w:t>
      </w:r>
      <w:r w:rsidR="000E0B57" w:rsidRPr="00F159F1">
        <w:rPr>
          <w:b/>
          <w:u w:val="single"/>
        </w:rPr>
        <w:t>reader should assume that the product support</w:t>
      </w:r>
      <w:r w:rsidR="001006D3">
        <w:rPr>
          <w:b/>
          <w:u w:val="single"/>
        </w:rPr>
        <w:t>s</w:t>
      </w:r>
      <w:r w:rsidR="000E0B57" w:rsidRPr="00F159F1">
        <w:rPr>
          <w:b/>
          <w:u w:val="single"/>
        </w:rPr>
        <w:t xml:space="preserve"> the </w:t>
      </w:r>
      <w:r w:rsidR="00960FDC" w:rsidRPr="00F159F1">
        <w:rPr>
          <w:b/>
          <w:u w:val="single"/>
        </w:rPr>
        <w:t xml:space="preserve">TLS </w:t>
      </w:r>
      <w:r w:rsidR="006C51F7" w:rsidRPr="00F159F1">
        <w:rPr>
          <w:b/>
          <w:u w:val="single"/>
        </w:rPr>
        <w:t xml:space="preserve">or UDP </w:t>
      </w:r>
      <w:r w:rsidRPr="00F159F1">
        <w:rPr>
          <w:b/>
          <w:u w:val="single"/>
        </w:rPr>
        <w:t xml:space="preserve">Syslog </w:t>
      </w:r>
      <w:r w:rsidR="002E49C5" w:rsidRPr="00F159F1">
        <w:rPr>
          <w:b/>
          <w:u w:val="single"/>
        </w:rPr>
        <w:t>Option</w:t>
      </w:r>
      <w:r w:rsidRPr="00F159F1">
        <w:rPr>
          <w:b/>
          <w:u w:val="single"/>
        </w:rPr>
        <w:t>.</w:t>
      </w:r>
    </w:p>
    <w:p w14:paraId="25811228" w14:textId="47D4CC2C" w:rsidR="00C61521" w:rsidRPr="00F159F1" w:rsidRDefault="00C61521" w:rsidP="00D3347A">
      <w:pPr>
        <w:pStyle w:val="EditorInstructions"/>
      </w:pPr>
      <w:r w:rsidRPr="00F159F1">
        <w:t xml:space="preserve">Editor: Add </w:t>
      </w:r>
      <w:r w:rsidRPr="00F159F1">
        <w:rPr>
          <w:b/>
          <w:bCs/>
        </w:rPr>
        <w:t>new</w:t>
      </w:r>
      <w:r w:rsidRPr="00F159F1">
        <w:t xml:space="preserve"> Sections 9.</w:t>
      </w:r>
      <w:r w:rsidR="004609B2" w:rsidRPr="00F159F1">
        <w:t>2</w:t>
      </w:r>
      <w:r w:rsidRPr="00F159F1">
        <w:t xml:space="preserve">.3 </w:t>
      </w:r>
      <w:r w:rsidR="00223648" w:rsidRPr="00F159F1">
        <w:t>,</w:t>
      </w:r>
      <w:r w:rsidRPr="00F159F1">
        <w:t>9.</w:t>
      </w:r>
      <w:r w:rsidR="004609B2" w:rsidRPr="00F159F1">
        <w:t>2</w:t>
      </w:r>
      <w:r w:rsidRPr="00F159F1">
        <w:t>.4</w:t>
      </w:r>
      <w:r w:rsidR="00223648" w:rsidRPr="00F159F1">
        <w:t xml:space="preserve">, </w:t>
      </w:r>
      <w:r w:rsidR="00DD459B" w:rsidRPr="00F159F1">
        <w:t xml:space="preserve">and </w:t>
      </w:r>
      <w:r w:rsidR="00223648" w:rsidRPr="00F159F1">
        <w:t>9.2.</w:t>
      </w:r>
      <w:r w:rsidR="00DD459B" w:rsidRPr="00F159F1">
        <w:t>7</w:t>
      </w:r>
      <w:r w:rsidRPr="00F159F1">
        <w:t xml:space="preserve"> to ITI TF-1:9.</w:t>
      </w:r>
      <w:r w:rsidR="004609B2" w:rsidRPr="00F159F1">
        <w:t>2</w:t>
      </w:r>
    </w:p>
    <w:p w14:paraId="63A25EEC" w14:textId="4B3F8019" w:rsidR="00C61521" w:rsidRPr="00F159F1" w:rsidRDefault="00C61521" w:rsidP="00D3347A">
      <w:pPr>
        <w:pStyle w:val="Heading3"/>
        <w:rPr>
          <w:noProof w:val="0"/>
        </w:rPr>
      </w:pPr>
      <w:bookmarkStart w:id="51" w:name="_Toc16703854"/>
      <w:r w:rsidRPr="00F159F1">
        <w:rPr>
          <w:noProof w:val="0"/>
        </w:rPr>
        <w:lastRenderedPageBreak/>
        <w:t>9.</w:t>
      </w:r>
      <w:r w:rsidR="0051640D" w:rsidRPr="00F159F1">
        <w:rPr>
          <w:noProof w:val="0"/>
        </w:rPr>
        <w:t>2</w:t>
      </w:r>
      <w:r w:rsidRPr="00F159F1">
        <w:rPr>
          <w:noProof w:val="0"/>
        </w:rPr>
        <w:t>.3 Retrieve Audit Message Option</w:t>
      </w:r>
      <w:bookmarkEnd w:id="51"/>
    </w:p>
    <w:p w14:paraId="67206E21" w14:textId="5E221E9D" w:rsidR="00C61521" w:rsidRPr="00F159F1" w:rsidRDefault="00C61521" w:rsidP="00E056C6">
      <w:pPr>
        <w:pStyle w:val="BodyText"/>
      </w:pPr>
      <w:r w:rsidRPr="00F159F1">
        <w:t xml:space="preserve">The Retrieve Audit Message Option enables search requests for audit </w:t>
      </w:r>
      <w:r w:rsidR="004D32FF" w:rsidRPr="00F159F1">
        <w:t xml:space="preserve">records </w:t>
      </w:r>
      <w:r w:rsidRPr="00F159F1">
        <w:t>based upon message contents.</w:t>
      </w:r>
    </w:p>
    <w:p w14:paraId="622DE57E" w14:textId="77777777" w:rsidR="00C61521" w:rsidRPr="00F159F1" w:rsidRDefault="00C61521" w:rsidP="00D3347A">
      <w:pPr>
        <w:pStyle w:val="BodyText"/>
      </w:pPr>
      <w:r w:rsidRPr="00F159F1">
        <w:t xml:space="preserve">An Audit Consumer or Audit Record Repository that supports this option shall implement the Retrieve ATNA Audit Event [ITI-81] transaction. </w:t>
      </w:r>
    </w:p>
    <w:p w14:paraId="15C9F622" w14:textId="49A99983" w:rsidR="00C61521" w:rsidRPr="00F159F1" w:rsidRDefault="00C61521" w:rsidP="00D3347A">
      <w:pPr>
        <w:pStyle w:val="BodyText"/>
      </w:pPr>
      <w:r w:rsidRPr="00F159F1">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F159F1" w:rsidRDefault="00C61521" w:rsidP="00D3347A">
      <w:pPr>
        <w:pStyle w:val="Heading3"/>
        <w:rPr>
          <w:noProof w:val="0"/>
        </w:rPr>
      </w:pPr>
      <w:bookmarkStart w:id="52" w:name="_Toc16703855"/>
      <w:r w:rsidRPr="00F159F1">
        <w:rPr>
          <w:noProof w:val="0"/>
        </w:rPr>
        <w:t>9.</w:t>
      </w:r>
      <w:r w:rsidR="0051640D" w:rsidRPr="00F159F1">
        <w:rPr>
          <w:noProof w:val="0"/>
        </w:rPr>
        <w:t>2</w:t>
      </w:r>
      <w:r w:rsidRPr="00F159F1">
        <w:rPr>
          <w:noProof w:val="0"/>
        </w:rPr>
        <w:t>.4 Retrieve Syslog Message Option</w:t>
      </w:r>
      <w:bookmarkEnd w:id="52"/>
    </w:p>
    <w:p w14:paraId="5420C542" w14:textId="77777777" w:rsidR="00C61521" w:rsidRPr="00F159F1" w:rsidRDefault="00C61521" w:rsidP="00D3347A">
      <w:pPr>
        <w:pStyle w:val="BodyText"/>
      </w:pPr>
      <w:r w:rsidRPr="00F159F1">
        <w:t>The Retrieve Syslog Message Option enables search requests for syslog messages based upon syslog metadata.</w:t>
      </w:r>
    </w:p>
    <w:p w14:paraId="083C4C6C" w14:textId="6023C97B" w:rsidR="00C61521" w:rsidRPr="00623B77" w:rsidRDefault="00CD4DE8" w:rsidP="00623B77">
      <w:pPr>
        <w:pStyle w:val="BodyText"/>
      </w:pPr>
      <w:r w:rsidRPr="00F83445">
        <w:t>An Audit Consumer or Audit Record Repository that supports this option shall implement the Retrieve Syslog Event [ITI-82] transaction.</w:t>
      </w:r>
    </w:p>
    <w:p w14:paraId="0C4C7DBD" w14:textId="0A731527" w:rsidR="00C61521" w:rsidRPr="00F159F1" w:rsidRDefault="00C61521" w:rsidP="00D3347A">
      <w:pPr>
        <w:pStyle w:val="BodyText"/>
      </w:pPr>
      <w:r w:rsidRPr="00F159F1">
        <w:t xml:space="preserve">The [ITI-82] transaction is a RESTful search operation that searches syslog messages of any format or schema. The search request uses the syslog metadata only. </w:t>
      </w:r>
    </w:p>
    <w:p w14:paraId="7F6EEFFB" w14:textId="4A3B926E" w:rsidR="00DD459B" w:rsidRPr="00F159F1" w:rsidRDefault="00DD459B" w:rsidP="00DD459B">
      <w:pPr>
        <w:pStyle w:val="Heading3"/>
        <w:numPr>
          <w:ilvl w:val="0"/>
          <w:numId w:val="0"/>
        </w:numPr>
        <w:rPr>
          <w:noProof w:val="0"/>
        </w:rPr>
      </w:pPr>
      <w:bookmarkStart w:id="53" w:name="_Toc16703856"/>
      <w:r w:rsidRPr="00F159F1">
        <w:rPr>
          <w:noProof w:val="0"/>
        </w:rPr>
        <w:t>9.2.7 Audit Transport (ATX) Options</w:t>
      </w:r>
      <w:bookmarkEnd w:id="53"/>
    </w:p>
    <w:p w14:paraId="6D807F78" w14:textId="7FF04676" w:rsidR="00C61521" w:rsidRPr="00F159F1" w:rsidRDefault="00DD459B" w:rsidP="007E1CCC">
      <w:pPr>
        <w:pStyle w:val="BodyText"/>
      </w:pPr>
      <w:r w:rsidRPr="00F159F1">
        <w:t>At least one of these options shall be supported. Many can be declared, for which the product must then be configurable to enable each of the supported Audit Transport Options.</w:t>
      </w:r>
    </w:p>
    <w:p w14:paraId="4FF204DA" w14:textId="60FED76B" w:rsidR="00DA3B5B" w:rsidRPr="00F159F1" w:rsidRDefault="00DA3B5B" w:rsidP="00F83445">
      <w:pPr>
        <w:pStyle w:val="Heading4"/>
      </w:pPr>
      <w:bookmarkStart w:id="54" w:name="_Toc16703857"/>
      <w:r w:rsidRPr="00F159F1">
        <w:t>9.2.</w:t>
      </w:r>
      <w:r w:rsidR="00DD459B" w:rsidRPr="00F159F1">
        <w:t>7.1</w:t>
      </w:r>
      <w:r w:rsidRPr="00F159F1">
        <w:t xml:space="preserve"> </w:t>
      </w:r>
      <w:r w:rsidR="003A081F" w:rsidRPr="00F159F1">
        <w:t xml:space="preserve">ATX: </w:t>
      </w:r>
      <w:r w:rsidR="00EF605F" w:rsidRPr="00F159F1">
        <w:t>FHIR Feed</w:t>
      </w:r>
      <w:r w:rsidR="00BC00F6" w:rsidRPr="00F159F1">
        <w:t xml:space="preserve"> </w:t>
      </w:r>
      <w:r w:rsidRPr="00F159F1">
        <w:t>Option</w:t>
      </w:r>
      <w:bookmarkEnd w:id="54"/>
    </w:p>
    <w:p w14:paraId="12B10CAB" w14:textId="44993136" w:rsidR="00DA3B5B" w:rsidRPr="00F159F1" w:rsidRDefault="00DA3B5B" w:rsidP="00DA3B5B">
      <w:pPr>
        <w:pStyle w:val="BodyText"/>
      </w:pPr>
      <w:r w:rsidRPr="00F159F1">
        <w:t xml:space="preserve">The </w:t>
      </w:r>
      <w:r w:rsidR="00EF605F" w:rsidRPr="00F159F1">
        <w:t>ATX: FHIR Feed</w:t>
      </w:r>
      <w:r w:rsidRPr="00F159F1">
        <w:t xml:space="preserve"> Option enables </w:t>
      </w:r>
      <w:r w:rsidR="00DD459B" w:rsidRPr="00F159F1">
        <w:t>sending</w:t>
      </w:r>
      <w:r w:rsidRPr="00F159F1">
        <w:t xml:space="preserve"> ATNA audit records using RESTful capabilities and FHIR resources.</w:t>
      </w:r>
    </w:p>
    <w:p w14:paraId="544D49B2" w14:textId="5F9A6555" w:rsidR="00402F23" w:rsidRPr="00623B77" w:rsidRDefault="00B15F72" w:rsidP="00623B77">
      <w:pPr>
        <w:pStyle w:val="BodyText"/>
      </w:pPr>
      <w:r w:rsidRPr="00F83445">
        <w:t xml:space="preserve">An Audit </w:t>
      </w:r>
      <w:r w:rsidR="00DA3B5B" w:rsidRPr="00F83445">
        <w:t xml:space="preserve">Record Repository that supports this option shall implement the </w:t>
      </w:r>
      <w:r w:rsidRPr="00F83445">
        <w:t>two RESTful interaction</w:t>
      </w:r>
      <w:r w:rsidR="00402F23" w:rsidRPr="00F83445">
        <w:t>s</w:t>
      </w:r>
      <w:r w:rsidRPr="00F83445">
        <w:t xml:space="preserve"> defined in the Record Audit Event [ITI-20] </w:t>
      </w:r>
      <w:r w:rsidR="00DA3B5B" w:rsidRPr="00F83445">
        <w:t>transaction.</w:t>
      </w:r>
      <w:r w:rsidR="00223648" w:rsidRPr="00F83445">
        <w:t xml:space="preserve"> See ITI TF-2a: 3.20.4.2</w:t>
      </w:r>
      <w:r w:rsidR="0098140D" w:rsidRPr="00F83445">
        <w:t xml:space="preserve"> </w:t>
      </w:r>
      <w:r w:rsidR="00DD459B" w:rsidRPr="00F83445">
        <w:t xml:space="preserve">(Send Audit Resource) </w:t>
      </w:r>
      <w:r w:rsidR="0098140D" w:rsidRPr="00F83445">
        <w:t xml:space="preserve">and 3.20.4.4 </w:t>
      </w:r>
      <w:r w:rsidR="00DD459B" w:rsidRPr="00F83445">
        <w:t>(Send Audit Bundle).</w:t>
      </w:r>
    </w:p>
    <w:p w14:paraId="75D0E9A9" w14:textId="00C56D5C" w:rsidR="00402F23" w:rsidRPr="00623B77" w:rsidRDefault="0098140D" w:rsidP="002F2C88">
      <w:pPr>
        <w:pStyle w:val="BodyText"/>
      </w:pPr>
      <w:r w:rsidRPr="002F2C88">
        <w:t>A Secure Node</w:t>
      </w:r>
      <w:r w:rsidR="00DD459B" w:rsidRPr="002F2C88">
        <w:t xml:space="preserve">, </w:t>
      </w:r>
      <w:r w:rsidRPr="002F2C88">
        <w:t>Secure Application or Audit Record Forwarder that supports this option shall at least support one of the two RESTful interaction</w:t>
      </w:r>
      <w:r w:rsidR="000F4D75" w:rsidRPr="002F2C88">
        <w:t>s</w:t>
      </w:r>
      <w:r w:rsidRPr="002F2C88">
        <w:t xml:space="preserve"> defined in the Record Audit Event [ITI-20] transaction. See</w:t>
      </w:r>
      <w:r w:rsidRPr="00F83445">
        <w:t xml:space="preserve"> ITI TF-2a: 3.20.4.2 </w:t>
      </w:r>
      <w:r w:rsidR="00DD459B" w:rsidRPr="00F83445">
        <w:t xml:space="preserve">(Send Audit Resource) </w:t>
      </w:r>
      <w:r w:rsidRPr="00F83445">
        <w:t>and 3.20.4.4</w:t>
      </w:r>
      <w:r w:rsidR="00DD459B" w:rsidRPr="00F83445">
        <w:t xml:space="preserve"> (Send Audit Bundle)</w:t>
      </w:r>
      <w:r w:rsidRPr="00F83445">
        <w:t>.</w:t>
      </w:r>
    </w:p>
    <w:p w14:paraId="02C2A39C" w14:textId="63B17728" w:rsidR="00461C9D" w:rsidRPr="00F159F1" w:rsidRDefault="00461C9D" w:rsidP="00F83445">
      <w:pPr>
        <w:pStyle w:val="Heading4"/>
      </w:pPr>
      <w:bookmarkStart w:id="55" w:name="_Toc16703858"/>
      <w:r w:rsidRPr="00F159F1">
        <w:t>9.2.</w:t>
      </w:r>
      <w:r w:rsidR="00DD459B" w:rsidRPr="00F159F1">
        <w:t>7.2</w:t>
      </w:r>
      <w:r w:rsidRPr="00F159F1">
        <w:t xml:space="preserve"> ATX: TLS Syslog Option</w:t>
      </w:r>
      <w:bookmarkEnd w:id="55"/>
    </w:p>
    <w:p w14:paraId="000B56B1" w14:textId="15F974A4" w:rsidR="00461C9D" w:rsidRPr="00F159F1" w:rsidRDefault="00461C9D" w:rsidP="00461C9D">
      <w:pPr>
        <w:pStyle w:val="BodyText"/>
      </w:pPr>
      <w:r w:rsidRPr="00F159F1">
        <w:t xml:space="preserve">The </w:t>
      </w:r>
      <w:r w:rsidR="00A74FEB" w:rsidRPr="00F159F1">
        <w:t>A</w:t>
      </w:r>
      <w:r w:rsidRPr="00F159F1">
        <w:t xml:space="preserve">TX: TLS Syslog Option enables </w:t>
      </w:r>
      <w:r w:rsidR="00DD459B" w:rsidRPr="00F159F1">
        <w:t>sending</w:t>
      </w:r>
      <w:r w:rsidRPr="00F159F1">
        <w:t xml:space="preserve"> ATNA audit records using Syslog protocol </w:t>
      </w:r>
      <w:r w:rsidR="00DD459B" w:rsidRPr="00F159F1">
        <w:t>over TLS</w:t>
      </w:r>
      <w:r w:rsidRPr="00F159F1">
        <w:t>.</w:t>
      </w:r>
    </w:p>
    <w:p w14:paraId="60C7E391" w14:textId="31E22936" w:rsidR="00461C9D" w:rsidRPr="00F83445" w:rsidRDefault="00461C9D" w:rsidP="00623B77">
      <w:pPr>
        <w:pStyle w:val="BodyText"/>
      </w:pPr>
      <w:r w:rsidRPr="00623B77">
        <w:t>A</w:t>
      </w:r>
      <w:r w:rsidR="00DD459B" w:rsidRPr="00623B77">
        <w:t xml:space="preserve">n actor </w:t>
      </w:r>
      <w:r w:rsidRPr="00F83445">
        <w:t>that supports this option shall implement the Syslog interaction defined in the Record Audit Event [ITI-20] transaction, using TLS as a transport layer. See ITI TF-2a: 3.20.4.1</w:t>
      </w:r>
      <w:r w:rsidR="00564210" w:rsidRPr="00F83445">
        <w:t>.</w:t>
      </w:r>
    </w:p>
    <w:p w14:paraId="4FD6B1EC" w14:textId="0EBEE102" w:rsidR="00461C9D" w:rsidRPr="00F159F1" w:rsidRDefault="00461C9D" w:rsidP="00F83445">
      <w:pPr>
        <w:pStyle w:val="Heading4"/>
      </w:pPr>
      <w:bookmarkStart w:id="56" w:name="_Toc16703859"/>
      <w:r w:rsidRPr="00F159F1">
        <w:lastRenderedPageBreak/>
        <w:t>9.2.</w:t>
      </w:r>
      <w:r w:rsidR="00DD459B" w:rsidRPr="00F159F1">
        <w:t>7.3</w:t>
      </w:r>
      <w:r w:rsidRPr="00F159F1">
        <w:t xml:space="preserve"> ATX: UDP Syslog Option</w:t>
      </w:r>
      <w:bookmarkEnd w:id="56"/>
    </w:p>
    <w:p w14:paraId="7A749342" w14:textId="1EE39A9E" w:rsidR="00461C9D" w:rsidRPr="00F159F1" w:rsidRDefault="00461C9D" w:rsidP="00461C9D">
      <w:pPr>
        <w:pStyle w:val="BodyText"/>
      </w:pPr>
      <w:r w:rsidRPr="00F159F1">
        <w:t xml:space="preserve">The </w:t>
      </w:r>
      <w:r w:rsidR="00A74FEB" w:rsidRPr="00F159F1">
        <w:t>A</w:t>
      </w:r>
      <w:r w:rsidRPr="00F159F1">
        <w:t xml:space="preserve">TX: UDP Syslog Option enables </w:t>
      </w:r>
      <w:r w:rsidR="00564210" w:rsidRPr="00F159F1">
        <w:t>sending</w:t>
      </w:r>
      <w:r w:rsidRPr="00F159F1">
        <w:t xml:space="preserve"> ATNA audit records using Syslog protocol </w:t>
      </w:r>
      <w:r w:rsidR="00564210" w:rsidRPr="00F159F1">
        <w:t>over</w:t>
      </w:r>
      <w:r w:rsidRPr="00F159F1">
        <w:t xml:space="preserve"> UD</w:t>
      </w:r>
      <w:r w:rsidR="00564210" w:rsidRPr="00F159F1">
        <w:t>P</w:t>
      </w:r>
      <w:r w:rsidRPr="00F159F1">
        <w:t>.</w:t>
      </w:r>
    </w:p>
    <w:p w14:paraId="4456F6F5" w14:textId="43EC5429" w:rsidR="00461C9D" w:rsidRPr="00F83445" w:rsidRDefault="00461C9D" w:rsidP="00623B77">
      <w:pPr>
        <w:pStyle w:val="BodyText"/>
      </w:pPr>
      <w:r w:rsidRPr="00623B77">
        <w:t>A</w:t>
      </w:r>
      <w:r w:rsidR="00564210" w:rsidRPr="00623B77">
        <w:t>n</w:t>
      </w:r>
      <w:r w:rsidRPr="002F2C88">
        <w:t xml:space="preserve"> </w:t>
      </w:r>
      <w:r w:rsidR="00564210" w:rsidRPr="002F2C88">
        <w:t>actor</w:t>
      </w:r>
      <w:r w:rsidRPr="00F83445">
        <w:t xml:space="preserve"> that supports this option shall implement the Syslog interaction defined in the Record Audit Event [ITI-20] transaction, using UDP as a transport layer. See ITI TF-2a: 3.20.4.1</w:t>
      </w:r>
      <w:r w:rsidR="00564210" w:rsidRPr="00F83445">
        <w:t>.</w:t>
      </w:r>
    </w:p>
    <w:p w14:paraId="5C656F1A" w14:textId="77777777" w:rsidR="00F26D33" w:rsidRPr="00623B77" w:rsidRDefault="00F26D33" w:rsidP="00623B77">
      <w:pPr>
        <w:pStyle w:val="BodyText"/>
      </w:pPr>
    </w:p>
    <w:p w14:paraId="23CBD285" w14:textId="57F5540A" w:rsidR="00737104" w:rsidRPr="00F159F1" w:rsidRDefault="00737104" w:rsidP="00737104">
      <w:pPr>
        <w:pStyle w:val="EditorInstructions"/>
      </w:pPr>
      <w:r w:rsidRPr="00F159F1">
        <w:t xml:space="preserve">Editor: make the following changes in </w:t>
      </w:r>
      <w:r w:rsidR="00AF131C" w:rsidRPr="00F159F1">
        <w:t>Table</w:t>
      </w:r>
      <w:r w:rsidRPr="00F159F1">
        <w:t xml:space="preserve"> 9.3-1. </w:t>
      </w:r>
    </w:p>
    <w:p w14:paraId="1105EFE8" w14:textId="77777777" w:rsidR="00737104" w:rsidRPr="00F159F1" w:rsidRDefault="00737104" w:rsidP="00737104">
      <w:pPr>
        <w:pStyle w:val="TableTitle"/>
      </w:pPr>
      <w:r w:rsidRPr="00F159F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F159F1" w14:paraId="5E609174" w14:textId="77777777" w:rsidTr="00C741CA">
        <w:trPr>
          <w:cantSplit/>
          <w:tblHeader/>
          <w:jc w:val="center"/>
        </w:trPr>
        <w:tc>
          <w:tcPr>
            <w:tcW w:w="2326" w:type="dxa"/>
            <w:shd w:val="pct15" w:color="auto" w:fill="FFFFFF"/>
          </w:tcPr>
          <w:p w14:paraId="2BD1448A" w14:textId="77777777" w:rsidR="00737104" w:rsidRPr="00F159F1" w:rsidRDefault="00737104" w:rsidP="00737104">
            <w:pPr>
              <w:pStyle w:val="TableEntryHeader"/>
              <w:rPr>
                <w:szCs w:val="24"/>
              </w:rPr>
            </w:pPr>
            <w:r w:rsidRPr="00F159F1">
              <w:rPr>
                <w:szCs w:val="24"/>
              </w:rPr>
              <w:t>ATNA Actor</w:t>
            </w:r>
          </w:p>
        </w:tc>
        <w:tc>
          <w:tcPr>
            <w:tcW w:w="3060" w:type="dxa"/>
            <w:shd w:val="pct15" w:color="auto" w:fill="FFFFFF"/>
          </w:tcPr>
          <w:p w14:paraId="163F30E3" w14:textId="77777777" w:rsidR="00737104" w:rsidRPr="00F159F1" w:rsidRDefault="00737104" w:rsidP="00737104">
            <w:pPr>
              <w:pStyle w:val="TableEntryHeader"/>
              <w:rPr>
                <w:szCs w:val="24"/>
              </w:rPr>
            </w:pPr>
            <w:r w:rsidRPr="00F159F1">
              <w:rPr>
                <w:szCs w:val="24"/>
              </w:rPr>
              <w:t>Actor to be grouped with</w:t>
            </w:r>
          </w:p>
        </w:tc>
        <w:tc>
          <w:tcPr>
            <w:tcW w:w="1530" w:type="dxa"/>
            <w:shd w:val="pct15" w:color="auto" w:fill="FFFFFF"/>
          </w:tcPr>
          <w:p w14:paraId="11432446" w14:textId="77777777" w:rsidR="00737104" w:rsidRPr="00F159F1" w:rsidRDefault="00737104" w:rsidP="00737104">
            <w:pPr>
              <w:pStyle w:val="TableEntryHeader"/>
              <w:rPr>
                <w:szCs w:val="24"/>
              </w:rPr>
            </w:pPr>
            <w:r w:rsidRPr="00F159F1">
              <w:rPr>
                <w:szCs w:val="24"/>
              </w:rPr>
              <w:t>Reference</w:t>
            </w:r>
          </w:p>
        </w:tc>
        <w:tc>
          <w:tcPr>
            <w:tcW w:w="2235" w:type="dxa"/>
            <w:shd w:val="pct15" w:color="auto" w:fill="FFFFFF"/>
          </w:tcPr>
          <w:p w14:paraId="57D3408F" w14:textId="77777777" w:rsidR="00737104" w:rsidRPr="00F159F1" w:rsidRDefault="00737104" w:rsidP="00737104">
            <w:pPr>
              <w:pStyle w:val="TableEntryHeader"/>
              <w:rPr>
                <w:szCs w:val="24"/>
              </w:rPr>
            </w:pPr>
            <w:r w:rsidRPr="00F159F1">
              <w:rPr>
                <w:szCs w:val="24"/>
              </w:rPr>
              <w:t>Content Bindings Reference</w:t>
            </w:r>
          </w:p>
        </w:tc>
      </w:tr>
      <w:tr w:rsidR="00C741CA" w:rsidRPr="00F159F1" w14:paraId="75A573FB" w14:textId="77777777" w:rsidTr="00C741CA">
        <w:trPr>
          <w:cantSplit/>
          <w:trHeight w:val="332"/>
          <w:jc w:val="center"/>
        </w:trPr>
        <w:tc>
          <w:tcPr>
            <w:tcW w:w="2326" w:type="dxa"/>
          </w:tcPr>
          <w:p w14:paraId="35A3B972" w14:textId="77777777" w:rsidR="00737104" w:rsidRPr="00F159F1" w:rsidRDefault="00737104" w:rsidP="00737104">
            <w:pPr>
              <w:pStyle w:val="TableEntry"/>
              <w:rPr>
                <w:szCs w:val="24"/>
              </w:rPr>
            </w:pPr>
            <w:r w:rsidRPr="00F159F1">
              <w:rPr>
                <w:szCs w:val="24"/>
              </w:rPr>
              <w:t>Audit Record Repository</w:t>
            </w:r>
          </w:p>
        </w:tc>
        <w:tc>
          <w:tcPr>
            <w:tcW w:w="3060" w:type="dxa"/>
          </w:tcPr>
          <w:p w14:paraId="650E1C89" w14:textId="77777777" w:rsidR="00737104" w:rsidRPr="00F159F1" w:rsidRDefault="00737104" w:rsidP="00737104">
            <w:pPr>
              <w:pStyle w:val="TableEntry"/>
              <w:rPr>
                <w:szCs w:val="24"/>
              </w:rPr>
            </w:pPr>
            <w:r w:rsidRPr="00F159F1">
              <w:rPr>
                <w:szCs w:val="24"/>
              </w:rPr>
              <w:t>Consistent Time / Time Client</w:t>
            </w:r>
          </w:p>
        </w:tc>
        <w:tc>
          <w:tcPr>
            <w:tcW w:w="1530" w:type="dxa"/>
          </w:tcPr>
          <w:p w14:paraId="6969909A" w14:textId="77777777" w:rsidR="00737104" w:rsidRPr="00F159F1" w:rsidRDefault="00737104" w:rsidP="00737104">
            <w:pPr>
              <w:pStyle w:val="TableEntry"/>
              <w:rPr>
                <w:szCs w:val="24"/>
              </w:rPr>
            </w:pPr>
            <w:r w:rsidRPr="00F159F1">
              <w:rPr>
                <w:szCs w:val="24"/>
              </w:rPr>
              <w:t>ITI TF-1: 7.1</w:t>
            </w:r>
          </w:p>
        </w:tc>
        <w:tc>
          <w:tcPr>
            <w:tcW w:w="2235" w:type="dxa"/>
          </w:tcPr>
          <w:p w14:paraId="11DD662C" w14:textId="25700303" w:rsidR="00737104" w:rsidRPr="00F159F1" w:rsidRDefault="00737104" w:rsidP="007A7438">
            <w:pPr>
              <w:pStyle w:val="TableEntry"/>
            </w:pPr>
            <w:r w:rsidRPr="00F159F1">
              <w:t>N/A</w:t>
            </w:r>
          </w:p>
        </w:tc>
      </w:tr>
      <w:tr w:rsidR="00564210" w:rsidRPr="00F159F1" w14:paraId="7E4CB55D" w14:textId="77777777" w:rsidTr="00C741CA">
        <w:trPr>
          <w:cantSplit/>
          <w:trHeight w:val="332"/>
          <w:jc w:val="center"/>
        </w:trPr>
        <w:tc>
          <w:tcPr>
            <w:tcW w:w="2326" w:type="dxa"/>
          </w:tcPr>
          <w:p w14:paraId="76A5AE1A" w14:textId="1A75CFC8" w:rsidR="00564210" w:rsidRPr="00F159F1" w:rsidRDefault="00564210" w:rsidP="00564210">
            <w:pPr>
              <w:pStyle w:val="TableEntry"/>
              <w:rPr>
                <w:szCs w:val="24"/>
              </w:rPr>
            </w:pPr>
            <w:r w:rsidRPr="00F159F1">
              <w:rPr>
                <w:b/>
                <w:szCs w:val="24"/>
                <w:u w:val="single"/>
              </w:rPr>
              <w:t>Audit Consumer</w:t>
            </w:r>
          </w:p>
        </w:tc>
        <w:tc>
          <w:tcPr>
            <w:tcW w:w="3060" w:type="dxa"/>
          </w:tcPr>
          <w:p w14:paraId="4D151A13" w14:textId="37E89627" w:rsidR="00564210" w:rsidRPr="00F159F1" w:rsidRDefault="00564210" w:rsidP="00564210">
            <w:pPr>
              <w:pStyle w:val="TableEntry"/>
              <w:rPr>
                <w:szCs w:val="24"/>
              </w:rPr>
            </w:pPr>
            <w:r w:rsidRPr="00F159F1">
              <w:rPr>
                <w:b/>
                <w:szCs w:val="24"/>
                <w:u w:val="single"/>
              </w:rPr>
              <w:t xml:space="preserve">ATNA </w:t>
            </w:r>
            <w:r w:rsidR="00F26D33" w:rsidRPr="00F159F1">
              <w:rPr>
                <w:b/>
                <w:szCs w:val="24"/>
                <w:u w:val="single"/>
              </w:rPr>
              <w:t xml:space="preserve">/ </w:t>
            </w:r>
            <w:r w:rsidRPr="00F159F1">
              <w:rPr>
                <w:b/>
                <w:szCs w:val="24"/>
                <w:u w:val="single"/>
              </w:rPr>
              <w:t>Secure Node or Secure Application</w:t>
            </w:r>
          </w:p>
        </w:tc>
        <w:tc>
          <w:tcPr>
            <w:tcW w:w="1530" w:type="dxa"/>
          </w:tcPr>
          <w:p w14:paraId="3D9623D8" w14:textId="00B7A9AA" w:rsidR="00564210" w:rsidRPr="00F159F1" w:rsidRDefault="00564210" w:rsidP="00564210">
            <w:pPr>
              <w:pStyle w:val="TableEntry"/>
              <w:rPr>
                <w:szCs w:val="24"/>
              </w:rPr>
            </w:pPr>
            <w:r w:rsidRPr="00F159F1">
              <w:rPr>
                <w:b/>
                <w:szCs w:val="24"/>
                <w:u w:val="single"/>
              </w:rPr>
              <w:t>ITI TF-1: 9.1</w:t>
            </w:r>
          </w:p>
        </w:tc>
        <w:tc>
          <w:tcPr>
            <w:tcW w:w="2235" w:type="dxa"/>
          </w:tcPr>
          <w:p w14:paraId="20F499BB" w14:textId="77777777" w:rsidR="00564210" w:rsidRPr="00F159F1" w:rsidRDefault="00564210" w:rsidP="00564210">
            <w:pPr>
              <w:pStyle w:val="TableEntry"/>
              <w:rPr>
                <w:b/>
                <w:szCs w:val="24"/>
                <w:u w:val="single"/>
              </w:rPr>
            </w:pPr>
            <w:r w:rsidRPr="00F159F1">
              <w:rPr>
                <w:b/>
                <w:szCs w:val="24"/>
                <w:u w:val="single"/>
              </w:rPr>
              <w:t>N/A</w:t>
            </w:r>
          </w:p>
          <w:p w14:paraId="43E9E03F" w14:textId="77777777" w:rsidR="00564210" w:rsidRPr="00F159F1" w:rsidRDefault="00564210" w:rsidP="00564210">
            <w:pPr>
              <w:pStyle w:val="TableEntry"/>
            </w:pPr>
          </w:p>
        </w:tc>
      </w:tr>
      <w:tr w:rsidR="00564210" w:rsidRPr="00F159F1" w14:paraId="291761CC" w14:textId="77777777" w:rsidTr="00C741CA">
        <w:trPr>
          <w:cantSplit/>
          <w:trHeight w:val="332"/>
          <w:jc w:val="center"/>
        </w:trPr>
        <w:tc>
          <w:tcPr>
            <w:tcW w:w="2326" w:type="dxa"/>
          </w:tcPr>
          <w:p w14:paraId="6A8B6513" w14:textId="11A3F7D8" w:rsidR="00564210" w:rsidRPr="00F159F1" w:rsidRDefault="00564210" w:rsidP="00564210">
            <w:pPr>
              <w:pStyle w:val="TableEntry"/>
              <w:rPr>
                <w:szCs w:val="24"/>
              </w:rPr>
            </w:pPr>
            <w:r w:rsidRPr="00F159F1">
              <w:rPr>
                <w:szCs w:val="24"/>
              </w:rPr>
              <w:t>Audit Record Forwarder</w:t>
            </w:r>
          </w:p>
        </w:tc>
        <w:tc>
          <w:tcPr>
            <w:tcW w:w="3060" w:type="dxa"/>
          </w:tcPr>
          <w:p w14:paraId="00B18A2F" w14:textId="02434145" w:rsidR="00564210" w:rsidRPr="00F159F1" w:rsidRDefault="00564210" w:rsidP="00564210">
            <w:pPr>
              <w:pStyle w:val="TableEntry"/>
              <w:rPr>
                <w:szCs w:val="24"/>
              </w:rPr>
            </w:pPr>
            <w:r w:rsidRPr="00F159F1">
              <w:rPr>
                <w:szCs w:val="24"/>
              </w:rPr>
              <w:t>Consistent Time / Time Client</w:t>
            </w:r>
          </w:p>
        </w:tc>
        <w:tc>
          <w:tcPr>
            <w:tcW w:w="1530" w:type="dxa"/>
          </w:tcPr>
          <w:p w14:paraId="360EDF5A" w14:textId="6B984502" w:rsidR="00564210" w:rsidRPr="00F159F1" w:rsidRDefault="00564210" w:rsidP="00564210">
            <w:pPr>
              <w:pStyle w:val="TableEntry"/>
              <w:rPr>
                <w:szCs w:val="24"/>
              </w:rPr>
            </w:pPr>
            <w:r w:rsidRPr="00F159F1">
              <w:rPr>
                <w:szCs w:val="24"/>
              </w:rPr>
              <w:t>ITI TF-1: 7.1</w:t>
            </w:r>
          </w:p>
        </w:tc>
        <w:tc>
          <w:tcPr>
            <w:tcW w:w="2235" w:type="dxa"/>
          </w:tcPr>
          <w:p w14:paraId="739B54F6" w14:textId="1F72C6F4" w:rsidR="00564210" w:rsidRPr="00F159F1" w:rsidRDefault="00564210" w:rsidP="00564210">
            <w:pPr>
              <w:pStyle w:val="TableEntry"/>
            </w:pPr>
            <w:r w:rsidRPr="00F159F1">
              <w:t>N/A</w:t>
            </w:r>
          </w:p>
        </w:tc>
      </w:tr>
      <w:tr w:rsidR="00564210" w:rsidRPr="00F159F1" w14:paraId="7A0B0249" w14:textId="77777777" w:rsidTr="00C741CA">
        <w:trPr>
          <w:cantSplit/>
          <w:trHeight w:val="332"/>
          <w:jc w:val="center"/>
        </w:trPr>
        <w:tc>
          <w:tcPr>
            <w:tcW w:w="2326" w:type="dxa"/>
          </w:tcPr>
          <w:p w14:paraId="29A2863B" w14:textId="09F079BF" w:rsidR="00564210" w:rsidRPr="00F159F1" w:rsidRDefault="00564210" w:rsidP="00564210">
            <w:pPr>
              <w:pStyle w:val="TableEntry"/>
              <w:rPr>
                <w:szCs w:val="24"/>
              </w:rPr>
            </w:pPr>
            <w:r w:rsidRPr="00F159F1">
              <w:rPr>
                <w:szCs w:val="24"/>
              </w:rPr>
              <w:t>Secure Node</w:t>
            </w:r>
          </w:p>
        </w:tc>
        <w:tc>
          <w:tcPr>
            <w:tcW w:w="3060" w:type="dxa"/>
          </w:tcPr>
          <w:p w14:paraId="5B045D2C" w14:textId="697B4C48" w:rsidR="00564210" w:rsidRPr="00F159F1" w:rsidRDefault="00564210" w:rsidP="00564210">
            <w:pPr>
              <w:pStyle w:val="TableEntry"/>
              <w:rPr>
                <w:szCs w:val="24"/>
              </w:rPr>
            </w:pPr>
            <w:r w:rsidRPr="00F159F1">
              <w:rPr>
                <w:szCs w:val="24"/>
              </w:rPr>
              <w:t>Consistent Time / Time Client</w:t>
            </w:r>
          </w:p>
        </w:tc>
        <w:tc>
          <w:tcPr>
            <w:tcW w:w="1530" w:type="dxa"/>
          </w:tcPr>
          <w:p w14:paraId="517755B9" w14:textId="3A2A5354" w:rsidR="00564210" w:rsidRPr="00F159F1" w:rsidRDefault="00564210" w:rsidP="00564210">
            <w:pPr>
              <w:pStyle w:val="TableEntry"/>
              <w:rPr>
                <w:szCs w:val="24"/>
              </w:rPr>
            </w:pPr>
            <w:r w:rsidRPr="00F159F1">
              <w:rPr>
                <w:szCs w:val="24"/>
              </w:rPr>
              <w:t>ITI TF-1: 7.1</w:t>
            </w:r>
          </w:p>
        </w:tc>
        <w:tc>
          <w:tcPr>
            <w:tcW w:w="2235" w:type="dxa"/>
          </w:tcPr>
          <w:p w14:paraId="6A2073E5" w14:textId="04CB89F2" w:rsidR="00564210" w:rsidRPr="00F159F1" w:rsidRDefault="00564210" w:rsidP="00564210">
            <w:pPr>
              <w:pStyle w:val="TableEntry"/>
            </w:pPr>
            <w:r w:rsidRPr="00F159F1">
              <w:t>N/A</w:t>
            </w:r>
          </w:p>
        </w:tc>
      </w:tr>
      <w:tr w:rsidR="00564210" w:rsidRPr="00F159F1" w14:paraId="4D114377" w14:textId="77777777" w:rsidTr="00C741CA">
        <w:trPr>
          <w:cantSplit/>
          <w:trHeight w:val="332"/>
          <w:jc w:val="center"/>
        </w:trPr>
        <w:tc>
          <w:tcPr>
            <w:tcW w:w="2326" w:type="dxa"/>
          </w:tcPr>
          <w:p w14:paraId="517A9790" w14:textId="0F77C6E2" w:rsidR="00564210" w:rsidRPr="00F159F1" w:rsidRDefault="00564210" w:rsidP="00564210">
            <w:pPr>
              <w:pStyle w:val="TableEntry"/>
              <w:rPr>
                <w:szCs w:val="24"/>
              </w:rPr>
            </w:pPr>
            <w:r w:rsidRPr="00F159F1">
              <w:rPr>
                <w:szCs w:val="24"/>
              </w:rPr>
              <w:t>Secure Application</w:t>
            </w:r>
          </w:p>
        </w:tc>
        <w:tc>
          <w:tcPr>
            <w:tcW w:w="3060" w:type="dxa"/>
          </w:tcPr>
          <w:p w14:paraId="67156193" w14:textId="011587E6" w:rsidR="00564210" w:rsidRPr="00F159F1" w:rsidRDefault="00564210" w:rsidP="00564210">
            <w:pPr>
              <w:pStyle w:val="TableEntry"/>
              <w:rPr>
                <w:szCs w:val="24"/>
              </w:rPr>
            </w:pPr>
            <w:r w:rsidRPr="00F159F1">
              <w:rPr>
                <w:szCs w:val="24"/>
              </w:rPr>
              <w:t>Consistent Time / Time Client</w:t>
            </w:r>
          </w:p>
        </w:tc>
        <w:tc>
          <w:tcPr>
            <w:tcW w:w="1530" w:type="dxa"/>
          </w:tcPr>
          <w:p w14:paraId="3A4D44AE" w14:textId="320B3415" w:rsidR="00564210" w:rsidRPr="00F159F1" w:rsidRDefault="00564210" w:rsidP="00564210">
            <w:pPr>
              <w:pStyle w:val="TableEntry"/>
              <w:rPr>
                <w:szCs w:val="24"/>
              </w:rPr>
            </w:pPr>
            <w:r w:rsidRPr="00F159F1">
              <w:rPr>
                <w:szCs w:val="24"/>
              </w:rPr>
              <w:t>ITI TF-1: 7.1</w:t>
            </w:r>
          </w:p>
        </w:tc>
        <w:tc>
          <w:tcPr>
            <w:tcW w:w="2235" w:type="dxa"/>
          </w:tcPr>
          <w:p w14:paraId="41509FDA" w14:textId="72D9E5F0" w:rsidR="00564210" w:rsidRPr="00F159F1" w:rsidRDefault="00564210" w:rsidP="00564210">
            <w:pPr>
              <w:pStyle w:val="TableEntry"/>
            </w:pPr>
            <w:r w:rsidRPr="00F159F1">
              <w:t>N/A</w:t>
            </w:r>
          </w:p>
        </w:tc>
      </w:tr>
    </w:tbl>
    <w:p w14:paraId="3B6E4712" w14:textId="77777777" w:rsidR="00B855B1" w:rsidRPr="00F159F1" w:rsidRDefault="00B855B1" w:rsidP="007E1CCC">
      <w:pPr>
        <w:pStyle w:val="BodyText"/>
      </w:pPr>
    </w:p>
    <w:p w14:paraId="241512B0" w14:textId="4F181303" w:rsidR="00C61521" w:rsidRPr="00F159F1" w:rsidRDefault="00C61521" w:rsidP="007E1CCC">
      <w:pPr>
        <w:pStyle w:val="EditorInstructions"/>
      </w:pPr>
      <w:r w:rsidRPr="00F159F1">
        <w:t xml:space="preserve">Editor: Make the following changes in </w:t>
      </w:r>
      <w:r w:rsidR="00CD1674" w:rsidRPr="00F159F1">
        <w:t>Section</w:t>
      </w:r>
      <w:r w:rsidRPr="00F159F1">
        <w:t xml:space="preserve"> 9.</w:t>
      </w:r>
      <w:r w:rsidR="0051640D" w:rsidRPr="00F159F1">
        <w:t>4</w:t>
      </w:r>
      <w:r w:rsidR="00BB4E36" w:rsidRPr="00F159F1">
        <w:t>.2</w:t>
      </w:r>
    </w:p>
    <w:p w14:paraId="577AA2A8" w14:textId="1311E890" w:rsidR="00C61521" w:rsidRPr="00F159F1" w:rsidRDefault="00680618" w:rsidP="00204712">
      <w:pPr>
        <w:pStyle w:val="Heading2"/>
        <w:rPr>
          <w:noProof w:val="0"/>
        </w:rPr>
      </w:pPr>
      <w:bookmarkStart w:id="57" w:name="_Toc325615868"/>
      <w:bookmarkStart w:id="58" w:name="_Toc16703860"/>
      <w:r w:rsidRPr="00F159F1">
        <w:rPr>
          <w:noProof w:val="0"/>
        </w:rPr>
        <w:t>9.4</w:t>
      </w:r>
      <w:r w:rsidR="00BB4E36" w:rsidRPr="00F159F1">
        <w:rPr>
          <w:noProof w:val="0"/>
        </w:rPr>
        <w:t>.2</w:t>
      </w:r>
      <w:r w:rsidRPr="00F159F1">
        <w:rPr>
          <w:noProof w:val="0"/>
        </w:rPr>
        <w:t xml:space="preserve"> </w:t>
      </w:r>
      <w:bookmarkEnd w:id="57"/>
      <w:r w:rsidR="00BB4E36" w:rsidRPr="00F159F1">
        <w:rPr>
          <w:noProof w:val="0"/>
        </w:rPr>
        <w:t>Use Cases</w:t>
      </w:r>
      <w:bookmarkEnd w:id="58"/>
    </w:p>
    <w:p w14:paraId="16BEF421" w14:textId="77777777" w:rsidR="00C61521" w:rsidRPr="00F159F1" w:rsidRDefault="00C61521" w:rsidP="00626DF9">
      <w:pPr>
        <w:pStyle w:val="BodyText"/>
        <w:rPr>
          <w:lang w:eastAsia="it-IT"/>
        </w:rPr>
      </w:pPr>
      <w:r w:rsidRPr="00F159F1">
        <w:rPr>
          <w:lang w:eastAsia="it-IT"/>
        </w:rPr>
        <w:t>…</w:t>
      </w:r>
    </w:p>
    <w:p w14:paraId="5E853F8F" w14:textId="497489E7" w:rsidR="00BB4E36" w:rsidRPr="00F159F1" w:rsidRDefault="00BB4E36" w:rsidP="000F5AEC">
      <w:pPr>
        <w:pStyle w:val="BodyText"/>
        <w:rPr>
          <w:u w:val="single"/>
          <w:lang w:eastAsia="it-IT"/>
        </w:rPr>
      </w:pPr>
      <w:r w:rsidRPr="00F159F1">
        <w:rPr>
          <w:b/>
          <w:strike/>
          <w:lang w:eastAsia="it-IT"/>
        </w:rPr>
        <w:t>In the following paragraphs</w:t>
      </w:r>
      <w:r w:rsidRPr="00F159F1">
        <w:rPr>
          <w:u w:val="single"/>
          <w:lang w:eastAsia="it-IT"/>
        </w:rPr>
        <w:t xml:space="preserve"> </w:t>
      </w:r>
      <w:r w:rsidRPr="00F159F1">
        <w:rPr>
          <w:b/>
          <w:u w:val="single"/>
          <w:lang w:eastAsia="it-IT"/>
        </w:rPr>
        <w:t>Sections 9.4.2.1, 9.4.2.2, and 9.4.2.3</w:t>
      </w:r>
      <w:r w:rsidR="00926A84" w:rsidRPr="00F159F1">
        <w:rPr>
          <w:b/>
          <w:u w:val="single"/>
          <w:lang w:eastAsia="it-IT"/>
        </w:rPr>
        <w:t xml:space="preserve"> describe</w:t>
      </w:r>
      <w:r w:rsidRPr="00F159F1">
        <w:rPr>
          <w:u w:val="single"/>
          <w:lang w:eastAsia="it-IT"/>
        </w:rPr>
        <w:t xml:space="preserve"> </w:t>
      </w:r>
      <w:r w:rsidRPr="00F159F1">
        <w:rPr>
          <w:lang w:eastAsia="it-IT"/>
        </w:rPr>
        <w:t xml:space="preserve">three typical process flows </w:t>
      </w:r>
      <w:r w:rsidRPr="00F159F1">
        <w:rPr>
          <w:b/>
          <w:strike/>
          <w:lang w:eastAsia="it-IT"/>
        </w:rPr>
        <w:t>are described</w:t>
      </w:r>
      <w:r w:rsidRPr="00F159F1">
        <w:rPr>
          <w:lang w:eastAsia="it-IT"/>
        </w:rPr>
        <w:t xml:space="preserve"> for situations in which authorized users, unauthorized users, and unauthorized nodes attempt to gain access to protected health information (PHI).</w:t>
      </w:r>
    </w:p>
    <w:p w14:paraId="65C2AA49" w14:textId="3213DC49" w:rsidR="00A443BA" w:rsidRPr="00F159F1" w:rsidRDefault="00C61521" w:rsidP="000F5AEC">
      <w:pPr>
        <w:pStyle w:val="BodyText"/>
        <w:rPr>
          <w:b/>
          <w:u w:val="single"/>
          <w:lang w:eastAsia="it-IT"/>
        </w:rPr>
      </w:pPr>
      <w:r w:rsidRPr="00F159F1">
        <w:rPr>
          <w:b/>
          <w:u w:val="single"/>
          <w:lang w:eastAsia="it-IT"/>
        </w:rPr>
        <w:t>Sections 9.</w:t>
      </w:r>
      <w:r w:rsidR="004F5928" w:rsidRPr="00F159F1">
        <w:rPr>
          <w:b/>
          <w:u w:val="single"/>
          <w:lang w:eastAsia="it-IT"/>
        </w:rPr>
        <w:t>4</w:t>
      </w:r>
      <w:r w:rsidRPr="00F159F1">
        <w:rPr>
          <w:b/>
          <w:u w:val="single"/>
          <w:lang w:eastAsia="it-IT"/>
        </w:rPr>
        <w:t>.</w:t>
      </w:r>
      <w:r w:rsidR="004F5928" w:rsidRPr="00F159F1">
        <w:rPr>
          <w:b/>
          <w:u w:val="single"/>
          <w:lang w:eastAsia="it-IT"/>
        </w:rPr>
        <w:t>2.</w:t>
      </w:r>
      <w:r w:rsidR="00265372" w:rsidRPr="00F159F1">
        <w:rPr>
          <w:b/>
          <w:u w:val="single"/>
          <w:lang w:eastAsia="it-IT"/>
        </w:rPr>
        <w:t>4</w:t>
      </w:r>
      <w:r w:rsidR="0020489F" w:rsidRPr="00F159F1">
        <w:rPr>
          <w:b/>
          <w:u w:val="single"/>
          <w:lang w:eastAsia="it-IT"/>
        </w:rPr>
        <w:t xml:space="preserve"> and</w:t>
      </w:r>
      <w:r w:rsidRPr="00F159F1">
        <w:rPr>
          <w:b/>
          <w:u w:val="single"/>
          <w:lang w:eastAsia="it-IT"/>
        </w:rPr>
        <w:t xml:space="preserve"> 9.</w:t>
      </w:r>
      <w:r w:rsidR="004F5928" w:rsidRPr="00F159F1">
        <w:rPr>
          <w:b/>
          <w:u w:val="single"/>
          <w:lang w:eastAsia="it-IT"/>
        </w:rPr>
        <w:t>4.2</w:t>
      </w:r>
      <w:r w:rsidRPr="00F159F1">
        <w:rPr>
          <w:b/>
          <w:u w:val="single"/>
          <w:lang w:eastAsia="it-IT"/>
        </w:rPr>
        <w:t>.</w:t>
      </w:r>
      <w:r w:rsidR="00265372" w:rsidRPr="00F159F1">
        <w:rPr>
          <w:b/>
          <w:u w:val="single"/>
          <w:lang w:eastAsia="it-IT"/>
        </w:rPr>
        <w:t>5</w:t>
      </w:r>
      <w:r w:rsidR="0020489F" w:rsidRPr="00F159F1">
        <w:rPr>
          <w:b/>
          <w:u w:val="single"/>
          <w:lang w:eastAsia="it-IT"/>
        </w:rPr>
        <w:t xml:space="preserve"> </w:t>
      </w:r>
      <w:r w:rsidRPr="00F159F1">
        <w:rPr>
          <w:b/>
          <w:u w:val="single"/>
          <w:lang w:eastAsia="it-IT"/>
        </w:rPr>
        <w:t>describe use cases related to the retrieve capabilities of the Audit Record Repository.</w:t>
      </w:r>
    </w:p>
    <w:p w14:paraId="3EF6B3F6" w14:textId="77777777" w:rsidR="00F26D33" w:rsidRPr="00F159F1" w:rsidRDefault="00F26D33" w:rsidP="000F5AEC">
      <w:pPr>
        <w:pStyle w:val="BodyText"/>
        <w:rPr>
          <w:b/>
          <w:u w:val="single"/>
          <w:lang w:eastAsia="it-IT"/>
        </w:rPr>
      </w:pPr>
    </w:p>
    <w:p w14:paraId="05DFB8F7" w14:textId="310114ED" w:rsidR="00C61521" w:rsidRPr="00F159F1" w:rsidRDefault="00C61521" w:rsidP="003D1079">
      <w:pPr>
        <w:pStyle w:val="EditorInstructions"/>
      </w:pPr>
      <w:r w:rsidRPr="00F159F1">
        <w:t xml:space="preserve">Editor: Add </w:t>
      </w:r>
      <w:r w:rsidRPr="00F159F1">
        <w:rPr>
          <w:b/>
          <w:bCs/>
        </w:rPr>
        <w:t>new</w:t>
      </w:r>
      <w:r w:rsidRPr="00F159F1">
        <w:t xml:space="preserve"> </w:t>
      </w:r>
      <w:r w:rsidR="007E1A8B" w:rsidRPr="00F159F1">
        <w:t>S</w:t>
      </w:r>
      <w:r w:rsidRPr="00F159F1">
        <w:t xml:space="preserve">ections </w:t>
      </w:r>
      <w:r w:rsidR="004F5928" w:rsidRPr="00F159F1">
        <w:t>9.4.2.</w:t>
      </w:r>
      <w:r w:rsidR="00265372" w:rsidRPr="00F159F1">
        <w:t>4</w:t>
      </w:r>
      <w:r w:rsidRPr="00F159F1">
        <w:t xml:space="preserve">, </w:t>
      </w:r>
      <w:r w:rsidR="004F5928" w:rsidRPr="00F159F1">
        <w:t>9.4.2.</w:t>
      </w:r>
      <w:r w:rsidR="00265372" w:rsidRPr="00F159F1">
        <w:t>5</w:t>
      </w:r>
      <w:r w:rsidR="004F5928" w:rsidRPr="00F159F1">
        <w:t xml:space="preserve"> </w:t>
      </w:r>
      <w:r w:rsidRPr="00F159F1">
        <w:t>and 9.</w:t>
      </w:r>
      <w:r w:rsidR="004F5928" w:rsidRPr="00F159F1">
        <w:t>4</w:t>
      </w:r>
      <w:r w:rsidRPr="00F159F1">
        <w:t>.</w:t>
      </w:r>
      <w:r w:rsidR="004F5928" w:rsidRPr="00F159F1">
        <w:t>3</w:t>
      </w:r>
    </w:p>
    <w:p w14:paraId="72C77F3E" w14:textId="6F6BFB23" w:rsidR="00C61521" w:rsidRPr="00F159F1" w:rsidRDefault="00C61521" w:rsidP="00346DAF">
      <w:pPr>
        <w:pStyle w:val="Heading4"/>
        <w:rPr>
          <w:noProof w:val="0"/>
        </w:rPr>
      </w:pPr>
      <w:bookmarkStart w:id="59" w:name="_Toc16703861"/>
      <w:r w:rsidRPr="00F159F1">
        <w:rPr>
          <w:noProof w:val="0"/>
        </w:rPr>
        <w:t>9.</w:t>
      </w:r>
      <w:r w:rsidR="0020489F" w:rsidRPr="00F159F1">
        <w:rPr>
          <w:noProof w:val="0"/>
        </w:rPr>
        <w:t>4</w:t>
      </w:r>
      <w:r w:rsidR="004F5928" w:rsidRPr="00F159F1">
        <w:rPr>
          <w:noProof w:val="0"/>
        </w:rPr>
        <w:t>.2.</w:t>
      </w:r>
      <w:r w:rsidR="00265372" w:rsidRPr="00F159F1">
        <w:rPr>
          <w:noProof w:val="0"/>
        </w:rPr>
        <w:t>4</w:t>
      </w:r>
      <w:r w:rsidRPr="00F159F1">
        <w:rPr>
          <w:noProof w:val="0"/>
        </w:rPr>
        <w:t xml:space="preserve"> Clinician Personal History of Study views process flow</w:t>
      </w:r>
      <w:bookmarkEnd w:id="59"/>
      <w:r w:rsidRPr="00F159F1">
        <w:rPr>
          <w:noProof w:val="0"/>
        </w:rPr>
        <w:t xml:space="preserve"> </w:t>
      </w:r>
    </w:p>
    <w:p w14:paraId="6A697178" w14:textId="43BFFFBA" w:rsidR="00C61521" w:rsidRPr="00F159F1" w:rsidRDefault="005A0E38" w:rsidP="00204712">
      <w:pPr>
        <w:pStyle w:val="BodyText"/>
      </w:pPr>
      <w:r w:rsidRPr="00F159F1">
        <w:t>A</w:t>
      </w:r>
      <w:r w:rsidR="00C61521" w:rsidRPr="00F159F1">
        <w:t xml:space="preserve"> clinician </w:t>
      </w:r>
      <w:r w:rsidRPr="00F159F1">
        <w:t xml:space="preserve">wants to </w:t>
      </w:r>
      <w:r w:rsidR="00C61521" w:rsidRPr="00F159F1">
        <w:t xml:space="preserve">gather the history of studies </w:t>
      </w:r>
      <w:r w:rsidR="000A6600" w:rsidRPr="00F159F1">
        <w:t>s</w:t>
      </w:r>
      <w:r w:rsidR="00C61521" w:rsidRPr="00F159F1">
        <w:t xml:space="preserve">he </w:t>
      </w:r>
      <w:r w:rsidR="00AB4CE4" w:rsidRPr="00F159F1">
        <w:t xml:space="preserve">has </w:t>
      </w:r>
      <w:r w:rsidR="00C61521" w:rsidRPr="00F159F1">
        <w:t>accessed during h</w:t>
      </w:r>
      <w:r w:rsidR="000A6600" w:rsidRPr="00F159F1">
        <w:t>er</w:t>
      </w:r>
      <w:r w:rsidR="00C61521" w:rsidRPr="00F159F1">
        <w:t xml:space="preserve"> clinical activity using different devices (EHR system, WebApp, Mobile device). This information allows the clinician to:</w:t>
      </w:r>
    </w:p>
    <w:p w14:paraId="6A3303D9" w14:textId="33FBB55D" w:rsidR="00C61521" w:rsidRPr="00F159F1" w:rsidRDefault="00C61521" w:rsidP="008D693A">
      <w:pPr>
        <w:pStyle w:val="ListBullet2"/>
        <w:numPr>
          <w:ilvl w:val="0"/>
          <w:numId w:val="25"/>
        </w:numPr>
      </w:pPr>
      <w:r w:rsidRPr="00F159F1">
        <w:t xml:space="preserve">Discover unexpected accesses made </w:t>
      </w:r>
      <w:r w:rsidR="00444F11" w:rsidRPr="00F159F1">
        <w:t>to h</w:t>
      </w:r>
      <w:r w:rsidR="000A6600" w:rsidRPr="00F159F1">
        <w:t>er</w:t>
      </w:r>
      <w:r w:rsidR="00444F11" w:rsidRPr="00F159F1">
        <w:t xml:space="preserve"> devices</w:t>
      </w:r>
      <w:r w:rsidRPr="00F159F1">
        <w:t>;</w:t>
      </w:r>
    </w:p>
    <w:p w14:paraId="42279451" w14:textId="77777777" w:rsidR="00C61521" w:rsidRPr="00F159F1" w:rsidRDefault="00C61521" w:rsidP="008D693A">
      <w:pPr>
        <w:pStyle w:val="ListBullet2"/>
        <w:numPr>
          <w:ilvl w:val="0"/>
          <w:numId w:val="25"/>
        </w:numPr>
      </w:pPr>
      <w:r w:rsidRPr="00F159F1">
        <w:t>R</w:t>
      </w:r>
      <w:r w:rsidR="00444F11" w:rsidRPr="00F159F1">
        <w:t>e-</w:t>
      </w:r>
      <w:r w:rsidRPr="00F159F1">
        <w:t xml:space="preserve">evaluate clinical decisions taken; </w:t>
      </w:r>
    </w:p>
    <w:p w14:paraId="0371C444" w14:textId="5A69859A" w:rsidR="00C61521" w:rsidRPr="00F159F1" w:rsidRDefault="00C61521" w:rsidP="008D693A">
      <w:pPr>
        <w:pStyle w:val="ListBullet2"/>
        <w:numPr>
          <w:ilvl w:val="0"/>
          <w:numId w:val="25"/>
        </w:numPr>
      </w:pPr>
      <w:r w:rsidRPr="00F159F1">
        <w:lastRenderedPageBreak/>
        <w:t xml:space="preserve">Consolidate </w:t>
      </w:r>
      <w:r w:rsidR="000915B8" w:rsidRPr="00F159F1">
        <w:t xml:space="preserve">on </w:t>
      </w:r>
      <w:r w:rsidRPr="00F159F1">
        <w:t>a unique device</w:t>
      </w:r>
      <w:r w:rsidR="000915B8" w:rsidRPr="00F159F1">
        <w:t>,</w:t>
      </w:r>
      <w:r w:rsidRPr="00F159F1">
        <w:t xml:space="preserve"> a complete picture of complex clinical cases.</w:t>
      </w:r>
    </w:p>
    <w:p w14:paraId="3E831A34" w14:textId="4F2C7DAD" w:rsidR="00C61521" w:rsidRPr="00F159F1" w:rsidRDefault="00C61521" w:rsidP="00346DAF">
      <w:pPr>
        <w:pStyle w:val="Heading5"/>
        <w:rPr>
          <w:noProof w:val="0"/>
        </w:rPr>
      </w:pPr>
      <w:bookmarkStart w:id="60" w:name="_Toc16703862"/>
      <w:r w:rsidRPr="00F159F1">
        <w:rPr>
          <w:noProof w:val="0"/>
        </w:rPr>
        <w:t>9.</w:t>
      </w:r>
      <w:r w:rsidR="0020489F" w:rsidRPr="00F159F1">
        <w:rPr>
          <w:noProof w:val="0"/>
        </w:rPr>
        <w:t>4</w:t>
      </w:r>
      <w:r w:rsidRPr="00F159F1">
        <w:rPr>
          <w:noProof w:val="0"/>
        </w:rPr>
        <w:t>.</w:t>
      </w:r>
      <w:r w:rsidR="004F5928" w:rsidRPr="00F159F1">
        <w:rPr>
          <w:noProof w:val="0"/>
        </w:rPr>
        <w:t>2.</w:t>
      </w:r>
      <w:r w:rsidR="00265372" w:rsidRPr="00F159F1">
        <w:rPr>
          <w:noProof w:val="0"/>
        </w:rPr>
        <w:t>4</w:t>
      </w:r>
      <w:r w:rsidR="004F5928" w:rsidRPr="00F159F1">
        <w:rPr>
          <w:noProof w:val="0"/>
        </w:rPr>
        <w:t>.</w:t>
      </w:r>
      <w:r w:rsidRPr="00F159F1">
        <w:rPr>
          <w:noProof w:val="0"/>
        </w:rPr>
        <w:t>1 Clinician Personal History of Study views use-case</w:t>
      </w:r>
      <w:bookmarkEnd w:id="60"/>
    </w:p>
    <w:p w14:paraId="46910AE4" w14:textId="129EF63F" w:rsidR="00C61521" w:rsidRPr="00F159F1" w:rsidRDefault="00C61521" w:rsidP="008D693A">
      <w:pPr>
        <w:pStyle w:val="BodyText"/>
      </w:pPr>
      <w:r w:rsidRPr="00F159F1">
        <w:t xml:space="preserve">Dr. </w:t>
      </w:r>
      <w:r w:rsidR="000A6600" w:rsidRPr="00F159F1">
        <w:t xml:space="preserve">Luisa </w:t>
      </w:r>
      <w:r w:rsidRPr="00F159F1">
        <w:t>White usually performs h</w:t>
      </w:r>
      <w:r w:rsidR="000A6600" w:rsidRPr="00F159F1">
        <w:t>er</w:t>
      </w:r>
      <w:r w:rsidRPr="00F159F1">
        <w:t xml:space="preserve"> clinical activity using multiple devices. Mr. Brown is a patient who is home-monitored. Dr. White collects results of home visits using a tablet, and </w:t>
      </w:r>
      <w:r w:rsidR="000A6600" w:rsidRPr="00F159F1">
        <w:t>s</w:t>
      </w:r>
      <w:r w:rsidRPr="00F159F1">
        <w:t>he monthly performs a detailed visit with Mr. Brown in h</w:t>
      </w:r>
      <w:r w:rsidR="000A6600" w:rsidRPr="00F159F1">
        <w:t>er</w:t>
      </w:r>
      <w:r w:rsidRPr="00F159F1">
        <w:t xml:space="preserve"> office. During home visits</w:t>
      </w:r>
      <w:r w:rsidR="000915B8" w:rsidRPr="00F159F1">
        <w:t>,</w:t>
      </w:r>
      <w:r w:rsidRPr="00F159F1">
        <w:t xml:space="preserve"> Dr. White analyzes tele-monitoring data collected by some devices (scales, blood pressure devices, etc.) and adjusts drugs therapies in accordance with those data. </w:t>
      </w:r>
      <w:r w:rsidR="00E97275" w:rsidRPr="00F159F1">
        <w:t>When Dr. White accesses Mr. Brown</w:t>
      </w:r>
      <w:r w:rsidR="00063381" w:rsidRPr="00F159F1">
        <w:t>’s</w:t>
      </w:r>
      <w:r w:rsidR="00E97275" w:rsidRPr="00F159F1">
        <w:t xml:space="preserve"> data via these devices, each access</w:t>
      </w:r>
      <w:r w:rsidRPr="00F159F1">
        <w:t xml:space="preserve"> is tracked as an ATNA audit event. Both </w:t>
      </w:r>
      <w:r w:rsidR="000915B8" w:rsidRPr="00F159F1">
        <w:t xml:space="preserve">document </w:t>
      </w:r>
      <w:r w:rsidRPr="00F159F1">
        <w:t xml:space="preserve">views and document creation are logged, tracking the user that performed the transaction (e.g., using an XUA identity assertion). </w:t>
      </w:r>
    </w:p>
    <w:p w14:paraId="455BAA0A" w14:textId="314FF6B9" w:rsidR="00C61521" w:rsidRPr="00F159F1" w:rsidRDefault="00E97275" w:rsidP="008D693A">
      <w:pPr>
        <w:pStyle w:val="BodyText"/>
      </w:pPr>
      <w:r w:rsidRPr="00F159F1">
        <w:t>M</w:t>
      </w:r>
      <w:r w:rsidR="00C61521" w:rsidRPr="00F159F1">
        <w:t xml:space="preserve">onthly visit, Dr. White </w:t>
      </w:r>
      <w:r w:rsidRPr="00F159F1">
        <w:t xml:space="preserve">wants to </w:t>
      </w:r>
      <w:r w:rsidR="00C61521" w:rsidRPr="00F159F1">
        <w:t>consolidate within h</w:t>
      </w:r>
      <w:r w:rsidR="00063381" w:rsidRPr="00F159F1">
        <w:t>er</w:t>
      </w:r>
      <w:r w:rsidR="00C61521" w:rsidRPr="00F159F1">
        <w:t xml:space="preserve"> EHR system the whole history of data analyzed and collected using multiple devices. This process allows Dr. White to keep track of </w:t>
      </w:r>
      <w:r w:rsidR="000A6600" w:rsidRPr="00F159F1">
        <w:t xml:space="preserve">her </w:t>
      </w:r>
      <w:r w:rsidR="00C61521" w:rsidRPr="00F159F1">
        <w:t xml:space="preserve">clinical activities and revaluate clinical decisions made in the past. </w:t>
      </w:r>
    </w:p>
    <w:p w14:paraId="689719F9" w14:textId="47915BB7" w:rsidR="000A6600" w:rsidRPr="00F159F1" w:rsidRDefault="00C61521" w:rsidP="008D693A">
      <w:pPr>
        <w:pStyle w:val="BodyText"/>
      </w:pPr>
      <w:r w:rsidRPr="00F159F1">
        <w:t xml:space="preserve">To </w:t>
      </w:r>
      <w:r w:rsidR="000915B8" w:rsidRPr="00F159F1">
        <w:t>facilitate that</w:t>
      </w:r>
      <w:r w:rsidRPr="00F159F1">
        <w:t xml:space="preserve">, the EHR system can query for audit events related to transactions performed by Dr. White during a specific </w:t>
      </w:r>
      <w:r w:rsidR="00444F11" w:rsidRPr="00F159F1">
        <w:t>period</w:t>
      </w:r>
      <w:r w:rsidRPr="00F159F1">
        <w:t xml:space="preserve">. </w:t>
      </w:r>
    </w:p>
    <w:p w14:paraId="07CC4538" w14:textId="77777777" w:rsidR="00C61521" w:rsidRPr="00F159F1" w:rsidRDefault="00C61521" w:rsidP="008D693A">
      <w:pPr>
        <w:pStyle w:val="BodyText"/>
      </w:pPr>
      <w:r w:rsidRPr="00F159F1">
        <w:t xml:space="preserve">      </w:t>
      </w:r>
    </w:p>
    <w:p w14:paraId="42882E11" w14:textId="77777777" w:rsidR="00C61521" w:rsidRPr="00F159F1" w:rsidRDefault="00053EFA" w:rsidP="008D693A">
      <w:pPr>
        <w:pStyle w:val="BodyText"/>
      </w:pPr>
      <w:r w:rsidRPr="00F159F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F159F1">
        <w:rPr>
          <w:i/>
        </w:rPr>
        <w:t xml:space="preserve"> </w:t>
      </w:r>
    </w:p>
    <w:p w14:paraId="7D5C08E8" w14:textId="72837E7D" w:rsidR="00C61521" w:rsidRPr="00F159F1" w:rsidRDefault="00C61521" w:rsidP="00A5338F">
      <w:pPr>
        <w:pStyle w:val="FigureTitle"/>
      </w:pPr>
      <w:r w:rsidRPr="00F159F1">
        <w:t xml:space="preserve">Figure </w:t>
      </w:r>
      <w:r w:rsidR="004F5928" w:rsidRPr="00F159F1">
        <w:t>9.4.2.</w:t>
      </w:r>
      <w:r w:rsidR="00265372" w:rsidRPr="00F159F1">
        <w:t>4</w:t>
      </w:r>
      <w:r w:rsidR="004F5928" w:rsidRPr="00F159F1">
        <w:t>.1</w:t>
      </w:r>
      <w:r w:rsidRPr="00F159F1">
        <w:t>-1: Clinician Personal History of Study views process flow</w:t>
      </w:r>
    </w:p>
    <w:p w14:paraId="40140F70" w14:textId="5455E513" w:rsidR="00C61521" w:rsidRPr="00F159F1" w:rsidRDefault="004F5928" w:rsidP="00346DAF">
      <w:pPr>
        <w:pStyle w:val="Heading4"/>
        <w:rPr>
          <w:noProof w:val="0"/>
        </w:rPr>
      </w:pPr>
      <w:bookmarkStart w:id="61" w:name="_Toc16703863"/>
      <w:r w:rsidRPr="00F159F1">
        <w:rPr>
          <w:noProof w:val="0"/>
        </w:rPr>
        <w:lastRenderedPageBreak/>
        <w:t>9.4.2.</w:t>
      </w:r>
      <w:r w:rsidR="00265372" w:rsidRPr="00F159F1">
        <w:rPr>
          <w:noProof w:val="0"/>
        </w:rPr>
        <w:t>5</w:t>
      </w:r>
      <w:r w:rsidRPr="00F159F1">
        <w:rPr>
          <w:noProof w:val="0"/>
          <w:lang w:eastAsia="it-IT"/>
        </w:rPr>
        <w:t xml:space="preserve"> </w:t>
      </w:r>
      <w:r w:rsidR="00C61521" w:rsidRPr="00F159F1">
        <w:rPr>
          <w:noProof w:val="0"/>
        </w:rPr>
        <w:t>Patient access to his audit records process flow</w:t>
      </w:r>
      <w:bookmarkEnd w:id="61"/>
    </w:p>
    <w:p w14:paraId="5CA12350" w14:textId="590E38A1" w:rsidR="00C61521" w:rsidRPr="00F159F1" w:rsidRDefault="00C55478" w:rsidP="008D693A">
      <w:pPr>
        <w:pStyle w:val="BodyText"/>
      </w:pPr>
      <w:r w:rsidRPr="00F159F1">
        <w:t>A</w:t>
      </w:r>
      <w:r w:rsidR="00C61521" w:rsidRPr="00F159F1">
        <w:t xml:space="preserve"> patient </w:t>
      </w:r>
      <w:r w:rsidRPr="00F159F1">
        <w:t xml:space="preserve">wants to </w:t>
      </w:r>
      <w:r w:rsidR="00C61521" w:rsidRPr="00F159F1">
        <w:t xml:space="preserve">discover the list of people that accessed a specific study. Using those data, the patient </w:t>
      </w:r>
      <w:r w:rsidR="00D41730" w:rsidRPr="00F159F1">
        <w:t>discovers</w:t>
      </w:r>
      <w:r w:rsidR="00241F80" w:rsidRPr="00F159F1">
        <w:t xml:space="preserve"> </w:t>
      </w:r>
      <w:r w:rsidR="00C61521" w:rsidRPr="00F159F1">
        <w:t xml:space="preserve">if privacy </w:t>
      </w:r>
      <w:r w:rsidR="00241F80" w:rsidRPr="00F159F1">
        <w:t xml:space="preserve">policies </w:t>
      </w:r>
      <w:r w:rsidR="00C61521" w:rsidRPr="00F159F1">
        <w:t xml:space="preserve">were </w:t>
      </w:r>
      <w:r w:rsidR="00241F80" w:rsidRPr="00F159F1">
        <w:t xml:space="preserve">correctly </w:t>
      </w:r>
      <w:r w:rsidR="00C61521" w:rsidRPr="00F159F1">
        <w:t xml:space="preserve">applied. </w:t>
      </w:r>
    </w:p>
    <w:p w14:paraId="2CD495EC" w14:textId="7EFB29A1" w:rsidR="00C61521" w:rsidRPr="00F159F1" w:rsidRDefault="004F5928" w:rsidP="00346DAF">
      <w:pPr>
        <w:pStyle w:val="Heading5"/>
        <w:rPr>
          <w:noProof w:val="0"/>
        </w:rPr>
      </w:pPr>
      <w:bookmarkStart w:id="62" w:name="_Toc16703864"/>
      <w:r w:rsidRPr="00F159F1">
        <w:rPr>
          <w:noProof w:val="0"/>
        </w:rPr>
        <w:t>9.4.2.</w:t>
      </w:r>
      <w:r w:rsidR="00265372" w:rsidRPr="00F159F1">
        <w:rPr>
          <w:noProof w:val="0"/>
        </w:rPr>
        <w:t>5</w:t>
      </w:r>
      <w:r w:rsidRPr="00F159F1">
        <w:rPr>
          <w:noProof w:val="0"/>
        </w:rPr>
        <w:t>.</w:t>
      </w:r>
      <w:r w:rsidR="00C61521" w:rsidRPr="00F159F1">
        <w:rPr>
          <w:noProof w:val="0"/>
        </w:rPr>
        <w:t>1 Patient access to his audit records use case</w:t>
      </w:r>
      <w:bookmarkEnd w:id="62"/>
      <w:r w:rsidR="00C61521" w:rsidRPr="00F159F1">
        <w:rPr>
          <w:noProof w:val="0"/>
        </w:rPr>
        <w:t xml:space="preserve"> </w:t>
      </w:r>
    </w:p>
    <w:p w14:paraId="72883AC0" w14:textId="3DFDEFFF" w:rsidR="00C61521" w:rsidRPr="00F159F1" w:rsidRDefault="00C61521" w:rsidP="008D693A">
      <w:pPr>
        <w:pStyle w:val="BodyText"/>
      </w:pPr>
      <w:r w:rsidRPr="00F159F1">
        <w:t xml:space="preserve">During a </w:t>
      </w:r>
      <w:r w:rsidR="00444F11" w:rsidRPr="00F159F1">
        <w:t>hospitalization,</w:t>
      </w:r>
      <w:r w:rsidRPr="00F159F1">
        <w:t xml:space="preserve"> Mr. Brown was asked to </w:t>
      </w:r>
      <w:r w:rsidR="00241F80" w:rsidRPr="00F159F1">
        <w:t>sign</w:t>
      </w:r>
      <w:r w:rsidRPr="00F159F1">
        <w:t xml:space="preserve"> a consent to share documents produced during that clinical event with a research facility</w:t>
      </w:r>
      <w:r w:rsidR="00241F80" w:rsidRPr="00F159F1">
        <w:t>, so that researchers could analyze the efficiency of the applied treatment</w:t>
      </w:r>
      <w:r w:rsidRPr="00F159F1">
        <w:t>. Mr. Brown does not provide this consent because he is worried that his data could be used for marketing purposes. A nurse collects the patient’s consent document</w:t>
      </w:r>
      <w:r w:rsidR="00241F80" w:rsidRPr="00F159F1">
        <w:t>,</w:t>
      </w:r>
      <w:r w:rsidRPr="00F159F1">
        <w:t xml:space="preserve"> but forgets to </w:t>
      </w:r>
      <w:r w:rsidR="00241F80" w:rsidRPr="00F159F1">
        <w:t xml:space="preserve">record his decision in </w:t>
      </w:r>
      <w:r w:rsidRPr="00F159F1">
        <w:t xml:space="preserve">the HIS system. </w:t>
      </w:r>
    </w:p>
    <w:p w14:paraId="6F7AFECE" w14:textId="3AC347ED" w:rsidR="00C61521" w:rsidRPr="00F159F1" w:rsidRDefault="00241F80" w:rsidP="008D693A">
      <w:pPr>
        <w:pStyle w:val="BodyText"/>
      </w:pPr>
      <w:r w:rsidRPr="00F159F1">
        <w:t xml:space="preserve">Access to all the data collected during Mr. Brown’s hospitalization by clinicians involved in his care are tracked as “Export” or “Disclosure events for a “Treatment” purpose. </w:t>
      </w:r>
      <w:r w:rsidR="005A78DF" w:rsidRPr="00F159F1">
        <w:t>An a</w:t>
      </w:r>
      <w:r w:rsidRPr="00F159F1">
        <w:t xml:space="preserve">ccess to the data </w:t>
      </w:r>
      <w:r w:rsidR="00C61521" w:rsidRPr="00F159F1">
        <w:t xml:space="preserve">by the research facility </w:t>
      </w:r>
      <w:r w:rsidR="005A78DF" w:rsidRPr="00F159F1">
        <w:t xml:space="preserve">would be </w:t>
      </w:r>
      <w:r w:rsidR="00C61521" w:rsidRPr="00F159F1">
        <w:t>tracked as “Export” or “Disclosure” events for a “Research” purpose</w:t>
      </w:r>
      <w:r w:rsidR="00AF131C" w:rsidRPr="00F159F1">
        <w:t xml:space="preserve">. </w:t>
      </w:r>
      <w:r w:rsidRPr="00F159F1">
        <w:t xml:space="preserve">Mr. Brown’s </w:t>
      </w:r>
      <w:r w:rsidR="00C61521" w:rsidRPr="00F159F1">
        <w:t xml:space="preserve">healthcare facility provides on-line access to health information. Mr. Brown can use a web app to access this data (shared using XDS or XCA infrastructure). The web app can also </w:t>
      </w:r>
      <w:r w:rsidR="005A78DF" w:rsidRPr="00F159F1">
        <w:t xml:space="preserve">display </w:t>
      </w:r>
      <w:r w:rsidR="00C61521" w:rsidRPr="00F159F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F159F1">
        <w:t xml:space="preserve">system </w:t>
      </w:r>
      <w:r w:rsidR="00C61521" w:rsidRPr="00F159F1">
        <w:t>that stores relevant records. Using the document</w:t>
      </w:r>
      <w:r w:rsidR="005A78DF" w:rsidRPr="00F159F1">
        <w:t xml:space="preserve"> and </w:t>
      </w:r>
      <w:r w:rsidR="00C61521" w:rsidRPr="00F159F1">
        <w:t xml:space="preserve">study identifiers, the web app can query the </w:t>
      </w:r>
      <w:r w:rsidR="005A78DF" w:rsidRPr="00F159F1">
        <w:t xml:space="preserve">appropriate </w:t>
      </w:r>
      <w:r w:rsidR="00C61521" w:rsidRPr="00F159F1">
        <w:t xml:space="preserve">ATNA Audit Record Repository. </w:t>
      </w:r>
    </w:p>
    <w:p w14:paraId="531BCECB" w14:textId="6A6D66D7" w:rsidR="00C61521" w:rsidRPr="00F159F1" w:rsidRDefault="00C61521" w:rsidP="008D693A">
      <w:pPr>
        <w:pStyle w:val="BodyText"/>
      </w:pPr>
      <w:r w:rsidRPr="00F159F1">
        <w:t xml:space="preserve">The web app reports to Mr. Brown that his documents/studies </w:t>
      </w:r>
      <w:r w:rsidR="005A78DF" w:rsidRPr="00F159F1">
        <w:t xml:space="preserve">had </w:t>
      </w:r>
      <w:r w:rsidRPr="00F159F1">
        <w:t>been disclosed</w:t>
      </w:r>
      <w:r w:rsidR="005A78DF" w:rsidRPr="00F159F1">
        <w:t xml:space="preserve"> or </w:t>
      </w:r>
      <w:r w:rsidRPr="00F159F1">
        <w:t xml:space="preserve">exported for </w:t>
      </w:r>
      <w:r w:rsidR="005A78DF" w:rsidRPr="00F159F1">
        <w:t xml:space="preserve">both </w:t>
      </w:r>
      <w:r w:rsidRPr="00F159F1">
        <w:t xml:space="preserve">treatment and research purposes. </w:t>
      </w:r>
    </w:p>
    <w:p w14:paraId="6CD92E17" w14:textId="77777777" w:rsidR="00C61521" w:rsidRPr="00F159F1" w:rsidRDefault="00053EFA" w:rsidP="008D693A">
      <w:pPr>
        <w:pStyle w:val="BodyText"/>
      </w:pPr>
      <w:r w:rsidRPr="00F159F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F159F1" w:rsidRDefault="00C61521" w:rsidP="003D47F9">
      <w:pPr>
        <w:pStyle w:val="FigureTitle"/>
      </w:pPr>
      <w:bookmarkStart w:id="63" w:name="_Hlk6993705"/>
      <w:r w:rsidRPr="00F159F1">
        <w:t xml:space="preserve">Figure </w:t>
      </w:r>
      <w:r w:rsidR="004F5928" w:rsidRPr="00F159F1">
        <w:t>9.4.2.</w:t>
      </w:r>
      <w:r w:rsidR="00265372" w:rsidRPr="00F159F1">
        <w:t>5</w:t>
      </w:r>
      <w:r w:rsidRPr="00F159F1">
        <w:t>-1: Patient access to his audit records Process Flow</w:t>
      </w:r>
      <w:bookmarkEnd w:id="63"/>
    </w:p>
    <w:p w14:paraId="70FE165D" w14:textId="6DA5B831" w:rsidR="00C61521" w:rsidRPr="00F159F1" w:rsidRDefault="00C61521" w:rsidP="00E83B50">
      <w:pPr>
        <w:pStyle w:val="Heading3"/>
        <w:rPr>
          <w:noProof w:val="0"/>
        </w:rPr>
      </w:pPr>
      <w:bookmarkStart w:id="64" w:name="_Toc16703865"/>
      <w:r w:rsidRPr="00F159F1">
        <w:rPr>
          <w:noProof w:val="0"/>
        </w:rPr>
        <w:t>9.</w:t>
      </w:r>
      <w:r w:rsidR="004F5928" w:rsidRPr="00F159F1">
        <w:rPr>
          <w:noProof w:val="0"/>
        </w:rPr>
        <w:t>4.3</w:t>
      </w:r>
      <w:r w:rsidR="0020489F" w:rsidRPr="00F159F1">
        <w:rPr>
          <w:noProof w:val="0"/>
        </w:rPr>
        <w:t xml:space="preserve"> </w:t>
      </w:r>
      <w:r w:rsidRPr="00F159F1">
        <w:rPr>
          <w:noProof w:val="0"/>
        </w:rPr>
        <w:t>Technical Approach to Query use cases</w:t>
      </w:r>
      <w:bookmarkEnd w:id="64"/>
    </w:p>
    <w:p w14:paraId="5EACE91E" w14:textId="020F40FE" w:rsidR="00C61521" w:rsidRPr="00F159F1" w:rsidRDefault="00444F11" w:rsidP="008D693A">
      <w:pPr>
        <w:pStyle w:val="BodyText"/>
      </w:pPr>
      <w:r w:rsidRPr="00F159F1">
        <w:t>A</w:t>
      </w:r>
      <w:r w:rsidR="00C61521" w:rsidRPr="00F159F1">
        <w:t xml:space="preserve"> wide variety of specific reports and analyses may be needed. It is assumed there will be a reporting and analysis system </w:t>
      </w:r>
      <w:r w:rsidRPr="00F159F1">
        <w:t xml:space="preserve">with </w:t>
      </w:r>
      <w:r w:rsidR="00C61521" w:rsidRPr="00F159F1">
        <w:t xml:space="preserve">extensive database and programmability features. The interoperability need is to search suitable subsets of the </w:t>
      </w:r>
      <w:r w:rsidR="00D41730" w:rsidRPr="00F159F1">
        <w:t>records held by the</w:t>
      </w:r>
      <w:r w:rsidR="00C61521" w:rsidRPr="00F159F1">
        <w:t xml:space="preserve"> A</w:t>
      </w:r>
      <w:r w:rsidR="00623B77">
        <w:t>udit Record Repository</w:t>
      </w:r>
      <w:r w:rsidR="00C61521" w:rsidRPr="00F159F1">
        <w:t xml:space="preserve">, and </w:t>
      </w:r>
      <w:r w:rsidRPr="00F159F1">
        <w:t xml:space="preserve">to combine and analyze those records </w:t>
      </w:r>
      <w:r w:rsidR="00C61521" w:rsidRPr="00F159F1">
        <w:t>to determine a final result.</w:t>
      </w:r>
    </w:p>
    <w:p w14:paraId="2A77FD24" w14:textId="77777777" w:rsidR="00C61521" w:rsidRPr="00F159F1" w:rsidRDefault="00C61521" w:rsidP="00947B0C">
      <w:pPr>
        <w:pStyle w:val="BodyText"/>
      </w:pPr>
      <w:r w:rsidRPr="00F159F1">
        <w:t xml:space="preserve">Rather than support a highly complex query capability, ATNA defines simple search transactions that can be combined to fit real-world needs. </w:t>
      </w:r>
    </w:p>
    <w:p w14:paraId="58370E5E" w14:textId="77777777" w:rsidR="00C61521" w:rsidRPr="00F159F1" w:rsidRDefault="00C61521" w:rsidP="00947B0C">
      <w:pPr>
        <w:pStyle w:val="BodyText"/>
      </w:pPr>
      <w:r w:rsidRPr="00F159F1">
        <w:t xml:space="preserve">The ATNA Retrieve Audit Event transaction support searches based on: </w:t>
      </w:r>
    </w:p>
    <w:p w14:paraId="532F0024" w14:textId="1E3CFF8E" w:rsidR="00C61521" w:rsidRPr="00F159F1" w:rsidRDefault="00C61521" w:rsidP="008D693A">
      <w:pPr>
        <w:pStyle w:val="ListBullet2"/>
        <w:numPr>
          <w:ilvl w:val="0"/>
          <w:numId w:val="25"/>
        </w:numPr>
        <w:rPr>
          <w:i/>
        </w:rPr>
      </w:pPr>
      <w:r w:rsidRPr="00F159F1">
        <w:rPr>
          <w:b/>
        </w:rPr>
        <w:t>Patient identifier</w:t>
      </w:r>
      <w:r w:rsidRPr="00F159F1">
        <w:t xml:space="preserve">: this search parameter allows discovering all </w:t>
      </w:r>
      <w:r w:rsidR="005A78DF" w:rsidRPr="00F159F1">
        <w:t xml:space="preserve">of </w:t>
      </w:r>
      <w:r w:rsidRPr="00F159F1">
        <w:t xml:space="preserve">the events </w:t>
      </w:r>
      <w:r w:rsidR="005A78DF" w:rsidRPr="00F159F1">
        <w:t xml:space="preserve">that </w:t>
      </w:r>
      <w:r w:rsidRPr="00F159F1">
        <w:t>occurred related to a specific patient</w:t>
      </w:r>
      <w:r w:rsidR="006A1657">
        <w:t>.</w:t>
      </w:r>
      <w:r w:rsidRPr="00F159F1">
        <w:t xml:space="preserve"> </w:t>
      </w:r>
    </w:p>
    <w:p w14:paraId="4D2556AB" w14:textId="667BDBF5" w:rsidR="00C61521" w:rsidRPr="00F159F1" w:rsidRDefault="00C61521" w:rsidP="008D693A">
      <w:pPr>
        <w:pStyle w:val="ListBullet2"/>
        <w:numPr>
          <w:ilvl w:val="0"/>
          <w:numId w:val="25"/>
        </w:numPr>
        <w:rPr>
          <w:i/>
        </w:rPr>
      </w:pPr>
      <w:r w:rsidRPr="00F159F1">
        <w:rPr>
          <w:b/>
        </w:rPr>
        <w:lastRenderedPageBreak/>
        <w:t>User identifier</w:t>
      </w:r>
      <w:r w:rsidRPr="00F159F1">
        <w:t xml:space="preserve">: this search parameter allows discovering all </w:t>
      </w:r>
      <w:r w:rsidR="005A78DF" w:rsidRPr="00F159F1">
        <w:t xml:space="preserve">of </w:t>
      </w:r>
      <w:r w:rsidRPr="00F159F1">
        <w:t>the actions performed by a specific user</w:t>
      </w:r>
      <w:r w:rsidR="006A1657">
        <w:t>.</w:t>
      </w:r>
    </w:p>
    <w:p w14:paraId="2C7AC60C" w14:textId="2524B5AB" w:rsidR="00C61521" w:rsidRPr="00F159F1" w:rsidRDefault="00C61521" w:rsidP="008D693A">
      <w:pPr>
        <w:pStyle w:val="ListBullet2"/>
        <w:numPr>
          <w:ilvl w:val="0"/>
          <w:numId w:val="25"/>
        </w:numPr>
        <w:rPr>
          <w:i/>
        </w:rPr>
      </w:pPr>
      <w:r w:rsidRPr="00F159F1">
        <w:rPr>
          <w:b/>
        </w:rPr>
        <w:t>Object identifier</w:t>
      </w:r>
      <w:r w:rsidRPr="00F159F1">
        <w:t xml:space="preserve">: this search parameter allows discovering each event </w:t>
      </w:r>
      <w:r w:rsidR="005A78DF" w:rsidRPr="00F159F1">
        <w:t xml:space="preserve">that </w:t>
      </w:r>
      <w:r w:rsidRPr="00F159F1">
        <w:t>occurred related to a specific object (</w:t>
      </w:r>
      <w:r w:rsidR="006A1657">
        <w:t>e.g.,</w:t>
      </w:r>
      <w:r w:rsidR="006A1657" w:rsidRPr="00F159F1">
        <w:t xml:space="preserve"> </w:t>
      </w:r>
      <w:r w:rsidRPr="00F159F1">
        <w:t>study, reports, image, etc.).</w:t>
      </w:r>
    </w:p>
    <w:p w14:paraId="7D0C91B9" w14:textId="77777777" w:rsidR="00C61521" w:rsidRPr="00F159F1" w:rsidRDefault="00C61521" w:rsidP="008D693A">
      <w:pPr>
        <w:pStyle w:val="ListBullet2"/>
        <w:numPr>
          <w:ilvl w:val="0"/>
          <w:numId w:val="25"/>
        </w:numPr>
        <w:rPr>
          <w:i/>
        </w:rPr>
      </w:pPr>
      <w:r w:rsidRPr="00F159F1">
        <w:rPr>
          <w:b/>
        </w:rPr>
        <w:t>Time frame</w:t>
      </w:r>
      <w:r w:rsidRPr="00F159F1">
        <w:t xml:space="preserve">: this search parameter allows discovering all </w:t>
      </w:r>
      <w:r w:rsidR="005A78DF" w:rsidRPr="00F159F1">
        <w:t xml:space="preserve">of </w:t>
      </w:r>
      <w:r w:rsidRPr="00F159F1">
        <w:t xml:space="preserve">the events </w:t>
      </w:r>
      <w:r w:rsidR="005A78DF" w:rsidRPr="00F159F1">
        <w:t xml:space="preserve">that </w:t>
      </w:r>
      <w:r w:rsidRPr="00F159F1">
        <w:t xml:space="preserve">occurred during a specific time frame. </w:t>
      </w:r>
    </w:p>
    <w:p w14:paraId="663F5E77" w14:textId="0C5A2BC1" w:rsidR="00C61521" w:rsidRPr="00F159F1" w:rsidRDefault="00C61521" w:rsidP="008D693A">
      <w:pPr>
        <w:pStyle w:val="ListBullet2"/>
        <w:numPr>
          <w:ilvl w:val="0"/>
          <w:numId w:val="25"/>
        </w:numPr>
        <w:rPr>
          <w:i/>
        </w:rPr>
      </w:pPr>
      <w:r w:rsidRPr="00F159F1">
        <w:rPr>
          <w:b/>
        </w:rPr>
        <w:t>Event type</w:t>
      </w:r>
      <w:r w:rsidRPr="00F159F1">
        <w:t xml:space="preserve">: this search parameter allows discovering all </w:t>
      </w:r>
      <w:r w:rsidR="005A78DF" w:rsidRPr="00F159F1">
        <w:t xml:space="preserve">of </w:t>
      </w:r>
      <w:r w:rsidRPr="00F159F1">
        <w:t>the occurrences of a specific event (</w:t>
      </w:r>
      <w:r w:rsidR="006A1657">
        <w:t>e.g.,</w:t>
      </w:r>
      <w:r w:rsidRPr="00F159F1">
        <w:t xml:space="preserve"> Data Export, Data Import, Query, Authentication, etc.). </w:t>
      </w:r>
    </w:p>
    <w:p w14:paraId="2817E99A" w14:textId="6F87E0C7" w:rsidR="00C61521" w:rsidRPr="00F159F1" w:rsidRDefault="00C61521" w:rsidP="008D693A">
      <w:pPr>
        <w:pStyle w:val="ListBullet2"/>
        <w:numPr>
          <w:ilvl w:val="0"/>
          <w:numId w:val="25"/>
        </w:numPr>
      </w:pPr>
      <w:r w:rsidRPr="00F159F1">
        <w:rPr>
          <w:b/>
        </w:rPr>
        <w:t>Application identifier</w:t>
      </w:r>
      <w:r w:rsidRPr="00F159F1">
        <w:t xml:space="preserve">: this search parameter allows discovering all </w:t>
      </w:r>
      <w:r w:rsidR="005A78DF" w:rsidRPr="00F159F1">
        <w:t xml:space="preserve">of </w:t>
      </w:r>
      <w:r w:rsidRPr="00F159F1">
        <w:t xml:space="preserve">the events </w:t>
      </w:r>
      <w:r w:rsidR="00D41730" w:rsidRPr="00F159F1">
        <w:t xml:space="preserve">recorded </w:t>
      </w:r>
      <w:r w:rsidRPr="00F159F1">
        <w:t>by a specific application or system.</w:t>
      </w:r>
    </w:p>
    <w:p w14:paraId="386981C7" w14:textId="7A798536" w:rsidR="00C61521" w:rsidRPr="00F159F1" w:rsidRDefault="00C61521" w:rsidP="008D693A">
      <w:pPr>
        <w:pStyle w:val="ListBullet2"/>
        <w:numPr>
          <w:ilvl w:val="0"/>
          <w:numId w:val="25"/>
        </w:numPr>
      </w:pPr>
      <w:r w:rsidRPr="00F159F1">
        <w:rPr>
          <w:b/>
        </w:rPr>
        <w:t>Event Outcome Indicator</w:t>
      </w:r>
      <w:r w:rsidRPr="00F159F1">
        <w:t xml:space="preserve">: this search parameter allows discovering all </w:t>
      </w:r>
      <w:r w:rsidR="005A78DF" w:rsidRPr="00F159F1">
        <w:t xml:space="preserve">of the </w:t>
      </w:r>
      <w:r w:rsidRPr="00F159F1">
        <w:t>events characterized by a specific outcome (</w:t>
      </w:r>
      <w:r w:rsidR="006A1657">
        <w:t xml:space="preserve">e.g., </w:t>
      </w:r>
      <w:r w:rsidRPr="00F159F1">
        <w:t xml:space="preserve">Success, Failure, etc.) of the related event. </w:t>
      </w:r>
    </w:p>
    <w:p w14:paraId="42A4780C" w14:textId="77777777" w:rsidR="00C61521" w:rsidRPr="00F159F1" w:rsidRDefault="00C61521" w:rsidP="006472FA">
      <w:pPr>
        <w:pStyle w:val="BodyText"/>
      </w:pPr>
      <w:r w:rsidRPr="00F159F1">
        <w:t xml:space="preserve">For additional analysis beyond that which is fulfilled by the above parameters, the Audit Consumer can perform a search for </w:t>
      </w:r>
      <w:r w:rsidR="00444F11" w:rsidRPr="00F159F1">
        <w:t xml:space="preserve">records from </w:t>
      </w:r>
      <w:r w:rsidRPr="00F159F1">
        <w:t>the time frame expected</w:t>
      </w:r>
      <w:r w:rsidR="00444F11" w:rsidRPr="00F159F1">
        <w:t>,</w:t>
      </w:r>
      <w:r w:rsidRPr="00F159F1">
        <w:t xml:space="preserve"> and then perform </w:t>
      </w:r>
      <w:r w:rsidR="00444F11" w:rsidRPr="00F159F1">
        <w:t xml:space="preserve">a </w:t>
      </w:r>
      <w:r w:rsidRPr="00F159F1">
        <w:t xml:space="preserve">more detailed analysis </w:t>
      </w:r>
      <w:r w:rsidR="005A78DF" w:rsidRPr="00F159F1">
        <w:t xml:space="preserve">on those records, </w:t>
      </w:r>
      <w:r w:rsidRPr="00F159F1">
        <w:t xml:space="preserve">locally. </w:t>
      </w:r>
    </w:p>
    <w:p w14:paraId="3A9E4C83" w14:textId="77777777" w:rsidR="00C61521" w:rsidRPr="00F159F1" w:rsidRDefault="00C61521" w:rsidP="006472FA">
      <w:pPr>
        <w:pStyle w:val="BodyText"/>
      </w:pPr>
      <w:r w:rsidRPr="00F159F1">
        <w:t>Further details about message semantic</w:t>
      </w:r>
      <w:r w:rsidR="005A78DF" w:rsidRPr="00F159F1">
        <w:t>s</w:t>
      </w:r>
      <w:r w:rsidRPr="00F159F1">
        <w:t xml:space="preserve"> are defined in Section ITI TF-2c: 3.81. </w:t>
      </w:r>
    </w:p>
    <w:p w14:paraId="65EA037F" w14:textId="77777777" w:rsidR="00A734BF" w:rsidRPr="00F159F1" w:rsidRDefault="00A734BF" w:rsidP="006472FA">
      <w:pPr>
        <w:pStyle w:val="BodyText"/>
      </w:pPr>
    </w:p>
    <w:p w14:paraId="20D3641F" w14:textId="7895C04D" w:rsidR="00737104" w:rsidRPr="00F159F1" w:rsidRDefault="00A734BF" w:rsidP="00204712">
      <w:pPr>
        <w:pStyle w:val="EditorInstructions"/>
      </w:pPr>
      <w:bookmarkStart w:id="65" w:name="_1144849850"/>
      <w:bookmarkStart w:id="66" w:name="_1144849947"/>
      <w:bookmarkStart w:id="67" w:name="_1148305909"/>
      <w:bookmarkStart w:id="68" w:name="_1148328221"/>
      <w:bookmarkStart w:id="69" w:name="_1148328295"/>
      <w:bookmarkStart w:id="70" w:name="_1148328711"/>
      <w:bookmarkStart w:id="71" w:name="_1148370985"/>
      <w:bookmarkStart w:id="72" w:name="_1148371112"/>
      <w:bookmarkStart w:id="73" w:name="_1148371150"/>
      <w:bookmarkStart w:id="74" w:name="_1148371205"/>
      <w:bookmarkStart w:id="75" w:name="_1148371251"/>
      <w:bookmarkStart w:id="76" w:name="_1148372738"/>
      <w:bookmarkStart w:id="77" w:name="_1152388861"/>
      <w:bookmarkStart w:id="78" w:name="_1152640655"/>
      <w:bookmarkStart w:id="79" w:name="_1152640907"/>
      <w:bookmarkStart w:id="80" w:name="_1152640953"/>
      <w:bookmarkStart w:id="81" w:name="_1152645878"/>
      <w:bookmarkStart w:id="82" w:name="_1184099521"/>
      <w:bookmarkStart w:id="83" w:name="_MON_1365798167"/>
      <w:bookmarkStart w:id="84" w:name="_MON_1365833268"/>
      <w:bookmarkStart w:id="85" w:name="_MON_1479141557"/>
      <w:bookmarkStart w:id="86" w:name="_MON_1479141602"/>
      <w:bookmarkStart w:id="87" w:name="_MON_1479141967"/>
      <w:bookmarkStart w:id="88" w:name="_MON_1368282034"/>
      <w:bookmarkStart w:id="89" w:name="_MON_1353312335"/>
      <w:bookmarkStart w:id="90" w:name="_MON_1353313719"/>
      <w:bookmarkStart w:id="91" w:name="_MON_1479625191"/>
      <w:bookmarkStart w:id="92" w:name="_MON_1479625264"/>
      <w:bookmarkStart w:id="93" w:name="_MON_1365797944"/>
      <w:bookmarkStart w:id="94" w:name="_MON_1365797959"/>
      <w:bookmarkStart w:id="95" w:name="_MON_1365798017"/>
      <w:bookmarkStart w:id="96" w:name="_MON_1372658063"/>
      <w:bookmarkStart w:id="97" w:name="_MON_1479142735"/>
      <w:bookmarkStart w:id="98" w:name="_MON_1372861325"/>
      <w:bookmarkStart w:id="99" w:name="_MON_1372861511"/>
      <w:bookmarkStart w:id="100" w:name="_MON_1372861541"/>
      <w:bookmarkStart w:id="101" w:name="_MON_1365798039"/>
      <w:bookmarkStart w:id="102" w:name="_MON_1365798073"/>
      <w:bookmarkStart w:id="103" w:name="_MON_1365798126"/>
      <w:bookmarkStart w:id="104" w:name="_Toc504625757"/>
      <w:bookmarkStart w:id="105" w:name="_Toc530206510"/>
      <w:bookmarkStart w:id="106" w:name="_Toc1388430"/>
      <w:bookmarkStart w:id="107" w:name="_Toc1388584"/>
      <w:bookmarkStart w:id="108" w:name="_Toc1456611"/>
      <w:bookmarkEnd w:id="29"/>
      <w:bookmarkEnd w:id="30"/>
      <w:bookmarkEnd w:id="31"/>
      <w:bookmarkEnd w:id="32"/>
      <w:bookmarkEnd w:id="33"/>
      <w:bookmarkEnd w:id="34"/>
      <w:bookmarkEnd w:id="35"/>
      <w:bookmarkEnd w:id="3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F159F1">
        <w:t xml:space="preserve">Editor: Make the following changes in </w:t>
      </w:r>
      <w:r w:rsidR="00A5338F" w:rsidRPr="00F159F1">
        <w:t>Section</w:t>
      </w:r>
      <w:r w:rsidRPr="00F159F1">
        <w:t xml:space="preserve"> 9.5</w:t>
      </w:r>
    </w:p>
    <w:p w14:paraId="68B4BBCC" w14:textId="12B0DED3" w:rsidR="00C61521" w:rsidRPr="00F159F1" w:rsidRDefault="00C61521" w:rsidP="001F0DDF">
      <w:pPr>
        <w:pStyle w:val="Heading2"/>
        <w:rPr>
          <w:noProof w:val="0"/>
        </w:rPr>
      </w:pPr>
      <w:bookmarkStart w:id="109" w:name="_Toc16703866"/>
      <w:r w:rsidRPr="00F159F1">
        <w:rPr>
          <w:noProof w:val="0"/>
        </w:rPr>
        <w:t>9.</w:t>
      </w:r>
      <w:r w:rsidR="00737104" w:rsidRPr="00F159F1">
        <w:rPr>
          <w:noProof w:val="0"/>
        </w:rPr>
        <w:t xml:space="preserve">5 </w:t>
      </w:r>
      <w:r w:rsidRPr="00F159F1">
        <w:rPr>
          <w:noProof w:val="0"/>
        </w:rPr>
        <w:t>ATNA Security Considerations</w:t>
      </w:r>
      <w:bookmarkEnd w:id="109"/>
    </w:p>
    <w:p w14:paraId="78956656" w14:textId="26611008" w:rsidR="00A734BF" w:rsidRPr="00F159F1" w:rsidRDefault="00A734BF" w:rsidP="001F0DDF">
      <w:pPr>
        <w:pStyle w:val="BodyText"/>
      </w:pPr>
      <w:r w:rsidRPr="00F159F1">
        <w:rPr>
          <w:b/>
          <w:u w:val="single"/>
        </w:rPr>
        <w:t>Some basic concepts are described in</w:t>
      </w:r>
      <w:r w:rsidRPr="00F159F1">
        <w:t xml:space="preserve"> </w:t>
      </w:r>
      <w:r w:rsidRPr="00F159F1">
        <w:rPr>
          <w:b/>
          <w:strike/>
        </w:rPr>
        <w:t>See</w:t>
      </w:r>
      <w:r w:rsidRPr="00F159F1">
        <w:t xml:space="preserve"> </w:t>
      </w:r>
      <w:r w:rsidR="008A27F6" w:rsidRPr="00F159F1">
        <w:t>S</w:t>
      </w:r>
      <w:r w:rsidRPr="00F159F1">
        <w:t xml:space="preserve">ection 9.4. </w:t>
      </w:r>
    </w:p>
    <w:p w14:paraId="1683DA4B" w14:textId="52EE3779" w:rsidR="00C61521" w:rsidRPr="00F159F1" w:rsidRDefault="00C61521" w:rsidP="001F0DDF">
      <w:pPr>
        <w:pStyle w:val="BodyText"/>
        <w:rPr>
          <w:b/>
          <w:u w:val="single"/>
        </w:rPr>
      </w:pPr>
      <w:r w:rsidRPr="00F159F1">
        <w:rPr>
          <w:b/>
          <w:u w:val="single"/>
        </w:rPr>
        <w:t>ATNA defines transactions for the Audit Record Repository</w:t>
      </w:r>
      <w:r w:rsidR="00D1740E" w:rsidRPr="00F159F1">
        <w:rPr>
          <w:b/>
          <w:u w:val="single"/>
        </w:rPr>
        <w:t xml:space="preserve"> </w:t>
      </w:r>
      <w:r w:rsidRPr="00F159F1">
        <w:rPr>
          <w:b/>
          <w:u w:val="single"/>
        </w:rPr>
        <w:t>that enable sharing of sensitive information related to patients and systems.</w:t>
      </w:r>
    </w:p>
    <w:p w14:paraId="5B5A3C32" w14:textId="137AFFF9" w:rsidR="00C61521" w:rsidRPr="00F159F1" w:rsidRDefault="00564210" w:rsidP="001F0DDF">
      <w:pPr>
        <w:pStyle w:val="BodyText"/>
        <w:rPr>
          <w:b/>
          <w:u w:val="single"/>
        </w:rPr>
      </w:pPr>
      <w:r w:rsidRPr="00F159F1">
        <w:rPr>
          <w:b/>
          <w:u w:val="single"/>
        </w:rPr>
        <w:t>I</w:t>
      </w:r>
      <w:r w:rsidR="00C61521" w:rsidRPr="00F159F1">
        <w:rPr>
          <w:b/>
          <w:u w:val="single"/>
        </w:rPr>
        <w:t>n many implementations and projects</w:t>
      </w:r>
      <w:r w:rsidRPr="00F159F1">
        <w:rPr>
          <w:b/>
          <w:u w:val="single"/>
        </w:rPr>
        <w:t>, Audit Record Repository have been considered</w:t>
      </w:r>
      <w:r w:rsidR="00C61521" w:rsidRPr="00F159F1">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F159F1">
        <w:rPr>
          <w:b/>
          <w:u w:val="single"/>
        </w:rPr>
        <w:t>,</w:t>
      </w:r>
      <w:r w:rsidR="00C61521" w:rsidRPr="00F159F1">
        <w:rPr>
          <w:b/>
          <w:u w:val="single"/>
        </w:rPr>
        <w:t xml:space="preserve"> and analyze the risks of disclosing data stored in the Audit Record Repository. The Retrieve ATNA Audit Event [ITI-81] and Retrieve Syslog Event [ITI-82] transactions define how to search </w:t>
      </w:r>
      <w:r w:rsidR="005A78DF" w:rsidRPr="00F159F1">
        <w:rPr>
          <w:b/>
          <w:u w:val="single"/>
        </w:rPr>
        <w:t xml:space="preserve">two categories of </w:t>
      </w:r>
      <w:r w:rsidR="00C61521" w:rsidRPr="00F159F1">
        <w:rPr>
          <w:b/>
          <w:u w:val="single"/>
        </w:rPr>
        <w:t>audit records:</w:t>
      </w:r>
    </w:p>
    <w:p w14:paraId="2FC438E9" w14:textId="23FD1295" w:rsidR="00C61521" w:rsidRPr="00F159F1" w:rsidRDefault="00C61521" w:rsidP="001F0DDF">
      <w:pPr>
        <w:pStyle w:val="ListBullet2"/>
        <w:numPr>
          <w:ilvl w:val="0"/>
          <w:numId w:val="21"/>
        </w:numPr>
        <w:rPr>
          <w:b/>
          <w:u w:val="single"/>
        </w:rPr>
      </w:pPr>
      <w:r w:rsidRPr="00F159F1">
        <w:rPr>
          <w:b/>
          <w:u w:val="single"/>
        </w:rPr>
        <w:t xml:space="preserve">messages related to IHE transactions or compliant with DICOM Audit Message Schema (DICOM PS3.15 Section A.5)  </w:t>
      </w:r>
      <w:hyperlink r:id="rId30" w:history="1">
        <w:r w:rsidRPr="00F159F1">
          <w:rPr>
            <w:rStyle w:val="Hyperlink"/>
            <w:b/>
          </w:rPr>
          <w:t>http://medical.nema.org/medical/dicom/current/output/chtml/part15/sect_A.5.html</w:t>
        </w:r>
      </w:hyperlink>
      <w:r w:rsidR="006A1657">
        <w:rPr>
          <w:rStyle w:val="Hyperlink"/>
          <w:b/>
        </w:rPr>
        <w:t>.</w:t>
      </w:r>
    </w:p>
    <w:p w14:paraId="15C807F5" w14:textId="10F4F024" w:rsidR="00C61521" w:rsidRPr="00F159F1" w:rsidRDefault="00C61521" w:rsidP="001F0DDF">
      <w:pPr>
        <w:pStyle w:val="ListBullet2"/>
        <w:numPr>
          <w:ilvl w:val="0"/>
          <w:numId w:val="21"/>
        </w:numPr>
        <w:rPr>
          <w:b/>
          <w:u w:val="single"/>
        </w:rPr>
      </w:pPr>
      <w:r w:rsidRPr="00F159F1">
        <w:rPr>
          <w:b/>
          <w:u w:val="single"/>
        </w:rPr>
        <w:t xml:space="preserve">other syslog messages compliant with RFC5424. </w:t>
      </w:r>
    </w:p>
    <w:p w14:paraId="35E5F628" w14:textId="118C8BE9" w:rsidR="00C61521" w:rsidRPr="00F159F1" w:rsidRDefault="00C61521" w:rsidP="001F0DDF">
      <w:pPr>
        <w:pStyle w:val="BodyText"/>
        <w:rPr>
          <w:b/>
          <w:u w:val="single"/>
        </w:rPr>
      </w:pPr>
      <w:r w:rsidRPr="00F159F1">
        <w:rPr>
          <w:b/>
          <w:u w:val="single"/>
        </w:rPr>
        <w:t xml:space="preserve">Security analysis should </w:t>
      </w:r>
      <w:r w:rsidR="00F26D33" w:rsidRPr="00F159F1">
        <w:rPr>
          <w:b/>
          <w:u w:val="single"/>
        </w:rPr>
        <w:t>consider</w:t>
      </w:r>
      <w:r w:rsidRPr="00F159F1">
        <w:rPr>
          <w:b/>
          <w:u w:val="single"/>
        </w:rPr>
        <w:t xml:space="preserve"> the content of the other syslog messages. The content of those messages is not profiled by IHE or DICOM, and may include PHI or other sensitive information. </w:t>
      </w:r>
    </w:p>
    <w:p w14:paraId="52212031" w14:textId="68608759" w:rsidR="00C61521" w:rsidRPr="00F159F1" w:rsidRDefault="00C61521" w:rsidP="001F0DDF">
      <w:pPr>
        <w:pStyle w:val="BodyText"/>
        <w:rPr>
          <w:b/>
          <w:u w:val="single"/>
        </w:rPr>
      </w:pPr>
      <w:r w:rsidRPr="00F159F1">
        <w:rPr>
          <w:b/>
          <w:u w:val="single"/>
        </w:rPr>
        <w:lastRenderedPageBreak/>
        <w:t xml:space="preserve">Accordingly, access control mechanisms on the ATNA </w:t>
      </w:r>
      <w:r w:rsidR="008F4598" w:rsidRPr="00F159F1">
        <w:rPr>
          <w:b/>
          <w:u w:val="single"/>
        </w:rPr>
        <w:t>a</w:t>
      </w:r>
      <w:r w:rsidRPr="00F159F1">
        <w:rPr>
          <w:b/>
          <w:u w:val="single"/>
        </w:rPr>
        <w:t xml:space="preserve">ctors and queries are strongly recommended. The </w:t>
      </w:r>
      <w:r w:rsidR="004B1C09" w:rsidRPr="00F159F1">
        <w:rPr>
          <w:b/>
          <w:u w:val="single"/>
        </w:rPr>
        <w:t>Internet User Authentication (</w:t>
      </w:r>
      <w:r w:rsidRPr="00F159F1">
        <w:rPr>
          <w:b/>
          <w:u w:val="single"/>
        </w:rPr>
        <w:t>IUA</w:t>
      </w:r>
      <w:r w:rsidR="004B1C09" w:rsidRPr="00F159F1">
        <w:rPr>
          <w:b/>
          <w:u w:val="single"/>
        </w:rPr>
        <w:t>)</w:t>
      </w:r>
      <w:r w:rsidRPr="00F159F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F159F1">
        <w:rPr>
          <w:b/>
          <w:u w:val="single"/>
        </w:rPr>
        <w:t xml:space="preserve"> </w:t>
      </w:r>
      <w:r w:rsidRPr="00F159F1">
        <w:rPr>
          <w:b/>
          <w:u w:val="single"/>
        </w:rPr>
        <w:t xml:space="preserve">can be grouped with an IUA Authorization Client to provide authorization information to the ATNA Audit Record Repository. Access controls should appropriately restrict access to audit </w:t>
      </w:r>
      <w:r w:rsidR="004D32FF" w:rsidRPr="00F159F1">
        <w:rPr>
          <w:b/>
          <w:u w:val="single"/>
        </w:rPr>
        <w:t>records</w:t>
      </w:r>
      <w:r w:rsidRPr="00F159F1">
        <w:rPr>
          <w:b/>
          <w:u w:val="single"/>
        </w:rPr>
        <w:t>.</w:t>
      </w:r>
    </w:p>
    <w:p w14:paraId="5BDCD276" w14:textId="7FE87E37" w:rsidR="00C61521" w:rsidRPr="00F159F1" w:rsidRDefault="00C61521" w:rsidP="001F0DDF">
      <w:pPr>
        <w:pStyle w:val="BodyText"/>
        <w:rPr>
          <w:b/>
          <w:u w:val="single"/>
        </w:rPr>
      </w:pPr>
      <w:r w:rsidRPr="00F159F1">
        <w:rPr>
          <w:b/>
          <w:u w:val="single"/>
        </w:rPr>
        <w:t xml:space="preserve">The Retrieve ATNA Audit Event </w:t>
      </w:r>
      <w:r w:rsidR="00F26D33" w:rsidRPr="00F159F1">
        <w:rPr>
          <w:b/>
          <w:u w:val="single"/>
        </w:rPr>
        <w:t>[ITI-81</w:t>
      </w:r>
      <w:r w:rsidR="00763928" w:rsidRPr="00F159F1">
        <w:rPr>
          <w:b/>
          <w:u w:val="single"/>
        </w:rPr>
        <w:t>]</w:t>
      </w:r>
      <w:r w:rsidRPr="00F159F1">
        <w:rPr>
          <w:b/>
          <w:u w:val="single"/>
        </w:rPr>
        <w:t xml:space="preserve">and Retrieve Syslog Event </w:t>
      </w:r>
      <w:r w:rsidR="00763928" w:rsidRPr="00F159F1">
        <w:rPr>
          <w:b/>
          <w:u w:val="single"/>
        </w:rPr>
        <w:t xml:space="preserve">[ITI-82] </w:t>
      </w:r>
      <w:r w:rsidRPr="00F159F1">
        <w:rPr>
          <w:b/>
          <w:u w:val="single"/>
        </w:rPr>
        <w:t xml:space="preserve">transactions may involve the disclosure of sensitive information. </w:t>
      </w:r>
      <w:r w:rsidR="00223648" w:rsidRPr="00F159F1">
        <w:rPr>
          <w:b/>
          <w:u w:val="single"/>
        </w:rPr>
        <w:t>L</w:t>
      </w:r>
      <w:r w:rsidRPr="00F159F1">
        <w:rPr>
          <w:b/>
          <w:u w:val="single"/>
        </w:rPr>
        <w:t>ogging</w:t>
      </w:r>
      <w:r w:rsidR="00444F11" w:rsidRPr="00F159F1">
        <w:rPr>
          <w:b/>
          <w:u w:val="single"/>
        </w:rPr>
        <w:t xml:space="preserve"> </w:t>
      </w:r>
      <w:r w:rsidRPr="00F159F1">
        <w:rPr>
          <w:b/>
          <w:u w:val="single"/>
        </w:rPr>
        <w:t>these retriev</w:t>
      </w:r>
      <w:r w:rsidR="00444F11" w:rsidRPr="00F159F1">
        <w:rPr>
          <w:b/>
          <w:u w:val="single"/>
        </w:rPr>
        <w:t>al</w:t>
      </w:r>
      <w:r w:rsidRPr="00F159F1">
        <w:rPr>
          <w:b/>
          <w:u w:val="single"/>
        </w:rPr>
        <w:t xml:space="preserve"> transactions as a query event is appropriate</w:t>
      </w:r>
      <w:r w:rsidR="001506F9" w:rsidRPr="00F159F1">
        <w:rPr>
          <w:b/>
          <w:u w:val="single"/>
        </w:rPr>
        <w:t xml:space="preserve"> (see Sections 3.81.5.1 and 3.82.5.1)</w:t>
      </w:r>
      <w:r w:rsidRPr="00F159F1">
        <w:rPr>
          <w:b/>
          <w:u w:val="single"/>
        </w:rPr>
        <w:t xml:space="preserve">. However, </w:t>
      </w:r>
      <w:r w:rsidR="005A78DF" w:rsidRPr="00F159F1">
        <w:rPr>
          <w:b/>
          <w:u w:val="single"/>
        </w:rPr>
        <w:t xml:space="preserve">the </w:t>
      </w:r>
      <w:r w:rsidRPr="00F159F1">
        <w:rPr>
          <w:b/>
          <w:u w:val="single"/>
        </w:rPr>
        <w:t>ATNA Profile does not mandate the grouping of the Audit Record Repository with a Secure Node because that grouping introduces requirements that are not applicable</w:t>
      </w:r>
      <w:r w:rsidR="00E57552" w:rsidRPr="00F159F1">
        <w:rPr>
          <w:b/>
          <w:u w:val="single"/>
        </w:rPr>
        <w:t xml:space="preserve"> in this case</w:t>
      </w:r>
      <w:r w:rsidRPr="00F159F1">
        <w:rPr>
          <w:b/>
          <w:u w:val="single"/>
        </w:rPr>
        <w:t xml:space="preserve">. In particular, it is reasonable that an audit </w:t>
      </w:r>
      <w:r w:rsidR="004D32FF" w:rsidRPr="00F159F1">
        <w:rPr>
          <w:b/>
          <w:u w:val="single"/>
        </w:rPr>
        <w:t xml:space="preserve">record </w:t>
      </w:r>
      <w:r w:rsidR="005A78DF" w:rsidRPr="00F159F1">
        <w:rPr>
          <w:b/>
          <w:u w:val="single"/>
        </w:rPr>
        <w:t xml:space="preserve">generated by the Audit Record Repository </w:t>
      </w:r>
      <w:r w:rsidRPr="00F159F1">
        <w:rPr>
          <w:b/>
          <w:u w:val="single"/>
        </w:rPr>
        <w:t>is</w:t>
      </w:r>
      <w:r w:rsidR="00582FEB" w:rsidRPr="00F159F1">
        <w:rPr>
          <w:b/>
          <w:u w:val="single"/>
        </w:rPr>
        <w:t xml:space="preserve"> directly stored within the A</w:t>
      </w:r>
      <w:r w:rsidR="00623B77">
        <w:rPr>
          <w:b/>
          <w:u w:val="single"/>
        </w:rPr>
        <w:t>udit Record Repository</w:t>
      </w:r>
      <w:r w:rsidR="00582FEB" w:rsidRPr="00F159F1">
        <w:rPr>
          <w:b/>
          <w:u w:val="single"/>
        </w:rPr>
        <w:t xml:space="preserve"> database rather than being</w:t>
      </w:r>
      <w:r w:rsidRPr="00F159F1">
        <w:rPr>
          <w:b/>
          <w:u w:val="single"/>
        </w:rPr>
        <w:t xml:space="preserve"> sent to another system using Syslog over TLS protocol. Also, mandating a grouping of the Audit Record Repository with a Secure Node could lead to audit record feedback loops. The Record Audit Event [IT</w:t>
      </w:r>
      <w:r w:rsidR="00223648" w:rsidRPr="00F159F1">
        <w:rPr>
          <w:b/>
          <w:u w:val="single"/>
        </w:rPr>
        <w:t>I</w:t>
      </w:r>
      <w:r w:rsidRPr="00F159F1">
        <w:rPr>
          <w:b/>
          <w:u w:val="single"/>
        </w:rPr>
        <w:t xml:space="preserve">-20] </w:t>
      </w:r>
      <w:r w:rsidR="00223648" w:rsidRPr="00F159F1">
        <w:rPr>
          <w:b/>
          <w:u w:val="single"/>
        </w:rPr>
        <w:t xml:space="preserve">transaction </w:t>
      </w:r>
      <w:r w:rsidRPr="00F159F1">
        <w:rPr>
          <w:b/>
          <w:u w:val="single"/>
        </w:rPr>
        <w:t>includes some audit requirements for the ATNA Audit Record Repository, such as reporting accesses to the A</w:t>
      </w:r>
      <w:r w:rsidR="00DE48C4">
        <w:rPr>
          <w:b/>
          <w:u w:val="single"/>
        </w:rPr>
        <w:t xml:space="preserve">udit </w:t>
      </w:r>
      <w:r w:rsidR="00623B77" w:rsidRPr="00F83445">
        <w:rPr>
          <w:b/>
          <w:u w:val="single"/>
        </w:rPr>
        <w:t>Record Reposit</w:t>
      </w:r>
      <w:r w:rsidR="00623B77">
        <w:rPr>
          <w:b/>
          <w:u w:val="single"/>
        </w:rPr>
        <w:t>ory</w:t>
      </w:r>
      <w:r w:rsidR="00763928" w:rsidRPr="00F159F1">
        <w:rPr>
          <w:b/>
          <w:u w:val="single"/>
        </w:rPr>
        <w:t>;</w:t>
      </w:r>
      <w:r w:rsidR="000F4D75" w:rsidRPr="00F159F1">
        <w:rPr>
          <w:b/>
          <w:u w:val="single"/>
        </w:rPr>
        <w:t xml:space="preserve"> see ITI TF-2a: 3.20.8 "Disclosures audit message".</w:t>
      </w:r>
    </w:p>
    <w:p w14:paraId="4182F0D4" w14:textId="4FB9829B" w:rsidR="00C61521" w:rsidRPr="00F159F1" w:rsidRDefault="00223648" w:rsidP="00250B23">
      <w:pPr>
        <w:pStyle w:val="BodyText"/>
        <w:rPr>
          <w:b/>
          <w:u w:val="single"/>
        </w:rPr>
      </w:pPr>
      <w:r w:rsidRPr="00F159F1">
        <w:rPr>
          <w:b/>
          <w:u w:val="single"/>
        </w:rPr>
        <w:t xml:space="preserve">Additional </w:t>
      </w:r>
      <w:r w:rsidR="00292399" w:rsidRPr="00F159F1">
        <w:rPr>
          <w:b/>
          <w:u w:val="single"/>
        </w:rPr>
        <w:t xml:space="preserve">Security Considerations are </w:t>
      </w:r>
      <w:r w:rsidR="000030A6" w:rsidRPr="00F159F1">
        <w:rPr>
          <w:b/>
          <w:u w:val="single"/>
        </w:rPr>
        <w:t>described in ITI TF-</w:t>
      </w:r>
      <w:r w:rsidR="00F26D33" w:rsidRPr="00F159F1">
        <w:rPr>
          <w:b/>
          <w:u w:val="single"/>
        </w:rPr>
        <w:t>2x</w:t>
      </w:r>
      <w:r w:rsidR="000030A6" w:rsidRPr="00F159F1">
        <w:rPr>
          <w:b/>
          <w:u w:val="single"/>
        </w:rPr>
        <w:t xml:space="preserve">: </w:t>
      </w:r>
      <w:r w:rsidR="00292399" w:rsidRPr="00F159F1">
        <w:rPr>
          <w:b/>
          <w:u w:val="single"/>
        </w:rPr>
        <w:t>Z</w:t>
      </w:r>
      <w:r w:rsidR="000030A6" w:rsidRPr="00F159F1">
        <w:rPr>
          <w:b/>
          <w:u w:val="single"/>
        </w:rPr>
        <w:t>.</w:t>
      </w:r>
      <w:r w:rsidR="006912D0" w:rsidRPr="00F159F1">
        <w:rPr>
          <w:b/>
          <w:u w:val="single"/>
        </w:rPr>
        <w:t>8</w:t>
      </w:r>
      <w:r w:rsidR="00292399" w:rsidRPr="00F159F1">
        <w:rPr>
          <w:b/>
          <w:u w:val="single"/>
        </w:rPr>
        <w:t>.</w:t>
      </w:r>
    </w:p>
    <w:p w14:paraId="575DC770" w14:textId="77777777" w:rsidR="00C61521" w:rsidRPr="00F159F1" w:rsidRDefault="00C61521" w:rsidP="007A7438">
      <w:pPr>
        <w:pStyle w:val="BodyText"/>
      </w:pPr>
      <w:r w:rsidRPr="00F159F1">
        <w:br w:type="page"/>
      </w:r>
    </w:p>
    <w:p w14:paraId="5B8860D4" w14:textId="77777777" w:rsidR="00E23BD7" w:rsidRPr="00F159F1" w:rsidRDefault="00E23BD7" w:rsidP="00E23BD7">
      <w:pPr>
        <w:pStyle w:val="PartTitle"/>
      </w:pPr>
      <w:bookmarkStart w:id="110" w:name="_Toc16703867"/>
      <w:r w:rsidRPr="00F159F1">
        <w:lastRenderedPageBreak/>
        <w:t>Volume 2a – Transactions</w:t>
      </w:r>
      <w:bookmarkEnd w:id="110"/>
    </w:p>
    <w:p w14:paraId="19F79663" w14:textId="5FDA10E5" w:rsidR="00E23BD7" w:rsidRPr="00F159F1" w:rsidRDefault="00E23BD7" w:rsidP="00E23BD7">
      <w:pPr>
        <w:pStyle w:val="EditorInstructions"/>
      </w:pPr>
      <w:r w:rsidRPr="00F159F1">
        <w:t xml:space="preserve">Editor: update </w:t>
      </w:r>
      <w:r w:rsidR="006B7090" w:rsidRPr="00F159F1">
        <w:t>S</w:t>
      </w:r>
      <w:r w:rsidRPr="00F159F1">
        <w:t>ection 3.20.3 as follows</w:t>
      </w:r>
    </w:p>
    <w:p w14:paraId="37CC28CB" w14:textId="77777777" w:rsidR="006B7090" w:rsidRPr="00F159F1" w:rsidRDefault="006B7090" w:rsidP="006B7090">
      <w:pPr>
        <w:pStyle w:val="Heading2"/>
        <w:rPr>
          <w:noProof w:val="0"/>
        </w:rPr>
      </w:pPr>
      <w:bookmarkStart w:id="111" w:name="_Toc173916452"/>
      <w:bookmarkStart w:id="112" w:name="_Toc174248947"/>
      <w:bookmarkStart w:id="113" w:name="_Toc210805546"/>
      <w:bookmarkStart w:id="114" w:name="_Toc214434019"/>
      <w:bookmarkStart w:id="115" w:name="_Toc214436940"/>
      <w:bookmarkStart w:id="116" w:name="_Toc214437385"/>
      <w:bookmarkStart w:id="117" w:name="_Toc214437701"/>
      <w:bookmarkStart w:id="118" w:name="_Toc214457177"/>
      <w:bookmarkStart w:id="119" w:name="_Toc214461290"/>
      <w:bookmarkStart w:id="120" w:name="_Toc214462911"/>
      <w:bookmarkStart w:id="121" w:name="_Toc518548684"/>
      <w:bookmarkStart w:id="122" w:name="_Toc9583588"/>
      <w:bookmarkStart w:id="123" w:name="_Toc16703868"/>
      <w:bookmarkStart w:id="124" w:name="_Hlk15997715"/>
      <w:r w:rsidRPr="00F159F1">
        <w:rPr>
          <w:noProof w:val="0"/>
        </w:rPr>
        <w:t>3.20 Record Audit Event</w:t>
      </w:r>
      <w:bookmarkEnd w:id="111"/>
      <w:bookmarkEnd w:id="112"/>
      <w:bookmarkEnd w:id="113"/>
      <w:bookmarkEnd w:id="114"/>
      <w:bookmarkEnd w:id="115"/>
      <w:bookmarkEnd w:id="116"/>
      <w:bookmarkEnd w:id="117"/>
      <w:bookmarkEnd w:id="118"/>
      <w:bookmarkEnd w:id="119"/>
      <w:bookmarkEnd w:id="120"/>
      <w:r w:rsidRPr="00F159F1">
        <w:rPr>
          <w:noProof w:val="0"/>
        </w:rPr>
        <w:t xml:space="preserve"> [ITI-20]</w:t>
      </w:r>
      <w:bookmarkEnd w:id="121"/>
      <w:bookmarkEnd w:id="122"/>
      <w:bookmarkEnd w:id="123"/>
    </w:p>
    <w:bookmarkEnd w:id="124"/>
    <w:p w14:paraId="2E45C6D8" w14:textId="77777777" w:rsidR="006B7090" w:rsidRPr="00F159F1" w:rsidRDefault="006B7090" w:rsidP="006B7090">
      <w:pPr>
        <w:pStyle w:val="BodyText"/>
      </w:pPr>
      <w:r w:rsidRPr="00F159F1">
        <w:t>…</w:t>
      </w:r>
    </w:p>
    <w:p w14:paraId="4A51009F" w14:textId="49E99B40" w:rsidR="00E23BD7" w:rsidRPr="00F159F1" w:rsidRDefault="00E23BD7" w:rsidP="00E23BD7">
      <w:pPr>
        <w:pStyle w:val="Heading3"/>
        <w:numPr>
          <w:ilvl w:val="0"/>
          <w:numId w:val="0"/>
        </w:numPr>
        <w:rPr>
          <w:noProof w:val="0"/>
        </w:rPr>
      </w:pPr>
      <w:bookmarkStart w:id="125" w:name="_Toc16703869"/>
      <w:r w:rsidRPr="00F159F1">
        <w:rPr>
          <w:noProof w:val="0"/>
        </w:rPr>
        <w:t>3.20.3 Referenced Standards</w:t>
      </w:r>
      <w:bookmarkEnd w:id="125"/>
    </w:p>
    <w:p w14:paraId="2091B77E" w14:textId="77777777" w:rsidR="00E23BD7" w:rsidRPr="00F159F1"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F159F1" w14:paraId="49ED4A5F" w14:textId="77777777" w:rsidTr="00960FDC">
        <w:trPr>
          <w:cantSplit/>
        </w:trPr>
        <w:tc>
          <w:tcPr>
            <w:tcW w:w="1980" w:type="dxa"/>
            <w:shd w:val="clear" w:color="auto" w:fill="auto"/>
          </w:tcPr>
          <w:p w14:paraId="11392D8D" w14:textId="77777777" w:rsidR="00E23BD7" w:rsidRPr="00F159F1" w:rsidRDefault="00E23BD7" w:rsidP="00960FDC">
            <w:pPr>
              <w:pStyle w:val="BodyText"/>
            </w:pPr>
            <w:r w:rsidRPr="00F159F1">
              <w:t>RFC5424</w:t>
            </w:r>
          </w:p>
        </w:tc>
        <w:tc>
          <w:tcPr>
            <w:tcW w:w="7578" w:type="dxa"/>
            <w:shd w:val="clear" w:color="auto" w:fill="auto"/>
          </w:tcPr>
          <w:p w14:paraId="5995265B" w14:textId="77777777" w:rsidR="00E23BD7" w:rsidRPr="00F159F1" w:rsidRDefault="00E23BD7" w:rsidP="00960FDC">
            <w:pPr>
              <w:pStyle w:val="BodyText"/>
            </w:pPr>
            <w:r w:rsidRPr="00F159F1">
              <w:t xml:space="preserve">The Syslog Protocol. </w:t>
            </w:r>
          </w:p>
        </w:tc>
      </w:tr>
      <w:tr w:rsidR="00E23BD7" w:rsidRPr="00F159F1" w14:paraId="16CF30AD" w14:textId="77777777" w:rsidTr="00960FDC">
        <w:trPr>
          <w:cantSplit/>
        </w:trPr>
        <w:tc>
          <w:tcPr>
            <w:tcW w:w="1980" w:type="dxa"/>
            <w:shd w:val="clear" w:color="auto" w:fill="auto"/>
          </w:tcPr>
          <w:p w14:paraId="2F4B0C22" w14:textId="77777777" w:rsidR="00E23BD7" w:rsidRPr="00F159F1" w:rsidRDefault="00E23BD7" w:rsidP="00960FDC">
            <w:pPr>
              <w:pStyle w:val="BodyText"/>
            </w:pPr>
            <w:r w:rsidRPr="00F159F1">
              <w:t>RFC5425</w:t>
            </w:r>
          </w:p>
        </w:tc>
        <w:tc>
          <w:tcPr>
            <w:tcW w:w="7578" w:type="dxa"/>
            <w:shd w:val="clear" w:color="auto" w:fill="auto"/>
          </w:tcPr>
          <w:p w14:paraId="6D1D4439" w14:textId="77777777" w:rsidR="00E23BD7" w:rsidRPr="00F159F1" w:rsidRDefault="00E23BD7" w:rsidP="00960FDC">
            <w:pPr>
              <w:pStyle w:val="BodyText"/>
            </w:pPr>
            <w:r w:rsidRPr="00F159F1">
              <w:t xml:space="preserve">Transmission of Syslog Messages over TLS </w:t>
            </w:r>
          </w:p>
        </w:tc>
      </w:tr>
      <w:tr w:rsidR="00E23BD7" w:rsidRPr="00F159F1" w14:paraId="730D6183" w14:textId="77777777" w:rsidTr="00960FDC">
        <w:trPr>
          <w:cantSplit/>
        </w:trPr>
        <w:tc>
          <w:tcPr>
            <w:tcW w:w="1980" w:type="dxa"/>
            <w:shd w:val="clear" w:color="auto" w:fill="auto"/>
          </w:tcPr>
          <w:p w14:paraId="258B1AF7" w14:textId="77777777" w:rsidR="00E23BD7" w:rsidRPr="00F159F1" w:rsidRDefault="00E23BD7" w:rsidP="00960FDC">
            <w:pPr>
              <w:pStyle w:val="BodyText"/>
            </w:pPr>
            <w:r w:rsidRPr="00F159F1">
              <w:t>RFC5426</w:t>
            </w:r>
          </w:p>
        </w:tc>
        <w:tc>
          <w:tcPr>
            <w:tcW w:w="7578" w:type="dxa"/>
            <w:shd w:val="clear" w:color="auto" w:fill="auto"/>
          </w:tcPr>
          <w:p w14:paraId="64963F75" w14:textId="77777777" w:rsidR="00E23BD7" w:rsidRPr="00F159F1" w:rsidRDefault="00E23BD7" w:rsidP="00960FDC">
            <w:pPr>
              <w:pStyle w:val="BodyText"/>
            </w:pPr>
            <w:r w:rsidRPr="00F159F1">
              <w:t xml:space="preserve">Transmission of Syslog Messages over UDP </w:t>
            </w:r>
          </w:p>
        </w:tc>
      </w:tr>
      <w:tr w:rsidR="00E23BD7" w:rsidRPr="00F159F1" w14:paraId="133FE24E" w14:textId="77777777" w:rsidTr="00960FDC">
        <w:trPr>
          <w:cantSplit/>
        </w:trPr>
        <w:tc>
          <w:tcPr>
            <w:tcW w:w="1980" w:type="dxa"/>
            <w:shd w:val="clear" w:color="auto" w:fill="auto"/>
          </w:tcPr>
          <w:p w14:paraId="6362E203" w14:textId="77777777" w:rsidR="00E23BD7" w:rsidRPr="00F159F1" w:rsidRDefault="00E23BD7" w:rsidP="00960FDC">
            <w:pPr>
              <w:pStyle w:val="BodyText"/>
            </w:pPr>
            <w:r w:rsidRPr="00F159F1">
              <w:t>RFC7525</w:t>
            </w:r>
          </w:p>
        </w:tc>
        <w:tc>
          <w:tcPr>
            <w:tcW w:w="7578" w:type="dxa"/>
            <w:shd w:val="clear" w:color="auto" w:fill="auto"/>
          </w:tcPr>
          <w:p w14:paraId="63857E01" w14:textId="77777777" w:rsidR="00E23BD7" w:rsidRPr="00F159F1" w:rsidRDefault="00E23BD7" w:rsidP="00960FDC">
            <w:pPr>
              <w:pStyle w:val="BodyText"/>
            </w:pPr>
            <w:r w:rsidRPr="00F159F1">
              <w:t>Recommendations for Secure Use of Transport Layer Security (TLS) and Datagram Transport Layer Security (DTLS)</w:t>
            </w:r>
          </w:p>
        </w:tc>
      </w:tr>
      <w:tr w:rsidR="00E23BD7" w:rsidRPr="00F159F1" w14:paraId="2AEA36A8" w14:textId="77777777" w:rsidTr="00960FDC">
        <w:trPr>
          <w:cantSplit/>
        </w:trPr>
        <w:tc>
          <w:tcPr>
            <w:tcW w:w="1980" w:type="dxa"/>
            <w:shd w:val="clear" w:color="auto" w:fill="auto"/>
          </w:tcPr>
          <w:p w14:paraId="14D97A11" w14:textId="77777777" w:rsidR="00E23BD7" w:rsidRPr="00F159F1" w:rsidRDefault="00E23BD7" w:rsidP="00960FDC">
            <w:pPr>
              <w:pStyle w:val="BodyText"/>
            </w:pPr>
            <w:r w:rsidRPr="00F159F1">
              <w:t>DICOM</w:t>
            </w:r>
          </w:p>
        </w:tc>
        <w:tc>
          <w:tcPr>
            <w:tcW w:w="7578" w:type="dxa"/>
            <w:shd w:val="clear" w:color="auto" w:fill="auto"/>
          </w:tcPr>
          <w:p w14:paraId="762CACB3" w14:textId="77777777" w:rsidR="00E23BD7" w:rsidRPr="00F159F1" w:rsidRDefault="00E23BD7" w:rsidP="00960FDC">
            <w:pPr>
              <w:pStyle w:val="BodyText"/>
            </w:pPr>
            <w:r w:rsidRPr="00F159F1">
              <w:t xml:space="preserve">DICOM PS3.15 Annex A.5 </w:t>
            </w:r>
            <w:hyperlink r:id="rId31" w:history="1">
              <w:r w:rsidRPr="00F159F1">
                <w:t>http://medical.nema.org/medical/dicom/current/output/chtml/part15/sect_A.5.html</w:t>
              </w:r>
            </w:hyperlink>
          </w:p>
        </w:tc>
      </w:tr>
      <w:tr w:rsidR="00E23BD7" w:rsidRPr="00F159F1" w14:paraId="00C7874A" w14:textId="77777777" w:rsidTr="00960FDC">
        <w:trPr>
          <w:cantSplit/>
        </w:trPr>
        <w:tc>
          <w:tcPr>
            <w:tcW w:w="1980" w:type="dxa"/>
            <w:shd w:val="clear" w:color="auto" w:fill="auto"/>
          </w:tcPr>
          <w:p w14:paraId="763F8699" w14:textId="77777777" w:rsidR="00E23BD7" w:rsidRPr="00F159F1" w:rsidRDefault="00E23BD7" w:rsidP="00960FDC">
            <w:pPr>
              <w:pStyle w:val="BodyText"/>
            </w:pPr>
            <w:r w:rsidRPr="00F159F1">
              <w:t>ASTM E2147-01</w:t>
            </w:r>
          </w:p>
        </w:tc>
        <w:tc>
          <w:tcPr>
            <w:tcW w:w="7578" w:type="dxa"/>
            <w:shd w:val="clear" w:color="auto" w:fill="auto"/>
          </w:tcPr>
          <w:p w14:paraId="7E1B84EE" w14:textId="77777777" w:rsidR="00E23BD7" w:rsidRPr="00F159F1" w:rsidRDefault="00E23BD7" w:rsidP="00960FDC">
            <w:pPr>
              <w:pStyle w:val="BodyText"/>
            </w:pPr>
            <w:r w:rsidRPr="00F159F1">
              <w:t>Standard Specification for Audit and Disclosure Logs for Use in Health Information Systems</w:t>
            </w:r>
          </w:p>
        </w:tc>
      </w:tr>
      <w:tr w:rsidR="00E23BD7" w:rsidRPr="00F159F1" w14:paraId="756ADB0B" w14:textId="77777777" w:rsidTr="00960FDC">
        <w:trPr>
          <w:cantSplit/>
        </w:trPr>
        <w:tc>
          <w:tcPr>
            <w:tcW w:w="1980" w:type="dxa"/>
            <w:shd w:val="clear" w:color="auto" w:fill="auto"/>
          </w:tcPr>
          <w:p w14:paraId="019DD9DC" w14:textId="77777777" w:rsidR="00E23BD7" w:rsidRPr="00F159F1" w:rsidRDefault="00E23BD7" w:rsidP="00960FDC">
            <w:pPr>
              <w:pStyle w:val="BodyText"/>
            </w:pPr>
            <w:r w:rsidRPr="00F159F1">
              <w:t>NIST SP 800-92</w:t>
            </w:r>
          </w:p>
        </w:tc>
        <w:tc>
          <w:tcPr>
            <w:tcW w:w="7578" w:type="dxa"/>
            <w:shd w:val="clear" w:color="auto" w:fill="auto"/>
          </w:tcPr>
          <w:p w14:paraId="1FBB7456" w14:textId="77777777" w:rsidR="00E23BD7" w:rsidRPr="00F159F1" w:rsidRDefault="00E23BD7" w:rsidP="00960FDC">
            <w:pPr>
              <w:pStyle w:val="BodyText"/>
            </w:pPr>
            <w:r w:rsidRPr="00F159F1">
              <w:t>Guide to Computer Security Log Management.</w:t>
            </w:r>
          </w:p>
        </w:tc>
      </w:tr>
      <w:tr w:rsidR="00E23BD7" w:rsidRPr="00F159F1" w14:paraId="197F2410" w14:textId="77777777" w:rsidTr="00960FDC">
        <w:trPr>
          <w:cantSplit/>
        </w:trPr>
        <w:tc>
          <w:tcPr>
            <w:tcW w:w="1980" w:type="dxa"/>
            <w:shd w:val="clear" w:color="auto" w:fill="auto"/>
          </w:tcPr>
          <w:p w14:paraId="1F6237B6" w14:textId="77777777" w:rsidR="00E23BD7" w:rsidRPr="00F159F1" w:rsidRDefault="00E23BD7" w:rsidP="00960FDC">
            <w:pPr>
              <w:pStyle w:val="BodyText"/>
            </w:pPr>
            <w:r w:rsidRPr="00F159F1">
              <w:t>W3C XML 1.0</w:t>
            </w:r>
          </w:p>
        </w:tc>
        <w:tc>
          <w:tcPr>
            <w:tcW w:w="7578" w:type="dxa"/>
            <w:shd w:val="clear" w:color="auto" w:fill="auto"/>
          </w:tcPr>
          <w:p w14:paraId="160002FB" w14:textId="77777777" w:rsidR="00E23BD7" w:rsidRPr="00F159F1" w:rsidRDefault="00E23BD7" w:rsidP="00960FDC">
            <w:pPr>
              <w:pStyle w:val="BodyText"/>
            </w:pPr>
            <w:r w:rsidRPr="00F159F1">
              <w:t>Extensible Markup Language (XML) 1.0</w:t>
            </w:r>
          </w:p>
        </w:tc>
      </w:tr>
      <w:tr w:rsidR="00E23BD7" w:rsidRPr="00F159F1" w14:paraId="2955ADA4" w14:textId="77777777" w:rsidTr="00960FDC">
        <w:trPr>
          <w:cantSplit/>
        </w:trPr>
        <w:tc>
          <w:tcPr>
            <w:tcW w:w="1980" w:type="dxa"/>
            <w:shd w:val="clear" w:color="auto" w:fill="auto"/>
          </w:tcPr>
          <w:p w14:paraId="3D973B3A" w14:textId="77777777" w:rsidR="00E23BD7" w:rsidRPr="00F159F1" w:rsidRDefault="00E23BD7" w:rsidP="00960FDC">
            <w:pPr>
              <w:pStyle w:val="BodyText"/>
              <w:rPr>
                <w:b/>
                <w:u w:val="single"/>
              </w:rPr>
            </w:pPr>
            <w:r w:rsidRPr="00F159F1">
              <w:rPr>
                <w:b/>
                <w:u w:val="single"/>
              </w:rPr>
              <w:t>HL7 FHIR</w:t>
            </w:r>
          </w:p>
        </w:tc>
        <w:tc>
          <w:tcPr>
            <w:tcW w:w="7578" w:type="dxa"/>
            <w:shd w:val="clear" w:color="auto" w:fill="auto"/>
          </w:tcPr>
          <w:p w14:paraId="6DC7E97F" w14:textId="77777777" w:rsidR="00E23BD7" w:rsidRPr="00F159F1" w:rsidRDefault="00E23BD7" w:rsidP="00960FDC">
            <w:pPr>
              <w:pStyle w:val="BodyText"/>
              <w:rPr>
                <w:b/>
                <w:u w:val="single"/>
              </w:rPr>
            </w:pPr>
            <w:r w:rsidRPr="00F159F1">
              <w:rPr>
                <w:b/>
                <w:u w:val="single"/>
              </w:rPr>
              <w:t>Release 4</w:t>
            </w:r>
            <w:r w:rsidRPr="00F159F1">
              <w:rPr>
                <w:b/>
                <w:u w:val="single"/>
              </w:rPr>
              <w:tab/>
              <w:t xml:space="preserve"> </w:t>
            </w:r>
            <w:hyperlink r:id="rId32" w:history="1">
              <w:r w:rsidRPr="00F159F1">
                <w:rPr>
                  <w:rStyle w:val="Hyperlink"/>
                  <w:b/>
                </w:rPr>
                <w:t>http://hl7.org/fhir/R4/index.html</w:t>
              </w:r>
            </w:hyperlink>
          </w:p>
        </w:tc>
      </w:tr>
      <w:tr w:rsidR="00E23BD7" w:rsidRPr="00F159F1" w14:paraId="02724101" w14:textId="77777777" w:rsidTr="00960FDC">
        <w:trPr>
          <w:cantSplit/>
        </w:trPr>
        <w:tc>
          <w:tcPr>
            <w:tcW w:w="1980" w:type="dxa"/>
            <w:shd w:val="clear" w:color="auto" w:fill="auto"/>
          </w:tcPr>
          <w:p w14:paraId="56F333D5" w14:textId="77777777" w:rsidR="00E23BD7" w:rsidRPr="00F159F1" w:rsidRDefault="00E23BD7" w:rsidP="00960FDC">
            <w:pPr>
              <w:pStyle w:val="BodyText"/>
              <w:rPr>
                <w:b/>
                <w:u w:val="single"/>
              </w:rPr>
            </w:pPr>
            <w:r w:rsidRPr="00F159F1">
              <w:rPr>
                <w:b/>
                <w:u w:val="single"/>
              </w:rPr>
              <w:t>RFC4627</w:t>
            </w:r>
          </w:p>
        </w:tc>
        <w:tc>
          <w:tcPr>
            <w:tcW w:w="7578" w:type="dxa"/>
            <w:shd w:val="clear" w:color="auto" w:fill="auto"/>
          </w:tcPr>
          <w:p w14:paraId="4B18689E" w14:textId="77777777" w:rsidR="00E23BD7" w:rsidRPr="00F159F1" w:rsidRDefault="00E23BD7" w:rsidP="00960FDC">
            <w:pPr>
              <w:pStyle w:val="BodyText"/>
              <w:rPr>
                <w:b/>
                <w:u w:val="single"/>
              </w:rPr>
            </w:pPr>
            <w:r w:rsidRPr="00F159F1">
              <w:rPr>
                <w:b/>
                <w:u w:val="single"/>
              </w:rPr>
              <w:t>The application/json Media Type for JavaScript Object Notation (JSON)</w:t>
            </w:r>
          </w:p>
        </w:tc>
      </w:tr>
    </w:tbl>
    <w:p w14:paraId="74348167" w14:textId="77777777" w:rsidR="00E23BD7" w:rsidRPr="00F159F1" w:rsidRDefault="00E23BD7" w:rsidP="00E23BD7">
      <w:pPr>
        <w:pStyle w:val="BodyText"/>
      </w:pPr>
    </w:p>
    <w:p w14:paraId="1D55358C" w14:textId="77777777" w:rsidR="00E23BD7" w:rsidRPr="00F159F1" w:rsidRDefault="00E23BD7" w:rsidP="00E23BD7">
      <w:pPr>
        <w:pStyle w:val="EditorInstructions"/>
      </w:pPr>
      <w:r w:rsidRPr="00F159F1">
        <w:t>Editor: update Section 3.20.4 adding the new text and interaction diagram that shows the two new RESTful interactions</w:t>
      </w:r>
    </w:p>
    <w:p w14:paraId="68F40044" w14:textId="77777777" w:rsidR="00E23BD7" w:rsidRPr="00F159F1" w:rsidRDefault="00E23BD7" w:rsidP="00E23BD7">
      <w:pPr>
        <w:pStyle w:val="Heading3"/>
        <w:numPr>
          <w:ilvl w:val="0"/>
          <w:numId w:val="0"/>
        </w:numPr>
        <w:rPr>
          <w:noProof w:val="0"/>
        </w:rPr>
      </w:pPr>
      <w:bookmarkStart w:id="126" w:name="_Toc16703870"/>
      <w:r w:rsidRPr="00F159F1">
        <w:rPr>
          <w:noProof w:val="0"/>
        </w:rPr>
        <w:lastRenderedPageBreak/>
        <w:t>3.20.4 Messages</w:t>
      </w:r>
      <w:bookmarkEnd w:id="126"/>
    </w:p>
    <w:p w14:paraId="73BB2AAF" w14:textId="77777777" w:rsidR="00E23BD7" w:rsidRPr="00F159F1" w:rsidRDefault="00E23BD7" w:rsidP="00E23BD7">
      <w:pPr>
        <w:pStyle w:val="BodyText"/>
        <w:jc w:val="center"/>
        <w:rPr>
          <w:lang w:eastAsia="it-IT"/>
        </w:rPr>
      </w:pPr>
      <w:r w:rsidRPr="00F159F1">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F159F1" w:rsidRDefault="00623B77" w:rsidP="00623B77">
      <w:pPr>
        <w:pStyle w:val="FigureTitle"/>
      </w:pPr>
      <w:r>
        <w:t>Figure 3.20.4-1: Interaction Diagram</w:t>
      </w:r>
    </w:p>
    <w:p w14:paraId="6E6170AF" w14:textId="43EF03E1" w:rsidR="00E23BD7" w:rsidRPr="00F159F1" w:rsidRDefault="00E23BD7" w:rsidP="00E23BD7">
      <w:pPr>
        <w:pStyle w:val="Note"/>
        <w:rPr>
          <w:lang w:eastAsia="it-IT"/>
        </w:rPr>
      </w:pPr>
      <w:r w:rsidRPr="00F159F1">
        <w:rPr>
          <w:b/>
          <w:lang w:eastAsia="it-IT"/>
        </w:rPr>
        <w:t>Note 1:</w:t>
      </w:r>
      <w:r w:rsidRPr="00F159F1">
        <w:rPr>
          <w:lang w:eastAsia="it-IT"/>
        </w:rPr>
        <w:t xml:space="preserve"> Any actor initiating [ITI-20] may send to more than one Audit Record Repository.</w:t>
      </w:r>
    </w:p>
    <w:p w14:paraId="2B2CE62E" w14:textId="234C1710" w:rsidR="00E23BD7" w:rsidRDefault="00E23BD7" w:rsidP="00E23BD7">
      <w:pPr>
        <w:pStyle w:val="Note"/>
        <w:rPr>
          <w:lang w:eastAsia="it-IT"/>
        </w:rPr>
      </w:pPr>
      <w:r w:rsidRPr="00F159F1">
        <w:rPr>
          <w:b/>
          <w:lang w:eastAsia="it-IT"/>
        </w:rPr>
        <w:t>Note 2:</w:t>
      </w:r>
      <w:r w:rsidRPr="00F159F1">
        <w:rPr>
          <w:lang w:eastAsia="it-IT"/>
        </w:rPr>
        <w:t xml:space="preserve"> The Audit Repository that receives an [ITI-20] transaction may or may not be grouped with an Audit Record Forwarder. This diagram does not show a chain of forwarding between actors.</w:t>
      </w:r>
    </w:p>
    <w:p w14:paraId="391D8C6A" w14:textId="77777777" w:rsidR="00623B77" w:rsidRPr="00F159F1" w:rsidRDefault="00623B77" w:rsidP="00F83445">
      <w:pPr>
        <w:pStyle w:val="BodyText"/>
        <w:rPr>
          <w:lang w:eastAsia="it-IT"/>
        </w:rPr>
      </w:pPr>
    </w:p>
    <w:p w14:paraId="3B68D217" w14:textId="153EF965" w:rsidR="00110910" w:rsidRPr="00F159F1" w:rsidRDefault="00187E05" w:rsidP="00E23BD7">
      <w:pPr>
        <w:pStyle w:val="BodyText"/>
        <w:rPr>
          <w:b/>
          <w:bCs/>
          <w:u w:val="single"/>
        </w:rPr>
      </w:pPr>
      <w:r w:rsidRPr="00F83445">
        <w:rPr>
          <w:rFonts w:ascii="Arial" w:hAnsi="Arial"/>
          <w:b/>
          <w:bCs/>
          <w:sz w:val="22"/>
          <w:u w:val="single"/>
        </w:rPr>
        <w:t>Transaction [</w:t>
      </w:r>
      <w:r w:rsidR="00110910" w:rsidRPr="002F2C88">
        <w:rPr>
          <w:b/>
          <w:bCs/>
          <w:u w:val="single"/>
        </w:rPr>
        <w:t>ITI-</w:t>
      </w:r>
      <w:r w:rsidR="00110910" w:rsidRPr="00F159F1">
        <w:rPr>
          <w:b/>
          <w:bCs/>
          <w:u w:val="single"/>
        </w:rPr>
        <w:t>20</w:t>
      </w:r>
      <w:r>
        <w:rPr>
          <w:b/>
          <w:bCs/>
          <w:u w:val="single"/>
        </w:rPr>
        <w:t>]</w:t>
      </w:r>
      <w:r w:rsidR="00110910" w:rsidRPr="00F159F1">
        <w:rPr>
          <w:b/>
          <w:bCs/>
          <w:u w:val="single"/>
        </w:rPr>
        <w:t xml:space="preserve"> defines three different interactions that can be used for auditing:</w:t>
      </w:r>
    </w:p>
    <w:p w14:paraId="2604FA3E" w14:textId="67FB64D1" w:rsidR="00110910" w:rsidRPr="00F83445" w:rsidRDefault="00110910" w:rsidP="00F83445">
      <w:pPr>
        <w:pStyle w:val="ListNumber2"/>
        <w:numPr>
          <w:ilvl w:val="0"/>
          <w:numId w:val="88"/>
        </w:numPr>
        <w:rPr>
          <w:b/>
          <w:bCs/>
          <w:u w:val="single"/>
        </w:rPr>
      </w:pPr>
      <w:r w:rsidRPr="00F83445">
        <w:rPr>
          <w:b/>
          <w:bCs/>
          <w:u w:val="single"/>
        </w:rPr>
        <w:t xml:space="preserve">The </w:t>
      </w:r>
      <w:r w:rsidR="0064267F" w:rsidRPr="00F83445">
        <w:rPr>
          <w:b/>
          <w:bCs/>
          <w:u w:val="single"/>
        </w:rPr>
        <w:t>“</w:t>
      </w:r>
      <w:r w:rsidRPr="00F83445">
        <w:rPr>
          <w:b/>
          <w:bCs/>
          <w:u w:val="single"/>
        </w:rPr>
        <w:t>Send Audit Event Message - Syslog Interaction</w:t>
      </w:r>
      <w:r w:rsidR="0064267F" w:rsidRPr="00F83445">
        <w:rPr>
          <w:b/>
          <w:bCs/>
          <w:u w:val="single"/>
        </w:rPr>
        <w:t>”</w:t>
      </w:r>
      <w:r w:rsidR="00763928" w:rsidRPr="00F83445">
        <w:rPr>
          <w:b/>
          <w:bCs/>
          <w:u w:val="single"/>
        </w:rPr>
        <w:t xml:space="preserve"> is</w:t>
      </w:r>
      <w:r w:rsidRPr="00F83445">
        <w:rPr>
          <w:b/>
          <w:bCs/>
          <w:u w:val="single"/>
        </w:rPr>
        <w:t xml:space="preserve"> used for auditing using S</w:t>
      </w:r>
      <w:r w:rsidR="00F34A08" w:rsidRPr="00F83445">
        <w:rPr>
          <w:b/>
          <w:bCs/>
          <w:u w:val="single"/>
        </w:rPr>
        <w:t>yslog</w:t>
      </w:r>
      <w:r w:rsidRPr="00F83445">
        <w:rPr>
          <w:b/>
          <w:bCs/>
          <w:u w:val="single"/>
        </w:rPr>
        <w:t xml:space="preserve"> protocol (see </w:t>
      </w:r>
      <w:r w:rsidR="00763928" w:rsidRPr="00F83445">
        <w:rPr>
          <w:b/>
          <w:bCs/>
          <w:u w:val="single"/>
        </w:rPr>
        <w:t>S</w:t>
      </w:r>
      <w:r w:rsidRPr="00F83445">
        <w:rPr>
          <w:b/>
          <w:bCs/>
          <w:u w:val="single"/>
        </w:rPr>
        <w:t>ection 3.20.4.1</w:t>
      </w:r>
      <w:r w:rsidR="00763928" w:rsidRPr="00F83445">
        <w:rPr>
          <w:b/>
          <w:bCs/>
          <w:u w:val="single"/>
        </w:rPr>
        <w:t>)</w:t>
      </w:r>
    </w:p>
    <w:p w14:paraId="74B957A1" w14:textId="2BF26372" w:rsidR="0064267F" w:rsidRPr="00F83445" w:rsidRDefault="0064267F" w:rsidP="00F83445">
      <w:pPr>
        <w:pStyle w:val="ListNumber2"/>
        <w:rPr>
          <w:b/>
          <w:bCs/>
          <w:u w:val="single"/>
        </w:rPr>
      </w:pPr>
      <w:r w:rsidRPr="00F83445">
        <w:rPr>
          <w:b/>
          <w:bCs/>
          <w:u w:val="single"/>
        </w:rPr>
        <w:t xml:space="preserve">The “Send Audit Resource Request Message </w:t>
      </w:r>
      <w:r w:rsidR="00EF605F" w:rsidRPr="00F83445">
        <w:rPr>
          <w:b/>
          <w:bCs/>
          <w:u w:val="single"/>
        </w:rPr>
        <w:t xml:space="preserve">- FHIR Feed </w:t>
      </w:r>
      <w:r w:rsidR="006A1657">
        <w:rPr>
          <w:b/>
          <w:bCs/>
          <w:u w:val="single"/>
        </w:rPr>
        <w:t>I</w:t>
      </w:r>
      <w:r w:rsidR="00EF605F" w:rsidRPr="00F83445">
        <w:rPr>
          <w:b/>
          <w:bCs/>
          <w:u w:val="single"/>
        </w:rPr>
        <w:t>nteraction</w:t>
      </w:r>
      <w:r w:rsidRPr="00F83445">
        <w:rPr>
          <w:b/>
          <w:bCs/>
          <w:u w:val="single"/>
        </w:rPr>
        <w:t>”</w:t>
      </w:r>
      <w:r w:rsidR="00763928" w:rsidRPr="00F83445">
        <w:rPr>
          <w:b/>
          <w:bCs/>
          <w:u w:val="single"/>
        </w:rPr>
        <w:t xml:space="preserve"> is </w:t>
      </w:r>
      <w:r w:rsidRPr="00F83445">
        <w:rPr>
          <w:b/>
          <w:bCs/>
          <w:u w:val="single"/>
        </w:rPr>
        <w:t xml:space="preserve">used for auditing a single FHIR AuditEvent </w:t>
      </w:r>
      <w:r w:rsidR="00763928" w:rsidRPr="00F83445">
        <w:rPr>
          <w:b/>
          <w:bCs/>
          <w:u w:val="single"/>
        </w:rPr>
        <w:t>R</w:t>
      </w:r>
      <w:r w:rsidRPr="00F83445">
        <w:rPr>
          <w:b/>
          <w:bCs/>
          <w:u w:val="single"/>
        </w:rPr>
        <w:t xml:space="preserve">esource using RESTful protocol (see </w:t>
      </w:r>
      <w:r w:rsidR="00763928" w:rsidRPr="00F83445">
        <w:rPr>
          <w:b/>
          <w:bCs/>
          <w:u w:val="single"/>
        </w:rPr>
        <w:t>S</w:t>
      </w:r>
      <w:r w:rsidRPr="00F83445">
        <w:rPr>
          <w:b/>
          <w:bCs/>
          <w:u w:val="single"/>
        </w:rPr>
        <w:t>ection 3.20.4.2)</w:t>
      </w:r>
    </w:p>
    <w:p w14:paraId="32251D62" w14:textId="0CDDD865" w:rsidR="0064267F" w:rsidRPr="00F83445" w:rsidRDefault="0064267F" w:rsidP="00F83445">
      <w:pPr>
        <w:pStyle w:val="ListNumber2"/>
        <w:rPr>
          <w:b/>
          <w:bCs/>
          <w:u w:val="single"/>
        </w:rPr>
      </w:pPr>
      <w:r w:rsidRPr="00F83445">
        <w:rPr>
          <w:b/>
          <w:bCs/>
          <w:u w:val="single"/>
        </w:rPr>
        <w:t xml:space="preserve">The “Send Audit Bundle Request Message </w:t>
      </w:r>
      <w:r w:rsidR="00EF605F" w:rsidRPr="00F83445">
        <w:rPr>
          <w:b/>
          <w:bCs/>
          <w:u w:val="single"/>
        </w:rPr>
        <w:t xml:space="preserve">- FHIR Feed </w:t>
      </w:r>
      <w:r w:rsidR="006A1657">
        <w:rPr>
          <w:b/>
          <w:bCs/>
          <w:u w:val="single"/>
        </w:rPr>
        <w:t>I</w:t>
      </w:r>
      <w:r w:rsidR="00EF605F" w:rsidRPr="00F83445">
        <w:rPr>
          <w:b/>
          <w:bCs/>
          <w:u w:val="single"/>
        </w:rPr>
        <w:t>nteraction</w:t>
      </w:r>
      <w:r w:rsidRPr="00F83445">
        <w:rPr>
          <w:b/>
          <w:bCs/>
          <w:u w:val="single"/>
        </w:rPr>
        <w:t>”</w:t>
      </w:r>
      <w:r w:rsidR="00763928" w:rsidRPr="00F83445">
        <w:rPr>
          <w:b/>
          <w:bCs/>
          <w:u w:val="single"/>
        </w:rPr>
        <w:t xml:space="preserve"> is </w:t>
      </w:r>
      <w:r w:rsidRPr="00F83445">
        <w:rPr>
          <w:b/>
          <w:bCs/>
          <w:u w:val="single"/>
        </w:rPr>
        <w:t xml:space="preserve">used for auditing a bundle of FHIR AuditEvent </w:t>
      </w:r>
      <w:r w:rsidR="00763928" w:rsidRPr="00F83445">
        <w:rPr>
          <w:b/>
          <w:bCs/>
          <w:u w:val="single"/>
        </w:rPr>
        <w:t>R</w:t>
      </w:r>
      <w:r w:rsidRPr="00F83445">
        <w:rPr>
          <w:b/>
          <w:bCs/>
          <w:u w:val="single"/>
        </w:rPr>
        <w:t xml:space="preserve">esources using RESTful protocol (see </w:t>
      </w:r>
      <w:r w:rsidR="00763928" w:rsidRPr="00F83445">
        <w:rPr>
          <w:b/>
          <w:bCs/>
          <w:u w:val="single"/>
        </w:rPr>
        <w:t>S</w:t>
      </w:r>
      <w:r w:rsidRPr="00F83445">
        <w:rPr>
          <w:b/>
          <w:bCs/>
          <w:u w:val="single"/>
        </w:rPr>
        <w:t>ection 3.20.4.4)</w:t>
      </w:r>
    </w:p>
    <w:p w14:paraId="05F80A3E" w14:textId="443CF996" w:rsidR="00E23BD7" w:rsidRPr="00F159F1" w:rsidRDefault="00E23BD7" w:rsidP="00E23BD7">
      <w:pPr>
        <w:pStyle w:val="BodyText"/>
        <w:rPr>
          <w:b/>
          <w:bCs/>
          <w:u w:val="single"/>
        </w:rPr>
      </w:pPr>
      <w:r w:rsidRPr="00F159F1">
        <w:rPr>
          <w:b/>
          <w:bCs/>
          <w:u w:val="single"/>
        </w:rPr>
        <w:t>The diagram below shows the three interaction</w:t>
      </w:r>
      <w:r w:rsidR="00FE6DAA" w:rsidRPr="00F159F1">
        <w:rPr>
          <w:b/>
          <w:bCs/>
          <w:u w:val="single"/>
        </w:rPr>
        <w:t>s</w:t>
      </w:r>
      <w:r w:rsidRPr="00F159F1">
        <w:rPr>
          <w:b/>
          <w:bCs/>
          <w:u w:val="single"/>
        </w:rPr>
        <w:t xml:space="preserve"> that this transaction supports:</w:t>
      </w:r>
    </w:p>
    <w:p w14:paraId="17ADA4CC" w14:textId="77777777" w:rsidR="00E23BD7" w:rsidRPr="00F159F1" w:rsidRDefault="00E23BD7" w:rsidP="00E23BD7">
      <w:pPr>
        <w:pStyle w:val="BodyText"/>
      </w:pPr>
      <w:r w:rsidRPr="00F159F1">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6A1657" w:rsidRPr="00B05737" w:rsidRDefault="006A1657"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6A1657" w:rsidRPr="00B05737" w:rsidRDefault="006A1657"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6A1657" w:rsidRPr="00B05737" w:rsidRDefault="006A1657"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6A1657" w:rsidRPr="00B05737" w:rsidRDefault="006A1657"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6A1657" w:rsidRPr="006B7090" w:rsidRDefault="006A1657"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6A1657" w:rsidRPr="006B7090" w:rsidRDefault="006A1657"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6A1657" w:rsidRPr="006B7090" w:rsidRDefault="006A1657"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6A1657" w:rsidRPr="006B7090" w:rsidRDefault="006A1657"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6A1657" w:rsidRPr="006B7090" w:rsidRDefault="006A1657"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6A1657" w:rsidRPr="006B7090" w:rsidRDefault="006A1657" w:rsidP="00EF605F">
                              <w:pPr>
                                <w:rPr>
                                  <w:b/>
                                  <w:bCs/>
                                  <w:u w:val="single"/>
                                </w:rPr>
                              </w:pPr>
                              <w:r w:rsidRPr="006B7090">
                                <w:rPr>
                                  <w:b/>
                                  <w:bCs/>
                                  <w:sz w:val="18"/>
                                  <w:szCs w:val="18"/>
                                  <w:u w:val="single"/>
                                </w:rPr>
                                <w:t>FHIR Feed Interaction</w:t>
                              </w:r>
                            </w:p>
                            <w:p w14:paraId="1F6AB402" w14:textId="2A76E57F" w:rsidR="006A1657" w:rsidRPr="00B05737" w:rsidRDefault="006A1657"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6A1657" w:rsidRPr="00B05737" w:rsidRDefault="006A1657"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6A1657" w:rsidRPr="00B05737" w:rsidRDefault="006A1657"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6A1657" w:rsidRPr="00B05737" w:rsidRDefault="006A1657"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6A1657" w:rsidRPr="00B05737" w:rsidRDefault="006A1657"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6A1657" w:rsidRPr="006B7090" w:rsidRDefault="006A1657"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6A1657" w:rsidRPr="006B7090" w:rsidRDefault="006A1657"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6A1657" w:rsidRPr="006B7090" w:rsidRDefault="006A1657"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6A1657" w:rsidRPr="006B7090" w:rsidRDefault="006A1657"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6A1657" w:rsidRPr="006B7090" w:rsidRDefault="006A1657"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6A1657" w:rsidRPr="006B7090" w:rsidRDefault="006A1657" w:rsidP="00EF605F">
                        <w:pPr>
                          <w:rPr>
                            <w:b/>
                            <w:bCs/>
                            <w:u w:val="single"/>
                          </w:rPr>
                        </w:pPr>
                        <w:r w:rsidRPr="006B7090">
                          <w:rPr>
                            <w:b/>
                            <w:bCs/>
                            <w:sz w:val="18"/>
                            <w:szCs w:val="18"/>
                            <w:u w:val="single"/>
                          </w:rPr>
                          <w:t>FHIR Feed Interaction</w:t>
                        </w:r>
                      </w:p>
                      <w:p w14:paraId="1F6AB402" w14:textId="2A76E57F" w:rsidR="006A1657" w:rsidRPr="00B05737" w:rsidRDefault="006A1657" w:rsidP="00E23BD7">
                        <w:pPr>
                          <w:rPr>
                            <w:b/>
                            <w:bCs/>
                          </w:rPr>
                        </w:pPr>
                      </w:p>
                    </w:txbxContent>
                  </v:textbox>
                </v:shape>
                <w10:anchorlock/>
              </v:group>
            </w:pict>
          </mc:Fallback>
        </mc:AlternateContent>
      </w:r>
    </w:p>
    <w:p w14:paraId="7B97E964" w14:textId="77777777" w:rsidR="00E23BD7" w:rsidRPr="00F159F1" w:rsidRDefault="00E23BD7" w:rsidP="00E23BD7">
      <w:pPr>
        <w:pStyle w:val="BodyText"/>
      </w:pPr>
    </w:p>
    <w:p w14:paraId="0DE1A5E1" w14:textId="6429F3EC" w:rsidR="00E23BD7" w:rsidRPr="00F159F1" w:rsidRDefault="00E23BD7" w:rsidP="00E23BD7">
      <w:pPr>
        <w:pStyle w:val="EditorInstructions"/>
      </w:pPr>
      <w:r w:rsidRPr="00F159F1">
        <w:t xml:space="preserve">Editor: Update section heading for 3.20.4.1 </w:t>
      </w:r>
    </w:p>
    <w:p w14:paraId="24A568A7" w14:textId="21A8CD23" w:rsidR="00E23BD7" w:rsidRPr="00F159F1" w:rsidRDefault="00E23BD7" w:rsidP="006B7090">
      <w:pPr>
        <w:pStyle w:val="Heading4"/>
        <w:rPr>
          <w:noProof w:val="0"/>
        </w:rPr>
      </w:pPr>
      <w:bookmarkStart w:id="127" w:name="_Toc16703871"/>
      <w:r w:rsidRPr="00F159F1">
        <w:rPr>
          <w:noProof w:val="0"/>
        </w:rPr>
        <w:t>3.20.4.</w:t>
      </w:r>
      <w:r w:rsidR="0078573B" w:rsidRPr="00F159F1">
        <w:rPr>
          <w:noProof w:val="0"/>
        </w:rPr>
        <w:t>1</w:t>
      </w:r>
      <w:r w:rsidRPr="00F159F1">
        <w:rPr>
          <w:noProof w:val="0"/>
        </w:rPr>
        <w:t xml:space="preserve"> Send Audit Event </w:t>
      </w:r>
      <w:r w:rsidRPr="00F159F1">
        <w:rPr>
          <w:strike/>
          <w:noProof w:val="0"/>
        </w:rPr>
        <w:t>message</w:t>
      </w:r>
      <w:r w:rsidRPr="00F159F1">
        <w:rPr>
          <w:noProof w:val="0"/>
          <w:u w:val="single"/>
        </w:rPr>
        <w:t xml:space="preserve"> - Syslog Interaction</w:t>
      </w:r>
      <w:bookmarkEnd w:id="127"/>
    </w:p>
    <w:p w14:paraId="78ACA62E" w14:textId="77777777" w:rsidR="00E23BD7" w:rsidRPr="00F159F1" w:rsidRDefault="00E23BD7" w:rsidP="00E23BD7">
      <w:pPr>
        <w:pStyle w:val="BodyText"/>
      </w:pPr>
    </w:p>
    <w:p w14:paraId="127038E9" w14:textId="63D28D5B" w:rsidR="00E23BD7" w:rsidRPr="00F159F1" w:rsidRDefault="00E23BD7" w:rsidP="00E23BD7">
      <w:pPr>
        <w:pStyle w:val="EditorInstructions"/>
      </w:pPr>
      <w:r w:rsidRPr="00F159F1">
        <w:t xml:space="preserve">Editor: add the following </w:t>
      </w:r>
      <w:r w:rsidR="00F34A08" w:rsidRPr="00F159F1">
        <w:t xml:space="preserve">new </w:t>
      </w:r>
      <w:r w:rsidRPr="00F159F1">
        <w:t xml:space="preserve">sections to </w:t>
      </w:r>
      <w:r w:rsidR="00187E05">
        <w:t>Section</w:t>
      </w:r>
      <w:r w:rsidRPr="00F159F1">
        <w:t xml:space="preserve"> 3.20.4 </w:t>
      </w:r>
    </w:p>
    <w:p w14:paraId="76440268" w14:textId="1F85CD81" w:rsidR="00E23BD7" w:rsidRPr="00F159F1" w:rsidRDefault="00E23BD7" w:rsidP="006B7090">
      <w:pPr>
        <w:pStyle w:val="Heading4"/>
        <w:rPr>
          <w:noProof w:val="0"/>
        </w:rPr>
      </w:pPr>
      <w:bookmarkStart w:id="128" w:name="_Toc16703872"/>
      <w:r w:rsidRPr="00F159F1">
        <w:rPr>
          <w:noProof w:val="0"/>
        </w:rPr>
        <w:t xml:space="preserve">3.20.4.2 Send Audit Resource Request Message – </w:t>
      </w:r>
      <w:r w:rsidR="00EF605F" w:rsidRPr="00F159F1">
        <w:rPr>
          <w:noProof w:val="0"/>
        </w:rPr>
        <w:t>FHIR Feed</w:t>
      </w:r>
      <w:r w:rsidRPr="00F159F1">
        <w:rPr>
          <w:noProof w:val="0"/>
        </w:rPr>
        <w:t xml:space="preserve"> </w:t>
      </w:r>
      <w:r w:rsidR="006B3D18">
        <w:rPr>
          <w:noProof w:val="0"/>
        </w:rPr>
        <w:t>I</w:t>
      </w:r>
      <w:r w:rsidRPr="00F159F1">
        <w:rPr>
          <w:noProof w:val="0"/>
        </w:rPr>
        <w:t>nteraction</w:t>
      </w:r>
      <w:bookmarkEnd w:id="128"/>
    </w:p>
    <w:p w14:paraId="2A1D3FBA" w14:textId="571BB32D" w:rsidR="00E23BD7" w:rsidRPr="00F159F1" w:rsidRDefault="00E23BD7" w:rsidP="00E23BD7">
      <w:pPr>
        <w:pStyle w:val="BodyText"/>
      </w:pPr>
      <w:r w:rsidRPr="00F159F1">
        <w:t>An actor that is grouped with Secure Node or Secure Application</w:t>
      </w:r>
      <w:r w:rsidR="006B3D18">
        <w:t>,</w:t>
      </w:r>
      <w:r w:rsidRPr="00F159F1">
        <w:t xml:space="preserve"> or an Audit Record Forwarder</w:t>
      </w:r>
      <w:r w:rsidR="006B3D18">
        <w:t>,</w:t>
      </w:r>
      <w:r w:rsidRPr="00F159F1">
        <w:t xml:space="preserve"> detects an event that should be reported and uses the Send Audit Resource Request message to send a report about the event to an Audit Record Repository. </w:t>
      </w:r>
    </w:p>
    <w:p w14:paraId="3F22846F" w14:textId="52AD7CD2" w:rsidR="00E23BD7" w:rsidRPr="00F159F1" w:rsidRDefault="00E23BD7" w:rsidP="00E23BD7">
      <w:pPr>
        <w:pStyle w:val="BodyText"/>
      </w:pPr>
      <w:r w:rsidRPr="00F159F1">
        <w:t xml:space="preserve">A Secure Node, Secure Application or Audit Record Forwarder, that supports the </w:t>
      </w:r>
      <w:r w:rsidR="00EF605F" w:rsidRPr="00F159F1">
        <w:t>ATX: FHIR Feed</w:t>
      </w:r>
      <w:r w:rsidRPr="00F159F1">
        <w:t xml:space="preserve"> Option, uses this message to post a single AuditEvent Resource to the Audit Record Repository using a FHIR create interaction (see </w:t>
      </w:r>
      <w:hyperlink r:id="rId34" w:anchor="create" w:history="1">
        <w:r w:rsidRPr="00F159F1">
          <w:rPr>
            <w:rStyle w:val="Hyperlink"/>
          </w:rPr>
          <w:t>https://www.hl7.org/fhir/R4/http.html#create</w:t>
        </w:r>
      </w:hyperlink>
      <w:r w:rsidRPr="00F159F1">
        <w:t xml:space="preserve"> ).</w:t>
      </w:r>
    </w:p>
    <w:p w14:paraId="2A3F6334" w14:textId="77777777" w:rsidR="00E23BD7" w:rsidRPr="00F159F1" w:rsidRDefault="00E23BD7" w:rsidP="006B7090">
      <w:pPr>
        <w:pStyle w:val="Heading5"/>
        <w:rPr>
          <w:noProof w:val="0"/>
        </w:rPr>
      </w:pPr>
      <w:bookmarkStart w:id="129" w:name="_Toc16703873"/>
      <w:r w:rsidRPr="00F159F1">
        <w:rPr>
          <w:noProof w:val="0"/>
        </w:rPr>
        <w:t>3.20.4.2.1 Trigger Events</w:t>
      </w:r>
      <w:bookmarkEnd w:id="129"/>
    </w:p>
    <w:p w14:paraId="5CCD834D" w14:textId="77777777" w:rsidR="00E23BD7" w:rsidRPr="00F159F1" w:rsidRDefault="00E23BD7" w:rsidP="00E23BD7">
      <w:pPr>
        <w:pStyle w:val="BodyText"/>
      </w:pPr>
      <w:r w:rsidRPr="00F159F1">
        <w:t>This message is sent when an actor that is grouped with Secure Node or Secure Application or an Audit Record Forwarder needs to post a single AuditEvent Resource to the Audit Record Repository.</w:t>
      </w:r>
    </w:p>
    <w:p w14:paraId="533310C4" w14:textId="77777777" w:rsidR="00E23BD7" w:rsidRPr="00F159F1" w:rsidRDefault="00E23BD7" w:rsidP="00E23BD7">
      <w:pPr>
        <w:pStyle w:val="BodyText"/>
      </w:pPr>
      <w:r w:rsidRPr="00F159F1">
        <w:t xml:space="preserve">There are </w:t>
      </w:r>
      <w:r w:rsidRPr="00F159F1">
        <w:rPr>
          <w:bCs/>
        </w:rPr>
        <w:t>two</w:t>
      </w:r>
      <w:r w:rsidRPr="00F159F1">
        <w:t xml:space="preserve"> trigger events:</w:t>
      </w:r>
    </w:p>
    <w:p w14:paraId="69170957" w14:textId="77777777" w:rsidR="00E23BD7" w:rsidRPr="00F159F1" w:rsidRDefault="00E23BD7" w:rsidP="00E23BD7">
      <w:pPr>
        <w:pStyle w:val="ListNumber2"/>
        <w:numPr>
          <w:ilvl w:val="0"/>
          <w:numId w:val="68"/>
        </w:numPr>
        <w:tabs>
          <w:tab w:val="left" w:pos="5670"/>
        </w:tabs>
      </w:pPr>
      <w:r w:rsidRPr="00F159F1">
        <w:t xml:space="preserve">A Secure Node or Secure Application detects an event that should be reported to the Audit Record Repository. This transaction does not specify all of the policies or reasons </w:t>
      </w:r>
      <w:r w:rsidRPr="00F159F1">
        <w:lastRenderedPageBreak/>
        <w:t>for reporting events. They may be specified in other IHE profiles, they may be specified by local law or regulation, or they may be specified by local policy.</w:t>
      </w:r>
    </w:p>
    <w:p w14:paraId="33CE3C27" w14:textId="77777777" w:rsidR="00E23BD7" w:rsidRPr="00F159F1" w:rsidRDefault="00E23BD7" w:rsidP="00E23BD7">
      <w:pPr>
        <w:pStyle w:val="ListNumber2"/>
        <w:numPr>
          <w:ilvl w:val="0"/>
          <w:numId w:val="68"/>
        </w:numPr>
      </w:pPr>
      <w:r w:rsidRPr="00F159F1">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138B6100" w:rsidR="00E23BD7" w:rsidRPr="00F159F1" w:rsidRDefault="00E23BD7" w:rsidP="003D1079">
      <w:pPr>
        <w:pStyle w:val="BodyText"/>
      </w:pPr>
      <w:r w:rsidRPr="00F159F1">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r w:rsidRPr="00F159F1">
        <w:tab/>
      </w:r>
    </w:p>
    <w:p w14:paraId="7A297B27" w14:textId="77777777" w:rsidR="00E23BD7" w:rsidRPr="00F159F1" w:rsidRDefault="00E23BD7" w:rsidP="00EF75BA">
      <w:pPr>
        <w:pStyle w:val="Heading5"/>
        <w:rPr>
          <w:noProof w:val="0"/>
        </w:rPr>
      </w:pPr>
      <w:bookmarkStart w:id="130" w:name="_Toc16703874"/>
      <w:r w:rsidRPr="00F159F1">
        <w:rPr>
          <w:noProof w:val="0"/>
        </w:rPr>
        <w:t>3.20.4.2.2 Message Semantics</w:t>
      </w:r>
      <w:bookmarkEnd w:id="130"/>
    </w:p>
    <w:p w14:paraId="246673D1" w14:textId="77777777" w:rsidR="00E23BD7" w:rsidRPr="00F159F1" w:rsidRDefault="00E23BD7" w:rsidP="00E23BD7">
      <w:pPr>
        <w:pStyle w:val="BodyText"/>
      </w:pPr>
      <w:r w:rsidRPr="00F159F1">
        <w:t xml:space="preserve">A </w:t>
      </w:r>
      <w:bookmarkStart w:id="131" w:name="_Hlk7554830"/>
      <w:r w:rsidRPr="00F159F1">
        <w:t xml:space="preserve">Secure Node, Secure Application or Audit Record Forwarder </w:t>
      </w:r>
      <w:bookmarkEnd w:id="131"/>
      <w:r w:rsidRPr="00F159F1">
        <w:t>shall issue an HTTP request according to requirements defined in the FHIR specification for “create” interaction (</w:t>
      </w:r>
      <w:hyperlink r:id="rId35" w:anchor="create" w:history="1">
        <w:r w:rsidRPr="00F159F1">
          <w:rPr>
            <w:rStyle w:val="Hyperlink"/>
          </w:rPr>
          <w:t>http://hl7.org/fhir/R4/http.html#create</w:t>
        </w:r>
      </w:hyperlink>
      <w:r w:rsidRPr="00F159F1">
        <w:t xml:space="preserve"> ). The message uses an HTTP POST method to send a FHIR AuditEvent Resource.</w:t>
      </w:r>
    </w:p>
    <w:p w14:paraId="0975DB17" w14:textId="77777777" w:rsidR="00E23BD7" w:rsidRPr="00F159F1" w:rsidRDefault="00E23BD7" w:rsidP="00E23BD7">
      <w:pPr>
        <w:pStyle w:val="BodyText"/>
      </w:pPr>
      <w:r w:rsidRPr="00F159F1">
        <w:t>The Secure Node, Secure Application or Audit Record Forwarder shall submit the FHIR AuditEvent Resource in either XML format or JSON format. Values for mime-type of the request message are defined in the ITI TF-2x: Appendix Z.6.</w:t>
      </w:r>
    </w:p>
    <w:p w14:paraId="2CFC2751" w14:textId="71CCEDCC" w:rsidR="00E23BD7" w:rsidRPr="00F159F1" w:rsidRDefault="00E23BD7" w:rsidP="00E23BD7">
      <w:pPr>
        <w:pStyle w:val="BodyText"/>
      </w:pPr>
      <w:r w:rsidRPr="00F159F1">
        <w:t>An AuditEvent Resource that reflect Audit Message definition defined in IHE T</w:t>
      </w:r>
      <w:r w:rsidR="00C64E24" w:rsidRPr="00F159F1">
        <w:t>echnical Framework</w:t>
      </w:r>
      <w:r w:rsidRPr="00F159F1">
        <w:t xml:space="preserve"> shall conform to the requirements defined in Section 3.20.4.2.2.1.</w:t>
      </w:r>
    </w:p>
    <w:p w14:paraId="607D195A" w14:textId="66FF8A42" w:rsidR="00E23BD7" w:rsidRPr="00F159F1" w:rsidRDefault="00E23BD7" w:rsidP="00E23BD7">
      <w:pPr>
        <w:pStyle w:val="Heading6"/>
        <w:rPr>
          <w:noProof w:val="0"/>
        </w:rPr>
      </w:pPr>
      <w:bookmarkStart w:id="132" w:name="_Toc16703875"/>
      <w:r w:rsidRPr="00F159F1">
        <w:rPr>
          <w:noProof w:val="0"/>
        </w:rPr>
        <w:t xml:space="preserve">3.20.4.2.2.1 Mapping between DICOM Audit Message definitions and FHIR AuditEvent </w:t>
      </w:r>
      <w:r w:rsidR="00FA5294" w:rsidRPr="00F159F1">
        <w:rPr>
          <w:noProof w:val="0"/>
        </w:rPr>
        <w:t>R</w:t>
      </w:r>
      <w:r w:rsidRPr="00F159F1">
        <w:rPr>
          <w:noProof w:val="0"/>
        </w:rPr>
        <w:t xml:space="preserve">esource for </w:t>
      </w:r>
      <w:r w:rsidR="00FF46BB" w:rsidRPr="00F159F1">
        <w:rPr>
          <w:noProof w:val="0"/>
        </w:rPr>
        <w:t>the FHIR F</w:t>
      </w:r>
      <w:r w:rsidRPr="00F159F1">
        <w:rPr>
          <w:noProof w:val="0"/>
        </w:rPr>
        <w:t>eed interaction</w:t>
      </w:r>
      <w:r w:rsidR="00FF46BB" w:rsidRPr="00F159F1">
        <w:rPr>
          <w:noProof w:val="0"/>
        </w:rPr>
        <w:t>s</w:t>
      </w:r>
      <w:bookmarkEnd w:id="132"/>
    </w:p>
    <w:p w14:paraId="3A42841D" w14:textId="6B29817D" w:rsidR="00E23BD7" w:rsidRPr="00F159F1" w:rsidRDefault="00E23BD7" w:rsidP="00E23BD7">
      <w:pPr>
        <w:pStyle w:val="BodyText"/>
      </w:pPr>
      <w:r w:rsidRPr="00F159F1">
        <w:t xml:space="preserve">The mappings between IHE defined Audit Message content and FHIR AuditEvent Resource is based on FHIR Table 6.4.7.4 </w:t>
      </w:r>
      <w:r w:rsidR="006B3D18">
        <w:t>(</w:t>
      </w:r>
      <w:hyperlink r:id="rId36" w:history="1">
        <w:r w:rsidR="006B3D18" w:rsidRPr="006B3D18">
          <w:rPr>
            <w:rStyle w:val="Hyperlink"/>
          </w:rPr>
          <w:t>http://hl7.org/fhir/R4/auditevent-mappings.html</w:t>
        </w:r>
      </w:hyperlink>
      <w:r w:rsidR="006B3D18">
        <w:t>)</w:t>
      </w:r>
      <w:r w:rsidRPr="00F83445">
        <w:rPr>
          <w:rStyle w:val="Hyperlink"/>
          <w:u w:val="none"/>
        </w:rPr>
        <w:t xml:space="preserve"> </w:t>
      </w:r>
      <w:r w:rsidRPr="00F83445">
        <w:rPr>
          <w:rStyle w:val="Hyperlink"/>
          <w:color w:val="000000" w:themeColor="text1"/>
          <w:u w:val="none"/>
        </w:rPr>
        <w:t xml:space="preserve">that is further constrained in Table </w:t>
      </w:r>
      <w:r w:rsidRPr="00F159F1">
        <w:t>3.20.4.2.2.1-1.</w:t>
      </w:r>
    </w:p>
    <w:p w14:paraId="24D30E06" w14:textId="77777777" w:rsidR="00E23BD7" w:rsidRPr="00F159F1" w:rsidRDefault="00E23BD7" w:rsidP="00E23BD7">
      <w:pPr>
        <w:pStyle w:val="BodyText"/>
      </w:pPr>
      <w:r w:rsidRPr="00F159F1">
        <w:t>Table 3.20.4.2.2.1-1 is normative and contains mappings from Audit Message definitions for IHE transactions and based on DICOM standard into a FHIR AuditEvent Resource.</w:t>
      </w:r>
    </w:p>
    <w:p w14:paraId="358624FC" w14:textId="77777777" w:rsidR="00EF75BA" w:rsidRPr="00F159F1" w:rsidRDefault="00EF75BA" w:rsidP="00EF75BA">
      <w:pPr>
        <w:pStyle w:val="TableTitle"/>
      </w:pPr>
      <w:r w:rsidRPr="00F159F1">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F159F1"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F159F1" w:rsidRDefault="00EF75BA" w:rsidP="009E43B5">
            <w:pPr>
              <w:pStyle w:val="TableEntryHeader"/>
            </w:pPr>
            <w:r w:rsidRPr="00F159F1">
              <w:t>DICOM AuditMessage</w:t>
            </w:r>
          </w:p>
        </w:tc>
        <w:tc>
          <w:tcPr>
            <w:tcW w:w="3058" w:type="dxa"/>
            <w:shd w:val="clear" w:color="auto" w:fill="D9D9D9" w:themeFill="background1" w:themeFillShade="D9"/>
          </w:tcPr>
          <w:p w14:paraId="6AFDB146" w14:textId="77777777" w:rsidR="00EF75BA" w:rsidRPr="00F159F1" w:rsidRDefault="00EF75BA" w:rsidP="009E43B5">
            <w:pPr>
              <w:pStyle w:val="TableEntryHeader"/>
            </w:pPr>
            <w:r w:rsidRPr="00F159F1">
              <w:t>FHIR AuditEvent Resource</w:t>
            </w:r>
          </w:p>
        </w:tc>
      </w:tr>
      <w:tr w:rsidR="00EF75BA" w:rsidRPr="00F159F1" w14:paraId="0719171E" w14:textId="77777777" w:rsidTr="009E43B5">
        <w:trPr>
          <w:trHeight w:val="284"/>
        </w:trPr>
        <w:tc>
          <w:tcPr>
            <w:tcW w:w="5488" w:type="dxa"/>
          </w:tcPr>
          <w:p w14:paraId="46782FE1" w14:textId="77777777" w:rsidR="00EF75BA" w:rsidRPr="00F159F1" w:rsidRDefault="00EF75BA" w:rsidP="009E43B5">
            <w:pPr>
              <w:pStyle w:val="TableEntry"/>
            </w:pPr>
            <w:r w:rsidRPr="00F159F1">
              <w:t>EventIdentification.EventID</w:t>
            </w:r>
          </w:p>
        </w:tc>
        <w:tc>
          <w:tcPr>
            <w:tcW w:w="3058" w:type="dxa"/>
          </w:tcPr>
          <w:p w14:paraId="0BD1B4FD" w14:textId="77777777" w:rsidR="00EF75BA" w:rsidRPr="00F159F1" w:rsidRDefault="00EF75BA" w:rsidP="009E43B5">
            <w:pPr>
              <w:pStyle w:val="TableEntry"/>
            </w:pPr>
            <w:r w:rsidRPr="00F159F1">
              <w:t>type</w:t>
            </w:r>
          </w:p>
        </w:tc>
      </w:tr>
      <w:tr w:rsidR="00EF75BA" w:rsidRPr="00F159F1" w14:paraId="07CB7557" w14:textId="77777777" w:rsidTr="009E43B5">
        <w:trPr>
          <w:trHeight w:val="284"/>
        </w:trPr>
        <w:tc>
          <w:tcPr>
            <w:tcW w:w="5488" w:type="dxa"/>
          </w:tcPr>
          <w:p w14:paraId="68989F21" w14:textId="77777777" w:rsidR="00EF75BA" w:rsidRPr="00F159F1" w:rsidRDefault="00EF75BA" w:rsidP="009E43B5">
            <w:pPr>
              <w:pStyle w:val="TableEntry"/>
            </w:pPr>
            <w:r w:rsidRPr="00F159F1">
              <w:t>EventIdentification.EventTypeCode</w:t>
            </w:r>
          </w:p>
        </w:tc>
        <w:tc>
          <w:tcPr>
            <w:tcW w:w="3058" w:type="dxa"/>
          </w:tcPr>
          <w:p w14:paraId="421DAEE6" w14:textId="77777777" w:rsidR="00EF75BA" w:rsidRPr="00F159F1" w:rsidRDefault="00EF75BA" w:rsidP="009E43B5">
            <w:pPr>
              <w:pStyle w:val="TableEntry"/>
            </w:pPr>
            <w:r w:rsidRPr="00F159F1">
              <w:t>subtype</w:t>
            </w:r>
          </w:p>
        </w:tc>
      </w:tr>
      <w:tr w:rsidR="00EF75BA" w:rsidRPr="00F159F1" w14:paraId="385547B5" w14:textId="77777777" w:rsidTr="009E43B5">
        <w:trPr>
          <w:trHeight w:val="284"/>
        </w:trPr>
        <w:tc>
          <w:tcPr>
            <w:tcW w:w="5488" w:type="dxa"/>
          </w:tcPr>
          <w:p w14:paraId="23613E88" w14:textId="77777777" w:rsidR="00EF75BA" w:rsidRPr="00F159F1" w:rsidRDefault="00EF75BA" w:rsidP="009E43B5">
            <w:pPr>
              <w:pStyle w:val="TableEntry"/>
            </w:pPr>
            <w:r w:rsidRPr="00F159F1">
              <w:t>EventIdentification@EventActionCode</w:t>
            </w:r>
          </w:p>
        </w:tc>
        <w:tc>
          <w:tcPr>
            <w:tcW w:w="3058" w:type="dxa"/>
          </w:tcPr>
          <w:p w14:paraId="64A8BC86" w14:textId="77777777" w:rsidR="00EF75BA" w:rsidRPr="00F159F1" w:rsidRDefault="00EF75BA" w:rsidP="009E43B5">
            <w:pPr>
              <w:pStyle w:val="TableEntry"/>
            </w:pPr>
            <w:r w:rsidRPr="00F159F1">
              <w:t>action</w:t>
            </w:r>
          </w:p>
        </w:tc>
      </w:tr>
      <w:tr w:rsidR="00EF75BA" w:rsidRPr="00F159F1" w14:paraId="41A56BE3" w14:textId="77777777" w:rsidTr="009E43B5">
        <w:trPr>
          <w:trHeight w:val="284"/>
        </w:trPr>
        <w:tc>
          <w:tcPr>
            <w:tcW w:w="5488" w:type="dxa"/>
          </w:tcPr>
          <w:p w14:paraId="3AACBB3A" w14:textId="77777777" w:rsidR="00EF75BA" w:rsidRPr="00F159F1" w:rsidRDefault="00EF75BA" w:rsidP="009E43B5">
            <w:pPr>
              <w:pStyle w:val="TableEntry"/>
            </w:pPr>
            <w:r w:rsidRPr="00F159F1">
              <w:t>EventIdentification@EventDateTime</w:t>
            </w:r>
          </w:p>
        </w:tc>
        <w:tc>
          <w:tcPr>
            <w:tcW w:w="3058" w:type="dxa"/>
          </w:tcPr>
          <w:p w14:paraId="0F977D0F" w14:textId="77777777" w:rsidR="00EF75BA" w:rsidRPr="00F159F1" w:rsidRDefault="00EF75BA" w:rsidP="009E43B5">
            <w:pPr>
              <w:pStyle w:val="TableEntry"/>
            </w:pPr>
            <w:r w:rsidRPr="00F159F1">
              <w:t>recorded</w:t>
            </w:r>
          </w:p>
        </w:tc>
      </w:tr>
      <w:tr w:rsidR="00EF75BA" w:rsidRPr="00F159F1" w14:paraId="6D0EEA6B" w14:textId="77777777" w:rsidTr="009E43B5">
        <w:trPr>
          <w:trHeight w:val="284"/>
        </w:trPr>
        <w:tc>
          <w:tcPr>
            <w:tcW w:w="5488" w:type="dxa"/>
          </w:tcPr>
          <w:p w14:paraId="0228A93A" w14:textId="77777777" w:rsidR="00EF75BA" w:rsidRPr="00F159F1" w:rsidRDefault="00EF75BA" w:rsidP="009E43B5">
            <w:pPr>
              <w:pStyle w:val="TableEntry"/>
            </w:pPr>
            <w:r w:rsidRPr="00F159F1">
              <w:t>EventIdentification@EventOutcomeIndicator</w:t>
            </w:r>
          </w:p>
        </w:tc>
        <w:tc>
          <w:tcPr>
            <w:tcW w:w="3058" w:type="dxa"/>
          </w:tcPr>
          <w:p w14:paraId="6CF0CDAA" w14:textId="77777777" w:rsidR="00EF75BA" w:rsidRPr="00F159F1" w:rsidRDefault="00EF75BA" w:rsidP="009E43B5">
            <w:pPr>
              <w:pStyle w:val="TableEntry"/>
            </w:pPr>
            <w:r w:rsidRPr="00F159F1">
              <w:t>outcome</w:t>
            </w:r>
          </w:p>
        </w:tc>
      </w:tr>
      <w:tr w:rsidR="00EF75BA" w:rsidRPr="00F159F1" w14:paraId="34824FAB" w14:textId="77777777" w:rsidTr="009E43B5">
        <w:trPr>
          <w:trHeight w:val="284"/>
        </w:trPr>
        <w:tc>
          <w:tcPr>
            <w:tcW w:w="5488" w:type="dxa"/>
          </w:tcPr>
          <w:p w14:paraId="7043FEC8" w14:textId="77777777" w:rsidR="00EF75BA" w:rsidRPr="00F159F1" w:rsidRDefault="00EF75BA" w:rsidP="009E43B5">
            <w:pPr>
              <w:pStyle w:val="TableEntry"/>
            </w:pPr>
            <w:r w:rsidRPr="00F159F1">
              <w:t>EventIdentification.EventOutcomeDescription</w:t>
            </w:r>
          </w:p>
        </w:tc>
        <w:tc>
          <w:tcPr>
            <w:tcW w:w="3058" w:type="dxa"/>
          </w:tcPr>
          <w:p w14:paraId="7B923EDB" w14:textId="77777777" w:rsidR="00EF75BA" w:rsidRPr="00F159F1" w:rsidRDefault="00EF75BA" w:rsidP="009E43B5">
            <w:pPr>
              <w:pStyle w:val="TableEntry"/>
            </w:pPr>
            <w:r w:rsidRPr="00F159F1">
              <w:t>outcomeDesc</w:t>
            </w:r>
          </w:p>
        </w:tc>
      </w:tr>
      <w:tr w:rsidR="00EF75BA" w:rsidRPr="00F159F1" w14:paraId="3516DE67" w14:textId="77777777" w:rsidTr="009E43B5">
        <w:trPr>
          <w:trHeight w:val="284"/>
        </w:trPr>
        <w:tc>
          <w:tcPr>
            <w:tcW w:w="5488" w:type="dxa"/>
          </w:tcPr>
          <w:p w14:paraId="0637338F" w14:textId="77777777" w:rsidR="00EF75BA" w:rsidRPr="00F159F1" w:rsidRDefault="00EF75BA" w:rsidP="009E43B5">
            <w:pPr>
              <w:pStyle w:val="TableEntry"/>
            </w:pPr>
            <w:r w:rsidRPr="00F159F1">
              <w:t>EventIdentification.purpuseOfUse</w:t>
            </w:r>
          </w:p>
        </w:tc>
        <w:tc>
          <w:tcPr>
            <w:tcW w:w="3058" w:type="dxa"/>
          </w:tcPr>
          <w:p w14:paraId="0EC19FA9" w14:textId="77777777" w:rsidR="00EF75BA" w:rsidRPr="00F159F1" w:rsidRDefault="00EF75BA" w:rsidP="009E43B5">
            <w:pPr>
              <w:pStyle w:val="TableEntry"/>
            </w:pPr>
            <w:r w:rsidRPr="00F159F1">
              <w:t>purposeOfEvent</w:t>
            </w:r>
          </w:p>
        </w:tc>
      </w:tr>
      <w:tr w:rsidR="00EF75BA" w:rsidRPr="00F159F1" w14:paraId="0BD03C84" w14:textId="77777777" w:rsidTr="009E43B5">
        <w:trPr>
          <w:trHeight w:val="284"/>
        </w:trPr>
        <w:tc>
          <w:tcPr>
            <w:tcW w:w="5488" w:type="dxa"/>
          </w:tcPr>
          <w:p w14:paraId="495EDE3F" w14:textId="77777777" w:rsidR="00EF75BA" w:rsidRPr="00F159F1" w:rsidRDefault="00EF75BA" w:rsidP="009E43B5">
            <w:pPr>
              <w:pStyle w:val="TableEntry"/>
            </w:pPr>
            <w:r w:rsidRPr="00F159F1">
              <w:t>ActiveParticipant</w:t>
            </w:r>
          </w:p>
        </w:tc>
        <w:tc>
          <w:tcPr>
            <w:tcW w:w="3058" w:type="dxa"/>
          </w:tcPr>
          <w:p w14:paraId="57810601" w14:textId="77777777" w:rsidR="00EF75BA" w:rsidRPr="00F159F1" w:rsidRDefault="00EF75BA" w:rsidP="009E43B5">
            <w:pPr>
              <w:pStyle w:val="TableEntry"/>
            </w:pPr>
            <w:r w:rsidRPr="00F159F1">
              <w:t>agent</w:t>
            </w:r>
          </w:p>
        </w:tc>
      </w:tr>
      <w:tr w:rsidR="00EF75BA" w:rsidRPr="00F159F1" w14:paraId="30229958" w14:textId="77777777" w:rsidTr="009E43B5">
        <w:trPr>
          <w:trHeight w:val="284"/>
        </w:trPr>
        <w:tc>
          <w:tcPr>
            <w:tcW w:w="5488" w:type="dxa"/>
          </w:tcPr>
          <w:p w14:paraId="4EAE59DC" w14:textId="77777777" w:rsidR="00EF75BA" w:rsidRPr="00F159F1" w:rsidRDefault="00EF75BA" w:rsidP="009E43B5">
            <w:pPr>
              <w:pStyle w:val="TableEntry"/>
            </w:pPr>
            <w:r w:rsidRPr="00F159F1">
              <w:lastRenderedPageBreak/>
              <w:t>ActiveParticipant.RoleIDCode</w:t>
            </w:r>
          </w:p>
        </w:tc>
        <w:tc>
          <w:tcPr>
            <w:tcW w:w="3058" w:type="dxa"/>
          </w:tcPr>
          <w:p w14:paraId="11BA38D2" w14:textId="77777777" w:rsidR="00EF75BA" w:rsidRPr="00F159F1" w:rsidRDefault="00EF75BA" w:rsidP="009E43B5">
            <w:pPr>
              <w:pStyle w:val="TableEntry"/>
            </w:pPr>
            <w:r w:rsidRPr="00F159F1">
              <w:t>agent.type (Note 1)</w:t>
            </w:r>
          </w:p>
        </w:tc>
      </w:tr>
      <w:tr w:rsidR="00EF75BA" w:rsidRPr="00F159F1" w14:paraId="3E3128D3" w14:textId="77777777" w:rsidTr="009E43B5">
        <w:trPr>
          <w:trHeight w:val="284"/>
        </w:trPr>
        <w:tc>
          <w:tcPr>
            <w:tcW w:w="5488" w:type="dxa"/>
          </w:tcPr>
          <w:p w14:paraId="3A61A2A1" w14:textId="77777777" w:rsidR="00EF75BA" w:rsidRPr="00F159F1" w:rsidRDefault="00EF75BA" w:rsidP="009E43B5">
            <w:pPr>
              <w:pStyle w:val="TableEntry"/>
            </w:pPr>
            <w:r w:rsidRPr="00F159F1">
              <w:t>ActiveParticipant.RoleIDCode</w:t>
            </w:r>
          </w:p>
        </w:tc>
        <w:tc>
          <w:tcPr>
            <w:tcW w:w="3058" w:type="dxa"/>
          </w:tcPr>
          <w:p w14:paraId="4EA8D646" w14:textId="77777777" w:rsidR="00EF75BA" w:rsidRPr="00F159F1" w:rsidRDefault="00EF75BA" w:rsidP="009E43B5">
            <w:pPr>
              <w:pStyle w:val="TableEntry"/>
            </w:pPr>
            <w:r w:rsidRPr="00F159F1">
              <w:t>agent.role (Note 1)</w:t>
            </w:r>
          </w:p>
        </w:tc>
      </w:tr>
      <w:tr w:rsidR="00EF75BA" w:rsidRPr="00F159F1" w14:paraId="066D5306" w14:textId="77777777" w:rsidTr="009E43B5">
        <w:trPr>
          <w:trHeight w:val="284"/>
        </w:trPr>
        <w:tc>
          <w:tcPr>
            <w:tcW w:w="5488" w:type="dxa"/>
          </w:tcPr>
          <w:p w14:paraId="7EF807FB" w14:textId="77777777" w:rsidR="00EF75BA" w:rsidRPr="00F159F1" w:rsidRDefault="00EF75BA" w:rsidP="009E43B5">
            <w:pPr>
              <w:pStyle w:val="TableEntry"/>
            </w:pPr>
            <w:r w:rsidRPr="00F159F1">
              <w:t>ActiveParticipant@UserId</w:t>
            </w:r>
          </w:p>
        </w:tc>
        <w:tc>
          <w:tcPr>
            <w:tcW w:w="3058" w:type="dxa"/>
          </w:tcPr>
          <w:p w14:paraId="0C572684" w14:textId="77777777" w:rsidR="00EF75BA" w:rsidRPr="00F159F1" w:rsidRDefault="00EF75BA" w:rsidP="009E43B5">
            <w:pPr>
              <w:pStyle w:val="TableEntry"/>
            </w:pPr>
            <w:r w:rsidRPr="00F159F1">
              <w:t>agent.who</w:t>
            </w:r>
          </w:p>
        </w:tc>
      </w:tr>
      <w:tr w:rsidR="00EF75BA" w:rsidRPr="00F159F1" w14:paraId="2B7FB4B4" w14:textId="77777777" w:rsidTr="009E43B5">
        <w:trPr>
          <w:trHeight w:val="284"/>
        </w:trPr>
        <w:tc>
          <w:tcPr>
            <w:tcW w:w="5488" w:type="dxa"/>
          </w:tcPr>
          <w:p w14:paraId="2B16C215" w14:textId="77777777" w:rsidR="00EF75BA" w:rsidRPr="00F159F1" w:rsidRDefault="00EF75BA" w:rsidP="009E43B5">
            <w:pPr>
              <w:pStyle w:val="TableEntry"/>
            </w:pPr>
            <w:r w:rsidRPr="00F159F1">
              <w:t>ActiveParticipant@AlternativeUserId</w:t>
            </w:r>
          </w:p>
        </w:tc>
        <w:tc>
          <w:tcPr>
            <w:tcW w:w="3058" w:type="dxa"/>
          </w:tcPr>
          <w:p w14:paraId="23205C3F" w14:textId="77777777" w:rsidR="00EF75BA" w:rsidRPr="00F159F1" w:rsidRDefault="00EF75BA" w:rsidP="009E43B5">
            <w:pPr>
              <w:pStyle w:val="TableEntry"/>
            </w:pPr>
            <w:r w:rsidRPr="00F159F1">
              <w:t>agent.altId</w:t>
            </w:r>
          </w:p>
        </w:tc>
      </w:tr>
      <w:tr w:rsidR="00EF75BA" w:rsidRPr="00F159F1" w14:paraId="70AEA7C1" w14:textId="77777777" w:rsidTr="009E43B5">
        <w:trPr>
          <w:trHeight w:val="284"/>
        </w:trPr>
        <w:tc>
          <w:tcPr>
            <w:tcW w:w="5488" w:type="dxa"/>
          </w:tcPr>
          <w:p w14:paraId="5D4432BC" w14:textId="77777777" w:rsidR="00EF75BA" w:rsidRPr="00F159F1" w:rsidRDefault="00EF75BA" w:rsidP="009E43B5">
            <w:pPr>
              <w:pStyle w:val="TableEntry"/>
            </w:pPr>
            <w:r w:rsidRPr="00F159F1">
              <w:t>ActiveParticipant@UserName</w:t>
            </w:r>
          </w:p>
        </w:tc>
        <w:tc>
          <w:tcPr>
            <w:tcW w:w="3058" w:type="dxa"/>
          </w:tcPr>
          <w:p w14:paraId="1C5B2BDE" w14:textId="77777777" w:rsidR="00EF75BA" w:rsidRPr="00F159F1" w:rsidRDefault="00EF75BA" w:rsidP="009E43B5">
            <w:pPr>
              <w:pStyle w:val="TableEntry"/>
            </w:pPr>
            <w:r w:rsidRPr="00F159F1">
              <w:t>agent.name</w:t>
            </w:r>
          </w:p>
        </w:tc>
      </w:tr>
      <w:tr w:rsidR="00EF75BA" w:rsidRPr="00F159F1" w14:paraId="5B34BC50" w14:textId="77777777" w:rsidTr="009E43B5">
        <w:trPr>
          <w:trHeight w:val="284"/>
        </w:trPr>
        <w:tc>
          <w:tcPr>
            <w:tcW w:w="5488" w:type="dxa"/>
          </w:tcPr>
          <w:p w14:paraId="77669B95" w14:textId="77777777" w:rsidR="00EF75BA" w:rsidRPr="00F159F1" w:rsidRDefault="00EF75BA" w:rsidP="009E43B5">
            <w:pPr>
              <w:pStyle w:val="TableEntry"/>
            </w:pPr>
            <w:r w:rsidRPr="00F159F1">
              <w:t>ActiveParticipant@UserIsRequestor</w:t>
            </w:r>
          </w:p>
        </w:tc>
        <w:tc>
          <w:tcPr>
            <w:tcW w:w="3058" w:type="dxa"/>
          </w:tcPr>
          <w:p w14:paraId="366BA8BA" w14:textId="77777777" w:rsidR="00EF75BA" w:rsidRPr="00F159F1" w:rsidRDefault="00EF75BA" w:rsidP="009E43B5">
            <w:pPr>
              <w:pStyle w:val="TableEntry"/>
            </w:pPr>
            <w:r w:rsidRPr="00F159F1">
              <w:t>agent.requestor</w:t>
            </w:r>
          </w:p>
        </w:tc>
      </w:tr>
      <w:tr w:rsidR="00EF75BA" w:rsidRPr="00F159F1" w14:paraId="4A94BCDD" w14:textId="77777777" w:rsidTr="009E43B5">
        <w:trPr>
          <w:trHeight w:val="284"/>
        </w:trPr>
        <w:tc>
          <w:tcPr>
            <w:tcW w:w="5488" w:type="dxa"/>
          </w:tcPr>
          <w:p w14:paraId="1129339D" w14:textId="77777777" w:rsidR="00EF75BA" w:rsidRPr="00F159F1" w:rsidRDefault="00EF75BA" w:rsidP="009E43B5">
            <w:pPr>
              <w:pStyle w:val="TableEntry"/>
            </w:pPr>
            <w:r w:rsidRPr="00F159F1">
              <w:t>ParticipantRoleIDCode</w:t>
            </w:r>
          </w:p>
        </w:tc>
        <w:tc>
          <w:tcPr>
            <w:tcW w:w="3058" w:type="dxa"/>
          </w:tcPr>
          <w:p w14:paraId="74ADCCBF" w14:textId="77777777" w:rsidR="00EF75BA" w:rsidRPr="00F159F1" w:rsidRDefault="00EF75BA" w:rsidP="009E43B5">
            <w:pPr>
              <w:pStyle w:val="TableEntry"/>
            </w:pPr>
            <w:r w:rsidRPr="00F159F1">
              <w:t>agent.policy</w:t>
            </w:r>
          </w:p>
        </w:tc>
      </w:tr>
      <w:tr w:rsidR="00EF75BA" w:rsidRPr="00F159F1" w14:paraId="672930FF" w14:textId="77777777" w:rsidTr="009E43B5">
        <w:trPr>
          <w:trHeight w:val="284"/>
        </w:trPr>
        <w:tc>
          <w:tcPr>
            <w:tcW w:w="5488" w:type="dxa"/>
          </w:tcPr>
          <w:p w14:paraId="471E3F54" w14:textId="77777777" w:rsidR="00EF75BA" w:rsidRPr="00F159F1" w:rsidRDefault="00EF75BA" w:rsidP="009E43B5">
            <w:pPr>
              <w:pStyle w:val="TableEntry"/>
            </w:pPr>
            <w:r w:rsidRPr="00F159F1">
              <w:t>ActiveParticipant.MediaIdentifier.MediaType</w:t>
            </w:r>
          </w:p>
        </w:tc>
        <w:tc>
          <w:tcPr>
            <w:tcW w:w="3058" w:type="dxa"/>
          </w:tcPr>
          <w:p w14:paraId="6E705992" w14:textId="77777777" w:rsidR="00EF75BA" w:rsidRPr="00F159F1" w:rsidRDefault="00EF75BA" w:rsidP="009E43B5">
            <w:pPr>
              <w:pStyle w:val="TableEntry"/>
            </w:pPr>
            <w:r w:rsidRPr="00F159F1">
              <w:t>agent.media</w:t>
            </w:r>
          </w:p>
        </w:tc>
      </w:tr>
      <w:tr w:rsidR="00EF75BA" w:rsidRPr="00F159F1" w14:paraId="30DE3682" w14:textId="77777777" w:rsidTr="009E43B5">
        <w:trPr>
          <w:trHeight w:val="284"/>
        </w:trPr>
        <w:tc>
          <w:tcPr>
            <w:tcW w:w="5488" w:type="dxa"/>
          </w:tcPr>
          <w:p w14:paraId="32498353" w14:textId="77777777" w:rsidR="00EF75BA" w:rsidRPr="00F159F1" w:rsidRDefault="00EF75BA" w:rsidP="009E43B5">
            <w:pPr>
              <w:pStyle w:val="TableEntry"/>
            </w:pPr>
            <w:r w:rsidRPr="00F159F1">
              <w:t>ActiveParticipant@NetworkAccessPointID</w:t>
            </w:r>
          </w:p>
        </w:tc>
        <w:tc>
          <w:tcPr>
            <w:tcW w:w="3058" w:type="dxa"/>
          </w:tcPr>
          <w:p w14:paraId="493FD514" w14:textId="77777777" w:rsidR="00EF75BA" w:rsidRPr="00F159F1" w:rsidRDefault="00EF75BA" w:rsidP="009E43B5">
            <w:pPr>
              <w:pStyle w:val="TableEntry"/>
            </w:pPr>
            <w:r w:rsidRPr="00F159F1">
              <w:t>agent.network.address</w:t>
            </w:r>
          </w:p>
        </w:tc>
      </w:tr>
      <w:tr w:rsidR="00EF75BA" w:rsidRPr="00F159F1" w14:paraId="71DB6C64" w14:textId="77777777" w:rsidTr="009E43B5">
        <w:trPr>
          <w:trHeight w:val="284"/>
        </w:trPr>
        <w:tc>
          <w:tcPr>
            <w:tcW w:w="5488" w:type="dxa"/>
          </w:tcPr>
          <w:p w14:paraId="57DDF5B0" w14:textId="77777777" w:rsidR="00EF75BA" w:rsidRPr="00F159F1" w:rsidRDefault="00EF75BA" w:rsidP="009E43B5">
            <w:pPr>
              <w:pStyle w:val="TableEntry"/>
            </w:pPr>
            <w:r w:rsidRPr="00F159F1">
              <w:t>ActiveParticipant@NetworkAccessPointTypeCode</w:t>
            </w:r>
          </w:p>
        </w:tc>
        <w:tc>
          <w:tcPr>
            <w:tcW w:w="3058" w:type="dxa"/>
          </w:tcPr>
          <w:p w14:paraId="79274051" w14:textId="77777777" w:rsidR="00EF75BA" w:rsidRPr="00F159F1" w:rsidRDefault="00EF75BA" w:rsidP="009E43B5">
            <w:pPr>
              <w:pStyle w:val="TableEntry"/>
            </w:pPr>
            <w:r w:rsidRPr="00F159F1">
              <w:t>agent.network.type</w:t>
            </w:r>
          </w:p>
        </w:tc>
      </w:tr>
      <w:tr w:rsidR="00EF75BA" w:rsidRPr="00F159F1" w14:paraId="20E27D57" w14:textId="77777777" w:rsidTr="009E43B5">
        <w:trPr>
          <w:trHeight w:val="284"/>
        </w:trPr>
        <w:tc>
          <w:tcPr>
            <w:tcW w:w="5488" w:type="dxa"/>
          </w:tcPr>
          <w:p w14:paraId="09DA3A08" w14:textId="77777777" w:rsidR="00EF75BA" w:rsidRPr="00F159F1" w:rsidRDefault="00EF75BA" w:rsidP="009E43B5">
            <w:pPr>
              <w:pStyle w:val="TableEntry"/>
            </w:pPr>
            <w:r w:rsidRPr="00F159F1">
              <w:t>AuditSourceIdentification</w:t>
            </w:r>
          </w:p>
        </w:tc>
        <w:tc>
          <w:tcPr>
            <w:tcW w:w="3058" w:type="dxa"/>
          </w:tcPr>
          <w:p w14:paraId="13F10892" w14:textId="77777777" w:rsidR="00EF75BA" w:rsidRPr="00F159F1" w:rsidRDefault="00EF75BA" w:rsidP="009E43B5">
            <w:pPr>
              <w:pStyle w:val="TableEntry"/>
            </w:pPr>
            <w:r w:rsidRPr="00F159F1">
              <w:t>source</w:t>
            </w:r>
          </w:p>
        </w:tc>
      </w:tr>
      <w:tr w:rsidR="00EF75BA" w:rsidRPr="00F159F1" w14:paraId="60F43C68" w14:textId="77777777" w:rsidTr="009E43B5">
        <w:trPr>
          <w:trHeight w:val="284"/>
        </w:trPr>
        <w:tc>
          <w:tcPr>
            <w:tcW w:w="5488" w:type="dxa"/>
          </w:tcPr>
          <w:p w14:paraId="2BEF4434" w14:textId="77777777" w:rsidR="00EF75BA" w:rsidRPr="00F159F1" w:rsidRDefault="00EF75BA" w:rsidP="009E43B5">
            <w:pPr>
              <w:pStyle w:val="TableEntry"/>
            </w:pPr>
            <w:r w:rsidRPr="00F159F1">
              <w:t>AuditSourceIdentification@AuditEnterpriseSiteId</w:t>
            </w:r>
          </w:p>
        </w:tc>
        <w:tc>
          <w:tcPr>
            <w:tcW w:w="3058" w:type="dxa"/>
          </w:tcPr>
          <w:p w14:paraId="15185151" w14:textId="77777777" w:rsidR="00EF75BA" w:rsidRPr="00F159F1" w:rsidRDefault="00EF75BA" w:rsidP="009E43B5">
            <w:pPr>
              <w:pStyle w:val="TableEntry"/>
            </w:pPr>
            <w:r w:rsidRPr="00F159F1">
              <w:t>source.site</w:t>
            </w:r>
          </w:p>
        </w:tc>
      </w:tr>
      <w:tr w:rsidR="00EF75BA" w:rsidRPr="00F159F1" w14:paraId="1194B2D7" w14:textId="77777777" w:rsidTr="009E43B5">
        <w:trPr>
          <w:trHeight w:val="284"/>
        </w:trPr>
        <w:tc>
          <w:tcPr>
            <w:tcW w:w="5488" w:type="dxa"/>
          </w:tcPr>
          <w:p w14:paraId="14BE5386" w14:textId="77777777" w:rsidR="00EF75BA" w:rsidRPr="00F159F1" w:rsidRDefault="00EF75BA" w:rsidP="009E43B5">
            <w:pPr>
              <w:pStyle w:val="TableEntry"/>
            </w:pPr>
            <w:r w:rsidRPr="00F159F1">
              <w:t>AuditSourceIdentification@AuditSourceId</w:t>
            </w:r>
          </w:p>
        </w:tc>
        <w:tc>
          <w:tcPr>
            <w:tcW w:w="3058" w:type="dxa"/>
          </w:tcPr>
          <w:p w14:paraId="64970B2D" w14:textId="77777777" w:rsidR="00EF75BA" w:rsidRPr="00F159F1" w:rsidRDefault="00EF75BA" w:rsidP="009E43B5">
            <w:pPr>
              <w:pStyle w:val="TableEntry"/>
            </w:pPr>
            <w:r w:rsidRPr="00F159F1">
              <w:t>source.observer</w:t>
            </w:r>
          </w:p>
        </w:tc>
      </w:tr>
      <w:tr w:rsidR="00EF75BA" w:rsidRPr="00F159F1" w14:paraId="61C14A5B" w14:textId="77777777" w:rsidTr="009E43B5">
        <w:trPr>
          <w:trHeight w:val="284"/>
        </w:trPr>
        <w:tc>
          <w:tcPr>
            <w:tcW w:w="5488" w:type="dxa"/>
          </w:tcPr>
          <w:p w14:paraId="109D8E64" w14:textId="77777777" w:rsidR="00EF75BA" w:rsidRPr="00F159F1" w:rsidRDefault="00EF75BA" w:rsidP="009E43B5">
            <w:pPr>
              <w:pStyle w:val="TableEntry"/>
            </w:pPr>
            <w:r w:rsidRPr="00F159F1">
              <w:t>AuditSourceIdentification.AuditSourcetypeCode</w:t>
            </w:r>
          </w:p>
        </w:tc>
        <w:tc>
          <w:tcPr>
            <w:tcW w:w="3058" w:type="dxa"/>
          </w:tcPr>
          <w:p w14:paraId="076C5338" w14:textId="77777777" w:rsidR="00EF75BA" w:rsidRPr="00F159F1" w:rsidRDefault="00EF75BA" w:rsidP="009E43B5">
            <w:pPr>
              <w:pStyle w:val="TableEntry"/>
            </w:pPr>
            <w:r w:rsidRPr="00F159F1">
              <w:t>source.type</w:t>
            </w:r>
          </w:p>
        </w:tc>
      </w:tr>
      <w:tr w:rsidR="00EF75BA" w:rsidRPr="00F159F1" w14:paraId="5305C4ED" w14:textId="77777777" w:rsidTr="009E43B5">
        <w:trPr>
          <w:trHeight w:val="284"/>
        </w:trPr>
        <w:tc>
          <w:tcPr>
            <w:tcW w:w="5488" w:type="dxa"/>
          </w:tcPr>
          <w:p w14:paraId="4F4E7C0B" w14:textId="77777777" w:rsidR="00EF75BA" w:rsidRPr="00F159F1" w:rsidRDefault="00EF75BA" w:rsidP="009E43B5">
            <w:pPr>
              <w:pStyle w:val="TableEntry"/>
            </w:pPr>
            <w:r w:rsidRPr="00F159F1">
              <w:t>ParticipantObjectIdentification</w:t>
            </w:r>
          </w:p>
        </w:tc>
        <w:tc>
          <w:tcPr>
            <w:tcW w:w="3058" w:type="dxa"/>
          </w:tcPr>
          <w:p w14:paraId="10F99CEC" w14:textId="77777777" w:rsidR="00EF75BA" w:rsidRPr="00F159F1" w:rsidRDefault="00EF75BA" w:rsidP="009E43B5">
            <w:pPr>
              <w:pStyle w:val="TableEntry"/>
            </w:pPr>
            <w:r w:rsidRPr="00F159F1">
              <w:t>entity</w:t>
            </w:r>
          </w:p>
        </w:tc>
      </w:tr>
      <w:tr w:rsidR="00EF75BA" w:rsidRPr="00F159F1" w14:paraId="4052628A" w14:textId="77777777" w:rsidTr="009E43B5">
        <w:trPr>
          <w:trHeight w:val="284"/>
        </w:trPr>
        <w:tc>
          <w:tcPr>
            <w:tcW w:w="5488" w:type="dxa"/>
          </w:tcPr>
          <w:p w14:paraId="1F60A4F9" w14:textId="77777777" w:rsidR="00EF75BA" w:rsidRPr="00F159F1" w:rsidRDefault="00EF75BA" w:rsidP="009E43B5">
            <w:pPr>
              <w:pStyle w:val="TableEntry"/>
            </w:pPr>
            <w:r w:rsidRPr="00F159F1">
              <w:t>ParticipantObjectIdentification@ParticipantObjectID and ParticipantObjectIdentification.ParticipantObjectIDTypeCode</w:t>
            </w:r>
          </w:p>
        </w:tc>
        <w:tc>
          <w:tcPr>
            <w:tcW w:w="3058" w:type="dxa"/>
          </w:tcPr>
          <w:p w14:paraId="59A59502" w14:textId="77777777" w:rsidR="00EF75BA" w:rsidRPr="00F159F1" w:rsidRDefault="00EF75BA" w:rsidP="009E43B5">
            <w:pPr>
              <w:pStyle w:val="TableEntry"/>
            </w:pPr>
            <w:r w:rsidRPr="00F159F1">
              <w:t>entity.what</w:t>
            </w:r>
          </w:p>
        </w:tc>
      </w:tr>
      <w:tr w:rsidR="00EF75BA" w:rsidRPr="00F159F1" w14:paraId="4B85B26D" w14:textId="77777777" w:rsidTr="009E43B5">
        <w:trPr>
          <w:trHeight w:val="284"/>
        </w:trPr>
        <w:tc>
          <w:tcPr>
            <w:tcW w:w="5488" w:type="dxa"/>
          </w:tcPr>
          <w:p w14:paraId="339B28CB" w14:textId="77777777" w:rsidR="00EF75BA" w:rsidRPr="00F159F1" w:rsidRDefault="00EF75BA" w:rsidP="009E43B5">
            <w:pPr>
              <w:pStyle w:val="TableEntry"/>
            </w:pPr>
            <w:r w:rsidRPr="00F159F1">
              <w:t>ParticipantObjectIdentification@ParticipantObjectTypeCode</w:t>
            </w:r>
          </w:p>
        </w:tc>
        <w:tc>
          <w:tcPr>
            <w:tcW w:w="3058" w:type="dxa"/>
          </w:tcPr>
          <w:p w14:paraId="6278B35C" w14:textId="77777777" w:rsidR="00EF75BA" w:rsidRPr="00F159F1" w:rsidRDefault="00EF75BA" w:rsidP="009E43B5">
            <w:pPr>
              <w:pStyle w:val="TableEntry"/>
            </w:pPr>
            <w:r w:rsidRPr="00F159F1">
              <w:t>entity.type</w:t>
            </w:r>
          </w:p>
        </w:tc>
      </w:tr>
      <w:tr w:rsidR="00EF75BA" w:rsidRPr="00F159F1" w14:paraId="1D850D03" w14:textId="77777777" w:rsidTr="009E43B5">
        <w:trPr>
          <w:trHeight w:val="284"/>
        </w:trPr>
        <w:tc>
          <w:tcPr>
            <w:tcW w:w="5488" w:type="dxa"/>
          </w:tcPr>
          <w:p w14:paraId="631AEFEA" w14:textId="77777777" w:rsidR="00EF75BA" w:rsidRPr="00F159F1" w:rsidRDefault="00EF75BA" w:rsidP="009E43B5">
            <w:pPr>
              <w:pStyle w:val="TableEntry"/>
            </w:pPr>
            <w:r w:rsidRPr="00F159F1">
              <w:t>ParticipantObjectIdentification@ParticipantObjectTypeCodeRole</w:t>
            </w:r>
          </w:p>
        </w:tc>
        <w:tc>
          <w:tcPr>
            <w:tcW w:w="3058" w:type="dxa"/>
          </w:tcPr>
          <w:p w14:paraId="1B72C890" w14:textId="77777777" w:rsidR="00EF75BA" w:rsidRPr="00F159F1" w:rsidRDefault="00EF75BA" w:rsidP="009E43B5">
            <w:pPr>
              <w:pStyle w:val="TableEntry"/>
            </w:pPr>
            <w:r w:rsidRPr="00F159F1">
              <w:t>entity.role</w:t>
            </w:r>
          </w:p>
        </w:tc>
      </w:tr>
      <w:tr w:rsidR="00EF75BA" w:rsidRPr="00F159F1" w14:paraId="66DBE99F" w14:textId="77777777" w:rsidTr="009E43B5">
        <w:trPr>
          <w:trHeight w:val="284"/>
        </w:trPr>
        <w:tc>
          <w:tcPr>
            <w:tcW w:w="5488" w:type="dxa"/>
          </w:tcPr>
          <w:p w14:paraId="1450F79F" w14:textId="77777777" w:rsidR="00EF75BA" w:rsidRPr="00F159F1" w:rsidRDefault="00EF75BA" w:rsidP="009E43B5">
            <w:pPr>
              <w:pStyle w:val="TableEntry"/>
            </w:pPr>
            <w:r w:rsidRPr="00F159F1">
              <w:t>ParticipantObjectIdentification@ParticipantObjectDataLifeCycle</w:t>
            </w:r>
          </w:p>
        </w:tc>
        <w:tc>
          <w:tcPr>
            <w:tcW w:w="3058" w:type="dxa"/>
          </w:tcPr>
          <w:p w14:paraId="013845D7" w14:textId="77777777" w:rsidR="00EF75BA" w:rsidRPr="00F159F1" w:rsidRDefault="00EF75BA" w:rsidP="009E43B5">
            <w:pPr>
              <w:pStyle w:val="TableEntry"/>
            </w:pPr>
            <w:r w:rsidRPr="00F159F1">
              <w:t>entity.lifecycle</w:t>
            </w:r>
          </w:p>
        </w:tc>
      </w:tr>
      <w:tr w:rsidR="00EF75BA" w:rsidRPr="00F159F1" w14:paraId="1FE91B6D" w14:textId="77777777" w:rsidTr="009E43B5">
        <w:trPr>
          <w:trHeight w:val="284"/>
        </w:trPr>
        <w:tc>
          <w:tcPr>
            <w:tcW w:w="5488" w:type="dxa"/>
          </w:tcPr>
          <w:p w14:paraId="1D9E7286" w14:textId="77777777" w:rsidR="00EF75BA" w:rsidRPr="00F159F1" w:rsidRDefault="00EF75BA" w:rsidP="009E43B5">
            <w:pPr>
              <w:pStyle w:val="TableEntry"/>
            </w:pPr>
            <w:r w:rsidRPr="00F159F1">
              <w:t>ParticipantObjectIdentification@ParticipantObjectSensitivity</w:t>
            </w:r>
          </w:p>
        </w:tc>
        <w:tc>
          <w:tcPr>
            <w:tcW w:w="3058" w:type="dxa"/>
          </w:tcPr>
          <w:p w14:paraId="629C43FD" w14:textId="77777777" w:rsidR="00EF75BA" w:rsidRPr="00F159F1" w:rsidRDefault="00EF75BA" w:rsidP="009E43B5">
            <w:pPr>
              <w:pStyle w:val="TableEntry"/>
            </w:pPr>
            <w:r w:rsidRPr="00F159F1">
              <w:t>entity.securityLabel</w:t>
            </w:r>
          </w:p>
        </w:tc>
      </w:tr>
      <w:tr w:rsidR="00EF75BA" w:rsidRPr="00F159F1" w14:paraId="3C8F932D" w14:textId="77777777" w:rsidTr="009E43B5">
        <w:trPr>
          <w:trHeight w:val="284"/>
        </w:trPr>
        <w:tc>
          <w:tcPr>
            <w:tcW w:w="5488" w:type="dxa"/>
          </w:tcPr>
          <w:p w14:paraId="4CCDE842" w14:textId="77777777" w:rsidR="00EF75BA" w:rsidRPr="00F159F1" w:rsidRDefault="00EF75BA" w:rsidP="009E43B5">
            <w:pPr>
              <w:pStyle w:val="TableEntry"/>
            </w:pPr>
            <w:r w:rsidRPr="00F159F1">
              <w:t>ParticipantObjectIdentification.ParticipantObjectName</w:t>
            </w:r>
          </w:p>
        </w:tc>
        <w:tc>
          <w:tcPr>
            <w:tcW w:w="3058" w:type="dxa"/>
          </w:tcPr>
          <w:p w14:paraId="125406A5" w14:textId="77777777" w:rsidR="00EF75BA" w:rsidRPr="00F159F1" w:rsidRDefault="00EF75BA" w:rsidP="009E43B5">
            <w:pPr>
              <w:pStyle w:val="TableEntry"/>
            </w:pPr>
            <w:r w:rsidRPr="00F159F1">
              <w:t>entity.name (Note 2)</w:t>
            </w:r>
          </w:p>
        </w:tc>
      </w:tr>
      <w:tr w:rsidR="00EF75BA" w:rsidRPr="00F159F1" w14:paraId="68CD6675" w14:textId="77777777" w:rsidTr="009E43B5">
        <w:trPr>
          <w:trHeight w:val="284"/>
        </w:trPr>
        <w:tc>
          <w:tcPr>
            <w:tcW w:w="5488" w:type="dxa"/>
          </w:tcPr>
          <w:p w14:paraId="6B0DF7C4" w14:textId="77777777" w:rsidR="00EF75BA" w:rsidRPr="00F159F1" w:rsidRDefault="00EF75BA" w:rsidP="009E43B5">
            <w:pPr>
              <w:pStyle w:val="TableEntry"/>
            </w:pPr>
            <w:r w:rsidRPr="00F159F1">
              <w:t>ParticipantObjectIdentification.ParticipantObjectQuery</w:t>
            </w:r>
          </w:p>
        </w:tc>
        <w:tc>
          <w:tcPr>
            <w:tcW w:w="3058" w:type="dxa"/>
          </w:tcPr>
          <w:p w14:paraId="11E712EA" w14:textId="77777777" w:rsidR="00EF75BA" w:rsidRPr="00F159F1" w:rsidRDefault="00EF75BA" w:rsidP="009E43B5">
            <w:pPr>
              <w:pStyle w:val="TableEntry"/>
            </w:pPr>
            <w:r w:rsidRPr="00F159F1">
              <w:t>entity.query (Note 2)</w:t>
            </w:r>
          </w:p>
        </w:tc>
      </w:tr>
      <w:tr w:rsidR="00EF75BA" w:rsidRPr="00F159F1" w14:paraId="6718E4E8" w14:textId="77777777" w:rsidTr="009E43B5">
        <w:trPr>
          <w:trHeight w:val="284"/>
        </w:trPr>
        <w:tc>
          <w:tcPr>
            <w:tcW w:w="5488" w:type="dxa"/>
          </w:tcPr>
          <w:p w14:paraId="2AE09356" w14:textId="77777777" w:rsidR="00EF75BA" w:rsidRPr="00F159F1" w:rsidRDefault="00EF75BA" w:rsidP="009E43B5">
            <w:pPr>
              <w:pStyle w:val="TableEntry"/>
            </w:pPr>
            <w:r w:rsidRPr="00F159F1">
              <w:t>ParticipantObjectIdentification.ParticipantObjectDetail</w:t>
            </w:r>
          </w:p>
        </w:tc>
        <w:tc>
          <w:tcPr>
            <w:tcW w:w="3058" w:type="dxa"/>
          </w:tcPr>
          <w:p w14:paraId="04811540" w14:textId="77777777" w:rsidR="00EF75BA" w:rsidRPr="00F159F1" w:rsidRDefault="00EF75BA" w:rsidP="009E43B5">
            <w:pPr>
              <w:pStyle w:val="TableEntry"/>
            </w:pPr>
            <w:r w:rsidRPr="00F159F1">
              <w:t>entity.detail</w:t>
            </w:r>
          </w:p>
        </w:tc>
      </w:tr>
      <w:tr w:rsidR="00EF75BA" w:rsidRPr="00F159F1" w14:paraId="2800A3C8" w14:textId="77777777" w:rsidTr="009E43B5">
        <w:trPr>
          <w:trHeight w:val="284"/>
        </w:trPr>
        <w:tc>
          <w:tcPr>
            <w:tcW w:w="5488" w:type="dxa"/>
          </w:tcPr>
          <w:p w14:paraId="41127C03" w14:textId="77777777" w:rsidR="00EF75BA" w:rsidRPr="00F159F1" w:rsidRDefault="00EF75BA" w:rsidP="009E43B5">
            <w:pPr>
              <w:pStyle w:val="TableEntry"/>
            </w:pPr>
            <w:r w:rsidRPr="00F159F1">
              <w:t>ParticipantObjectIdentification.ParticipantObjectDetail@type</w:t>
            </w:r>
          </w:p>
        </w:tc>
        <w:tc>
          <w:tcPr>
            <w:tcW w:w="3058" w:type="dxa"/>
          </w:tcPr>
          <w:p w14:paraId="7D2C4FDC" w14:textId="77777777" w:rsidR="00EF75BA" w:rsidRPr="00F159F1" w:rsidRDefault="00EF75BA" w:rsidP="009E43B5">
            <w:pPr>
              <w:pStyle w:val="TableEntry"/>
            </w:pPr>
            <w:r w:rsidRPr="00F159F1">
              <w:t>entity.detail.type</w:t>
            </w:r>
          </w:p>
        </w:tc>
      </w:tr>
      <w:tr w:rsidR="00EF75BA" w:rsidRPr="00F159F1" w14:paraId="5A51493E" w14:textId="77777777" w:rsidTr="009E43B5">
        <w:trPr>
          <w:trHeight w:val="284"/>
        </w:trPr>
        <w:tc>
          <w:tcPr>
            <w:tcW w:w="5488" w:type="dxa"/>
          </w:tcPr>
          <w:p w14:paraId="3B98090C" w14:textId="77777777" w:rsidR="00EF75BA" w:rsidRPr="00F159F1" w:rsidRDefault="00EF75BA" w:rsidP="009E43B5">
            <w:pPr>
              <w:pStyle w:val="TableEntry"/>
            </w:pPr>
            <w:r w:rsidRPr="00F159F1">
              <w:t>ParticipantObjectIdentification.ParticipantObjectDetail@value</w:t>
            </w:r>
          </w:p>
        </w:tc>
        <w:tc>
          <w:tcPr>
            <w:tcW w:w="3058" w:type="dxa"/>
          </w:tcPr>
          <w:p w14:paraId="529FDF95" w14:textId="77777777" w:rsidR="00EF75BA" w:rsidRPr="00F159F1" w:rsidRDefault="00EF75BA" w:rsidP="009E43B5">
            <w:pPr>
              <w:pStyle w:val="TableEntry"/>
            </w:pPr>
            <w:r w:rsidRPr="00F159F1">
              <w:t>entity.detail.ValueBase64Binary</w:t>
            </w:r>
          </w:p>
        </w:tc>
      </w:tr>
    </w:tbl>
    <w:p w14:paraId="36BCC0A6" w14:textId="77777777" w:rsidR="0023395E" w:rsidRPr="00F159F1" w:rsidRDefault="0023395E" w:rsidP="00F83445">
      <w:pPr>
        <w:pStyle w:val="Note"/>
      </w:pPr>
      <w:r w:rsidRPr="00F159F1">
        <w:t xml:space="preserve">Note 1: If the Audit Record Repository knows the ActiveParticipant.RoleIDCode as a type, it should be mapped to </w:t>
      </w:r>
      <w:r w:rsidRPr="00F159F1">
        <w:rPr>
          <w:rFonts w:ascii="Courier New" w:hAnsi="Courier New" w:cs="Courier New"/>
        </w:rPr>
        <w:t>agent.type</w:t>
      </w:r>
      <w:r w:rsidRPr="00F159F1">
        <w:t xml:space="preserve">. Otherwise the default mapping is to </w:t>
      </w:r>
      <w:r w:rsidRPr="00F159F1">
        <w:rPr>
          <w:rFonts w:ascii="Courier New" w:hAnsi="Courier New" w:cs="Courier New"/>
        </w:rPr>
        <w:t>agent.role</w:t>
      </w:r>
      <w:r w:rsidRPr="00F159F1">
        <w:t>.</w:t>
      </w:r>
    </w:p>
    <w:p w14:paraId="0A964A70" w14:textId="77777777" w:rsidR="00E23BD7" w:rsidRPr="00F159F1" w:rsidRDefault="00E23BD7" w:rsidP="00F83445">
      <w:pPr>
        <w:pStyle w:val="Note"/>
      </w:pPr>
      <w:r w:rsidRPr="00F159F1">
        <w:t xml:space="preserve">Note 2: Only one element between </w:t>
      </w:r>
      <w:r w:rsidRPr="00F159F1">
        <w:rPr>
          <w:rFonts w:ascii="Courier New" w:hAnsi="Courier New" w:cs="Courier New"/>
        </w:rPr>
        <w:t>entity.name</w:t>
      </w:r>
      <w:r w:rsidRPr="00F159F1">
        <w:t xml:space="preserve"> and </w:t>
      </w:r>
      <w:r w:rsidRPr="00F159F1">
        <w:rPr>
          <w:rFonts w:ascii="Courier New" w:hAnsi="Courier New" w:cs="Courier New"/>
        </w:rPr>
        <w:t>entity.query</w:t>
      </w:r>
      <w:r w:rsidRPr="00F159F1">
        <w:t xml:space="preserve"> shall be used in the AuditEvent Resource</w:t>
      </w:r>
    </w:p>
    <w:p w14:paraId="42B26069" w14:textId="77777777" w:rsidR="00E23BD7" w:rsidRPr="00F159F1" w:rsidRDefault="00E23BD7" w:rsidP="00F83445">
      <w:pPr>
        <w:pStyle w:val="Heading5"/>
      </w:pPr>
      <w:bookmarkStart w:id="133" w:name="_Toc16703876"/>
      <w:r w:rsidRPr="00F159F1">
        <w:t>3.20.4.2.3 Expected Actions</w:t>
      </w:r>
      <w:bookmarkEnd w:id="133"/>
    </w:p>
    <w:p w14:paraId="50297F0D" w14:textId="77777777" w:rsidR="00E23BD7" w:rsidRPr="00F159F1" w:rsidRDefault="00E23BD7" w:rsidP="00E23BD7">
      <w:pPr>
        <w:pStyle w:val="BodyText"/>
      </w:pPr>
      <w:r w:rsidRPr="00F159F1">
        <w:t>The Audit Record Repository shall support all the mime-types defined in ITI TF-2x: Appendix Z.6 (currently in the Appendix Z on HL7 FHIR Trial Implementation Supplement).</w:t>
      </w:r>
    </w:p>
    <w:p w14:paraId="62FBE692" w14:textId="77777777" w:rsidR="00E23BD7" w:rsidRPr="00F159F1" w:rsidRDefault="00E23BD7" w:rsidP="00E23BD7">
      <w:pPr>
        <w:pStyle w:val="BodyText"/>
      </w:pPr>
      <w:r w:rsidRPr="00F159F1">
        <w:t>On receipt of the Send Audit Resource Request message, the Audit Record Repository shall validate the Resources and respond with one of the HTTP codes defined in Section 3.20.4.3.2 Message Semantics.</w:t>
      </w:r>
    </w:p>
    <w:p w14:paraId="74C94880" w14:textId="2D5E28F7" w:rsidR="00E23BD7" w:rsidRPr="00F159F1" w:rsidRDefault="00E23BD7" w:rsidP="00E23BD7">
      <w:pPr>
        <w:pStyle w:val="BodyText"/>
      </w:pPr>
      <w:r w:rsidRPr="00F159F1">
        <w:t xml:space="preserve">For the Resource </w:t>
      </w:r>
      <w:bookmarkStart w:id="134" w:name="_GoBack"/>
      <w:r w:rsidRPr="00F159F1">
        <w:t>received</w:t>
      </w:r>
      <w:r w:rsidR="006B3D18">
        <w:t>,</w:t>
      </w:r>
      <w:r w:rsidR="006B3D18" w:rsidRPr="00F159F1" w:rsidDel="006B3D18">
        <w:t xml:space="preserve"> </w:t>
      </w:r>
      <w:bookmarkEnd w:id="134"/>
      <w:r w:rsidRPr="00F159F1">
        <w:t>the A</w:t>
      </w:r>
      <w:r w:rsidR="00FF46BB" w:rsidRPr="00F159F1">
        <w:t xml:space="preserve">udit Record </w:t>
      </w:r>
      <w:r w:rsidRPr="00F159F1">
        <w:t>R</w:t>
      </w:r>
      <w:r w:rsidR="00FF46BB" w:rsidRPr="00F159F1">
        <w:t>epository</w:t>
      </w:r>
      <w:r w:rsidRPr="00F159F1">
        <w:t xml:space="preserve"> may:</w:t>
      </w:r>
    </w:p>
    <w:p w14:paraId="68EF520E" w14:textId="29F60345" w:rsidR="00E23BD7" w:rsidRPr="00F159F1" w:rsidRDefault="00FF46BB" w:rsidP="00F83445">
      <w:pPr>
        <w:pStyle w:val="ListBullet2"/>
      </w:pPr>
      <w:r w:rsidRPr="00F159F1">
        <w:t>d</w:t>
      </w:r>
      <w:r w:rsidR="00E23BD7" w:rsidRPr="00F159F1">
        <w:t>iscard the Resource as irrelevant</w:t>
      </w:r>
    </w:p>
    <w:p w14:paraId="402BD128" w14:textId="306C5FDD" w:rsidR="00E23BD7" w:rsidRPr="00F159F1" w:rsidRDefault="00FF46BB" w:rsidP="00F83445">
      <w:pPr>
        <w:pStyle w:val="ListBullet2"/>
      </w:pPr>
      <w:r w:rsidRPr="00F159F1">
        <w:t>r</w:t>
      </w:r>
      <w:r w:rsidR="00E23BD7" w:rsidRPr="00F159F1">
        <w:t>etain the Resource in an internal data store</w:t>
      </w:r>
    </w:p>
    <w:p w14:paraId="6C03BED9" w14:textId="33DD02AC" w:rsidR="00E23BD7" w:rsidRPr="00F159F1" w:rsidRDefault="00FF46BB" w:rsidP="00F83445">
      <w:pPr>
        <w:pStyle w:val="ListBullet2"/>
      </w:pPr>
      <w:r w:rsidRPr="00F159F1">
        <w:lastRenderedPageBreak/>
        <w:t>p</w:t>
      </w:r>
      <w:r w:rsidR="00E23BD7" w:rsidRPr="00F159F1">
        <w:t>erform other processing on the Resource</w:t>
      </w:r>
    </w:p>
    <w:p w14:paraId="66BD8A6F" w14:textId="126C7026" w:rsidR="00E23BD7" w:rsidRPr="00F159F1" w:rsidRDefault="00E23BD7" w:rsidP="00E23BD7">
      <w:pPr>
        <w:pStyle w:val="BodyText"/>
      </w:pPr>
      <w:r w:rsidRPr="00F159F1">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F159F1" w:rsidRDefault="00E23BD7" w:rsidP="00E23BD7">
      <w:pPr>
        <w:pStyle w:val="BodyText"/>
      </w:pPr>
      <w:r w:rsidRPr="00F159F1">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F159F1" w:rsidRDefault="00E23BD7" w:rsidP="00E23BD7">
      <w:pPr>
        <w:pStyle w:val="BodyText"/>
      </w:pPr>
      <w:r w:rsidRPr="00F159F1">
        <w:t xml:space="preserve">The Audit Record Repository shall store </w:t>
      </w:r>
      <w:r w:rsidR="00A74FEB" w:rsidRPr="00F159F1">
        <w:t>any resources that were</w:t>
      </w:r>
      <w:r w:rsidR="00C64E24" w:rsidRPr="00F159F1">
        <w:t xml:space="preserve"> not</w:t>
      </w:r>
      <w:r w:rsidR="00A74FEB" w:rsidRPr="00F159F1">
        <w:t xml:space="preserve"> discarded</w:t>
      </w:r>
      <w:r w:rsidRPr="00F159F1">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F159F1" w:rsidRDefault="00E23BD7" w:rsidP="00E23BD7">
      <w:pPr>
        <w:pStyle w:val="BodyText"/>
      </w:pPr>
      <w:r w:rsidRPr="00F159F1">
        <w:t>When the Audit Record Repository is grouped with an Audit Record Forwarder, the Audit Record Forwarder shall:</w:t>
      </w:r>
    </w:p>
    <w:p w14:paraId="4FE9054C" w14:textId="52B933A6" w:rsidR="00E23BD7" w:rsidRPr="00F159F1" w:rsidRDefault="00FF46BB" w:rsidP="00F83445">
      <w:pPr>
        <w:pStyle w:val="ListBullet2"/>
      </w:pPr>
      <w:r w:rsidRPr="00F159F1">
        <w:t>a</w:t>
      </w:r>
      <w:r w:rsidR="00E23BD7" w:rsidRPr="00F159F1">
        <w:t>pply filtering rules to all AuditEvent Resources received by the Audit Record Repository</w:t>
      </w:r>
      <w:r w:rsidRPr="00F159F1">
        <w:t>, and</w:t>
      </w:r>
    </w:p>
    <w:p w14:paraId="397D0874" w14:textId="25FF4B56" w:rsidR="00E23BD7" w:rsidRPr="00F159F1" w:rsidRDefault="00FF46BB" w:rsidP="00F83445">
      <w:pPr>
        <w:pStyle w:val="ListBullet2"/>
      </w:pPr>
      <w:r w:rsidRPr="00F159F1">
        <w:t>f</w:t>
      </w:r>
      <w:r w:rsidR="00E23BD7" w:rsidRPr="00F159F1">
        <w:t>orward all AuditEvent Resources that match filters to their configured destinations.</w:t>
      </w:r>
    </w:p>
    <w:p w14:paraId="0CBA2DCC" w14:textId="10565AB5" w:rsidR="00E23BD7" w:rsidRPr="00F159F1" w:rsidRDefault="00E23BD7" w:rsidP="00E23BD7">
      <w:pPr>
        <w:pStyle w:val="BodyText"/>
      </w:pPr>
      <w:r w:rsidRPr="00F159F1">
        <w:t xml:space="preserve">If needed, an Audit Record Forwarder that </w:t>
      </w:r>
      <w:r w:rsidR="006B3D18">
        <w:t>will</w:t>
      </w:r>
      <w:r w:rsidRPr="00F159F1">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F159F1" w:rsidRDefault="00E23BD7" w:rsidP="00EF75BA">
      <w:pPr>
        <w:pStyle w:val="Heading4"/>
        <w:rPr>
          <w:noProof w:val="0"/>
        </w:rPr>
      </w:pPr>
      <w:bookmarkStart w:id="135" w:name="_Toc16703877"/>
      <w:r w:rsidRPr="00F159F1">
        <w:rPr>
          <w:noProof w:val="0"/>
        </w:rPr>
        <w:t>3.20.4.3 Send Audit Resource Response</w:t>
      </w:r>
      <w:bookmarkEnd w:id="135"/>
    </w:p>
    <w:p w14:paraId="6DD84B9F" w14:textId="075A450F" w:rsidR="00E23BD7" w:rsidRPr="00F159F1" w:rsidRDefault="00E23BD7" w:rsidP="00E23BD7">
      <w:pPr>
        <w:pStyle w:val="BodyText"/>
      </w:pPr>
      <w:r w:rsidRPr="00F159F1">
        <w:t>The Audit Record Repository responds to the Secure Node, Secure Application or Audit</w:t>
      </w:r>
      <w:r w:rsidR="00C64E24" w:rsidRPr="00F159F1">
        <w:t xml:space="preserve"> </w:t>
      </w:r>
      <w:r w:rsidRPr="00F159F1">
        <w:t xml:space="preserve">Record Forwarder using a Send Audit Resource Response message in order to </w:t>
      </w:r>
      <w:r w:rsidR="00F163F6" w:rsidRPr="00F159F1">
        <w:t xml:space="preserve">inform </w:t>
      </w:r>
      <w:r w:rsidRPr="00F159F1">
        <w:t>the client about the result of the operation.</w:t>
      </w:r>
    </w:p>
    <w:p w14:paraId="1DDA1211" w14:textId="77777777" w:rsidR="00E23BD7" w:rsidRPr="00F159F1" w:rsidRDefault="00E23BD7" w:rsidP="00EF75BA">
      <w:pPr>
        <w:pStyle w:val="Heading5"/>
        <w:rPr>
          <w:noProof w:val="0"/>
        </w:rPr>
      </w:pPr>
      <w:bookmarkStart w:id="136" w:name="_Toc16703878"/>
      <w:r w:rsidRPr="00F159F1">
        <w:rPr>
          <w:noProof w:val="0"/>
        </w:rPr>
        <w:t>3.20.4.3.1 Trigger Events</w:t>
      </w:r>
      <w:bookmarkEnd w:id="136"/>
    </w:p>
    <w:p w14:paraId="51F3E107" w14:textId="77777777" w:rsidR="00E23BD7" w:rsidRPr="00F159F1" w:rsidRDefault="00E23BD7" w:rsidP="00E23BD7">
      <w:pPr>
        <w:pStyle w:val="BodyText"/>
      </w:pPr>
      <w:r w:rsidRPr="00F159F1">
        <w:t>When the Audit Record Repository has finished storing the AuditEvent Resource received, it sends this message back to the client acknowledging the result of the request.</w:t>
      </w:r>
    </w:p>
    <w:p w14:paraId="140CB4FE" w14:textId="77777777" w:rsidR="00E23BD7" w:rsidRPr="00F159F1" w:rsidRDefault="00E23BD7" w:rsidP="00EF75BA">
      <w:pPr>
        <w:pStyle w:val="Heading5"/>
        <w:rPr>
          <w:noProof w:val="0"/>
        </w:rPr>
      </w:pPr>
      <w:bookmarkStart w:id="137" w:name="_Toc16703879"/>
      <w:r w:rsidRPr="00F159F1">
        <w:rPr>
          <w:noProof w:val="0"/>
        </w:rPr>
        <w:t>3.20.4.3.2 Message Semantics</w:t>
      </w:r>
      <w:bookmarkEnd w:id="137"/>
    </w:p>
    <w:p w14:paraId="468839E2" w14:textId="79E65937" w:rsidR="00E23BD7" w:rsidRPr="00F159F1" w:rsidRDefault="00E23BD7" w:rsidP="00E23BD7">
      <w:pPr>
        <w:pStyle w:val="BodyText"/>
      </w:pPr>
      <w:r w:rsidRPr="00F159F1">
        <w:t xml:space="preserve">The Audit Record Repository returns an HTTP Status code appropriate to the processing, conforming to specification requirements as specified in </w:t>
      </w:r>
      <w:hyperlink r:id="rId37" w:anchor="create" w:history="1">
        <w:r w:rsidRPr="00F159F1">
          <w:rPr>
            <w:rStyle w:val="Hyperlink"/>
          </w:rPr>
          <w:t>https://www.hl7.org/fhir/R4/http.html#create</w:t>
        </w:r>
      </w:hyperlink>
      <w:r w:rsidR="006B3D18" w:rsidRPr="00F83445">
        <w:rPr>
          <w:rStyle w:val="Hyperlink"/>
          <w:u w:val="none"/>
        </w:rPr>
        <w:t>.</w:t>
      </w:r>
    </w:p>
    <w:p w14:paraId="7321631F" w14:textId="77777777" w:rsidR="00E23BD7" w:rsidRPr="00F159F1" w:rsidRDefault="00E23BD7" w:rsidP="00E23BD7">
      <w:pPr>
        <w:pStyle w:val="BodyText"/>
      </w:pPr>
      <w:r w:rsidRPr="00F159F1">
        <w:t>If the outcome is a success, the http status code of the response shall be a 2xx code.</w:t>
      </w:r>
    </w:p>
    <w:p w14:paraId="13EABE14" w14:textId="2411B8C8" w:rsidR="00B9330E" w:rsidRPr="00F159F1" w:rsidRDefault="00B9330E" w:rsidP="00B9330E">
      <w:pPr>
        <w:pStyle w:val="BodyText"/>
      </w:pPr>
      <w:r w:rsidRPr="00F159F1">
        <w:t xml:space="preserve">If the outcome is a failure, the Audit Record Repository shall be capable of returning status codes according to what is defined in </w:t>
      </w:r>
      <w:hyperlink r:id="rId38" w:anchor="create" w:history="1">
        <w:r w:rsidRPr="00F159F1">
          <w:rPr>
            <w:rStyle w:val="Hyperlink"/>
          </w:rPr>
          <w:t>https://www.hl7.org/fhir/R4/http.html#create</w:t>
        </w:r>
      </w:hyperlink>
      <w:r w:rsidRPr="00F159F1">
        <w:t>.</w:t>
      </w:r>
    </w:p>
    <w:p w14:paraId="4A0B6B27" w14:textId="77777777" w:rsidR="00E23BD7" w:rsidRPr="00F159F1" w:rsidRDefault="00E23BD7" w:rsidP="00E23BD7">
      <w:pPr>
        <w:pStyle w:val="BodyText"/>
      </w:pPr>
      <w:r w:rsidRPr="00F159F1">
        <w:t>The Audit Record Repository can return other status codes 4xx or 5xx in accordance to internal business rules that are out of scope for this transaction.</w:t>
      </w:r>
    </w:p>
    <w:p w14:paraId="331A9F52" w14:textId="77777777" w:rsidR="00E23BD7" w:rsidRPr="00F159F1" w:rsidRDefault="00E23BD7" w:rsidP="00EF75BA">
      <w:pPr>
        <w:pStyle w:val="Heading5"/>
        <w:rPr>
          <w:noProof w:val="0"/>
        </w:rPr>
      </w:pPr>
      <w:bookmarkStart w:id="138" w:name="_Toc16703880"/>
      <w:r w:rsidRPr="00F159F1">
        <w:rPr>
          <w:noProof w:val="0"/>
        </w:rPr>
        <w:lastRenderedPageBreak/>
        <w:t>3.20.4.3.3 Expected Actions</w:t>
      </w:r>
      <w:bookmarkEnd w:id="138"/>
    </w:p>
    <w:p w14:paraId="1F5ED2B3" w14:textId="6F13A664" w:rsidR="00E23BD7" w:rsidRPr="00F159F1" w:rsidRDefault="00E23BD7" w:rsidP="00E23BD7">
      <w:pPr>
        <w:pStyle w:val="BodyText"/>
      </w:pPr>
      <w:r w:rsidRPr="00F159F1">
        <w:t>The Audit Record Repository could return failures. For this reason, it is up to the client to decide what to do with failures that ha</w:t>
      </w:r>
      <w:r w:rsidR="00A74FEB" w:rsidRPr="00F159F1">
        <w:t>ve</w:t>
      </w:r>
      <w:r w:rsidRPr="00F159F1">
        <w:t xml:space="preserve"> been returned by the Audit Record Repository.</w:t>
      </w:r>
    </w:p>
    <w:p w14:paraId="13C5E290" w14:textId="5BE29676" w:rsidR="00E23BD7" w:rsidRPr="00F159F1" w:rsidRDefault="00E23BD7" w:rsidP="00EF75BA">
      <w:pPr>
        <w:pStyle w:val="Heading4"/>
        <w:rPr>
          <w:noProof w:val="0"/>
        </w:rPr>
      </w:pPr>
      <w:bookmarkStart w:id="139" w:name="_Toc16703881"/>
      <w:r w:rsidRPr="00F159F1">
        <w:rPr>
          <w:noProof w:val="0"/>
        </w:rPr>
        <w:t xml:space="preserve">3.20.4.4 Send Audit Bundle Request Message – </w:t>
      </w:r>
      <w:r w:rsidR="00FC2B14" w:rsidRPr="00F159F1">
        <w:rPr>
          <w:noProof w:val="0"/>
        </w:rPr>
        <w:t>FHIR Feed</w:t>
      </w:r>
      <w:r w:rsidRPr="00F159F1">
        <w:rPr>
          <w:noProof w:val="0"/>
        </w:rPr>
        <w:t xml:space="preserve"> </w:t>
      </w:r>
      <w:r w:rsidR="006B3D18">
        <w:rPr>
          <w:noProof w:val="0"/>
        </w:rPr>
        <w:t>I</w:t>
      </w:r>
      <w:r w:rsidRPr="00F159F1">
        <w:rPr>
          <w:noProof w:val="0"/>
        </w:rPr>
        <w:t>nteraction</w:t>
      </w:r>
      <w:bookmarkEnd w:id="139"/>
    </w:p>
    <w:p w14:paraId="2991775F" w14:textId="23E0FC64" w:rsidR="00E23BD7" w:rsidRPr="00F159F1" w:rsidRDefault="00E23BD7" w:rsidP="00E23BD7">
      <w:pPr>
        <w:pStyle w:val="BodyText"/>
      </w:pPr>
      <w:r w:rsidRPr="00F159F1">
        <w:t xml:space="preserve">A Secure Node, Secure Application or Audit Record Forwarder that supports the </w:t>
      </w:r>
      <w:r w:rsidR="00EF605F" w:rsidRPr="00F159F1">
        <w:t>ATX: FHIR Feed</w:t>
      </w:r>
      <w:r w:rsidRPr="00F159F1">
        <w:t xml:space="preserve"> Option uses this message to post a Bundle of AuditEvent </w:t>
      </w:r>
      <w:r w:rsidR="00C64E24" w:rsidRPr="00F159F1">
        <w:t>R</w:t>
      </w:r>
      <w:r w:rsidRPr="00F159F1">
        <w:t xml:space="preserve">esources to the Audit Record Repository using a FHIR batch interaction (see </w:t>
      </w:r>
      <w:hyperlink r:id="rId39" w:anchor="transaction" w:history="1">
        <w:r w:rsidRPr="00F159F1">
          <w:rPr>
            <w:rStyle w:val="Hyperlink"/>
          </w:rPr>
          <w:t>https://www.hl7.org/fhir/R4/http.html#transaction</w:t>
        </w:r>
      </w:hyperlink>
      <w:r w:rsidRPr="00F159F1">
        <w:t>).</w:t>
      </w:r>
    </w:p>
    <w:p w14:paraId="4C9D2ECF" w14:textId="77777777" w:rsidR="00E23BD7" w:rsidRPr="00F159F1" w:rsidRDefault="00E23BD7" w:rsidP="00EF75BA">
      <w:pPr>
        <w:pStyle w:val="Heading5"/>
        <w:rPr>
          <w:noProof w:val="0"/>
        </w:rPr>
      </w:pPr>
      <w:bookmarkStart w:id="140" w:name="_Toc16703882"/>
      <w:r w:rsidRPr="00F159F1">
        <w:rPr>
          <w:noProof w:val="0"/>
        </w:rPr>
        <w:t>3.20.4.4.1 Trigger Events</w:t>
      </w:r>
      <w:bookmarkEnd w:id="140"/>
    </w:p>
    <w:p w14:paraId="451996FD" w14:textId="1CCECDFC" w:rsidR="00E23BD7" w:rsidRPr="00F159F1" w:rsidRDefault="00E23BD7" w:rsidP="00E23BD7">
      <w:pPr>
        <w:pStyle w:val="BodyText"/>
      </w:pPr>
      <w:r w:rsidRPr="00F159F1">
        <w:t>This message is sent when an</w:t>
      </w:r>
      <w:r w:rsidR="00F163F6" w:rsidRPr="00F159F1">
        <w:t xml:space="preserve"> Audit Record Forwarder or an </w:t>
      </w:r>
      <w:r w:rsidRPr="00F159F1">
        <w:t>actor that is grouped with Secure Node or Secure Application needs to send multiple events that has been audited to the Audit Record Repository.</w:t>
      </w:r>
    </w:p>
    <w:p w14:paraId="01C22EF2" w14:textId="77777777" w:rsidR="00E23BD7" w:rsidRPr="00F159F1" w:rsidRDefault="00E23BD7" w:rsidP="00E23BD7">
      <w:pPr>
        <w:pStyle w:val="BodyText"/>
      </w:pPr>
      <w:r w:rsidRPr="00F159F1">
        <w:t xml:space="preserve">There are </w:t>
      </w:r>
      <w:r w:rsidRPr="00F159F1">
        <w:rPr>
          <w:bCs/>
        </w:rPr>
        <w:t>two</w:t>
      </w:r>
      <w:r w:rsidRPr="00F159F1">
        <w:t xml:space="preserve"> trigger events:</w:t>
      </w:r>
    </w:p>
    <w:p w14:paraId="118FB4E3" w14:textId="77777777" w:rsidR="00E23BD7" w:rsidRPr="00F159F1" w:rsidRDefault="00E23BD7" w:rsidP="00E23BD7">
      <w:pPr>
        <w:pStyle w:val="ListNumber2"/>
        <w:numPr>
          <w:ilvl w:val="0"/>
          <w:numId w:val="71"/>
        </w:numPr>
        <w:tabs>
          <w:tab w:val="left" w:pos="5670"/>
        </w:tabs>
      </w:pPr>
      <w:r w:rsidRPr="00F159F1">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F159F1" w:rsidRDefault="00E23BD7" w:rsidP="00E23BD7">
      <w:pPr>
        <w:pStyle w:val="ListNumber2"/>
        <w:numPr>
          <w:ilvl w:val="0"/>
          <w:numId w:val="71"/>
        </w:numPr>
      </w:pPr>
      <w:r w:rsidRPr="00F159F1">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F159F1" w:rsidRDefault="00E23BD7" w:rsidP="00E23BD7">
      <w:pPr>
        <w:pStyle w:val="BodyText"/>
      </w:pPr>
      <w:r w:rsidRPr="00F159F1">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F159F1" w:rsidRDefault="00E23BD7" w:rsidP="00EF75BA">
      <w:pPr>
        <w:pStyle w:val="Heading5"/>
        <w:rPr>
          <w:noProof w:val="0"/>
        </w:rPr>
      </w:pPr>
      <w:bookmarkStart w:id="141" w:name="_Toc16703883"/>
      <w:r w:rsidRPr="00F159F1">
        <w:rPr>
          <w:noProof w:val="0"/>
        </w:rPr>
        <w:t>3.20.4.4.2 Message Semantics</w:t>
      </w:r>
      <w:bookmarkEnd w:id="141"/>
    </w:p>
    <w:p w14:paraId="1D233B7B" w14:textId="29455995" w:rsidR="00E23BD7" w:rsidRPr="00F159F1" w:rsidRDefault="00E23BD7" w:rsidP="00E23BD7">
      <w:pPr>
        <w:pStyle w:val="BodyText"/>
      </w:pPr>
      <w:r w:rsidRPr="00F159F1">
        <w:t>An</w:t>
      </w:r>
      <w:r w:rsidR="00F163F6" w:rsidRPr="00F159F1">
        <w:t xml:space="preserve"> Audit Record Forwarder or an </w:t>
      </w:r>
      <w:r w:rsidRPr="00F159F1">
        <w:t xml:space="preserve">actor that is grouped with Secure Node or Secure Application shall issue an HTTP request according to requirements defined in the FHIR specification for “batch” interaction (see </w:t>
      </w:r>
      <w:hyperlink r:id="rId40" w:anchor="transaction" w:history="1">
        <w:r w:rsidRPr="00F159F1">
          <w:rPr>
            <w:rStyle w:val="Hyperlink"/>
          </w:rPr>
          <w:t>https://www.hl7.org/fhir/R4/http.html#transaction</w:t>
        </w:r>
      </w:hyperlink>
      <w:r w:rsidRPr="00F159F1">
        <w:t>).</w:t>
      </w:r>
    </w:p>
    <w:p w14:paraId="6BAD8CBC" w14:textId="77777777" w:rsidR="00E23BD7" w:rsidRPr="00F159F1" w:rsidRDefault="00E23BD7" w:rsidP="00E23BD7">
      <w:pPr>
        <w:pStyle w:val="BodyText"/>
      </w:pPr>
      <w:r w:rsidRPr="00F159F1">
        <w:t>The Audit Record Repository and the client shall both support the “batch” interaction.</w:t>
      </w:r>
    </w:p>
    <w:p w14:paraId="7BFD0B31" w14:textId="77777777" w:rsidR="00E23BD7" w:rsidRPr="00F159F1" w:rsidRDefault="00E23BD7" w:rsidP="00E23BD7">
      <w:pPr>
        <w:pStyle w:val="BodyText"/>
      </w:pPr>
      <w:r w:rsidRPr="00F159F1">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Pr="00F159F1" w:rsidRDefault="00E23BD7" w:rsidP="00E23BD7">
      <w:pPr>
        <w:pStyle w:val="BodyText"/>
      </w:pPr>
      <w:r w:rsidRPr="00F159F1">
        <w:t>The FHIR Bundle Resource shall contain at least one FHIR AuditEvent Resource (</w:t>
      </w:r>
      <w:hyperlink r:id="rId41" w:history="1">
        <w:r w:rsidRPr="00F159F1">
          <w:rPr>
            <w:rStyle w:val="Hyperlink"/>
          </w:rPr>
          <w:t>https://www.hl7.org/fhir/R4/auditevent.html</w:t>
        </w:r>
      </w:hyperlink>
      <w:r w:rsidRPr="00F159F1">
        <w:t>).</w:t>
      </w:r>
    </w:p>
    <w:p w14:paraId="58307D62" w14:textId="0D8FDE82" w:rsidR="00E23BD7" w:rsidRPr="00F159F1" w:rsidRDefault="00E23BD7" w:rsidP="00E23BD7">
      <w:pPr>
        <w:pStyle w:val="BodyText"/>
      </w:pPr>
      <w:r w:rsidRPr="00F159F1">
        <w:t xml:space="preserve">The element </w:t>
      </w:r>
      <w:r w:rsidRPr="00F159F1">
        <w:rPr>
          <w:rStyle w:val="XMLname"/>
        </w:rPr>
        <w:t>Bundle.entry.request.method</w:t>
      </w:r>
      <w:r w:rsidRPr="00F159F1">
        <w:t xml:space="preserve"> shall be POST.</w:t>
      </w:r>
    </w:p>
    <w:p w14:paraId="5746F729" w14:textId="2B5FB3BC" w:rsidR="00E23BD7" w:rsidRPr="00F159F1" w:rsidRDefault="00E23BD7" w:rsidP="00E23BD7">
      <w:pPr>
        <w:pStyle w:val="BodyText"/>
      </w:pPr>
      <w:r w:rsidRPr="00F159F1">
        <w:lastRenderedPageBreak/>
        <w:t>AuditEvent Resources included in the Bundle that reflect Audit Message definitions defined in IHE T</w:t>
      </w:r>
      <w:r w:rsidR="00F163F6" w:rsidRPr="00F159F1">
        <w:t xml:space="preserve">echnical </w:t>
      </w:r>
      <w:r w:rsidRPr="00F159F1">
        <w:t>F</w:t>
      </w:r>
      <w:r w:rsidR="00F163F6" w:rsidRPr="00F159F1">
        <w:t>ramework</w:t>
      </w:r>
      <w:r w:rsidRPr="00F159F1">
        <w:t xml:space="preserve"> shall conform to the requirements defined in Section 3.20.4.2.2.1.</w:t>
      </w:r>
    </w:p>
    <w:p w14:paraId="3E0EC393" w14:textId="5CE2BD1B" w:rsidR="008B10B9" w:rsidRPr="00F159F1" w:rsidRDefault="008B10B9" w:rsidP="008B10B9">
      <w:pPr>
        <w:pStyle w:val="TableTitle"/>
      </w:pPr>
      <w:r w:rsidRPr="00F159F1">
        <w:t xml:space="preserve">Table 3.20.4.4.2 -1: </w:t>
      </w:r>
      <w:r w:rsidR="006B3D18">
        <w:rPr>
          <w:rFonts w:cs="Arial"/>
          <w:szCs w:val="22"/>
        </w:rPr>
        <w:t xml:space="preserve">Bundle </w:t>
      </w:r>
      <w:r w:rsidRPr="00F159F1">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F159F1" w14:paraId="48DD8EA7" w14:textId="77777777" w:rsidTr="003D47F9">
        <w:trPr>
          <w:cantSplit/>
          <w:trHeight w:val="665"/>
          <w:tblHeader/>
          <w:jc w:val="center"/>
        </w:trPr>
        <w:tc>
          <w:tcPr>
            <w:tcW w:w="3980" w:type="dxa"/>
            <w:shd w:val="clear" w:color="auto" w:fill="D9D9D9"/>
          </w:tcPr>
          <w:p w14:paraId="5771B40B" w14:textId="77777777" w:rsidR="008B10B9" w:rsidRPr="00F159F1" w:rsidRDefault="008B10B9" w:rsidP="00BC00F6">
            <w:pPr>
              <w:pStyle w:val="TableEntryHeader"/>
            </w:pPr>
            <w:r w:rsidRPr="00F159F1">
              <w:t>Element</w:t>
            </w:r>
          </w:p>
          <w:p w14:paraId="4014FB70" w14:textId="77777777" w:rsidR="008B10B9" w:rsidRPr="00F159F1" w:rsidRDefault="008B10B9" w:rsidP="00BC00F6">
            <w:pPr>
              <w:pStyle w:val="TableEntryHeader"/>
            </w:pPr>
            <w:r w:rsidRPr="00F159F1">
              <w:t>&amp;</w:t>
            </w:r>
          </w:p>
          <w:p w14:paraId="7FFED1AC" w14:textId="77777777" w:rsidR="008B10B9" w:rsidRPr="00F159F1" w:rsidRDefault="008B10B9" w:rsidP="00BC00F6">
            <w:pPr>
              <w:pStyle w:val="TableEntryHeader"/>
            </w:pPr>
            <w:r w:rsidRPr="00F159F1">
              <w:t>Cardinality</w:t>
            </w:r>
          </w:p>
        </w:tc>
        <w:tc>
          <w:tcPr>
            <w:tcW w:w="4694" w:type="dxa"/>
            <w:shd w:val="clear" w:color="auto" w:fill="D9D9D9"/>
          </w:tcPr>
          <w:p w14:paraId="6DBEB974" w14:textId="77777777" w:rsidR="008B10B9" w:rsidRPr="00F159F1" w:rsidRDefault="008B10B9" w:rsidP="00BC00F6">
            <w:pPr>
              <w:pStyle w:val="TableEntryHeader"/>
            </w:pPr>
            <w:r w:rsidRPr="00F159F1">
              <w:t>Constraints</w:t>
            </w:r>
          </w:p>
        </w:tc>
      </w:tr>
      <w:tr w:rsidR="008B10B9" w:rsidRPr="00F159F1" w14:paraId="2DF802D7" w14:textId="77777777" w:rsidTr="003D47F9">
        <w:trPr>
          <w:cantSplit/>
          <w:trHeight w:val="578"/>
          <w:jc w:val="center"/>
        </w:trPr>
        <w:tc>
          <w:tcPr>
            <w:tcW w:w="3980" w:type="dxa"/>
            <w:shd w:val="clear" w:color="auto" w:fill="auto"/>
          </w:tcPr>
          <w:p w14:paraId="4E3F7664" w14:textId="77777777" w:rsidR="00F163F6" w:rsidRPr="00F159F1" w:rsidRDefault="008B10B9" w:rsidP="00BC00F6">
            <w:pPr>
              <w:pStyle w:val="TableEntry"/>
              <w:rPr>
                <w:rStyle w:val="XMLname"/>
              </w:rPr>
            </w:pPr>
            <w:r w:rsidRPr="00F159F1">
              <w:rPr>
                <w:rStyle w:val="XMLname"/>
              </w:rPr>
              <w:t xml:space="preserve">type </w:t>
            </w:r>
          </w:p>
          <w:p w14:paraId="76B66BB7" w14:textId="117EF310" w:rsidR="008B10B9" w:rsidRPr="00F159F1" w:rsidRDefault="008B10B9" w:rsidP="00BC00F6">
            <w:pPr>
              <w:pStyle w:val="TableEntry"/>
              <w:rPr>
                <w:rStyle w:val="XMLname"/>
              </w:rPr>
            </w:pPr>
            <w:r w:rsidRPr="00F159F1">
              <w:rPr>
                <w:rStyle w:val="XMLname"/>
              </w:rPr>
              <w:t>[1..1]</w:t>
            </w:r>
          </w:p>
        </w:tc>
        <w:tc>
          <w:tcPr>
            <w:tcW w:w="4694" w:type="dxa"/>
            <w:shd w:val="clear" w:color="auto" w:fill="auto"/>
          </w:tcPr>
          <w:p w14:paraId="4F4F3D85" w14:textId="0C796FCF" w:rsidR="008B10B9" w:rsidRPr="00F159F1" w:rsidRDefault="008B10B9" w:rsidP="00BC00F6">
            <w:pPr>
              <w:rPr>
                <w:rStyle w:val="XMLname"/>
              </w:rPr>
            </w:pPr>
            <w:r w:rsidRPr="00F83445">
              <w:rPr>
                <w:rStyle w:val="BodyTextChar"/>
              </w:rPr>
              <w:t xml:space="preserve">Shall be: </w:t>
            </w:r>
            <w:r w:rsidRPr="00623B77">
              <w:rPr>
                <w:rStyle w:val="XMLname"/>
              </w:rPr>
              <w:t>batch</w:t>
            </w:r>
          </w:p>
        </w:tc>
      </w:tr>
      <w:tr w:rsidR="008B10B9" w:rsidRPr="00F159F1" w14:paraId="7F0DD36F" w14:textId="77777777" w:rsidTr="003D47F9">
        <w:trPr>
          <w:cantSplit/>
          <w:trHeight w:val="578"/>
          <w:jc w:val="center"/>
        </w:trPr>
        <w:tc>
          <w:tcPr>
            <w:tcW w:w="3980" w:type="dxa"/>
            <w:shd w:val="clear" w:color="auto" w:fill="auto"/>
          </w:tcPr>
          <w:p w14:paraId="02E46ACA" w14:textId="77777777" w:rsidR="00F163F6" w:rsidRPr="00F159F1" w:rsidRDefault="008B10B9" w:rsidP="00BC00F6">
            <w:pPr>
              <w:pStyle w:val="TableEntry"/>
              <w:rPr>
                <w:rStyle w:val="XMLname"/>
              </w:rPr>
            </w:pPr>
            <w:r w:rsidRPr="00F159F1">
              <w:rPr>
                <w:rStyle w:val="XMLname"/>
              </w:rPr>
              <w:t xml:space="preserve">entry </w:t>
            </w:r>
          </w:p>
          <w:p w14:paraId="1E91BEAF" w14:textId="4367DF0A" w:rsidR="008B10B9" w:rsidRPr="00F159F1" w:rsidRDefault="008B10B9" w:rsidP="00BC00F6">
            <w:pPr>
              <w:pStyle w:val="TableEntry"/>
              <w:rPr>
                <w:rStyle w:val="XMLname"/>
              </w:rPr>
            </w:pPr>
            <w:r w:rsidRPr="00F159F1">
              <w:rPr>
                <w:rStyle w:val="XMLname"/>
              </w:rPr>
              <w:t>[1..*]</w:t>
            </w:r>
          </w:p>
        </w:tc>
        <w:tc>
          <w:tcPr>
            <w:tcW w:w="4694" w:type="dxa"/>
            <w:shd w:val="clear" w:color="auto" w:fill="auto"/>
          </w:tcPr>
          <w:p w14:paraId="1EBE213D" w14:textId="5D28993A" w:rsidR="00971CB2" w:rsidRPr="00F159F1" w:rsidRDefault="00971CB2" w:rsidP="00BC00F6">
            <w:pPr>
              <w:rPr>
                <w:rStyle w:val="XMLname"/>
                <w:rFonts w:ascii="Times New Roman" w:hAnsi="Times New Roman"/>
                <w:sz w:val="24"/>
              </w:rPr>
            </w:pPr>
            <w:r w:rsidRPr="00F159F1">
              <w:t>Shall contain at least one AuditEvent</w:t>
            </w:r>
            <w:r w:rsidRPr="00F83445">
              <w:rPr>
                <w:rStyle w:val="BodyTextChar"/>
              </w:rPr>
              <w:t xml:space="preserve"> Resource</w:t>
            </w:r>
            <w:r w:rsidR="008B10B9" w:rsidRPr="00F83445">
              <w:rPr>
                <w:rStyle w:val="BodyTextChar"/>
              </w:rPr>
              <w:t>.</w:t>
            </w:r>
          </w:p>
        </w:tc>
      </w:tr>
      <w:tr w:rsidR="008B10B9" w:rsidRPr="00F159F1" w14:paraId="0B8BDAA7" w14:textId="77777777" w:rsidTr="003D47F9">
        <w:trPr>
          <w:cantSplit/>
          <w:trHeight w:val="578"/>
          <w:jc w:val="center"/>
        </w:trPr>
        <w:tc>
          <w:tcPr>
            <w:tcW w:w="3980" w:type="dxa"/>
            <w:shd w:val="clear" w:color="auto" w:fill="auto"/>
          </w:tcPr>
          <w:p w14:paraId="507544F5" w14:textId="77777777" w:rsidR="008B10B9" w:rsidRPr="00F159F1" w:rsidRDefault="008B10B9" w:rsidP="00BC00F6">
            <w:pPr>
              <w:pStyle w:val="TableEntry"/>
              <w:rPr>
                <w:rStyle w:val="XMLname"/>
              </w:rPr>
            </w:pPr>
            <w:r w:rsidRPr="00F159F1">
              <w:rPr>
                <w:rStyle w:val="XMLname"/>
              </w:rPr>
              <w:t>entry.request.method</w:t>
            </w:r>
          </w:p>
        </w:tc>
        <w:tc>
          <w:tcPr>
            <w:tcW w:w="4694" w:type="dxa"/>
            <w:shd w:val="clear" w:color="auto" w:fill="auto"/>
          </w:tcPr>
          <w:p w14:paraId="512B7748" w14:textId="5C76ADB7" w:rsidR="008B10B9" w:rsidRPr="00F159F1" w:rsidRDefault="00971CB2" w:rsidP="00BC00F6">
            <w:pPr>
              <w:rPr>
                <w:rStyle w:val="XMLname"/>
              </w:rPr>
            </w:pPr>
            <w:r w:rsidRPr="00F159F1">
              <w:t>Shall be</w:t>
            </w:r>
            <w:r w:rsidRPr="00F159F1">
              <w:rPr>
                <w:rStyle w:val="XMLname"/>
              </w:rPr>
              <w:t xml:space="preserve">: </w:t>
            </w:r>
            <w:r w:rsidR="008B10B9" w:rsidRPr="00F159F1">
              <w:rPr>
                <w:rStyle w:val="XMLname"/>
              </w:rPr>
              <w:t>POST</w:t>
            </w:r>
          </w:p>
        </w:tc>
      </w:tr>
    </w:tbl>
    <w:p w14:paraId="075F4374" w14:textId="77777777" w:rsidR="008B10B9" w:rsidRPr="00F159F1" w:rsidRDefault="008B10B9" w:rsidP="00E23BD7">
      <w:pPr>
        <w:pStyle w:val="BodyText"/>
      </w:pPr>
    </w:p>
    <w:p w14:paraId="5884C293" w14:textId="77777777" w:rsidR="00E23BD7" w:rsidRPr="00F159F1" w:rsidRDefault="00E23BD7" w:rsidP="00EF75BA">
      <w:pPr>
        <w:pStyle w:val="Heading5"/>
        <w:rPr>
          <w:noProof w:val="0"/>
        </w:rPr>
      </w:pPr>
      <w:bookmarkStart w:id="142" w:name="_Toc16703884"/>
      <w:r w:rsidRPr="00F159F1">
        <w:rPr>
          <w:noProof w:val="0"/>
        </w:rPr>
        <w:t>3.20.4.4.3 Expected Actions</w:t>
      </w:r>
      <w:bookmarkEnd w:id="142"/>
    </w:p>
    <w:p w14:paraId="782963B5" w14:textId="77777777" w:rsidR="00E23BD7" w:rsidRPr="00F159F1" w:rsidRDefault="00E23BD7" w:rsidP="00E23BD7">
      <w:pPr>
        <w:pStyle w:val="BodyText"/>
      </w:pPr>
      <w:r w:rsidRPr="00F159F1">
        <w:t>The Audit Record Repository shall support all the mime-types defined in ITI TF-2x: Appendix Z.6.</w:t>
      </w:r>
    </w:p>
    <w:p w14:paraId="66E2FC94" w14:textId="77777777" w:rsidR="00E23BD7" w:rsidRPr="00F159F1" w:rsidRDefault="00E23BD7" w:rsidP="00E23BD7">
      <w:pPr>
        <w:pStyle w:val="BodyText"/>
      </w:pPr>
      <w:r w:rsidRPr="00F159F1">
        <w:t>On receipt of the Send Audit Bundle Resource Request, the Audit Record Repository shall validate Resources included in it and respond with one of the HTTP codes defined in Section 3.20.4.5.2 Message Semantics.</w:t>
      </w:r>
    </w:p>
    <w:p w14:paraId="2D00B446" w14:textId="77777777" w:rsidR="00E23BD7" w:rsidRPr="00F159F1" w:rsidRDefault="00E23BD7" w:rsidP="00E23BD7">
      <w:pPr>
        <w:pStyle w:val="BodyText"/>
      </w:pPr>
      <w:r w:rsidRPr="00F159F1">
        <w:t>For each Resource received in the Bundle, the Audit Record Repository may:</w:t>
      </w:r>
    </w:p>
    <w:p w14:paraId="0F10BA99" w14:textId="77777777" w:rsidR="00E23BD7" w:rsidRPr="00F159F1" w:rsidRDefault="00E23BD7" w:rsidP="00F83445">
      <w:pPr>
        <w:pStyle w:val="ListBullet2"/>
      </w:pPr>
      <w:r w:rsidRPr="00F159F1">
        <w:t xml:space="preserve">Discard the Resource as irrelevant. </w:t>
      </w:r>
    </w:p>
    <w:p w14:paraId="0FD338E8" w14:textId="77777777" w:rsidR="00E23BD7" w:rsidRPr="00F159F1" w:rsidRDefault="00E23BD7" w:rsidP="00F83445">
      <w:pPr>
        <w:pStyle w:val="ListBullet2"/>
      </w:pPr>
      <w:r w:rsidRPr="00F159F1">
        <w:t>Retain the Resource in an internal data store.</w:t>
      </w:r>
    </w:p>
    <w:p w14:paraId="353ACE09" w14:textId="77777777" w:rsidR="00E23BD7" w:rsidRPr="00F159F1" w:rsidRDefault="00E23BD7" w:rsidP="00F83445">
      <w:pPr>
        <w:pStyle w:val="ListBullet2"/>
      </w:pPr>
      <w:r w:rsidRPr="00F159F1">
        <w:t>Perform other processing on the Resource.</w:t>
      </w:r>
    </w:p>
    <w:p w14:paraId="2BFEFA20" w14:textId="77777777" w:rsidR="00E23BD7" w:rsidRPr="00F159F1" w:rsidRDefault="00E23BD7" w:rsidP="00E23BD7">
      <w:pPr>
        <w:pStyle w:val="BodyText"/>
      </w:pPr>
      <w:r w:rsidRPr="00F159F1">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F159F1" w:rsidRDefault="00E23BD7" w:rsidP="00E23BD7">
      <w:pPr>
        <w:pStyle w:val="BodyText"/>
      </w:pPr>
      <w:r w:rsidRPr="00F159F1">
        <w:t xml:space="preserve">If needed, an Audit Record Repository that needs to store a received AuditEvent </w:t>
      </w:r>
      <w:r w:rsidR="00F163F6" w:rsidRPr="00F159F1">
        <w:t>R</w:t>
      </w:r>
      <w:r w:rsidRPr="00F159F1">
        <w:t>esource as a DICOM Audit Message can do the transformation from the FHIR Resource to a DICOM message according to the requirements defined in Table 3.20.4.2.2.1-1.</w:t>
      </w:r>
    </w:p>
    <w:p w14:paraId="5BADA5B9" w14:textId="0568AE11" w:rsidR="00E23BD7" w:rsidRPr="00F159F1" w:rsidRDefault="00E23BD7" w:rsidP="00E23BD7">
      <w:pPr>
        <w:pStyle w:val="BodyText"/>
      </w:pPr>
      <w:r w:rsidRPr="00F159F1">
        <w:t xml:space="preserve">The Audit Record Repository shall </w:t>
      </w:r>
      <w:r w:rsidR="00A74FEB" w:rsidRPr="00F159F1">
        <w:t>store any resources that were</w:t>
      </w:r>
      <w:r w:rsidR="00F163F6" w:rsidRPr="00F159F1">
        <w:t xml:space="preserve"> not</w:t>
      </w:r>
      <w:r w:rsidR="00A74FEB" w:rsidRPr="00F159F1">
        <w:t xml:space="preserve"> discarded </w:t>
      </w:r>
      <w:r w:rsidRPr="00F159F1">
        <w:t>and make them available for further search</w:t>
      </w:r>
      <w:r w:rsidR="00E40388" w:rsidRPr="00F159F1">
        <w:t xml:space="preserve"> via the Retrieve ATNA Audit Event [ITI-81] transaction. These events shall not be available for further search via Retrieve Syslog Events [ITI-82] transaction</w:t>
      </w:r>
      <w:r w:rsidRPr="00F159F1">
        <w:t>.</w:t>
      </w:r>
    </w:p>
    <w:p w14:paraId="2FBBA0AC" w14:textId="77777777" w:rsidR="00E23BD7" w:rsidRPr="00F159F1" w:rsidRDefault="00E23BD7" w:rsidP="00E23BD7">
      <w:pPr>
        <w:pStyle w:val="BodyText"/>
      </w:pPr>
      <w:r w:rsidRPr="00F159F1">
        <w:t>When the Audit Record Repository is grouped with an Audit Record Forwarder, the Audit Record Forwarder shall:</w:t>
      </w:r>
    </w:p>
    <w:p w14:paraId="4C0FA0A1" w14:textId="0A157759" w:rsidR="00E23BD7" w:rsidRPr="00F159F1" w:rsidRDefault="00E23BD7" w:rsidP="00F83445">
      <w:pPr>
        <w:pStyle w:val="ListBullet2"/>
      </w:pPr>
      <w:r w:rsidRPr="00F159F1">
        <w:t xml:space="preserve">Apply filtering rules to all AuditEvent </w:t>
      </w:r>
      <w:r w:rsidR="00951274" w:rsidRPr="00F159F1">
        <w:t>R</w:t>
      </w:r>
      <w:r w:rsidRPr="00F159F1">
        <w:t>esources received by the Audit Record Repository</w:t>
      </w:r>
      <w:r w:rsidR="00F163F6" w:rsidRPr="00F159F1">
        <w:t>, and</w:t>
      </w:r>
    </w:p>
    <w:p w14:paraId="0E921888" w14:textId="7490415C" w:rsidR="00E23BD7" w:rsidRPr="00F159F1" w:rsidRDefault="00E23BD7" w:rsidP="00F83445">
      <w:pPr>
        <w:pStyle w:val="ListBullet2"/>
      </w:pPr>
      <w:r w:rsidRPr="00F159F1">
        <w:lastRenderedPageBreak/>
        <w:t xml:space="preserve">Forward all AuditEvent </w:t>
      </w:r>
      <w:r w:rsidR="00951274" w:rsidRPr="00F159F1">
        <w:t>R</w:t>
      </w:r>
      <w:r w:rsidRPr="00F159F1">
        <w:t>esources that match filters to their configured destinations.</w:t>
      </w:r>
    </w:p>
    <w:p w14:paraId="15C3DD4B" w14:textId="5D2850D2" w:rsidR="00E23BD7" w:rsidRPr="00F159F1" w:rsidRDefault="00E23BD7" w:rsidP="00E23BD7">
      <w:pPr>
        <w:pStyle w:val="BodyText"/>
      </w:pPr>
      <w:r w:rsidRPr="00F159F1">
        <w:t xml:space="preserve">If needed, an Audit Record Forwarder that needs to forward a received AuditEvent </w:t>
      </w:r>
      <w:r w:rsidR="00E40388" w:rsidRPr="00F159F1">
        <w:t>R</w:t>
      </w:r>
      <w:r w:rsidRPr="00F159F1">
        <w:t>esource using the Audit Event message can do the transformation from the FHIR Resource to a DICOM message according to the requirements defined in Table 3.20.4.2.2.1-1.</w:t>
      </w:r>
    </w:p>
    <w:p w14:paraId="160D4F74" w14:textId="77777777" w:rsidR="00E23BD7" w:rsidRPr="00F159F1" w:rsidRDefault="00E23BD7" w:rsidP="00EF75BA">
      <w:pPr>
        <w:pStyle w:val="Heading4"/>
        <w:rPr>
          <w:noProof w:val="0"/>
        </w:rPr>
      </w:pPr>
      <w:bookmarkStart w:id="143" w:name="_Toc16703885"/>
      <w:r w:rsidRPr="00F159F1">
        <w:rPr>
          <w:noProof w:val="0"/>
        </w:rPr>
        <w:t>3.20.4.5 Send Audit Bundle Response</w:t>
      </w:r>
      <w:bookmarkEnd w:id="143"/>
    </w:p>
    <w:p w14:paraId="17ADDA61" w14:textId="77777777" w:rsidR="00E23BD7" w:rsidRPr="00F159F1" w:rsidRDefault="00E23BD7" w:rsidP="00E23BD7">
      <w:pPr>
        <w:pStyle w:val="BodyText"/>
      </w:pPr>
      <w:r w:rsidRPr="00F159F1">
        <w:t>The Audit Record Repository sends a Send Audit Bundle Response message in response to a Send Audit Bundle Request.</w:t>
      </w:r>
    </w:p>
    <w:p w14:paraId="039F686D" w14:textId="77777777" w:rsidR="00E23BD7" w:rsidRPr="00F159F1" w:rsidRDefault="00E23BD7" w:rsidP="00EF75BA">
      <w:pPr>
        <w:pStyle w:val="Heading5"/>
        <w:rPr>
          <w:noProof w:val="0"/>
        </w:rPr>
      </w:pPr>
      <w:bookmarkStart w:id="144" w:name="_Toc16703886"/>
      <w:r w:rsidRPr="00F159F1">
        <w:rPr>
          <w:noProof w:val="0"/>
        </w:rPr>
        <w:t>3.20.4.5.1 Trigger Events</w:t>
      </w:r>
      <w:bookmarkEnd w:id="144"/>
    </w:p>
    <w:p w14:paraId="1575BF05" w14:textId="6EB15F6E" w:rsidR="00E23BD7" w:rsidRPr="00F159F1" w:rsidRDefault="00E23BD7" w:rsidP="00E23BD7">
      <w:pPr>
        <w:pStyle w:val="BodyText"/>
      </w:pPr>
      <w:r w:rsidRPr="00F159F1">
        <w:t xml:space="preserve">When the Audit Record Repository has finished storing the AuditEvent </w:t>
      </w:r>
      <w:r w:rsidR="00E40388" w:rsidRPr="00F159F1">
        <w:t>R</w:t>
      </w:r>
      <w:r w:rsidRPr="00F159F1">
        <w:t>esources received in the Bundle Resource, it sends back this message to the client acknowledging the result of the request.</w:t>
      </w:r>
    </w:p>
    <w:p w14:paraId="612DD6BD" w14:textId="77777777" w:rsidR="00E23BD7" w:rsidRPr="00F159F1" w:rsidRDefault="00E23BD7" w:rsidP="00EF75BA">
      <w:pPr>
        <w:pStyle w:val="Heading5"/>
        <w:rPr>
          <w:noProof w:val="0"/>
        </w:rPr>
      </w:pPr>
      <w:bookmarkStart w:id="145" w:name="_Toc16703887"/>
      <w:r w:rsidRPr="00F159F1">
        <w:rPr>
          <w:noProof w:val="0"/>
        </w:rPr>
        <w:t>3.20.4.5.2 Message Semantics</w:t>
      </w:r>
      <w:bookmarkEnd w:id="145"/>
    </w:p>
    <w:p w14:paraId="36940C25" w14:textId="77777777" w:rsidR="00E23BD7" w:rsidRPr="00F159F1" w:rsidRDefault="00E23BD7" w:rsidP="00E23BD7">
      <w:pPr>
        <w:pStyle w:val="BodyText"/>
      </w:pPr>
      <w:r w:rsidRPr="00F159F1">
        <w:t xml:space="preserve">The Audit Record Repository returns an HTTP Status code appropriate to the processing, conforming to specification requirements as specified in </w:t>
      </w:r>
      <w:hyperlink r:id="rId42" w:anchor="transaction-response" w:history="1">
        <w:r w:rsidRPr="00F159F1">
          <w:rPr>
            <w:rStyle w:val="Hyperlink"/>
          </w:rPr>
          <w:t>https://www.hl7.org/fhir/R4/http.html#transaction-response</w:t>
        </w:r>
      </w:hyperlink>
      <w:r w:rsidRPr="00F159F1">
        <w:t>.</w:t>
      </w:r>
    </w:p>
    <w:p w14:paraId="68A2A81A" w14:textId="77777777" w:rsidR="00E23BD7" w:rsidRPr="00F159F1" w:rsidRDefault="00E23BD7" w:rsidP="00E23BD7">
      <w:pPr>
        <w:pStyle w:val="BodyText"/>
      </w:pPr>
      <w:r w:rsidRPr="00F159F1">
        <w:t>When the Audit Record Repository has processed the request shall return an HTTP response with an overall status code.</w:t>
      </w:r>
    </w:p>
    <w:p w14:paraId="301AEB72" w14:textId="251A0F26" w:rsidR="00BA4C39" w:rsidRPr="00F159F1" w:rsidRDefault="00E23BD7" w:rsidP="00E23BD7">
      <w:pPr>
        <w:pStyle w:val="BodyText"/>
      </w:pPr>
      <w:r w:rsidRPr="00F159F1">
        <w:t xml:space="preserve">To allow the client to know the outcome of the transaction, and the identities assigned to the resources by the Audit Record Repository, the Audit Record Repository shall return a Bundle, with type set to </w:t>
      </w:r>
      <w:r w:rsidRPr="00F159F1">
        <w:rPr>
          <w:rFonts w:ascii="Courier New" w:hAnsi="Courier New" w:cs="Courier New"/>
          <w:sz w:val="20"/>
        </w:rPr>
        <w:t>batch-response</w:t>
      </w:r>
      <w:r w:rsidRPr="00F159F1">
        <w:t>. Each entry element shall contain a response element with an HTTP Status Code which details the outcome of processing of the request entry</w:t>
      </w:r>
      <w:r w:rsidR="00BA4C39" w:rsidRPr="00F159F1">
        <w:t>.</w:t>
      </w:r>
    </w:p>
    <w:p w14:paraId="73C3EA56" w14:textId="382C58F3" w:rsidR="00BA4C39" w:rsidRPr="00F159F1" w:rsidRDefault="00BA4C39" w:rsidP="00E23BD7">
      <w:pPr>
        <w:pStyle w:val="BodyText"/>
      </w:pPr>
      <w:r w:rsidRPr="00F159F1">
        <w:t xml:space="preserve">If no </w:t>
      </w:r>
      <w:r w:rsidR="00861AEB" w:rsidRPr="00F159F1">
        <w:t>“</w:t>
      </w:r>
      <w:r w:rsidRPr="00F159F1">
        <w:t>Prefer</w:t>
      </w:r>
      <w:r w:rsidR="00861AEB" w:rsidRPr="00F159F1">
        <w:t>”</w:t>
      </w:r>
      <w:r w:rsidRPr="00F159F1">
        <w:t xml:space="preserve"> header is specified in the request the server should </w:t>
      </w:r>
      <w:r w:rsidR="00861AEB" w:rsidRPr="00F159F1">
        <w:t>respond</w:t>
      </w:r>
      <w:r w:rsidRPr="00F159F1">
        <w:t xml:space="preserve"> as if</w:t>
      </w:r>
      <w:r w:rsidR="00861AEB" w:rsidRPr="00F159F1">
        <w:t xml:space="preserve"> it is set to </w:t>
      </w:r>
      <w:r w:rsidR="00861AEB" w:rsidRPr="00F159F1">
        <w:rPr>
          <w:rFonts w:ascii="Courier New" w:hAnsi="Courier New" w:cs="Courier New"/>
          <w:sz w:val="20"/>
        </w:rPr>
        <w:t>return=minimal</w:t>
      </w:r>
      <w:r w:rsidR="006B3D18" w:rsidRPr="00F83445">
        <w:rPr>
          <w:szCs w:val="24"/>
        </w:rPr>
        <w:t>;</w:t>
      </w:r>
      <w:r w:rsidR="00861AEB" w:rsidRPr="00F159F1">
        <w:t xml:space="preserve"> </w:t>
      </w:r>
      <w:r w:rsidRPr="00F159F1">
        <w:t xml:space="preserve">see </w:t>
      </w:r>
      <w:hyperlink r:id="rId43" w:anchor="ops" w:history="1">
        <w:r w:rsidRPr="00F159F1">
          <w:rPr>
            <w:rStyle w:val="Hyperlink"/>
          </w:rPr>
          <w:t>https://www.hl7.org/fhir/R4/http.html#ops</w:t>
        </w:r>
      </w:hyperlink>
      <w:r w:rsidRPr="00F159F1">
        <w:t>.</w:t>
      </w:r>
    </w:p>
    <w:p w14:paraId="069D7B25" w14:textId="77777777" w:rsidR="00E23BD7" w:rsidRPr="00F159F1" w:rsidRDefault="00E23BD7" w:rsidP="00E23BD7">
      <w:pPr>
        <w:pStyle w:val="BodyText"/>
      </w:pPr>
      <w:r w:rsidRPr="00F159F1">
        <w:t>If the outcome of the entry is a success, the http status code of the response shall be a 2xx code.</w:t>
      </w:r>
    </w:p>
    <w:p w14:paraId="62B1F418" w14:textId="58CF1883" w:rsidR="00E23BD7" w:rsidRPr="00F159F1" w:rsidRDefault="00E23BD7" w:rsidP="003D47F9">
      <w:pPr>
        <w:pStyle w:val="BodyText"/>
      </w:pPr>
      <w:r w:rsidRPr="00F159F1">
        <w:t xml:space="preserve">If the outcome of the entry is a failure, the Audit Record Repository shall be capable of returning </w:t>
      </w:r>
      <w:r w:rsidR="00B9330E" w:rsidRPr="00F159F1">
        <w:t xml:space="preserve">status codes according to what is defined in </w:t>
      </w:r>
      <w:hyperlink r:id="rId44" w:anchor="create" w:history="1">
        <w:r w:rsidR="00B9330E" w:rsidRPr="00F159F1">
          <w:rPr>
            <w:rStyle w:val="Hyperlink"/>
          </w:rPr>
          <w:t>https://www.hl7.org/fhir/R4/http.html#create</w:t>
        </w:r>
      </w:hyperlink>
      <w:r w:rsidR="00B9330E" w:rsidRPr="00F159F1">
        <w:t>.</w:t>
      </w:r>
    </w:p>
    <w:p w14:paraId="5FEE3461" w14:textId="77777777" w:rsidR="00E23BD7" w:rsidRPr="00F159F1" w:rsidRDefault="00E23BD7" w:rsidP="00E23BD7">
      <w:pPr>
        <w:pStyle w:val="BodyText"/>
      </w:pPr>
      <w:r w:rsidRPr="00F159F1">
        <w:t>The Audit Record Repository can return other status codes 4xx or 5xx in accordance to internal business rules that are out of scope for this transaction.</w:t>
      </w:r>
    </w:p>
    <w:p w14:paraId="505C4A26" w14:textId="77777777" w:rsidR="00E23BD7" w:rsidRPr="00F159F1" w:rsidRDefault="00E23BD7" w:rsidP="00EF75BA">
      <w:pPr>
        <w:pStyle w:val="Heading5"/>
        <w:rPr>
          <w:noProof w:val="0"/>
        </w:rPr>
      </w:pPr>
      <w:bookmarkStart w:id="146" w:name="_Toc16703888"/>
      <w:r w:rsidRPr="00F159F1">
        <w:rPr>
          <w:noProof w:val="0"/>
        </w:rPr>
        <w:t>3.20.4.5.3 Expected Actions</w:t>
      </w:r>
      <w:bookmarkEnd w:id="146"/>
    </w:p>
    <w:p w14:paraId="7F9576A2" w14:textId="77777777" w:rsidR="00E23BD7" w:rsidRPr="00F159F1" w:rsidRDefault="00E23BD7" w:rsidP="00E23BD7">
      <w:pPr>
        <w:pStyle w:val="BodyText"/>
      </w:pPr>
      <w:r w:rsidRPr="00F159F1">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Default="00E23BD7" w:rsidP="00E23BD7">
      <w:pPr>
        <w:pStyle w:val="BodyText"/>
      </w:pPr>
    </w:p>
    <w:p w14:paraId="726D3555" w14:textId="77777777" w:rsidR="00874604" w:rsidRPr="00F159F1" w:rsidRDefault="00874604" w:rsidP="00E23BD7">
      <w:pPr>
        <w:pStyle w:val="BodyText"/>
      </w:pPr>
    </w:p>
    <w:p w14:paraId="0C371775" w14:textId="25A6E251" w:rsidR="00E23BD7" w:rsidRPr="00F159F1" w:rsidRDefault="00E23BD7" w:rsidP="00E23BD7">
      <w:pPr>
        <w:pStyle w:val="EditorInstructions"/>
      </w:pPr>
      <w:r w:rsidRPr="00F159F1">
        <w:lastRenderedPageBreak/>
        <w:t xml:space="preserve">Editor: Update </w:t>
      </w:r>
      <w:r w:rsidR="00E40388" w:rsidRPr="00F159F1">
        <w:t>S</w:t>
      </w:r>
      <w:r w:rsidRPr="00F159F1">
        <w:t>ection 3.20.5 as follows</w:t>
      </w:r>
    </w:p>
    <w:p w14:paraId="388B9FE6" w14:textId="77777777" w:rsidR="00E23BD7" w:rsidRPr="00F159F1" w:rsidRDefault="00E23BD7" w:rsidP="00E23BD7">
      <w:pPr>
        <w:pStyle w:val="Heading3"/>
        <w:numPr>
          <w:ilvl w:val="0"/>
          <w:numId w:val="0"/>
        </w:numPr>
        <w:rPr>
          <w:noProof w:val="0"/>
        </w:rPr>
      </w:pPr>
      <w:bookmarkStart w:id="147" w:name="_Toc16703889"/>
      <w:r w:rsidRPr="00F159F1">
        <w:rPr>
          <w:noProof w:val="0"/>
        </w:rPr>
        <w:t>3.20.5 Security Considerations</w:t>
      </w:r>
      <w:bookmarkEnd w:id="147"/>
    </w:p>
    <w:p w14:paraId="5F81FD77" w14:textId="77777777" w:rsidR="00E23BD7" w:rsidRPr="00F159F1" w:rsidRDefault="00E23BD7" w:rsidP="00E23BD7">
      <w:r w:rsidRPr="00F159F1">
        <w:t xml:space="preserve">The use of the TLS </w:t>
      </w:r>
      <w:r w:rsidRPr="00F159F1">
        <w:rPr>
          <w:b/>
          <w:u w:val="single"/>
        </w:rPr>
        <w:t>or HTTPS</w:t>
      </w:r>
      <w:r w:rsidRPr="00F159F1">
        <w:t xml:space="preserve"> transport mechanism</w:t>
      </w:r>
      <w:r w:rsidRPr="00F159F1">
        <w:rPr>
          <w:b/>
          <w:u w:val="single"/>
        </w:rPr>
        <w:t xml:space="preserve"> </w:t>
      </w:r>
      <w:r w:rsidRPr="00F159F1">
        <w:t>is recommended because the audit event messages often contain PHI or other sensitive information. See Section 3.20.4.1.2.1.</w:t>
      </w:r>
    </w:p>
    <w:p w14:paraId="18E59FF1" w14:textId="77777777" w:rsidR="00E23BD7" w:rsidRPr="00F159F1" w:rsidRDefault="00E23BD7" w:rsidP="00E23BD7">
      <w:r w:rsidRPr="00F159F1">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F159F1" w:rsidRDefault="00E23BD7" w:rsidP="00E23BD7">
      <w:r w:rsidRPr="00F159F1">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F159F1" w:rsidRDefault="00E23BD7" w:rsidP="00E23BD7">
      <w:r w:rsidRPr="00F159F1">
        <w:t xml:space="preserve">The Audit Record Repository is required to generate audit event messages for various kinds of use of the data store and configuration changes. This is specified in Section 3.20.4.1.1. </w:t>
      </w:r>
    </w:p>
    <w:p w14:paraId="3A9A293E" w14:textId="0E4511E0" w:rsidR="00E23BD7" w:rsidRPr="00F159F1" w:rsidRDefault="00E93323" w:rsidP="00E23BD7">
      <w:pPr>
        <w:pStyle w:val="BodyText"/>
        <w:rPr>
          <w:b/>
          <w:bCs/>
          <w:u w:val="single"/>
        </w:rPr>
      </w:pPr>
      <w:r w:rsidRPr="00F159F1">
        <w:rPr>
          <w:b/>
          <w:bCs/>
          <w:u w:val="single"/>
        </w:rPr>
        <w:t xml:space="preserve">If the AuditEvent Message Option is supported on the Audit Record Repository, update, delete and patch interaction of AuditEvent </w:t>
      </w:r>
      <w:r w:rsidR="00E40388" w:rsidRPr="00F159F1">
        <w:rPr>
          <w:b/>
          <w:bCs/>
          <w:u w:val="single"/>
        </w:rPr>
        <w:t>R</w:t>
      </w:r>
      <w:r w:rsidRPr="00F159F1">
        <w:rPr>
          <w:b/>
          <w:bCs/>
          <w:u w:val="single"/>
        </w:rPr>
        <w:t>esources should be managed by local policies.</w:t>
      </w:r>
    </w:p>
    <w:p w14:paraId="43B8E609" w14:textId="30577AF6" w:rsidR="00C61521" w:rsidRPr="00F159F1" w:rsidRDefault="00C61521" w:rsidP="003026B7">
      <w:pPr>
        <w:pStyle w:val="PartTitle"/>
      </w:pPr>
      <w:bookmarkStart w:id="148" w:name="_Toc16703890"/>
      <w:r w:rsidRPr="00F159F1">
        <w:lastRenderedPageBreak/>
        <w:t>Volume 2c – Transactions</w:t>
      </w:r>
      <w:r w:rsidR="0019227C">
        <w:t xml:space="preserve"> (cont.)</w:t>
      </w:r>
      <w:bookmarkEnd w:id="148"/>
    </w:p>
    <w:p w14:paraId="509B59CE" w14:textId="77777777" w:rsidR="00C61521" w:rsidRPr="00F159F1" w:rsidRDefault="00C61521" w:rsidP="00D1169E">
      <w:pPr>
        <w:pStyle w:val="EditorInstructions"/>
      </w:pPr>
      <w:bookmarkStart w:id="149" w:name="_Toc336000611"/>
      <w:bookmarkStart w:id="150" w:name="_MON_1372750193"/>
      <w:bookmarkStart w:id="151" w:name="_MON_1372750291"/>
      <w:bookmarkStart w:id="152" w:name="_Toc237186001"/>
      <w:bookmarkStart w:id="153" w:name="_Toc301463329"/>
      <w:bookmarkStart w:id="154" w:name="Link01E7EEC0"/>
      <w:bookmarkStart w:id="155" w:name="Link01E7E198"/>
      <w:bookmarkStart w:id="156" w:name="Link01E7E080"/>
      <w:bookmarkStart w:id="157" w:name="Link03C1CD48"/>
      <w:bookmarkStart w:id="158" w:name="Link01AE42B8"/>
      <w:bookmarkStart w:id="159" w:name="Link03B08658"/>
      <w:bookmarkStart w:id="160" w:name="Link03B03D80"/>
      <w:bookmarkStart w:id="161" w:name="Link03B08308"/>
      <w:bookmarkStart w:id="162" w:name="Link03B0A5F8"/>
      <w:bookmarkStart w:id="163" w:name="Link01E4A530"/>
      <w:bookmarkStart w:id="164" w:name="Link03B03F60"/>
      <w:bookmarkStart w:id="165" w:name="Link03B08B50"/>
      <w:bookmarkStart w:id="166" w:name="Link01E22080"/>
      <w:bookmarkStart w:id="167" w:name="Link03B06510"/>
      <w:bookmarkStart w:id="168" w:name="Link03B090C0"/>
      <w:bookmarkStart w:id="169" w:name="Link01AE7EC8"/>
      <w:bookmarkStart w:id="170" w:name="Link01E03B60"/>
      <w:bookmarkStart w:id="171" w:name="Link03B08FF8"/>
      <w:bookmarkStart w:id="172" w:name="Link03B08DF0"/>
      <w:bookmarkStart w:id="173" w:name="Link01E7DD00"/>
      <w:bookmarkStart w:id="174" w:name="Link01E7DB38"/>
      <w:bookmarkStart w:id="175" w:name="Link03B08800"/>
      <w:bookmarkStart w:id="176" w:name="Link03B006E8"/>
      <w:bookmarkStart w:id="177" w:name="Link03C41A58"/>
      <w:bookmarkStart w:id="178" w:name="Link03B03998"/>
      <w:bookmarkStart w:id="179" w:name="Link03B09EA0"/>
      <w:bookmarkStart w:id="180" w:name="Link01E4A968"/>
      <w:bookmarkStart w:id="181" w:name="Link03B03C10"/>
      <w:bookmarkStart w:id="182" w:name="Link03B02980"/>
      <w:bookmarkStart w:id="183" w:name="Link03B02330"/>
      <w:bookmarkStart w:id="184" w:name="Link03B07C50"/>
      <w:bookmarkStart w:id="185" w:name="Link03C4A5A8"/>
      <w:bookmarkStart w:id="186" w:name="Link01E509B8"/>
      <w:bookmarkStart w:id="187" w:name="Link03B09350"/>
      <w:bookmarkStart w:id="188" w:name="Link01E6DE60"/>
      <w:bookmarkStart w:id="189" w:name="Link03B0C558"/>
      <w:bookmarkStart w:id="190" w:name="Link01E7FBB8"/>
      <w:bookmarkStart w:id="191" w:name="Link01E7F350"/>
      <w:bookmarkStart w:id="192" w:name="Link01E1FF88"/>
      <w:bookmarkStart w:id="193" w:name="Link03B07DC8"/>
      <w:bookmarkStart w:id="194" w:name="Link03B02E40"/>
      <w:bookmarkStart w:id="195" w:name="Link03B079C8"/>
      <w:bookmarkStart w:id="196" w:name="Link03B04240"/>
      <w:bookmarkStart w:id="197" w:name="Link03B04140"/>
      <w:bookmarkStart w:id="198" w:name="_Toc75083611"/>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F159F1">
        <w:t xml:space="preserve">Editor: Add </w:t>
      </w:r>
      <w:r w:rsidRPr="00F159F1">
        <w:rPr>
          <w:b/>
          <w:bCs/>
        </w:rPr>
        <w:t>new</w:t>
      </w:r>
      <w:r w:rsidRPr="00F159F1">
        <w:t xml:space="preserve"> Section 3.81 </w:t>
      </w:r>
      <w:bookmarkEnd w:id="198"/>
      <w:r w:rsidRPr="00F159F1">
        <w:t>Retrieve ATNA Audit Event and 3.82 Retrieve Syslog Event to Volume 2c</w:t>
      </w:r>
    </w:p>
    <w:p w14:paraId="72D102F5" w14:textId="77777777" w:rsidR="00C61521" w:rsidRPr="00F159F1" w:rsidRDefault="00C61521" w:rsidP="00E83B50">
      <w:pPr>
        <w:pStyle w:val="BodyText"/>
      </w:pPr>
    </w:p>
    <w:p w14:paraId="576B6A03" w14:textId="77777777" w:rsidR="00C61521" w:rsidRPr="00F159F1" w:rsidRDefault="00C61521" w:rsidP="00E83B50">
      <w:pPr>
        <w:pStyle w:val="Heading2"/>
        <w:rPr>
          <w:noProof w:val="0"/>
        </w:rPr>
      </w:pPr>
      <w:bookmarkStart w:id="199" w:name="_Toc16703891"/>
      <w:r w:rsidRPr="00F159F1">
        <w:rPr>
          <w:noProof w:val="0"/>
        </w:rPr>
        <w:t>3.81 Retrieve ATNA Audit Event [ITI-81]</w:t>
      </w:r>
      <w:bookmarkEnd w:id="199"/>
    </w:p>
    <w:p w14:paraId="4ECEDC6A" w14:textId="12D25B92" w:rsidR="00C61521" w:rsidRPr="00F159F1" w:rsidRDefault="00C61521" w:rsidP="003030AE">
      <w:pPr>
        <w:pStyle w:val="BodyText"/>
      </w:pPr>
      <w:r w:rsidRPr="00F159F1">
        <w:t xml:space="preserve">This transaction supports the retrieval of ATNA audit </w:t>
      </w:r>
      <w:r w:rsidR="004D32FF" w:rsidRPr="00F159F1">
        <w:t xml:space="preserve">record </w:t>
      </w:r>
      <w:r w:rsidRPr="00F159F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F159F1">
        <w:t xml:space="preserve">the </w:t>
      </w:r>
      <w:r w:rsidRPr="00F159F1">
        <w:t>Record Audit Event</w:t>
      </w:r>
      <w:r w:rsidR="00E65B52" w:rsidRPr="00F159F1">
        <w:t xml:space="preserve"> [ITI-20] transaction</w:t>
      </w:r>
      <w:r w:rsidRPr="00F159F1">
        <w:t xml:space="preserve">. </w:t>
      </w:r>
    </w:p>
    <w:p w14:paraId="70EABADA" w14:textId="6706A4FB" w:rsidR="00C61521" w:rsidRPr="00F159F1" w:rsidRDefault="00C61521" w:rsidP="003030AE">
      <w:pPr>
        <w:pStyle w:val="BodyText"/>
      </w:pPr>
      <w:r w:rsidRPr="00F159F1">
        <w:t xml:space="preserve">This transaction is a profiling of a standard FHIR search of the </w:t>
      </w:r>
      <w:r w:rsidR="00535D19" w:rsidRPr="00F159F1">
        <w:t>A</w:t>
      </w:r>
      <w:r w:rsidRPr="00F159F1">
        <w:t>udit</w:t>
      </w:r>
      <w:r w:rsidR="00535D19" w:rsidRPr="00F159F1">
        <w:t>E</w:t>
      </w:r>
      <w:r w:rsidRPr="00F159F1">
        <w:t>vent</w:t>
      </w:r>
      <w:r w:rsidR="00535D19" w:rsidRPr="00F159F1">
        <w:t xml:space="preserve"> </w:t>
      </w:r>
      <w:r w:rsidR="0078573B" w:rsidRPr="00F159F1">
        <w:t>R</w:t>
      </w:r>
      <w:r w:rsidR="00535D19" w:rsidRPr="00F159F1">
        <w:t>esource</w:t>
      </w:r>
      <w:r w:rsidRPr="00F159F1">
        <w:t>.</w:t>
      </w:r>
      <w:r w:rsidR="00CA07AB" w:rsidRPr="00F159F1">
        <w:t xml:space="preserve"> </w:t>
      </w:r>
    </w:p>
    <w:p w14:paraId="780F300F" w14:textId="77777777" w:rsidR="00C61521" w:rsidRPr="00F159F1" w:rsidRDefault="00C61521" w:rsidP="00E83B50">
      <w:pPr>
        <w:pStyle w:val="Heading3"/>
        <w:rPr>
          <w:noProof w:val="0"/>
        </w:rPr>
      </w:pPr>
      <w:bookmarkStart w:id="200" w:name="_Toc16703892"/>
      <w:r w:rsidRPr="00F159F1">
        <w:rPr>
          <w:noProof w:val="0"/>
        </w:rPr>
        <w:t>3.81.1 Scope</w:t>
      </w:r>
      <w:bookmarkEnd w:id="200"/>
    </w:p>
    <w:p w14:paraId="79B39AD1" w14:textId="04F4209B" w:rsidR="00C61521" w:rsidRPr="00F159F1" w:rsidRDefault="00C61521" w:rsidP="008D693A">
      <w:pPr>
        <w:pStyle w:val="BodyText"/>
      </w:pPr>
      <w:r w:rsidRPr="00F159F1">
        <w:t xml:space="preserve">The Retrieve ATNA Audit Event transaction is used to search ATNA events recorded in an ATNA Audit Record Repository. The result of this retrieval is a FHIR bundle of AuditEvent </w:t>
      </w:r>
      <w:r w:rsidR="0078573B" w:rsidRPr="00F159F1">
        <w:t>R</w:t>
      </w:r>
      <w:r w:rsidRPr="00F159F1">
        <w:t xml:space="preserve">esources that match with a set of search parameters. </w:t>
      </w:r>
    </w:p>
    <w:p w14:paraId="7A474F5D" w14:textId="77777777" w:rsidR="00C61521" w:rsidRPr="00F159F1" w:rsidRDefault="00C61521" w:rsidP="00E83B50">
      <w:pPr>
        <w:pStyle w:val="Heading3"/>
        <w:rPr>
          <w:noProof w:val="0"/>
        </w:rPr>
      </w:pPr>
      <w:bookmarkStart w:id="201" w:name="_Toc16703893"/>
      <w:r w:rsidRPr="00F159F1">
        <w:rPr>
          <w:noProof w:val="0"/>
        </w:rPr>
        <w:t>3.81.2 Actor Roles</w:t>
      </w:r>
      <w:bookmarkEnd w:id="201"/>
    </w:p>
    <w:p w14:paraId="0BF95355" w14:textId="77777777" w:rsidR="00C61521" w:rsidRPr="00F159F1" w:rsidRDefault="00C61521" w:rsidP="003030AE">
      <w:pPr>
        <w:pStyle w:val="TableTitle"/>
      </w:pPr>
      <w:r w:rsidRPr="00F159F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F159F1" w14:paraId="0CA49F2C" w14:textId="77777777">
        <w:tc>
          <w:tcPr>
            <w:tcW w:w="1008" w:type="dxa"/>
          </w:tcPr>
          <w:p w14:paraId="76FEA06B" w14:textId="77777777" w:rsidR="00C61521" w:rsidRPr="00F159F1" w:rsidRDefault="00C61521" w:rsidP="003030AE">
            <w:pPr>
              <w:pStyle w:val="BodyText"/>
              <w:rPr>
                <w:b/>
                <w:szCs w:val="24"/>
              </w:rPr>
            </w:pPr>
            <w:r w:rsidRPr="00F159F1">
              <w:rPr>
                <w:b/>
                <w:szCs w:val="24"/>
              </w:rPr>
              <w:t>Actor:</w:t>
            </w:r>
          </w:p>
        </w:tc>
        <w:tc>
          <w:tcPr>
            <w:tcW w:w="8568" w:type="dxa"/>
          </w:tcPr>
          <w:p w14:paraId="215D2016" w14:textId="77777777" w:rsidR="00C61521" w:rsidRPr="00F159F1" w:rsidRDefault="00C61521" w:rsidP="003030AE">
            <w:pPr>
              <w:pStyle w:val="BodyText"/>
              <w:rPr>
                <w:szCs w:val="24"/>
              </w:rPr>
            </w:pPr>
            <w:r w:rsidRPr="00F159F1">
              <w:rPr>
                <w:szCs w:val="24"/>
              </w:rPr>
              <w:t>Audit Record Repository</w:t>
            </w:r>
          </w:p>
        </w:tc>
      </w:tr>
      <w:tr w:rsidR="00C61521" w:rsidRPr="00F159F1" w14:paraId="34B0D822" w14:textId="77777777">
        <w:tc>
          <w:tcPr>
            <w:tcW w:w="1008" w:type="dxa"/>
          </w:tcPr>
          <w:p w14:paraId="227B10C9" w14:textId="77777777" w:rsidR="00C61521" w:rsidRPr="00F159F1" w:rsidRDefault="00C61521" w:rsidP="003030AE">
            <w:pPr>
              <w:pStyle w:val="BodyText"/>
              <w:rPr>
                <w:b/>
                <w:szCs w:val="24"/>
              </w:rPr>
            </w:pPr>
            <w:r w:rsidRPr="00F159F1">
              <w:rPr>
                <w:b/>
                <w:szCs w:val="24"/>
              </w:rPr>
              <w:t>Role:</w:t>
            </w:r>
          </w:p>
        </w:tc>
        <w:tc>
          <w:tcPr>
            <w:tcW w:w="8568" w:type="dxa"/>
          </w:tcPr>
          <w:p w14:paraId="663FB287" w14:textId="77777777" w:rsidR="00C61521" w:rsidRPr="00F159F1" w:rsidRDefault="00C61521" w:rsidP="003030AE">
            <w:pPr>
              <w:pStyle w:val="BodyText"/>
              <w:rPr>
                <w:szCs w:val="24"/>
              </w:rPr>
            </w:pPr>
            <w:r w:rsidRPr="00F159F1">
              <w:rPr>
                <w:szCs w:val="24"/>
              </w:rPr>
              <w:t>Provides storage for ATNA audit events, and responds to queries for a portion of the stored records.</w:t>
            </w:r>
          </w:p>
        </w:tc>
      </w:tr>
      <w:tr w:rsidR="00C61521" w:rsidRPr="00F159F1" w14:paraId="367D1A7F" w14:textId="77777777">
        <w:tc>
          <w:tcPr>
            <w:tcW w:w="1008" w:type="dxa"/>
          </w:tcPr>
          <w:p w14:paraId="7F606A30" w14:textId="3EA007A3" w:rsidR="00C61521" w:rsidRPr="00F159F1" w:rsidRDefault="00C61521" w:rsidP="003030AE">
            <w:pPr>
              <w:pStyle w:val="BodyText"/>
              <w:rPr>
                <w:b/>
                <w:szCs w:val="24"/>
              </w:rPr>
            </w:pPr>
            <w:r w:rsidRPr="00F159F1">
              <w:rPr>
                <w:b/>
                <w:szCs w:val="24"/>
              </w:rPr>
              <w:t>Actor:</w:t>
            </w:r>
          </w:p>
        </w:tc>
        <w:tc>
          <w:tcPr>
            <w:tcW w:w="8568" w:type="dxa"/>
          </w:tcPr>
          <w:p w14:paraId="30D6AB79" w14:textId="77777777" w:rsidR="00C61521" w:rsidRPr="00F159F1" w:rsidRDefault="00C61521" w:rsidP="003030AE">
            <w:pPr>
              <w:pStyle w:val="BodyText"/>
              <w:rPr>
                <w:szCs w:val="24"/>
              </w:rPr>
            </w:pPr>
            <w:r w:rsidRPr="00F159F1">
              <w:rPr>
                <w:szCs w:val="24"/>
              </w:rPr>
              <w:t>Audit Consumer</w:t>
            </w:r>
          </w:p>
        </w:tc>
      </w:tr>
      <w:tr w:rsidR="00C61521" w:rsidRPr="00F159F1" w14:paraId="3C80E0D9" w14:textId="77777777">
        <w:tc>
          <w:tcPr>
            <w:tcW w:w="1008" w:type="dxa"/>
          </w:tcPr>
          <w:p w14:paraId="786E564C" w14:textId="77777777" w:rsidR="00C61521" w:rsidRPr="00F159F1" w:rsidRDefault="00C61521" w:rsidP="003030AE">
            <w:pPr>
              <w:pStyle w:val="BodyText"/>
              <w:rPr>
                <w:b/>
                <w:szCs w:val="24"/>
              </w:rPr>
            </w:pPr>
            <w:r w:rsidRPr="00F159F1">
              <w:rPr>
                <w:b/>
                <w:szCs w:val="24"/>
              </w:rPr>
              <w:t>Role:</w:t>
            </w:r>
          </w:p>
        </w:tc>
        <w:tc>
          <w:tcPr>
            <w:tcW w:w="8568" w:type="dxa"/>
          </w:tcPr>
          <w:p w14:paraId="3BF18B7C" w14:textId="017D9E89" w:rsidR="00C61521" w:rsidRPr="00F159F1" w:rsidRDefault="00C61521" w:rsidP="003030AE">
            <w:pPr>
              <w:pStyle w:val="BodyText"/>
              <w:rPr>
                <w:szCs w:val="24"/>
              </w:rPr>
            </w:pPr>
            <w:r w:rsidRPr="00F159F1">
              <w:rPr>
                <w:szCs w:val="24"/>
              </w:rPr>
              <w:t>Queries for ATNA audit records.</w:t>
            </w:r>
          </w:p>
        </w:tc>
      </w:tr>
    </w:tbl>
    <w:p w14:paraId="373EC5A4" w14:textId="77777777" w:rsidR="00C61521" w:rsidRPr="00F159F1" w:rsidRDefault="00C61521" w:rsidP="00E83B50">
      <w:pPr>
        <w:pStyle w:val="BodyText"/>
      </w:pPr>
    </w:p>
    <w:p w14:paraId="7E30F220" w14:textId="77777777" w:rsidR="00C61521" w:rsidRPr="00F159F1" w:rsidRDefault="00C61521" w:rsidP="00E83B50">
      <w:pPr>
        <w:pStyle w:val="Heading3"/>
        <w:rPr>
          <w:noProof w:val="0"/>
        </w:rPr>
      </w:pPr>
      <w:bookmarkStart w:id="202" w:name="_Toc16703894"/>
      <w:r w:rsidRPr="00F159F1">
        <w:rPr>
          <w:noProof w:val="0"/>
        </w:rPr>
        <w:t>3.81.3 Referenced Standards</w:t>
      </w:r>
      <w:bookmarkEnd w:id="202"/>
    </w:p>
    <w:p w14:paraId="36C5B5C1" w14:textId="19B17D91" w:rsidR="00C61521" w:rsidRPr="00F159F1" w:rsidRDefault="00C61521" w:rsidP="003030AE">
      <w:pPr>
        <w:pStyle w:val="BodyText"/>
      </w:pPr>
      <w:r w:rsidRPr="00F159F1">
        <w:t>RFC2616</w:t>
      </w:r>
      <w:r w:rsidRPr="00F159F1">
        <w:tab/>
      </w:r>
      <w:r w:rsidRPr="00F159F1">
        <w:tab/>
        <w:t>IETF Hypertext Transfer Protocol –</w:t>
      </w:r>
      <w:r w:rsidR="00E65B52" w:rsidRPr="00F159F1">
        <w:t xml:space="preserve"> </w:t>
      </w:r>
      <w:r w:rsidRPr="00F159F1">
        <w:t>HTTP/1.1</w:t>
      </w:r>
    </w:p>
    <w:p w14:paraId="59DA77F7" w14:textId="44D81F71" w:rsidR="00C61521" w:rsidRPr="00F159F1" w:rsidRDefault="00C61521" w:rsidP="003030AE">
      <w:pPr>
        <w:pStyle w:val="BodyText"/>
      </w:pPr>
      <w:r w:rsidRPr="00F159F1">
        <w:t>RFC4627</w:t>
      </w:r>
      <w:r w:rsidRPr="00F159F1">
        <w:tab/>
      </w:r>
      <w:r w:rsidRPr="00F159F1">
        <w:tab/>
        <w:t>The application/json Media Type for JavaScript Object Notation (JSON)</w:t>
      </w:r>
    </w:p>
    <w:p w14:paraId="2D392A2E" w14:textId="323AFC15" w:rsidR="00C61521" w:rsidRPr="00F159F1" w:rsidRDefault="00C61521" w:rsidP="003030AE">
      <w:pPr>
        <w:pStyle w:val="BodyText"/>
      </w:pPr>
      <w:r w:rsidRPr="00F159F1">
        <w:t>RFC6585</w:t>
      </w:r>
      <w:r w:rsidRPr="00F159F1">
        <w:tab/>
      </w:r>
      <w:r w:rsidRPr="00F159F1">
        <w:tab/>
        <w:t>IETF Additional HTTP Status Codes</w:t>
      </w:r>
    </w:p>
    <w:p w14:paraId="0513EC53" w14:textId="4D0AEFF6" w:rsidR="00C61521" w:rsidRPr="00F159F1" w:rsidRDefault="00C61521" w:rsidP="003030AE">
      <w:pPr>
        <w:pStyle w:val="BodyText"/>
      </w:pPr>
      <w:r w:rsidRPr="00F159F1">
        <w:t>RFC5424</w:t>
      </w:r>
      <w:r w:rsidRPr="00F159F1">
        <w:tab/>
      </w:r>
      <w:r w:rsidRPr="00F159F1">
        <w:tab/>
        <w:t>The Syslog Protocol</w:t>
      </w:r>
    </w:p>
    <w:p w14:paraId="685DD5CF" w14:textId="3C403CFB" w:rsidR="00C61521" w:rsidRPr="00F159F1" w:rsidRDefault="00C61521" w:rsidP="003030AE">
      <w:pPr>
        <w:pStyle w:val="BodyText"/>
      </w:pPr>
      <w:r w:rsidRPr="00F159F1">
        <w:t>RFC3339</w:t>
      </w:r>
      <w:r w:rsidRPr="00F159F1">
        <w:tab/>
      </w:r>
      <w:r w:rsidRPr="00F159F1">
        <w:tab/>
        <w:t>Date and Time on the Internet: Timestamps</w:t>
      </w:r>
    </w:p>
    <w:p w14:paraId="72E06619" w14:textId="44B302DE" w:rsidR="00582FEB" w:rsidRPr="00F159F1" w:rsidRDefault="00582FEB" w:rsidP="00204712">
      <w:pPr>
        <w:pStyle w:val="BodyText"/>
      </w:pPr>
      <w:r w:rsidRPr="00F159F1">
        <w:t>HL7 FHIR</w:t>
      </w:r>
      <w:r w:rsidRPr="00F159F1">
        <w:tab/>
      </w:r>
      <w:r w:rsidR="00E65B52" w:rsidRPr="00F159F1">
        <w:tab/>
      </w:r>
      <w:r w:rsidR="009B0310" w:rsidRPr="00F159F1">
        <w:t>Release 4</w:t>
      </w:r>
      <w:r w:rsidRPr="00F159F1">
        <w:tab/>
        <w:t xml:space="preserve"> </w:t>
      </w:r>
      <w:hyperlink r:id="rId45" w:history="1">
        <w:r w:rsidR="009B0310" w:rsidRPr="00F159F1">
          <w:rPr>
            <w:rStyle w:val="Hyperlink"/>
          </w:rPr>
          <w:t>http://hl7.org/fhir/R4/index.html</w:t>
        </w:r>
      </w:hyperlink>
    </w:p>
    <w:p w14:paraId="645E5755" w14:textId="2EE9BC26" w:rsidR="00C61521" w:rsidRPr="00F159F1" w:rsidRDefault="00C61521" w:rsidP="00E83B50">
      <w:pPr>
        <w:pStyle w:val="Heading3"/>
        <w:rPr>
          <w:noProof w:val="0"/>
        </w:rPr>
      </w:pPr>
      <w:bookmarkStart w:id="203" w:name="_Toc16703895"/>
      <w:r w:rsidRPr="00F159F1">
        <w:rPr>
          <w:noProof w:val="0"/>
        </w:rPr>
        <w:lastRenderedPageBreak/>
        <w:t xml:space="preserve">3.81.4 </w:t>
      </w:r>
      <w:r w:rsidR="00346DAF" w:rsidRPr="00F159F1">
        <w:rPr>
          <w:noProof w:val="0"/>
        </w:rPr>
        <w:t>Messages</w:t>
      </w:r>
      <w:bookmarkEnd w:id="203"/>
    </w:p>
    <w:p w14:paraId="1249328C" w14:textId="77777777" w:rsidR="00C61521" w:rsidRPr="00F159F1" w:rsidRDefault="00960356" w:rsidP="00360913">
      <w:pPr>
        <w:pStyle w:val="BodyText"/>
      </w:pPr>
      <w:r w:rsidRPr="00F159F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6A1657" w:rsidRPr="007C1AAC" w:rsidRDefault="006A1657"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6A1657" w:rsidRPr="00360913" w:rsidRDefault="006A1657"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6A1657" w:rsidRDefault="006A1657"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6A1657" w:rsidRPr="007C1AAC" w:rsidRDefault="006A1657"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6A1657" w:rsidRPr="00360913" w:rsidRDefault="006A1657"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6A1657" w:rsidRPr="007C1AAC" w:rsidRDefault="006A1657"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6A1657" w:rsidRPr="00360913" w:rsidRDefault="006A1657"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6A1657" w:rsidRDefault="006A1657"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6A1657" w:rsidRPr="007C1AAC" w:rsidRDefault="006A1657"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6A1657" w:rsidRPr="00360913" w:rsidRDefault="006A1657"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F159F1" w:rsidRDefault="00874604" w:rsidP="00F83445">
      <w:pPr>
        <w:pStyle w:val="FigureTitle"/>
      </w:pPr>
      <w:r>
        <w:t>Figure 3.81.4-1: Interaction Diagram</w:t>
      </w:r>
    </w:p>
    <w:p w14:paraId="284FFB24" w14:textId="77777777" w:rsidR="00C61521" w:rsidRPr="00F159F1" w:rsidRDefault="00C61521" w:rsidP="00C03CC6">
      <w:pPr>
        <w:pStyle w:val="Heading4"/>
        <w:rPr>
          <w:noProof w:val="0"/>
        </w:rPr>
      </w:pPr>
      <w:bookmarkStart w:id="204" w:name="_Toc16703896"/>
      <w:r w:rsidRPr="00F159F1">
        <w:rPr>
          <w:noProof w:val="0"/>
        </w:rPr>
        <w:t>3.81.4.1 Retrieve ATNA Audit Events Message</w:t>
      </w:r>
      <w:bookmarkEnd w:id="204"/>
    </w:p>
    <w:p w14:paraId="1F62666D" w14:textId="0ACB66B1" w:rsidR="00C61521" w:rsidRPr="00F159F1" w:rsidRDefault="00C61521" w:rsidP="00154E39">
      <w:pPr>
        <w:pStyle w:val="BodyText"/>
      </w:pPr>
      <w:r w:rsidRPr="00F159F1">
        <w:t>This is an HTTP GET parameterized search from an Audit Consumer to an Audit Record Repository</w:t>
      </w:r>
      <w:r w:rsidR="00444F11" w:rsidRPr="00F159F1">
        <w:t xml:space="preserve">. The Audit Record </w:t>
      </w:r>
      <w:r w:rsidR="00F6357D" w:rsidRPr="00F159F1">
        <w:t>Repository has</w:t>
      </w:r>
      <w:r w:rsidRPr="00F159F1">
        <w:t xml:space="preserve"> stored ATNA audit </w:t>
      </w:r>
      <w:r w:rsidR="004D32FF" w:rsidRPr="00F159F1">
        <w:t xml:space="preserve">records </w:t>
      </w:r>
      <w:r w:rsidRPr="00F159F1">
        <w:t xml:space="preserve">received via Record Audit Event </w:t>
      </w:r>
      <w:r w:rsidR="00E40388" w:rsidRPr="00F159F1">
        <w:t xml:space="preserve">[ITI-20] </w:t>
      </w:r>
      <w:r w:rsidRPr="00F159F1">
        <w:t>transactions. Those messages</w:t>
      </w:r>
      <w:r w:rsidR="00444F11" w:rsidRPr="00F159F1">
        <w:t>,</w:t>
      </w:r>
      <w:r w:rsidRPr="00F159F1">
        <w:t xml:space="preserve"> </w:t>
      </w:r>
      <w:r w:rsidR="00444F11" w:rsidRPr="00F159F1">
        <w:t xml:space="preserve">which </w:t>
      </w:r>
      <w:r w:rsidRPr="00F159F1">
        <w:t>are stored within a data</w:t>
      </w:r>
      <w:r w:rsidR="00073D4D" w:rsidRPr="00F159F1">
        <w:t>-</w:t>
      </w:r>
      <w:r w:rsidRPr="00F159F1">
        <w:t>store</w:t>
      </w:r>
      <w:r w:rsidR="00444F11" w:rsidRPr="00F159F1">
        <w:t>,</w:t>
      </w:r>
      <w:r w:rsidRPr="00F159F1">
        <w:t xml:space="preserve"> can be retrieved in accordance </w:t>
      </w:r>
      <w:r w:rsidR="00444F11" w:rsidRPr="00F159F1">
        <w:t xml:space="preserve">with </w:t>
      </w:r>
      <w:r w:rsidRPr="00F159F1">
        <w:t>specific search parameters.</w:t>
      </w:r>
    </w:p>
    <w:p w14:paraId="1D002EFA" w14:textId="77777777" w:rsidR="00C61521" w:rsidRPr="00F159F1" w:rsidRDefault="00C61521" w:rsidP="00C03CC6">
      <w:pPr>
        <w:pStyle w:val="Heading5"/>
        <w:rPr>
          <w:noProof w:val="0"/>
        </w:rPr>
      </w:pPr>
      <w:bookmarkStart w:id="205" w:name="_Toc16703897"/>
      <w:r w:rsidRPr="00F159F1">
        <w:rPr>
          <w:noProof w:val="0"/>
        </w:rPr>
        <w:t>3.81.4.1.1 Trigger Events</w:t>
      </w:r>
      <w:bookmarkEnd w:id="205"/>
    </w:p>
    <w:p w14:paraId="2B16FC52" w14:textId="6A132850" w:rsidR="00C61521" w:rsidRPr="00F159F1" w:rsidRDefault="00C61521" w:rsidP="003030AE">
      <w:pPr>
        <w:pStyle w:val="BodyText"/>
      </w:pPr>
      <w:r w:rsidRPr="00F159F1">
        <w:t xml:space="preserve">The Audit Consumer sends a Retrieve ATNA Audit Events message when it needs </w:t>
      </w:r>
      <w:r w:rsidR="00DE17B2" w:rsidRPr="00F159F1">
        <w:t xml:space="preserve">to process or analyze </w:t>
      </w:r>
      <w:r w:rsidRPr="00F159F1">
        <w:t xml:space="preserve">ATNA audit </w:t>
      </w:r>
      <w:r w:rsidR="004D32FF" w:rsidRPr="00F159F1">
        <w:t>records</w:t>
      </w:r>
      <w:r w:rsidRPr="00F159F1">
        <w:t>.</w:t>
      </w:r>
    </w:p>
    <w:p w14:paraId="2BDAA4EA" w14:textId="77777777" w:rsidR="00C61521" w:rsidRPr="00F159F1" w:rsidRDefault="00C61521" w:rsidP="00C03CC6">
      <w:pPr>
        <w:pStyle w:val="Heading5"/>
        <w:rPr>
          <w:noProof w:val="0"/>
        </w:rPr>
      </w:pPr>
      <w:bookmarkStart w:id="206" w:name="_Toc16703898"/>
      <w:r w:rsidRPr="00F159F1">
        <w:rPr>
          <w:noProof w:val="0"/>
        </w:rPr>
        <w:t>3.81.4.1.2 Message Semantics</w:t>
      </w:r>
      <w:bookmarkEnd w:id="206"/>
    </w:p>
    <w:p w14:paraId="7DF577A6" w14:textId="20F339A0" w:rsidR="00C61521" w:rsidRPr="00623B77" w:rsidRDefault="00C61521" w:rsidP="00605A49">
      <w:pPr>
        <w:pStyle w:val="BodyText"/>
      </w:pPr>
      <w:r w:rsidRPr="00F159F1">
        <w:t xml:space="preserve">The Retrieve ATNA Audit Event message </w:t>
      </w:r>
      <w:r w:rsidR="00B758DA" w:rsidRPr="00F159F1">
        <w:t xml:space="preserve">shall be </w:t>
      </w:r>
      <w:r w:rsidRPr="00F159F1">
        <w:t>an HTTP GET request sent to the Audit Record Repository.</w:t>
      </w:r>
      <w:r w:rsidR="00876AD5" w:rsidRPr="00F159F1">
        <w:t xml:space="preserve"> </w:t>
      </w:r>
      <w:r w:rsidR="00922638" w:rsidRPr="00F83445">
        <w:t>This message is a FHIR search (see</w:t>
      </w:r>
      <w:r w:rsidR="00ED0140" w:rsidRPr="00F83445">
        <w:t xml:space="preserve"> </w:t>
      </w:r>
      <w:hyperlink r:id="rId46" w:history="1">
        <w:r w:rsidR="009B0310" w:rsidRPr="00F159F1">
          <w:rPr>
            <w:rStyle w:val="Hyperlink"/>
          </w:rPr>
          <w:t>http://hl7.org/fhir/R4/search.html</w:t>
        </w:r>
      </w:hyperlink>
      <w:r w:rsidR="00922638" w:rsidRPr="00F83445">
        <w:t>) on AuditEvent Resources</w:t>
      </w:r>
      <w:r w:rsidR="003870FA" w:rsidRPr="00F83445">
        <w:t xml:space="preserve"> (</w:t>
      </w:r>
      <w:r w:rsidR="00D46ED3" w:rsidRPr="00F83445">
        <w:t xml:space="preserve">see </w:t>
      </w:r>
      <w:hyperlink r:id="rId47" w:history="1">
        <w:r w:rsidR="009B0310" w:rsidRPr="00F159F1">
          <w:rPr>
            <w:rStyle w:val="Hyperlink"/>
          </w:rPr>
          <w:t>http://hl7.org/fhir/R4/auditevent.html</w:t>
        </w:r>
      </w:hyperlink>
      <w:r w:rsidR="003870FA" w:rsidRPr="00F83445">
        <w:t>)</w:t>
      </w:r>
      <w:r w:rsidR="00922638" w:rsidRPr="00F83445">
        <w:t>.</w:t>
      </w:r>
      <w:r w:rsidRPr="00623B77">
        <w:t xml:space="preserve"> This “search” target is formatted as:</w:t>
      </w:r>
    </w:p>
    <w:p w14:paraId="4CFC28EB" w14:textId="6110AED9" w:rsidR="00C61521" w:rsidRPr="00F159F1" w:rsidRDefault="00C61521" w:rsidP="007A7438">
      <w:pPr>
        <w:pStyle w:val="BodyText"/>
        <w:rPr>
          <w:b/>
          <w:iCs/>
        </w:rPr>
      </w:pPr>
      <w:r w:rsidRPr="00F159F1">
        <w:rPr>
          <w:b/>
          <w:iCs/>
        </w:rPr>
        <w:t>&lt;scheme&gt;://&lt;authority&gt;/&lt;path&gt;/AuditEvent?date=ge[start-time]&amp;date=le[stop-time]&amp;&lt;query&gt;</w:t>
      </w:r>
    </w:p>
    <w:p w14:paraId="00BAA4E7" w14:textId="77777777" w:rsidR="00C61521" w:rsidRPr="00F159F1" w:rsidRDefault="00C61521" w:rsidP="007A7438">
      <w:pPr>
        <w:pStyle w:val="BodyText"/>
      </w:pPr>
      <w:r w:rsidRPr="00F159F1">
        <w:t>where:</w:t>
      </w:r>
    </w:p>
    <w:p w14:paraId="1354EA1E" w14:textId="49410BFE" w:rsidR="00C61521" w:rsidRPr="00F159F1" w:rsidRDefault="00C61521" w:rsidP="008671F5">
      <w:pPr>
        <w:pStyle w:val="ListBullet2"/>
        <w:numPr>
          <w:ilvl w:val="0"/>
          <w:numId w:val="25"/>
        </w:numPr>
      </w:pPr>
      <w:r w:rsidRPr="00F159F1">
        <w:rPr>
          <w:b/>
        </w:rPr>
        <w:t>&lt;scheme&gt;</w:t>
      </w:r>
      <w:r w:rsidRPr="00F159F1">
        <w:t xml:space="preserve"> shall be either http or https. The use of http or https is a policy decision, but https is usually appropriate due to confidentiality of ATNA audit </w:t>
      </w:r>
      <w:r w:rsidR="004D32FF" w:rsidRPr="00F159F1">
        <w:t xml:space="preserve">record </w:t>
      </w:r>
      <w:r w:rsidR="003622F7" w:rsidRPr="00F159F1">
        <w:t>content</w:t>
      </w:r>
      <w:r w:rsidRPr="00F159F1">
        <w:t xml:space="preserve">;  </w:t>
      </w:r>
    </w:p>
    <w:p w14:paraId="3BA63D38" w14:textId="5F75FE2A" w:rsidR="00C61521" w:rsidRPr="00F159F1" w:rsidRDefault="00C61521" w:rsidP="008671F5">
      <w:pPr>
        <w:pStyle w:val="ListBullet2"/>
        <w:numPr>
          <w:ilvl w:val="0"/>
          <w:numId w:val="25"/>
        </w:numPr>
      </w:pPr>
      <w:r w:rsidRPr="00F159F1">
        <w:rPr>
          <w:b/>
        </w:rPr>
        <w:t>&lt;authority&gt;</w:t>
      </w:r>
      <w:r w:rsidRPr="00F159F1">
        <w:t xml:space="preserve"> shall be represented as a host (either IP address or DNS name) followed optionally by a </w:t>
      </w:r>
      <w:r w:rsidR="003622F7" w:rsidRPr="00F159F1">
        <w:t xml:space="preserve">colon and </w:t>
      </w:r>
      <w:r w:rsidRPr="00F159F1">
        <w:t>port</w:t>
      </w:r>
      <w:r w:rsidR="003622F7" w:rsidRPr="00F159F1">
        <w:t xml:space="preserve"> number</w:t>
      </w:r>
      <w:r w:rsidRPr="00F159F1">
        <w:t>.</w:t>
      </w:r>
    </w:p>
    <w:p w14:paraId="738754C9" w14:textId="4CA48ADE" w:rsidR="00C61521" w:rsidRPr="00F159F1" w:rsidRDefault="00C61521" w:rsidP="008671F5">
      <w:pPr>
        <w:pStyle w:val="ListBullet2"/>
        <w:numPr>
          <w:ilvl w:val="0"/>
          <w:numId w:val="25"/>
        </w:numPr>
      </w:pPr>
      <w:r w:rsidRPr="00F159F1">
        <w:lastRenderedPageBreak/>
        <w:t xml:space="preserve">The Audit Record Repository may use </w:t>
      </w:r>
      <w:r w:rsidRPr="00F159F1">
        <w:rPr>
          <w:b/>
        </w:rPr>
        <w:t xml:space="preserve">&lt;path&gt; </w:t>
      </w:r>
      <w:r w:rsidRPr="00F159F1">
        <w:t xml:space="preserve">to segregate the </w:t>
      </w:r>
      <w:r w:rsidR="008515FF" w:rsidRPr="00F159F1">
        <w:t xml:space="preserve">HTTP search </w:t>
      </w:r>
      <w:r w:rsidRPr="00F159F1">
        <w:t>service</w:t>
      </w:r>
      <w:r w:rsidR="008515FF" w:rsidRPr="00F159F1">
        <w:t xml:space="preserve"> for AuditEvent</w:t>
      </w:r>
      <w:r w:rsidRPr="00F159F1">
        <w:t xml:space="preserve"> implementation from other REST-based services.</w:t>
      </w:r>
    </w:p>
    <w:p w14:paraId="29CC9776" w14:textId="2987EFF5" w:rsidR="00C61521" w:rsidRPr="00F159F1" w:rsidRDefault="009B05B2" w:rsidP="008671F5">
      <w:pPr>
        <w:pStyle w:val="ListBullet2"/>
        <w:numPr>
          <w:ilvl w:val="0"/>
          <w:numId w:val="25"/>
        </w:numPr>
      </w:pPr>
      <w:r w:rsidRPr="00F159F1">
        <w:rPr>
          <w:bCs/>
        </w:rPr>
        <w:t xml:space="preserve">At least one </w:t>
      </w:r>
      <w:r w:rsidR="00C61521" w:rsidRPr="00F159F1">
        <w:rPr>
          <w:b/>
          <w:bCs/>
        </w:rPr>
        <w:t>date</w:t>
      </w:r>
      <w:r w:rsidR="00C61521" w:rsidRPr="00F159F1">
        <w:t xml:space="preserve"> search parameter</w:t>
      </w:r>
      <w:r w:rsidR="00BA5593" w:rsidRPr="00F159F1">
        <w:t xml:space="preserve"> is required.</w:t>
      </w:r>
      <w:r w:rsidR="00C61521" w:rsidRPr="00F159F1">
        <w:t xml:space="preserve"> See Section 3.81.4.1.2.1</w:t>
      </w:r>
      <w:r w:rsidR="003622F7" w:rsidRPr="00F159F1">
        <w:t>.</w:t>
      </w:r>
    </w:p>
    <w:p w14:paraId="28DB47D6" w14:textId="77777777" w:rsidR="00C61521" w:rsidRPr="00F159F1" w:rsidRDefault="00C61521" w:rsidP="008671F5">
      <w:pPr>
        <w:pStyle w:val="ListBullet2"/>
        <w:numPr>
          <w:ilvl w:val="0"/>
          <w:numId w:val="25"/>
        </w:numPr>
      </w:pPr>
      <w:r w:rsidRPr="00F159F1">
        <w:rPr>
          <w:b/>
        </w:rPr>
        <w:t>“&amp;”</w:t>
      </w:r>
      <w:r w:rsidRPr="00F159F1">
        <w:t xml:space="preserve"> is a conditional parameter that shall be present if </w:t>
      </w:r>
      <w:r w:rsidR="003622F7" w:rsidRPr="00F159F1">
        <w:t xml:space="preserve">the </w:t>
      </w:r>
      <w:r w:rsidRPr="00F159F1">
        <w:rPr>
          <w:b/>
        </w:rPr>
        <w:t>&lt;query&gt;</w:t>
      </w:r>
      <w:r w:rsidRPr="00F159F1">
        <w:t xml:space="preserve"> parameter is present. </w:t>
      </w:r>
    </w:p>
    <w:p w14:paraId="7F5F9888" w14:textId="7BC0A53A" w:rsidR="00C61521" w:rsidRPr="00F159F1" w:rsidRDefault="00C61521" w:rsidP="008671F5">
      <w:pPr>
        <w:pStyle w:val="ListBullet2"/>
        <w:numPr>
          <w:ilvl w:val="0"/>
          <w:numId w:val="25"/>
        </w:numPr>
      </w:pPr>
      <w:r w:rsidRPr="00F159F1">
        <w:rPr>
          <w:b/>
        </w:rPr>
        <w:t>&lt;query&gt;</w:t>
      </w:r>
      <w:r w:rsidRPr="00F159F1">
        <w:t>, if present, represents a series of encoded name-value pairs representing filters for the search. See Section 3.81.4.1.2.2.</w:t>
      </w:r>
    </w:p>
    <w:p w14:paraId="116B97AA" w14:textId="77777777" w:rsidR="00C61521" w:rsidRPr="00F159F1" w:rsidRDefault="00C61521" w:rsidP="00C03CC6">
      <w:pPr>
        <w:pStyle w:val="Heading6"/>
        <w:rPr>
          <w:noProof w:val="0"/>
        </w:rPr>
      </w:pPr>
      <w:bookmarkStart w:id="207" w:name="_Toc16703899"/>
      <w:r w:rsidRPr="00F159F1">
        <w:rPr>
          <w:noProof w:val="0"/>
        </w:rPr>
        <w:t>3.81.4.1.2.1</w:t>
      </w:r>
      <w:r w:rsidRPr="00F159F1">
        <w:rPr>
          <w:noProof w:val="0"/>
        </w:rPr>
        <w:tab/>
        <w:t>Date Search Parameters</w:t>
      </w:r>
      <w:bookmarkEnd w:id="207"/>
    </w:p>
    <w:p w14:paraId="67A60AC7" w14:textId="70AB2197" w:rsidR="00C61521" w:rsidRPr="00F159F1" w:rsidRDefault="00F218E1" w:rsidP="003030AE">
      <w:pPr>
        <w:pStyle w:val="BodyText"/>
        <w:rPr>
          <w:b/>
        </w:rPr>
      </w:pPr>
      <w:r w:rsidRPr="00F159F1">
        <w:t xml:space="preserve">The </w:t>
      </w:r>
      <w:r w:rsidRPr="00F159F1">
        <w:rPr>
          <w:b/>
          <w:bCs/>
        </w:rPr>
        <w:t xml:space="preserve">date </w:t>
      </w:r>
      <w:r w:rsidRPr="00F159F1">
        <w:t xml:space="preserve">parameter shall be used to specify an upper and/or lower bound for the search. </w:t>
      </w:r>
      <w:r w:rsidR="00DB2917" w:rsidRPr="00F159F1">
        <w:t xml:space="preserve">At least one </w:t>
      </w:r>
      <w:r w:rsidR="007B0B64" w:rsidRPr="00F159F1">
        <w:rPr>
          <w:b/>
          <w:bCs/>
        </w:rPr>
        <w:t xml:space="preserve">date </w:t>
      </w:r>
      <w:r w:rsidR="007B0B64" w:rsidRPr="00F159F1">
        <w:t xml:space="preserve">parameter shall be present. </w:t>
      </w:r>
      <w:r w:rsidR="00964910" w:rsidRPr="00F159F1">
        <w:t>T</w:t>
      </w:r>
      <w:r w:rsidR="00C61521" w:rsidRPr="00F159F1">
        <w:t xml:space="preserve">wo </w:t>
      </w:r>
      <w:r w:rsidR="00C61521" w:rsidRPr="00F159F1">
        <w:rPr>
          <w:b/>
        </w:rPr>
        <w:t xml:space="preserve">date </w:t>
      </w:r>
      <w:r w:rsidR="00C61521" w:rsidRPr="00F159F1">
        <w:t xml:space="preserve">parameters </w:t>
      </w:r>
      <w:r w:rsidR="00BA5593" w:rsidRPr="00F159F1">
        <w:t>are recommended</w:t>
      </w:r>
      <w:r w:rsidR="00C61521" w:rsidRPr="00F159F1">
        <w:t xml:space="preserve"> in every search by the Audit Consumer and shall be supported by the Audit Record Repository</w:t>
      </w:r>
      <w:r w:rsidR="00D20FCB" w:rsidRPr="00F159F1">
        <w:t xml:space="preserve"> in order to avoid</w:t>
      </w:r>
      <w:r w:rsidR="00437111" w:rsidRPr="00F159F1">
        <w:t xml:space="preserve"> overloading</w:t>
      </w:r>
      <w:r w:rsidR="007B0B64" w:rsidRPr="00F159F1">
        <w:t xml:space="preserve"> the Audit Consumer</w:t>
      </w:r>
      <w:r w:rsidR="00C61521" w:rsidRPr="00F159F1">
        <w:t>.</w:t>
      </w:r>
      <w:r w:rsidR="00BA5593" w:rsidRPr="00F159F1">
        <w:t xml:space="preserve"> </w:t>
      </w:r>
      <w:r w:rsidR="00C61521" w:rsidRPr="00F159F1">
        <w:t>These parameters allow</w:t>
      </w:r>
      <w:r w:rsidRPr="00F159F1">
        <w:t xml:space="preserve"> </w:t>
      </w:r>
      <w:r w:rsidR="00C61521" w:rsidRPr="00F159F1">
        <w:t xml:space="preserve">the Audit Consumer to specify the time frame of creation of audit </w:t>
      </w:r>
      <w:r w:rsidR="004D32FF" w:rsidRPr="00F159F1">
        <w:t xml:space="preserve">records </w:t>
      </w:r>
      <w:r w:rsidR="00C61521" w:rsidRPr="00F159F1">
        <w:t xml:space="preserve">of interest and enable the Audit Consumer to constrain the number of audit </w:t>
      </w:r>
      <w:r w:rsidR="004D32FF" w:rsidRPr="00F159F1">
        <w:t xml:space="preserve">records </w:t>
      </w:r>
      <w:r w:rsidR="00C61521" w:rsidRPr="00F159F1">
        <w:t xml:space="preserve">returned. </w:t>
      </w:r>
      <w:r w:rsidRPr="00F159F1">
        <w:t xml:space="preserve">The values for the </w:t>
      </w:r>
      <w:r w:rsidRPr="00F159F1">
        <w:rPr>
          <w:b/>
          <w:bCs/>
        </w:rPr>
        <w:t>date</w:t>
      </w:r>
      <w:r w:rsidRPr="00F159F1">
        <w:t xml:space="preserve"> search parameters</w:t>
      </w:r>
      <w:r w:rsidR="00C61521" w:rsidRPr="00F159F1">
        <w:t xml:space="preserve"> shall be in RFC3339 format.</w:t>
      </w:r>
    </w:p>
    <w:p w14:paraId="330DC63B" w14:textId="59886DCE" w:rsidR="00390641" w:rsidRPr="00F159F1" w:rsidRDefault="00C61521" w:rsidP="00204712">
      <w:pPr>
        <w:pStyle w:val="Note"/>
        <w:rPr>
          <w:rFonts w:eastAsia="SimSun"/>
          <w:lang w:eastAsia="zh-CN"/>
        </w:rPr>
      </w:pPr>
      <w:r w:rsidRPr="00F159F1">
        <w:t>Note: RFC3339 format is the format mandated by Syslog for time stamps and is a sub-set of the XML date-time data format used by FHIR.</w:t>
      </w:r>
    </w:p>
    <w:p w14:paraId="492E55B7" w14:textId="382F3D23" w:rsidR="00C61521" w:rsidRPr="00F159F1" w:rsidRDefault="00C61521" w:rsidP="003030AE">
      <w:pPr>
        <w:pStyle w:val="BodyText"/>
      </w:pPr>
      <w:r w:rsidRPr="00F159F1">
        <w:t xml:space="preserve">For example, to search AuditEvent </w:t>
      </w:r>
      <w:r w:rsidR="00E40388" w:rsidRPr="00F159F1">
        <w:t>R</w:t>
      </w:r>
      <w:r w:rsidRPr="00F159F1">
        <w:t>esources created during the whole day</w:t>
      </w:r>
      <w:r w:rsidR="003622F7" w:rsidRPr="00F159F1">
        <w:t xml:space="preserve"> of January </w:t>
      </w:r>
      <w:r w:rsidR="00D36576" w:rsidRPr="00F159F1">
        <w:t>5</w:t>
      </w:r>
      <w:r w:rsidR="003622F7" w:rsidRPr="00F159F1">
        <w:t>, 2013</w:t>
      </w:r>
      <w:r w:rsidRPr="00F159F1">
        <w:t>:</w:t>
      </w:r>
    </w:p>
    <w:p w14:paraId="119B174A" w14:textId="77777777" w:rsidR="00C61521" w:rsidRPr="00F159F1" w:rsidRDefault="00C61521" w:rsidP="003026C2">
      <w:pPr>
        <w:pStyle w:val="BodyText"/>
      </w:pPr>
    </w:p>
    <w:p w14:paraId="05D92224" w14:textId="1194EE0E" w:rsidR="00C61521" w:rsidRPr="00F159F1" w:rsidRDefault="00C61521" w:rsidP="007A7438">
      <w:pPr>
        <w:pStyle w:val="BodyText"/>
        <w:rPr>
          <w:rFonts w:ascii="Courier New" w:eastAsia="SimSun" w:hAnsi="Courier New" w:cs="Courier New"/>
          <w:sz w:val="20"/>
          <w:lang w:eastAsia="zh-CN"/>
        </w:rPr>
      </w:pPr>
      <w:r w:rsidRPr="00F159F1">
        <w:rPr>
          <w:rFonts w:ascii="Courier New" w:eastAsia="SimSun" w:hAnsi="Courier New" w:cs="Courier New"/>
          <w:sz w:val="20"/>
          <w:lang w:eastAsia="zh-CN"/>
        </w:rPr>
        <w:t>http://</w:t>
      </w:r>
      <w:r w:rsidR="00746D89" w:rsidRPr="00F159F1">
        <w:rPr>
          <w:rFonts w:ascii="Courier New" w:eastAsia="SimSun" w:hAnsi="Courier New" w:cs="Courier New"/>
          <w:sz w:val="20"/>
          <w:lang w:eastAsia="zh-CN"/>
        </w:rPr>
        <w:t>example.com</w:t>
      </w:r>
      <w:r w:rsidRPr="00F159F1">
        <w:rPr>
          <w:rFonts w:ascii="Courier New" w:eastAsia="SimSun" w:hAnsi="Courier New" w:cs="Courier New"/>
          <w:sz w:val="20"/>
          <w:lang w:eastAsia="zh-CN"/>
        </w:rPr>
        <w:t>/ARRservice/AuditEvent?date=ge2013-0</w:t>
      </w:r>
      <w:r w:rsidR="000D4338" w:rsidRPr="00F159F1">
        <w:rPr>
          <w:rFonts w:ascii="Courier New" w:eastAsia="SimSun" w:hAnsi="Courier New" w:cs="Courier New"/>
          <w:sz w:val="20"/>
          <w:lang w:eastAsia="zh-CN"/>
        </w:rPr>
        <w:t>1</w:t>
      </w:r>
      <w:r w:rsidRPr="00F159F1">
        <w:rPr>
          <w:rFonts w:ascii="Courier New" w:eastAsia="SimSun" w:hAnsi="Courier New" w:cs="Courier New"/>
          <w:sz w:val="20"/>
          <w:lang w:eastAsia="zh-CN"/>
        </w:rPr>
        <w:t>-</w:t>
      </w:r>
      <w:r w:rsidR="00D36576" w:rsidRPr="00F159F1">
        <w:rPr>
          <w:rFonts w:ascii="Courier New" w:eastAsia="SimSun" w:hAnsi="Courier New" w:cs="Courier New"/>
          <w:sz w:val="20"/>
          <w:lang w:eastAsia="zh-CN"/>
        </w:rPr>
        <w:t>05</w:t>
      </w:r>
      <w:r w:rsidRPr="00F159F1">
        <w:rPr>
          <w:rFonts w:ascii="Courier New" w:eastAsia="SimSun" w:hAnsi="Courier New" w:cs="Courier New"/>
          <w:sz w:val="20"/>
          <w:lang w:eastAsia="zh-CN"/>
        </w:rPr>
        <w:t>&amp;date=le2013-</w:t>
      </w:r>
      <w:r w:rsidR="00D36576" w:rsidRPr="00F159F1">
        <w:rPr>
          <w:rFonts w:ascii="Courier New" w:eastAsia="SimSun" w:hAnsi="Courier New" w:cs="Courier New"/>
          <w:sz w:val="20"/>
          <w:lang w:eastAsia="zh-CN"/>
        </w:rPr>
        <w:t>0</w:t>
      </w:r>
      <w:r w:rsidR="000D4338" w:rsidRPr="00F159F1">
        <w:rPr>
          <w:rFonts w:ascii="Courier New" w:eastAsia="SimSun" w:hAnsi="Courier New" w:cs="Courier New"/>
          <w:sz w:val="20"/>
          <w:lang w:eastAsia="zh-CN"/>
        </w:rPr>
        <w:t>1</w:t>
      </w:r>
      <w:r w:rsidRPr="00F159F1">
        <w:rPr>
          <w:rFonts w:ascii="Courier New" w:eastAsia="SimSun" w:hAnsi="Courier New" w:cs="Courier New"/>
          <w:sz w:val="20"/>
          <w:lang w:eastAsia="zh-CN"/>
        </w:rPr>
        <w:t>-</w:t>
      </w:r>
      <w:r w:rsidR="00C0160A" w:rsidRPr="00F159F1">
        <w:rPr>
          <w:rFonts w:ascii="Courier New" w:eastAsia="SimSun" w:hAnsi="Courier New" w:cs="Courier New"/>
          <w:sz w:val="20"/>
          <w:lang w:eastAsia="zh-CN"/>
        </w:rPr>
        <w:t>0</w:t>
      </w:r>
      <w:r w:rsidR="000D4338" w:rsidRPr="00F159F1">
        <w:rPr>
          <w:rFonts w:ascii="Courier New" w:eastAsia="SimSun" w:hAnsi="Courier New" w:cs="Courier New"/>
          <w:sz w:val="20"/>
          <w:lang w:eastAsia="zh-CN"/>
        </w:rPr>
        <w:t>5</w:t>
      </w:r>
    </w:p>
    <w:p w14:paraId="75FF71A7" w14:textId="77777777" w:rsidR="00C61521" w:rsidRPr="00F159F1" w:rsidRDefault="00C61521" w:rsidP="003026C2">
      <w:pPr>
        <w:pStyle w:val="BodyText"/>
      </w:pPr>
    </w:p>
    <w:p w14:paraId="63B804CF" w14:textId="2DF6636D" w:rsidR="00C61521" w:rsidRPr="00F159F1" w:rsidRDefault="00C61521" w:rsidP="003030AE">
      <w:pPr>
        <w:pStyle w:val="BodyText"/>
      </w:pPr>
      <w:r w:rsidRPr="00F159F1">
        <w:t xml:space="preserve">The Audit Record Repository shall apply matching criteria to AuditEvent </w:t>
      </w:r>
      <w:r w:rsidR="0078573B" w:rsidRPr="00F159F1">
        <w:t>R</w:t>
      </w:r>
      <w:r w:rsidRPr="00F159F1">
        <w:t xml:space="preserve">esources characterized by </w:t>
      </w:r>
      <w:r w:rsidRPr="00F159F1">
        <w:rPr>
          <w:rFonts w:ascii="Courier New" w:hAnsi="Courier New" w:cs="Courier New"/>
          <w:sz w:val="20"/>
        </w:rPr>
        <w:t>AuditEvent.</w:t>
      </w:r>
      <w:r w:rsidR="00981566" w:rsidRPr="00F159F1">
        <w:rPr>
          <w:rFonts w:ascii="Courier New" w:hAnsi="Courier New" w:cs="Courier New"/>
          <w:sz w:val="20"/>
        </w:rPr>
        <w:t>recorded</w:t>
      </w:r>
      <w:r w:rsidRPr="00F159F1">
        <w:t xml:space="preserve"> field valued within the time frame specified in the Request message. </w:t>
      </w:r>
    </w:p>
    <w:p w14:paraId="259D5DD4" w14:textId="5A3AEAD6" w:rsidR="00C61521" w:rsidRPr="00F159F1" w:rsidRDefault="00C61521" w:rsidP="003030AE">
      <w:pPr>
        <w:pStyle w:val="BodyText"/>
      </w:pPr>
      <w:r w:rsidRPr="00F159F1">
        <w:t xml:space="preserve">The Audit Record Repository shall apply other date matching criteria following rules defined by FHIR </w:t>
      </w:r>
      <w:r w:rsidR="00981566" w:rsidRPr="00F159F1">
        <w:t>specification</w:t>
      </w:r>
      <w:r w:rsidRPr="00F159F1">
        <w:t xml:space="preserve"> (</w:t>
      </w:r>
      <w:hyperlink r:id="rId48" w:history="1">
        <w:r w:rsidR="009B0310" w:rsidRPr="00F159F1">
          <w:rPr>
            <w:rStyle w:val="Hyperlink"/>
          </w:rPr>
          <w:t>http://hl7.org/fhir/R4/search.html</w:t>
        </w:r>
      </w:hyperlink>
      <w:r w:rsidRPr="00F159F1">
        <w:t xml:space="preserve">). </w:t>
      </w:r>
    </w:p>
    <w:p w14:paraId="212565AF" w14:textId="77777777" w:rsidR="00C61521" w:rsidRPr="00F159F1" w:rsidRDefault="00C61521" w:rsidP="00C03CC6">
      <w:pPr>
        <w:pStyle w:val="Heading6"/>
        <w:rPr>
          <w:noProof w:val="0"/>
        </w:rPr>
      </w:pPr>
      <w:bookmarkStart w:id="208" w:name="_Toc16703900"/>
      <w:r w:rsidRPr="00F159F1">
        <w:rPr>
          <w:noProof w:val="0"/>
        </w:rPr>
        <w:t>3.81.4.1.2.2</w:t>
      </w:r>
      <w:r w:rsidRPr="00F159F1">
        <w:rPr>
          <w:noProof w:val="0"/>
        </w:rPr>
        <w:tab/>
        <w:t>Additional ATNA Search Parameters</w:t>
      </w:r>
      <w:bookmarkEnd w:id="208"/>
    </w:p>
    <w:p w14:paraId="32BAB1FB" w14:textId="2150057C" w:rsidR="00C61521" w:rsidRPr="00F159F1" w:rsidRDefault="00C61521" w:rsidP="008D693A">
      <w:pPr>
        <w:pStyle w:val="BodyText"/>
      </w:pPr>
      <w:r w:rsidRPr="00F159F1">
        <w:t>The search parameters in this section may be supported by the Audit Consumer and shall be supported by the Audit Record Repository. These parameters can be used by the Audit Consumer to refine search requests.</w:t>
      </w:r>
      <w:r w:rsidR="00832315" w:rsidRPr="00F159F1">
        <w:t xml:space="preserve"> Refer to </w:t>
      </w:r>
      <w:r w:rsidR="00BC795E" w:rsidRPr="00F159F1">
        <w:t>S</w:t>
      </w:r>
      <w:r w:rsidR="00832315" w:rsidRPr="00F159F1">
        <w:t xml:space="preserve">ection </w:t>
      </w:r>
      <w:r w:rsidR="00382965" w:rsidRPr="00F159F1">
        <w:t xml:space="preserve">3.81.4.2.2 for the mapping between </w:t>
      </w:r>
      <w:r w:rsidR="00223648" w:rsidRPr="00F159F1">
        <w:t xml:space="preserve">the </w:t>
      </w:r>
      <w:r w:rsidR="00382965" w:rsidRPr="00F159F1">
        <w:t xml:space="preserve">FHIR AuditEvent </w:t>
      </w:r>
      <w:r w:rsidR="00223648" w:rsidRPr="00F159F1">
        <w:t>R</w:t>
      </w:r>
      <w:r w:rsidR="00382965" w:rsidRPr="00F159F1">
        <w:t xml:space="preserve">esource and </w:t>
      </w:r>
      <w:r w:rsidR="0078573B" w:rsidRPr="00F159F1">
        <w:t xml:space="preserve">the </w:t>
      </w:r>
      <w:r w:rsidR="00382965" w:rsidRPr="00F159F1">
        <w:t>DICOM standard</w:t>
      </w:r>
      <w:r w:rsidR="00223648" w:rsidRPr="00F159F1">
        <w:t xml:space="preserve"> definition</w:t>
      </w:r>
      <w:r w:rsidR="00382965" w:rsidRPr="00F159F1">
        <w:t xml:space="preserve">. </w:t>
      </w:r>
    </w:p>
    <w:p w14:paraId="01FBFA83" w14:textId="15EF358C" w:rsidR="0078573B" w:rsidRPr="00F159F1" w:rsidRDefault="00C61521" w:rsidP="008D693A">
      <w:pPr>
        <w:pStyle w:val="BodyText"/>
      </w:pPr>
      <w:r w:rsidRPr="00F159F1">
        <w:t>The Audit Consumer shall encod</w:t>
      </w:r>
      <w:r w:rsidR="00CB74BE" w:rsidRPr="00F159F1">
        <w:t>e all search parameters per RFC</w:t>
      </w:r>
      <w:r w:rsidRPr="00F159F1">
        <w:t>3986 “percent” encoding rules. Although FHIR allows unconstrained use of AND OR operators to make queries of unlimited complexity, this transaction constrains the queries allowed</w:t>
      </w:r>
      <w:r w:rsidR="0078573B" w:rsidRPr="00F159F1">
        <w:t>:</w:t>
      </w:r>
    </w:p>
    <w:p w14:paraId="7E352B20" w14:textId="58403831" w:rsidR="0078573B" w:rsidRPr="00F159F1" w:rsidRDefault="00C61521" w:rsidP="00F83445">
      <w:pPr>
        <w:pStyle w:val="ListBullet2"/>
      </w:pPr>
      <w:r w:rsidRPr="00F159F1">
        <w:t>Multiple search parameters shall only be combined using AND “&amp;” operator.</w:t>
      </w:r>
    </w:p>
    <w:p w14:paraId="3F4AC7FF" w14:textId="32B8970E" w:rsidR="00C61521" w:rsidRPr="00F159F1" w:rsidRDefault="00C61521" w:rsidP="00F83445">
      <w:pPr>
        <w:pStyle w:val="ListBullet2"/>
      </w:pPr>
      <w:r w:rsidRPr="00F159F1">
        <w:t xml:space="preserve">The OR “,” operator shall be used only within a single search parameter that has multiple values. </w:t>
      </w:r>
    </w:p>
    <w:p w14:paraId="32E74500" w14:textId="77777777" w:rsidR="00C61521" w:rsidRPr="00F159F1" w:rsidRDefault="00C61521" w:rsidP="008D693A">
      <w:pPr>
        <w:pStyle w:val="BodyText"/>
      </w:pPr>
      <w:r w:rsidRPr="00F159F1">
        <w:lastRenderedPageBreak/>
        <w:t xml:space="preserve">Additional search parameters are listed below: </w:t>
      </w:r>
    </w:p>
    <w:p w14:paraId="6D4ECFCA" w14:textId="6E87B319" w:rsidR="00C61521" w:rsidRPr="00F159F1" w:rsidRDefault="00C61521" w:rsidP="008671F5">
      <w:pPr>
        <w:pStyle w:val="ListBullet2"/>
        <w:numPr>
          <w:ilvl w:val="0"/>
          <w:numId w:val="21"/>
        </w:numPr>
      </w:pPr>
      <w:r w:rsidRPr="00F159F1">
        <w:rPr>
          <w:b/>
        </w:rPr>
        <w:t>address</w:t>
      </w:r>
      <w:r w:rsidRPr="00F159F1">
        <w:t xml:space="preserve"> is a parameter of </w:t>
      </w:r>
      <w:r w:rsidRPr="00F159F1">
        <w:rPr>
          <w:rStyle w:val="XMLname"/>
        </w:rPr>
        <w:t>string</w:t>
      </w:r>
      <w:r w:rsidRPr="00F159F1">
        <w:t xml:space="preserve"> type. This parameter specifies the identifier of the network access point (NetworkAccessPointID) of the user device that creates the audit </w:t>
      </w:r>
      <w:r w:rsidR="004D32FF" w:rsidRPr="00F159F1">
        <w:t xml:space="preserve">record </w:t>
      </w:r>
      <w:r w:rsidRPr="00F159F1">
        <w:t>(</w:t>
      </w:r>
      <w:r w:rsidR="00150B93" w:rsidRPr="00F159F1">
        <w:t>t</w:t>
      </w:r>
      <w:r w:rsidRPr="00F159F1">
        <w:t xml:space="preserve">his could be a device id, IP address, or some other identifier associated with a device). </w:t>
      </w:r>
    </w:p>
    <w:p w14:paraId="03865A78" w14:textId="77777777" w:rsidR="00C61521" w:rsidRPr="00F159F1" w:rsidRDefault="00C61521" w:rsidP="008671F5">
      <w:pPr>
        <w:pStyle w:val="ListContinue2"/>
      </w:pPr>
      <w:r w:rsidRPr="00F159F1">
        <w:t>The value of this parameter shall contain the substring to match.</w:t>
      </w:r>
    </w:p>
    <w:p w14:paraId="5449583A" w14:textId="77777777" w:rsidR="00C61521" w:rsidRPr="00F159F1" w:rsidRDefault="00C61521" w:rsidP="008671F5">
      <w:pPr>
        <w:pStyle w:val="ListContinue2"/>
      </w:pPr>
    </w:p>
    <w:p w14:paraId="1CCA9079" w14:textId="77777777" w:rsidR="00C61521" w:rsidRPr="00F159F1" w:rsidRDefault="00C61521" w:rsidP="008671F5">
      <w:pPr>
        <w:pStyle w:val="ListContinue2"/>
      </w:pPr>
      <w:r w:rsidRPr="00F159F1">
        <w:t>For example:</w:t>
      </w:r>
    </w:p>
    <w:p w14:paraId="22153EE9" w14:textId="1B6BAD0B" w:rsidR="00C61521" w:rsidRPr="00F83445" w:rsidRDefault="00C61521" w:rsidP="00623B77">
      <w:pPr>
        <w:pStyle w:val="ListContinue2"/>
        <w:rPr>
          <w:rFonts w:ascii="Courier New" w:hAnsi="Courier New"/>
          <w:sz w:val="20"/>
        </w:rPr>
      </w:pPr>
      <w:r w:rsidRPr="00F83445">
        <w:rPr>
          <w:rFonts w:ascii="Courier New" w:hAnsi="Courier New"/>
          <w:sz w:val="20"/>
        </w:rPr>
        <w:t>http://</w:t>
      </w:r>
      <w:r w:rsidR="00746D89" w:rsidRPr="00F83445">
        <w:rPr>
          <w:rFonts w:ascii="Courier New" w:hAnsi="Courier New"/>
          <w:sz w:val="20"/>
        </w:rPr>
        <w:t>example.com</w:t>
      </w:r>
      <w:r w:rsidRPr="00F83445">
        <w:rPr>
          <w:rFonts w:ascii="Courier New" w:hAnsi="Courier New"/>
          <w:sz w:val="20"/>
        </w:rPr>
        <w:t>/ARRservice/AuditEvent?date=ge2013-01-01&amp;date=le2013-01-02&amp;address=192.168.0.1</w:t>
      </w:r>
    </w:p>
    <w:p w14:paraId="241B3907" w14:textId="77777777" w:rsidR="00C61521" w:rsidRPr="00F159F1" w:rsidRDefault="00C61521" w:rsidP="008671F5">
      <w:pPr>
        <w:pStyle w:val="ListContinue2"/>
        <w:rPr>
          <w:rFonts w:ascii="Courier New" w:hAnsi="Courier New" w:cs="Courier New"/>
          <w:sz w:val="20"/>
        </w:rPr>
      </w:pPr>
    </w:p>
    <w:p w14:paraId="08B24BF0" w14:textId="5CEB594D" w:rsidR="00937E64" w:rsidRPr="00F83445" w:rsidRDefault="00C61521" w:rsidP="00937E64">
      <w:pPr>
        <w:pStyle w:val="ListContinue2"/>
        <w:rPr>
          <w:rStyle w:val="XMLFragmentChar"/>
        </w:rPr>
      </w:pPr>
      <w:r w:rsidRPr="00F159F1">
        <w:t xml:space="preserve">The Audit Record Repository shall match this parameter with the </w:t>
      </w:r>
      <w:r w:rsidRPr="00F83445">
        <w:rPr>
          <w:rStyle w:val="XMLFragmentChar"/>
        </w:rPr>
        <w:t>AuditEvent.</w:t>
      </w:r>
      <w:r w:rsidR="00981566" w:rsidRPr="00F83445">
        <w:rPr>
          <w:rStyle w:val="XMLFragmentChar"/>
        </w:rPr>
        <w:t>agent</w:t>
      </w:r>
      <w:r w:rsidRPr="00F83445">
        <w:rPr>
          <w:rStyle w:val="XMLFragmentChar"/>
        </w:rPr>
        <w:t>.network.address.</w:t>
      </w:r>
    </w:p>
    <w:p w14:paraId="2C1AA1FB" w14:textId="560C2822" w:rsidR="00937E64" w:rsidRPr="00F159F1" w:rsidRDefault="00937E64" w:rsidP="00937E64">
      <w:pPr>
        <w:pStyle w:val="ListBullet2"/>
        <w:numPr>
          <w:ilvl w:val="0"/>
          <w:numId w:val="25"/>
        </w:numPr>
        <w:rPr>
          <w:b/>
        </w:rPr>
      </w:pPr>
      <w:r w:rsidRPr="00F159F1">
        <w:rPr>
          <w:b/>
        </w:rPr>
        <w:t xml:space="preserve">agent.identifier </w:t>
      </w:r>
      <w:r w:rsidRPr="00F159F1">
        <w:t xml:space="preserve">is a parameter of </w:t>
      </w:r>
      <w:r w:rsidRPr="00F159F1">
        <w:rPr>
          <w:rStyle w:val="XMLname"/>
        </w:rPr>
        <w:t>token</w:t>
      </w:r>
      <w:r w:rsidRPr="00F159F1">
        <w:t xml:space="preserve"> type.</w:t>
      </w:r>
      <w:r w:rsidRPr="00F159F1">
        <w:rPr>
          <w:b/>
        </w:rPr>
        <w:t xml:space="preserve"> </w:t>
      </w:r>
      <w:r w:rsidRPr="00F159F1">
        <w:t>This parameter identifies the user that participated in the event that originates the audit record.</w:t>
      </w:r>
    </w:p>
    <w:p w14:paraId="14C4E87D" w14:textId="13D8B64A" w:rsidR="00937E64" w:rsidRPr="00F159F1" w:rsidRDefault="00937E64" w:rsidP="00937E64">
      <w:pPr>
        <w:pStyle w:val="ListContinue2"/>
        <w:rPr>
          <w:b/>
        </w:rPr>
      </w:pPr>
      <w:r w:rsidRPr="00F159F1">
        <w:rPr>
          <w:lang w:eastAsia="it-IT"/>
        </w:rPr>
        <w:t xml:space="preserve">For example, to search AuditEvent </w:t>
      </w:r>
      <w:r w:rsidR="000C0F91" w:rsidRPr="00F159F1">
        <w:rPr>
          <w:lang w:eastAsia="it-IT"/>
        </w:rPr>
        <w:t>R</w:t>
      </w:r>
      <w:r w:rsidRPr="00F159F1">
        <w:rPr>
          <w:lang w:eastAsia="it-IT"/>
        </w:rPr>
        <w:t>esources related to the user “admin”:</w:t>
      </w:r>
      <w:r w:rsidRPr="00F159F1">
        <w:rPr>
          <w:b/>
        </w:rPr>
        <w:t xml:space="preserve"> </w:t>
      </w:r>
    </w:p>
    <w:p w14:paraId="6117AFC4" w14:textId="77777777" w:rsidR="00937E64" w:rsidRPr="00F159F1" w:rsidRDefault="00937E64" w:rsidP="00937E64">
      <w:pPr>
        <w:pStyle w:val="ListContinue2"/>
        <w:rPr>
          <w:b/>
        </w:rPr>
      </w:pPr>
    </w:p>
    <w:p w14:paraId="64BEE06C" w14:textId="761221A0" w:rsidR="00937E64" w:rsidRPr="00F159F1" w:rsidRDefault="00937E64" w:rsidP="00937E64">
      <w:pPr>
        <w:pStyle w:val="ListContinue2"/>
        <w:rPr>
          <w:b/>
        </w:rPr>
      </w:pPr>
      <w:r w:rsidRPr="00F159F1">
        <w:rPr>
          <w:rStyle w:val="XMLFragmentChar"/>
          <w:noProof w:val="0"/>
        </w:rPr>
        <w:t>http://example.com/ARRservice/AuditEvent?date=ge2013-01-01&amp;date=le2013-01-02&amp;</w:t>
      </w:r>
      <w:r w:rsidR="00E61EC7" w:rsidRPr="00F159F1">
        <w:rPr>
          <w:rStyle w:val="XMLFragmentChar"/>
          <w:noProof w:val="0"/>
        </w:rPr>
        <w:t>agent.identifier</w:t>
      </w:r>
      <w:r w:rsidRPr="00F159F1">
        <w:rPr>
          <w:rStyle w:val="XMLFragmentChar"/>
          <w:noProof w:val="0"/>
        </w:rPr>
        <w:t>=admin</w:t>
      </w:r>
    </w:p>
    <w:p w14:paraId="09B4707F" w14:textId="77777777" w:rsidR="00937E64" w:rsidRPr="00F159F1" w:rsidRDefault="00937E64" w:rsidP="00937E64">
      <w:pPr>
        <w:pStyle w:val="ListContinue2"/>
      </w:pPr>
    </w:p>
    <w:p w14:paraId="2A0CA26E" w14:textId="77777777" w:rsidR="00C1376D" w:rsidRPr="00F159F1" w:rsidRDefault="00937E64" w:rsidP="00937E64">
      <w:pPr>
        <w:pStyle w:val="ListContinue2"/>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rPr>
        <w:t>AuditEvent.agent.who.identifier</w:t>
      </w:r>
      <w:r w:rsidRPr="00F159F1">
        <w:t xml:space="preserve"> field.</w:t>
      </w:r>
    </w:p>
    <w:p w14:paraId="436786DA" w14:textId="5FC5C26C" w:rsidR="00C61521" w:rsidRPr="00F159F1" w:rsidRDefault="00E61EC7" w:rsidP="00937E64">
      <w:pPr>
        <w:pStyle w:val="ListContinue2"/>
        <w:rPr>
          <w:b/>
        </w:rPr>
      </w:pPr>
      <w:r w:rsidRPr="00F159F1">
        <w:t>If a patient identifier it is used</w:t>
      </w:r>
      <w:r w:rsidR="00B15C6A" w:rsidRPr="00F159F1">
        <w:t>,</w:t>
      </w:r>
      <w:r w:rsidRPr="00F159F1">
        <w:t xml:space="preserve"> the A</w:t>
      </w:r>
      <w:r w:rsidR="00B15C6A" w:rsidRPr="00F159F1">
        <w:t xml:space="preserve">udit </w:t>
      </w:r>
      <w:r w:rsidRPr="00F159F1">
        <w:t>R</w:t>
      </w:r>
      <w:r w:rsidR="00B15C6A" w:rsidRPr="00F159F1">
        <w:t xml:space="preserve">ecord </w:t>
      </w:r>
      <w:r w:rsidRPr="00F159F1">
        <w:t>R</w:t>
      </w:r>
      <w:r w:rsidR="00B15C6A" w:rsidRPr="00F159F1">
        <w:t>epository</w:t>
      </w:r>
      <w:r w:rsidRPr="00F159F1">
        <w:t xml:space="preserve"> will return </w:t>
      </w:r>
      <w:r w:rsidR="00D8748A" w:rsidRPr="00F159F1">
        <w:t>only</w:t>
      </w:r>
      <w:r w:rsidRPr="00F159F1">
        <w:t xml:space="preserve"> the audit</w:t>
      </w:r>
      <w:r w:rsidR="004E432A" w:rsidRPr="00F159F1">
        <w:t xml:space="preserve"> record</w:t>
      </w:r>
      <w:r w:rsidR="00D8748A" w:rsidRPr="00F159F1">
        <w:t>s</w:t>
      </w:r>
      <w:r w:rsidRPr="00F159F1">
        <w:t xml:space="preserve"> where the patient is </w:t>
      </w:r>
      <w:r w:rsidR="00D8748A" w:rsidRPr="00F159F1">
        <w:t>involved in the event as a user</w:t>
      </w:r>
      <w:r w:rsidRPr="00F159F1">
        <w:t>.</w:t>
      </w:r>
    </w:p>
    <w:p w14:paraId="75AD33B5" w14:textId="72212CC6" w:rsidR="00C61521" w:rsidRPr="00F159F1" w:rsidRDefault="00C61521" w:rsidP="008671F5">
      <w:pPr>
        <w:pStyle w:val="ListBullet2"/>
        <w:numPr>
          <w:ilvl w:val="0"/>
          <w:numId w:val="21"/>
        </w:numPr>
      </w:pPr>
      <w:r w:rsidRPr="00F159F1">
        <w:rPr>
          <w:b/>
        </w:rPr>
        <w:t>patient</w:t>
      </w:r>
      <w:r w:rsidR="00B21B20" w:rsidRPr="00F159F1">
        <w:rPr>
          <w:b/>
        </w:rPr>
        <w:t>.identifier</w:t>
      </w:r>
      <w:r w:rsidRPr="00F159F1">
        <w:t xml:space="preserve"> is a parameter of </w:t>
      </w:r>
      <w:r w:rsidRPr="00F159F1">
        <w:rPr>
          <w:rStyle w:val="XMLname"/>
        </w:rPr>
        <w:t>token</w:t>
      </w:r>
      <w:r w:rsidRPr="00F159F1">
        <w:t xml:space="preserve"> type. This parameter specifies the identifier of the patient involved in the event as </w:t>
      </w:r>
      <w:r w:rsidR="00F015F6" w:rsidRPr="00F159F1">
        <w:t>a participant</w:t>
      </w:r>
      <w:r w:rsidR="00C1376D" w:rsidRPr="00F159F1">
        <w:t xml:space="preserve"> or as a user</w:t>
      </w:r>
      <w:r w:rsidRPr="00F159F1">
        <w:t xml:space="preserve">. The value of this parameter </w:t>
      </w:r>
      <w:r w:rsidR="003D05C8" w:rsidRPr="00F159F1">
        <w:t xml:space="preserve">can </w:t>
      </w:r>
      <w:r w:rsidRPr="00F159F1">
        <w:t>contain the namespace URI (that represents the assign</w:t>
      </w:r>
      <w:r w:rsidR="00D46D70" w:rsidRPr="00F159F1">
        <w:t>ing</w:t>
      </w:r>
      <w:r w:rsidRPr="00F159F1">
        <w:t xml:space="preserve"> authority for the identifier) and the identifier.</w:t>
      </w:r>
    </w:p>
    <w:p w14:paraId="10A590C8" w14:textId="77777777" w:rsidR="00C61521" w:rsidRPr="00F159F1" w:rsidRDefault="00C61521" w:rsidP="008671F5">
      <w:pPr>
        <w:pStyle w:val="ListContinue2"/>
      </w:pPr>
      <w:r w:rsidRPr="00F159F1">
        <w:t>For example:</w:t>
      </w:r>
    </w:p>
    <w:p w14:paraId="3AAFFD08" w14:textId="1B31FB31" w:rsidR="00C61521" w:rsidRPr="00F83445" w:rsidRDefault="00B21B20" w:rsidP="008671F5">
      <w:pPr>
        <w:pStyle w:val="ListContinue2"/>
        <w:rPr>
          <w:rStyle w:val="XMLname"/>
        </w:rPr>
      </w:pPr>
      <w:r w:rsidRPr="00F83445">
        <w:rPr>
          <w:rStyle w:val="XMLname"/>
        </w:rPr>
        <w:t>http://</w:t>
      </w:r>
      <w:r w:rsidR="00746D89" w:rsidRPr="00F83445">
        <w:rPr>
          <w:rStyle w:val="XMLname"/>
        </w:rPr>
        <w:t>example.com</w:t>
      </w:r>
      <w:r w:rsidRPr="00F83445">
        <w:rPr>
          <w:rStyle w:val="XMLname"/>
        </w:rPr>
        <w:t>/ARRservice/AuditEvent?date=ge2013-01-01&amp;date=le2013-01-02&amp;patient.identifier=urn:oid:1.2.3.4|5678</w:t>
      </w:r>
    </w:p>
    <w:p w14:paraId="0C8AF47A" w14:textId="77777777" w:rsidR="00C61521" w:rsidRPr="00F159F1" w:rsidRDefault="00C61521" w:rsidP="008671F5">
      <w:pPr>
        <w:pStyle w:val="ListContinue2"/>
      </w:pPr>
    </w:p>
    <w:p w14:paraId="49D19442" w14:textId="71F5D508" w:rsidR="00C61521" w:rsidRPr="00F159F1" w:rsidRDefault="00C61521" w:rsidP="003026C2">
      <w:pPr>
        <w:pStyle w:val="ListContinue2"/>
      </w:pPr>
      <w:r w:rsidRPr="00F159F1">
        <w:t xml:space="preserve">The Audit Record Repository shall match this parameter with the </w:t>
      </w:r>
      <w:r w:rsidR="00CE19E7" w:rsidRPr="00F159F1">
        <w:rPr>
          <w:rFonts w:ascii="Courier New" w:hAnsi="Courier New" w:cs="Courier New"/>
          <w:sz w:val="20"/>
        </w:rPr>
        <w:t>AuditEvent.agent.who.identifier</w:t>
      </w:r>
      <w:r w:rsidR="00CE19E7" w:rsidRPr="00F159F1">
        <w:t xml:space="preserve"> </w:t>
      </w:r>
      <w:r w:rsidR="00B15C6A" w:rsidRPr="00F159F1">
        <w:t xml:space="preserve">and </w:t>
      </w:r>
      <w:r w:rsidR="00C1376D" w:rsidRPr="00F159F1">
        <w:rPr>
          <w:rFonts w:ascii="Courier New" w:hAnsi="Courier New" w:cs="Courier New"/>
          <w:sz w:val="20"/>
        </w:rPr>
        <w:t>AuditEvent.entity.what.identifier</w:t>
      </w:r>
      <w:r w:rsidR="00C1376D" w:rsidRPr="00F159F1">
        <w:t xml:space="preserve"> where</w:t>
      </w:r>
      <w:r w:rsidR="00B15C6A" w:rsidRPr="00F159F1">
        <w:t xml:space="preserve"> the reference</w:t>
      </w:r>
      <w:r w:rsidR="00C1376D" w:rsidRPr="00F159F1">
        <w:t xml:space="preserve"> resolve </w:t>
      </w:r>
      <w:r w:rsidR="00B15C6A" w:rsidRPr="00F159F1">
        <w:t xml:space="preserve">to </w:t>
      </w:r>
      <w:r w:rsidR="00C1376D" w:rsidRPr="00F159F1">
        <w:t>a Patient.</w:t>
      </w:r>
      <w:r w:rsidRPr="00F159F1">
        <w:t xml:space="preserve"> </w:t>
      </w:r>
    </w:p>
    <w:p w14:paraId="5625DA83" w14:textId="6D4A70EA" w:rsidR="00647CF4" w:rsidRPr="00F159F1" w:rsidRDefault="00FA22F3" w:rsidP="00647CF4">
      <w:pPr>
        <w:pStyle w:val="ListBullet2"/>
        <w:numPr>
          <w:ilvl w:val="0"/>
          <w:numId w:val="21"/>
        </w:numPr>
      </w:pPr>
      <w:r w:rsidRPr="00F159F1">
        <w:rPr>
          <w:b/>
        </w:rPr>
        <w:t>entity</w:t>
      </w:r>
      <w:r w:rsidR="00CE19E7" w:rsidRPr="00F159F1">
        <w:rPr>
          <w:b/>
        </w:rPr>
        <w:t>.identifier</w:t>
      </w:r>
      <w:r w:rsidRPr="00F159F1">
        <w:t xml:space="preserve"> </w:t>
      </w:r>
      <w:r w:rsidR="00C61521" w:rsidRPr="00F159F1">
        <w:t xml:space="preserve">is a parameter of </w:t>
      </w:r>
      <w:r w:rsidR="00C61521" w:rsidRPr="00F159F1">
        <w:rPr>
          <w:rStyle w:val="XMLname"/>
        </w:rPr>
        <w:t>token</w:t>
      </w:r>
      <w:r w:rsidR="00C61521" w:rsidRPr="00F159F1">
        <w:t xml:space="preserve"> type. This parameter specifies unique identifier for the object. The parameter value should be identified in accordance to the </w:t>
      </w:r>
      <w:r w:rsidRPr="00F159F1">
        <w:t xml:space="preserve">entity </w:t>
      </w:r>
      <w:r w:rsidR="00C61521" w:rsidRPr="00F159F1">
        <w:t>type</w:t>
      </w:r>
      <w:r w:rsidR="00647CF4" w:rsidRPr="00F159F1">
        <w:t>.</w:t>
      </w:r>
    </w:p>
    <w:p w14:paraId="6D3CECE2" w14:textId="77777777" w:rsidR="00FC08F0" w:rsidRPr="00F159F1" w:rsidRDefault="00C61521" w:rsidP="008671F5">
      <w:pPr>
        <w:pStyle w:val="ListContinue2"/>
      </w:pPr>
      <w:r w:rsidRPr="00F159F1">
        <w:t xml:space="preserve">For example: </w:t>
      </w:r>
    </w:p>
    <w:p w14:paraId="55587B5C" w14:textId="5BDAB838" w:rsidR="003D05C8" w:rsidRPr="00F83445" w:rsidRDefault="00C61521" w:rsidP="007A7438">
      <w:pPr>
        <w:pStyle w:val="ListBullet4"/>
        <w:rPr>
          <w:rFonts w:ascii="Courier New" w:hAnsi="Courier New" w:cs="Courier New"/>
          <w:sz w:val="20"/>
        </w:rPr>
      </w:pPr>
      <w:r w:rsidRPr="00F83445">
        <w:rPr>
          <w:rFonts w:ascii="Courier New" w:hAnsi="Courier New" w:cs="Courier New"/>
          <w:sz w:val="20"/>
        </w:rPr>
        <w:t>?</w:t>
      </w:r>
      <w:r w:rsidR="006878E1" w:rsidRPr="00F83445">
        <w:rPr>
          <w:rFonts w:ascii="Courier New" w:hAnsi="Courier New" w:cs="Courier New"/>
          <w:sz w:val="20"/>
        </w:rPr>
        <w:t>entity</w:t>
      </w:r>
      <w:r w:rsidR="00CE19E7" w:rsidRPr="00F83445">
        <w:rPr>
          <w:rFonts w:ascii="Courier New" w:hAnsi="Courier New" w:cs="Courier New"/>
          <w:sz w:val="20"/>
        </w:rPr>
        <w:t>.identifier</w:t>
      </w:r>
      <w:r w:rsidRPr="00F83445">
        <w:rPr>
          <w:rFonts w:ascii="Courier New" w:hAnsi="Courier New" w:cs="Courier New"/>
          <w:sz w:val="20"/>
        </w:rPr>
        <w:t>=urn:oid:1.2.3.4.5|123-203-FJ</w:t>
      </w:r>
    </w:p>
    <w:p w14:paraId="3E814992" w14:textId="70DA15E1" w:rsidR="00C61521" w:rsidRPr="00F83445" w:rsidRDefault="00C61521" w:rsidP="007A7438">
      <w:pPr>
        <w:pStyle w:val="ListBullet4"/>
        <w:rPr>
          <w:rFonts w:ascii="Courier New" w:hAnsi="Courier New" w:cs="Courier New"/>
          <w:sz w:val="20"/>
        </w:rPr>
      </w:pPr>
      <w:r w:rsidRPr="00F83445">
        <w:rPr>
          <w:rFonts w:ascii="Courier New" w:hAnsi="Courier New" w:cs="Courier New"/>
          <w:sz w:val="20"/>
        </w:rPr>
        <w:t>?</w:t>
      </w:r>
      <w:r w:rsidR="006878E1" w:rsidRPr="00F83445">
        <w:rPr>
          <w:rFonts w:ascii="Courier New" w:hAnsi="Courier New" w:cs="Courier New"/>
          <w:sz w:val="20"/>
        </w:rPr>
        <w:t>entity</w:t>
      </w:r>
      <w:r w:rsidR="00CE19E7" w:rsidRPr="00F83445">
        <w:rPr>
          <w:rFonts w:ascii="Courier New" w:hAnsi="Courier New" w:cs="Courier New"/>
          <w:sz w:val="20"/>
        </w:rPr>
        <w:t>.identifier</w:t>
      </w:r>
      <w:r w:rsidRPr="00F83445">
        <w:rPr>
          <w:rFonts w:ascii="Courier New" w:hAnsi="Courier New" w:cs="Courier New"/>
          <w:sz w:val="20"/>
        </w:rPr>
        <w:t>=|123-203-FJ.</w:t>
      </w:r>
    </w:p>
    <w:p w14:paraId="00F03505" w14:textId="77777777" w:rsidR="00C61521" w:rsidRPr="00F159F1" w:rsidRDefault="00C61521" w:rsidP="008671F5">
      <w:pPr>
        <w:pStyle w:val="ListContinue2"/>
      </w:pPr>
    </w:p>
    <w:p w14:paraId="1A2E9F2A" w14:textId="44FF106E" w:rsidR="00C61521" w:rsidRPr="00F159F1" w:rsidRDefault="00C61521" w:rsidP="008671F5">
      <w:pPr>
        <w:pStyle w:val="ListContinue2"/>
      </w:pPr>
      <w:r w:rsidRPr="00F159F1">
        <w:t xml:space="preserve">The Audit Record Repository shall match this parameter with the </w:t>
      </w:r>
      <w:r w:rsidRPr="00F159F1">
        <w:rPr>
          <w:rFonts w:ascii="Courier New" w:hAnsi="Courier New" w:cs="Courier New"/>
          <w:sz w:val="20"/>
        </w:rPr>
        <w:t>AuditEvent.</w:t>
      </w:r>
      <w:r w:rsidR="00FA22F3" w:rsidRPr="00F159F1">
        <w:rPr>
          <w:rFonts w:ascii="Courier New" w:hAnsi="Courier New" w:cs="Courier New"/>
          <w:sz w:val="20"/>
        </w:rPr>
        <w:t>entity</w:t>
      </w:r>
      <w:r w:rsidRPr="00F159F1">
        <w:rPr>
          <w:rFonts w:ascii="Courier New" w:hAnsi="Courier New" w:cs="Courier New"/>
          <w:sz w:val="20"/>
        </w:rPr>
        <w:t>.</w:t>
      </w:r>
      <w:r w:rsidR="00BE2DB1" w:rsidRPr="00F159F1">
        <w:rPr>
          <w:rFonts w:ascii="Courier New" w:hAnsi="Courier New" w:cs="Courier New"/>
          <w:sz w:val="20"/>
        </w:rPr>
        <w:t>what.</w:t>
      </w:r>
      <w:r w:rsidRPr="00F159F1">
        <w:rPr>
          <w:rFonts w:ascii="Courier New" w:hAnsi="Courier New" w:cs="Courier New"/>
          <w:sz w:val="20"/>
        </w:rPr>
        <w:t>identifier</w:t>
      </w:r>
      <w:r w:rsidRPr="00F159F1">
        <w:t xml:space="preserve"> field that is of type identifier (ParticipantObjectID in DICOM schema).</w:t>
      </w:r>
      <w:r w:rsidR="00CE19E7" w:rsidRPr="00F159F1">
        <w:t xml:space="preserve"> If a patient identifier is used the A</w:t>
      </w:r>
      <w:r w:rsidR="00B15C6A" w:rsidRPr="00F159F1">
        <w:t xml:space="preserve">udit </w:t>
      </w:r>
      <w:r w:rsidR="00CE19E7" w:rsidRPr="00F159F1">
        <w:t>R</w:t>
      </w:r>
      <w:r w:rsidR="00B15C6A" w:rsidRPr="00F159F1">
        <w:t xml:space="preserve">ecord </w:t>
      </w:r>
      <w:r w:rsidR="00CE19E7" w:rsidRPr="00F159F1">
        <w:t>R</w:t>
      </w:r>
      <w:r w:rsidR="00B15C6A" w:rsidRPr="00F159F1">
        <w:t>epository</w:t>
      </w:r>
      <w:r w:rsidR="00CE19E7" w:rsidRPr="00F159F1">
        <w:t xml:space="preserve"> will return </w:t>
      </w:r>
      <w:r w:rsidR="00D8748A" w:rsidRPr="00F159F1">
        <w:t xml:space="preserve">only </w:t>
      </w:r>
      <w:r w:rsidR="00CE19E7" w:rsidRPr="00F159F1">
        <w:t>audit</w:t>
      </w:r>
      <w:r w:rsidR="004E432A" w:rsidRPr="00F159F1">
        <w:t xml:space="preserve"> record</w:t>
      </w:r>
      <w:r w:rsidR="00D8748A" w:rsidRPr="00F159F1">
        <w:t>s</w:t>
      </w:r>
      <w:r w:rsidR="00CE19E7" w:rsidRPr="00F159F1">
        <w:t xml:space="preserve"> where the patient is involved in the event as a participant.</w:t>
      </w:r>
    </w:p>
    <w:p w14:paraId="099CD765" w14:textId="688E9E32" w:rsidR="00C61521" w:rsidRPr="00F159F1" w:rsidRDefault="001F18B2" w:rsidP="008671F5">
      <w:pPr>
        <w:pStyle w:val="ListBullet2"/>
        <w:numPr>
          <w:ilvl w:val="0"/>
          <w:numId w:val="25"/>
        </w:numPr>
        <w:rPr>
          <w:b/>
        </w:rPr>
      </w:pPr>
      <w:r w:rsidRPr="00F159F1">
        <w:rPr>
          <w:b/>
        </w:rPr>
        <w:t>entity</w:t>
      </w:r>
      <w:r w:rsidR="00C61521" w:rsidRPr="00F159F1">
        <w:rPr>
          <w:b/>
        </w:rPr>
        <w:t xml:space="preserve">-type </w:t>
      </w:r>
      <w:r w:rsidR="00C61521" w:rsidRPr="00F159F1">
        <w:t xml:space="preserve">is a parameter of </w:t>
      </w:r>
      <w:r w:rsidR="00C61521" w:rsidRPr="00F159F1">
        <w:rPr>
          <w:rStyle w:val="XMLname"/>
        </w:rPr>
        <w:t>token</w:t>
      </w:r>
      <w:r w:rsidR="00C61521" w:rsidRPr="00F159F1">
        <w:t xml:space="preserve"> type. This parameter specifies the type of the object </w:t>
      </w:r>
      <w:r w:rsidR="00C61521" w:rsidRPr="00F83445">
        <w:rPr>
          <w:rStyle w:val="BodyTextChar"/>
        </w:rPr>
        <w:t xml:space="preserve">(e.g., Person, System Object, etc.). The parameter value shall contain the namespace URI </w:t>
      </w:r>
      <w:r w:rsidR="00E40388" w:rsidRPr="00F83445">
        <w:rPr>
          <w:rStyle w:val="BodyTextChar"/>
        </w:rPr>
        <w:t>http://hl7.org/fhir/audit-entity-type</w:t>
      </w:r>
      <w:r w:rsidR="0071233F" w:rsidRPr="00F83445">
        <w:rPr>
          <w:rStyle w:val="BodyTextChar"/>
        </w:rPr>
        <w:t xml:space="preserve"> or </w:t>
      </w:r>
      <w:r w:rsidR="00E40388" w:rsidRPr="00F83445">
        <w:rPr>
          <w:rStyle w:val="BodyTextChar"/>
        </w:rPr>
        <w:t>http://hl7.org/fhir/resource-types</w:t>
      </w:r>
      <w:r w:rsidR="00AD092F" w:rsidRPr="00F83445" w:rsidDel="00AD092F">
        <w:rPr>
          <w:rStyle w:val="BodyTextChar"/>
        </w:rPr>
        <w:t xml:space="preserve"> </w:t>
      </w:r>
      <w:r w:rsidR="00C61521" w:rsidRPr="00F83445">
        <w:rPr>
          <w:rStyle w:val="BodyTextChar"/>
        </w:rPr>
        <w:t>defined by</w:t>
      </w:r>
      <w:r w:rsidR="00C61521" w:rsidRPr="00F159F1">
        <w:t xml:space="preserve"> FHIR and a coded value. See </w:t>
      </w:r>
      <w:hyperlink r:id="rId49" w:history="1">
        <w:r w:rsidR="009B0310" w:rsidRPr="00F159F1">
          <w:rPr>
            <w:rStyle w:val="Hyperlink"/>
          </w:rPr>
          <w:t>http://hl7.org/fhir/R4/valueset-audit-entity-type.html</w:t>
        </w:r>
      </w:hyperlink>
      <w:r w:rsidR="00C61521" w:rsidRPr="00F159F1">
        <w:t xml:space="preserve"> for codes</w:t>
      </w:r>
      <w:r w:rsidR="00D46ED3" w:rsidRPr="00F159F1">
        <w:t xml:space="preserve"> that shall be used</w:t>
      </w:r>
      <w:r w:rsidR="00C61521" w:rsidRPr="00F159F1">
        <w:t>.</w:t>
      </w:r>
    </w:p>
    <w:p w14:paraId="60FFE118" w14:textId="725B29BF" w:rsidR="00C61521" w:rsidRPr="00F159F1" w:rsidRDefault="00C61521" w:rsidP="008671F5">
      <w:pPr>
        <w:pStyle w:val="ListContinue2"/>
        <w:rPr>
          <w:b/>
        </w:rPr>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rPr>
        <w:t>AuditEvent.</w:t>
      </w:r>
      <w:r w:rsidR="001F18B2" w:rsidRPr="00F159F1">
        <w:rPr>
          <w:rFonts w:ascii="Courier New" w:hAnsi="Courier New" w:cs="Courier New"/>
          <w:sz w:val="20"/>
        </w:rPr>
        <w:t>entity</w:t>
      </w:r>
      <w:r w:rsidRPr="00F159F1">
        <w:rPr>
          <w:rFonts w:ascii="Courier New" w:hAnsi="Courier New" w:cs="Courier New"/>
          <w:sz w:val="20"/>
        </w:rPr>
        <w:t>.type</w:t>
      </w:r>
      <w:r w:rsidRPr="00F159F1">
        <w:t xml:space="preserve"> field.</w:t>
      </w:r>
    </w:p>
    <w:p w14:paraId="536B3C08" w14:textId="2F263324" w:rsidR="00C61521" w:rsidRPr="00F159F1" w:rsidRDefault="001F18B2" w:rsidP="0071233F">
      <w:pPr>
        <w:pStyle w:val="ListBullet2"/>
        <w:numPr>
          <w:ilvl w:val="0"/>
          <w:numId w:val="25"/>
        </w:numPr>
        <w:rPr>
          <w:b/>
        </w:rPr>
      </w:pPr>
      <w:r w:rsidRPr="00F159F1">
        <w:rPr>
          <w:b/>
        </w:rPr>
        <w:t>entity-</w:t>
      </w:r>
      <w:r w:rsidR="00C61521" w:rsidRPr="00F159F1">
        <w:rPr>
          <w:b/>
        </w:rPr>
        <w:t xml:space="preserve">role </w:t>
      </w:r>
      <w:r w:rsidR="00C61521" w:rsidRPr="00F159F1">
        <w:t xml:space="preserve">is a parameter of </w:t>
      </w:r>
      <w:r w:rsidR="00C61521" w:rsidRPr="00F159F1">
        <w:rPr>
          <w:rStyle w:val="XMLname"/>
        </w:rPr>
        <w:t>token</w:t>
      </w:r>
      <w:r w:rsidR="00C61521" w:rsidRPr="00F159F1">
        <w:t xml:space="preserve"> type. This parameter specifies the role played by the </w:t>
      </w:r>
      <w:r w:rsidRPr="00F159F1">
        <w:t xml:space="preserve">entity </w:t>
      </w:r>
      <w:r w:rsidR="00C61521" w:rsidRPr="00F159F1">
        <w:t>(e.g., Report, Location, Query, etc.). The parameter value shall contain the namespace</w:t>
      </w:r>
      <w:r w:rsidR="00C61521" w:rsidRPr="00F159F1">
        <w:rPr>
          <w:szCs w:val="24"/>
        </w:rPr>
        <w:t xml:space="preserve"> </w:t>
      </w:r>
      <w:r w:rsidR="00C61521" w:rsidRPr="00F83445">
        <w:rPr>
          <w:rStyle w:val="BodyTextChar"/>
        </w:rPr>
        <w:t xml:space="preserve">URI </w:t>
      </w:r>
      <w:r w:rsidR="00E40388" w:rsidRPr="00F83445">
        <w:rPr>
          <w:rStyle w:val="BodyTextChar"/>
        </w:rPr>
        <w:t>http://hl7.org/fhir/object-role</w:t>
      </w:r>
      <w:r w:rsidR="0071233F" w:rsidRPr="00F159F1">
        <w:rPr>
          <w:szCs w:val="24"/>
        </w:rPr>
        <w:t xml:space="preserve"> d</w:t>
      </w:r>
      <w:r w:rsidR="00C61521" w:rsidRPr="00F159F1">
        <w:rPr>
          <w:szCs w:val="24"/>
        </w:rPr>
        <w:t xml:space="preserve">efined </w:t>
      </w:r>
      <w:r w:rsidR="00C61521" w:rsidRPr="00F159F1">
        <w:t xml:space="preserve">by FHIR and a coded value. See </w:t>
      </w:r>
      <w:hyperlink r:id="rId50" w:history="1">
        <w:r w:rsidR="009B0310" w:rsidRPr="00F159F1">
          <w:rPr>
            <w:rStyle w:val="Hyperlink"/>
          </w:rPr>
          <w:t>http://hl7.org/fhir/R4/object-role</w:t>
        </w:r>
      </w:hyperlink>
      <w:r w:rsidR="00C61521" w:rsidRPr="00F159F1">
        <w:t xml:space="preserve"> for codes</w:t>
      </w:r>
      <w:r w:rsidR="00FC2239" w:rsidRPr="00F159F1">
        <w:t xml:space="preserve"> that shall be used</w:t>
      </w:r>
      <w:r w:rsidR="00C61521" w:rsidRPr="00F159F1">
        <w:t>.</w:t>
      </w:r>
    </w:p>
    <w:p w14:paraId="53EAED0D" w14:textId="2BC2BEEF" w:rsidR="00C61521" w:rsidRPr="00F159F1" w:rsidRDefault="00C61521" w:rsidP="008671F5">
      <w:pPr>
        <w:pStyle w:val="ListContinue2"/>
      </w:pPr>
      <w:r w:rsidRPr="00F159F1">
        <w:t xml:space="preserve">For example, to search all the audit </w:t>
      </w:r>
      <w:r w:rsidR="004D32FF" w:rsidRPr="00F159F1">
        <w:t xml:space="preserve">records </w:t>
      </w:r>
      <w:r w:rsidRPr="00F159F1">
        <w:t xml:space="preserve">related to the document </w:t>
      </w:r>
      <w:r w:rsidR="001F18B2" w:rsidRPr="00F159F1">
        <w:t xml:space="preserve">entity </w:t>
      </w:r>
      <w:r w:rsidRPr="00F159F1">
        <w:t>(Report=”3”) with the unique id 12345^1.2.3.4.5 a fully specified request would be:</w:t>
      </w:r>
    </w:p>
    <w:p w14:paraId="7694E602" w14:textId="77777777" w:rsidR="00C61521" w:rsidRPr="00F159F1" w:rsidRDefault="00C61521" w:rsidP="008671F5">
      <w:pPr>
        <w:pStyle w:val="ListContinue2"/>
      </w:pPr>
    </w:p>
    <w:p w14:paraId="4948D635" w14:textId="77D660CE" w:rsidR="00C61521" w:rsidRPr="00F159F1" w:rsidRDefault="00C61521" w:rsidP="008671F5">
      <w:pPr>
        <w:pStyle w:val="ListContinue2"/>
        <w:rPr>
          <w:rFonts w:ascii="Courier New" w:eastAsia="SimSun" w:hAnsi="Courier New" w:cs="Courier New"/>
          <w:sz w:val="20"/>
          <w:lang w:eastAsia="zh-CN"/>
        </w:rPr>
      </w:pPr>
      <w:r w:rsidRPr="00F159F1">
        <w:rPr>
          <w:rFonts w:ascii="Courier New" w:eastAsia="SimSun" w:hAnsi="Courier New" w:cs="Courier New"/>
          <w:sz w:val="20"/>
          <w:lang w:eastAsia="zh-CN"/>
        </w:rPr>
        <w:t>http://</w:t>
      </w:r>
      <w:r w:rsidR="00746D89" w:rsidRPr="00F159F1">
        <w:rPr>
          <w:rFonts w:ascii="Courier New" w:eastAsia="SimSun" w:hAnsi="Courier New" w:cs="Courier New"/>
          <w:sz w:val="20"/>
          <w:lang w:eastAsia="zh-CN"/>
        </w:rPr>
        <w:t>example.com</w:t>
      </w:r>
      <w:r w:rsidRPr="00F159F1">
        <w:rPr>
          <w:rFonts w:ascii="Courier New" w:eastAsia="SimSun" w:hAnsi="Courier New" w:cs="Courier New"/>
          <w:sz w:val="20"/>
          <w:lang w:eastAsia="zh-CN"/>
        </w:rPr>
        <w:t>/ARRservice/AuditEvent?date=ge2013-01-01&amp;date=le2013-01-02&amp;</w:t>
      </w:r>
      <w:r w:rsidR="001F18B2" w:rsidRPr="00F159F1">
        <w:rPr>
          <w:rFonts w:ascii="Courier New" w:eastAsia="SimSun" w:hAnsi="Courier New" w:cs="Courier New"/>
          <w:sz w:val="20"/>
          <w:lang w:eastAsia="zh-CN"/>
        </w:rPr>
        <w:t>entity-</w:t>
      </w:r>
      <w:r w:rsidRPr="00F159F1">
        <w:rPr>
          <w:rFonts w:ascii="Courier New" w:eastAsia="SimSun" w:hAnsi="Courier New" w:cs="Courier New"/>
          <w:sz w:val="20"/>
          <w:lang w:eastAsia="zh-CN"/>
        </w:rPr>
        <w:t>role=</w:t>
      </w:r>
      <w:r w:rsidR="0071233F" w:rsidRPr="00F159F1">
        <w:rPr>
          <w:rStyle w:val="XMLname"/>
        </w:rPr>
        <w:t>http://hl7.org/fhir/object-role</w:t>
      </w:r>
      <w:r w:rsidRPr="00F159F1">
        <w:rPr>
          <w:rFonts w:ascii="Courier New" w:eastAsia="SimSun" w:hAnsi="Courier New" w:cs="Courier New"/>
          <w:sz w:val="20"/>
          <w:lang w:eastAsia="zh-CN"/>
        </w:rPr>
        <w:t>|3&amp;</w:t>
      </w:r>
      <w:r w:rsidR="001F18B2" w:rsidRPr="00F159F1">
        <w:rPr>
          <w:rFonts w:ascii="Courier New" w:eastAsia="SimSun" w:hAnsi="Courier New" w:cs="Courier New"/>
          <w:sz w:val="20"/>
          <w:lang w:eastAsia="zh-CN"/>
        </w:rPr>
        <w:t>entity-id</w:t>
      </w:r>
      <w:r w:rsidRPr="00F159F1">
        <w:rPr>
          <w:rFonts w:ascii="Courier New" w:eastAsia="SimSun" w:hAnsi="Courier New" w:cs="Courier New"/>
          <w:sz w:val="20"/>
          <w:lang w:eastAsia="zh-CN"/>
        </w:rPr>
        <w:t>=urn:oid:1.2.3.4.5|12345</w:t>
      </w:r>
    </w:p>
    <w:p w14:paraId="0A4E9649" w14:textId="77777777" w:rsidR="00C61521" w:rsidRPr="00F159F1" w:rsidRDefault="00C61521" w:rsidP="008671F5">
      <w:pPr>
        <w:pStyle w:val="ListContinue2"/>
        <w:rPr>
          <w:b/>
        </w:rPr>
      </w:pPr>
    </w:p>
    <w:p w14:paraId="03E818A2" w14:textId="793B062B" w:rsidR="00C61521" w:rsidRPr="00F159F1" w:rsidRDefault="00C61521" w:rsidP="008671F5">
      <w:pPr>
        <w:pStyle w:val="ListContinue2"/>
        <w:rPr>
          <w:b/>
        </w:rPr>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rPr>
        <w:t>AuditEvent.</w:t>
      </w:r>
      <w:r w:rsidR="001F18B2" w:rsidRPr="00F159F1">
        <w:rPr>
          <w:rFonts w:ascii="Courier New" w:hAnsi="Courier New" w:cs="Courier New"/>
          <w:sz w:val="20"/>
        </w:rPr>
        <w:t>entity</w:t>
      </w:r>
      <w:r w:rsidRPr="00F159F1">
        <w:rPr>
          <w:rFonts w:ascii="Courier New" w:hAnsi="Courier New" w:cs="Courier New"/>
          <w:sz w:val="20"/>
        </w:rPr>
        <w:t>.role</w:t>
      </w:r>
      <w:r w:rsidRPr="00F159F1">
        <w:t xml:space="preserve"> field</w:t>
      </w:r>
      <w:r w:rsidR="009E1CA5" w:rsidRPr="00F159F1">
        <w:t>.</w:t>
      </w:r>
    </w:p>
    <w:p w14:paraId="7A05B579" w14:textId="3634AA42" w:rsidR="00C61521" w:rsidRPr="00F159F1" w:rsidRDefault="00C61521" w:rsidP="008671F5">
      <w:pPr>
        <w:pStyle w:val="ListBullet2"/>
        <w:numPr>
          <w:ilvl w:val="0"/>
          <w:numId w:val="25"/>
        </w:numPr>
        <w:rPr>
          <w:b/>
        </w:rPr>
      </w:pPr>
      <w:r w:rsidRPr="00F159F1">
        <w:rPr>
          <w:b/>
        </w:rPr>
        <w:t>source</w:t>
      </w:r>
      <w:r w:rsidR="00636EE7" w:rsidRPr="00F159F1">
        <w:rPr>
          <w:b/>
        </w:rPr>
        <w:t>.identifier</w:t>
      </w:r>
      <w:r w:rsidRPr="00F159F1">
        <w:rPr>
          <w:b/>
        </w:rPr>
        <w:t xml:space="preserve"> </w:t>
      </w:r>
      <w:r w:rsidRPr="00F159F1">
        <w:t xml:space="preserve">is a parameter of </w:t>
      </w:r>
      <w:r w:rsidRPr="00F159F1">
        <w:rPr>
          <w:rStyle w:val="XMLname"/>
        </w:rPr>
        <w:t>token</w:t>
      </w:r>
      <w:r w:rsidRPr="00F159F1">
        <w:t xml:space="preserve"> type. This parameter </w:t>
      </w:r>
      <w:r w:rsidRPr="00F159F1">
        <w:rPr>
          <w:lang w:eastAsia="it-IT"/>
        </w:rPr>
        <w:t>identifies the source of the audit event (DICOM AuditSourceID).</w:t>
      </w:r>
    </w:p>
    <w:p w14:paraId="480FCCC1" w14:textId="65FF962F" w:rsidR="005D3E4A" w:rsidRPr="00F159F1" w:rsidRDefault="00C61521" w:rsidP="008671F5">
      <w:pPr>
        <w:pStyle w:val="ListContinue2"/>
      </w:pPr>
      <w:r w:rsidRPr="00F159F1">
        <w:t xml:space="preserve">For example, to search AuditEvent </w:t>
      </w:r>
      <w:r w:rsidR="002D7FFD" w:rsidRPr="00F159F1">
        <w:t>R</w:t>
      </w:r>
      <w:r w:rsidRPr="00F159F1">
        <w:t xml:space="preserve">esources produced by the audit source application characterized by </w:t>
      </w:r>
      <w:r w:rsidR="00F37B9B" w:rsidRPr="00F159F1">
        <w:t>unique ID:</w:t>
      </w:r>
      <w:r w:rsidR="00DB73F1" w:rsidRPr="00F159F1">
        <w:t xml:space="preserve"> </w:t>
      </w:r>
      <w:r w:rsidRPr="00F159F1">
        <w:t xml:space="preserve">1234: </w:t>
      </w:r>
    </w:p>
    <w:p w14:paraId="212EF43D" w14:textId="77777777" w:rsidR="00686E93" w:rsidRPr="00F159F1" w:rsidRDefault="00686E93" w:rsidP="008671F5">
      <w:pPr>
        <w:pStyle w:val="ListContinue2"/>
      </w:pPr>
    </w:p>
    <w:p w14:paraId="215C7FC2" w14:textId="28EE900C" w:rsidR="00C61521" w:rsidRPr="00F159F1" w:rsidRDefault="00C61521" w:rsidP="008671F5">
      <w:pPr>
        <w:pStyle w:val="ListContinue2"/>
        <w:rPr>
          <w:b/>
        </w:rPr>
      </w:pPr>
      <w:r w:rsidRPr="00F159F1">
        <w:rPr>
          <w:rFonts w:ascii="Courier New" w:eastAsia="SimSun" w:hAnsi="Courier New" w:cs="Courier New"/>
          <w:sz w:val="20"/>
          <w:lang w:eastAsia="zh-CN"/>
        </w:rPr>
        <w:t>http://</w:t>
      </w:r>
      <w:r w:rsidR="00746D89" w:rsidRPr="00F159F1">
        <w:rPr>
          <w:rFonts w:ascii="Courier New" w:eastAsia="SimSun" w:hAnsi="Courier New" w:cs="Courier New"/>
          <w:sz w:val="20"/>
          <w:lang w:eastAsia="zh-CN"/>
        </w:rPr>
        <w:t>example.com</w:t>
      </w:r>
      <w:r w:rsidRPr="00F159F1">
        <w:rPr>
          <w:rFonts w:ascii="Courier New" w:eastAsia="SimSun" w:hAnsi="Courier New" w:cs="Courier New"/>
          <w:sz w:val="20"/>
          <w:lang w:eastAsia="zh-CN"/>
        </w:rPr>
        <w:t>/ARRservice/AuditEvent?date=ge2013-01-01&amp;date=le2013-01-02&amp;source=</w:t>
      </w:r>
      <w:r w:rsidR="00F37B9B" w:rsidRPr="00F159F1">
        <w:rPr>
          <w:rFonts w:ascii="Courier New" w:eastAsia="SimSun" w:hAnsi="Courier New" w:cs="Courier New"/>
          <w:sz w:val="20"/>
          <w:lang w:eastAsia="zh-CN"/>
        </w:rPr>
        <w:t>1234</w:t>
      </w:r>
      <w:r w:rsidRPr="00F159F1">
        <w:rPr>
          <w:rStyle w:val="XMLFragmentChar"/>
          <w:noProof w:val="0"/>
        </w:rPr>
        <w:t xml:space="preserve"> </w:t>
      </w:r>
    </w:p>
    <w:p w14:paraId="749E06C5" w14:textId="77777777" w:rsidR="00C61521" w:rsidRPr="00F159F1" w:rsidRDefault="00C61521" w:rsidP="008671F5">
      <w:pPr>
        <w:pStyle w:val="ListContinue2"/>
      </w:pPr>
    </w:p>
    <w:p w14:paraId="6D76B6D7" w14:textId="6489A49A" w:rsidR="00C61521" w:rsidRPr="00F159F1" w:rsidRDefault="00C61521" w:rsidP="008671F5">
      <w:pPr>
        <w:pStyle w:val="ListContinue2"/>
        <w:rPr>
          <w:b/>
        </w:rPr>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lang w:eastAsia="it-IT"/>
        </w:rPr>
        <w:t>AuditEvent.source.</w:t>
      </w:r>
      <w:r w:rsidR="00636EE7" w:rsidRPr="00F159F1">
        <w:rPr>
          <w:rFonts w:ascii="Courier New" w:hAnsi="Courier New" w:cs="Courier New"/>
          <w:sz w:val="20"/>
          <w:lang w:eastAsia="it-IT"/>
        </w:rPr>
        <w:t>observer.</w:t>
      </w:r>
      <w:r w:rsidRPr="00F159F1">
        <w:rPr>
          <w:rFonts w:ascii="Courier New" w:hAnsi="Courier New" w:cs="Courier New"/>
          <w:sz w:val="20"/>
          <w:lang w:eastAsia="it-IT"/>
        </w:rPr>
        <w:t>identifier</w:t>
      </w:r>
      <w:r w:rsidRPr="00F159F1">
        <w:rPr>
          <w:lang w:eastAsia="it-IT"/>
        </w:rPr>
        <w:t xml:space="preserve"> field.</w:t>
      </w:r>
    </w:p>
    <w:p w14:paraId="7E5138EF" w14:textId="5BF782C4" w:rsidR="00C61521" w:rsidRPr="00F159F1" w:rsidRDefault="00C61521" w:rsidP="008671F5">
      <w:pPr>
        <w:pStyle w:val="ListBullet2"/>
        <w:numPr>
          <w:ilvl w:val="0"/>
          <w:numId w:val="25"/>
        </w:numPr>
        <w:rPr>
          <w:lang w:eastAsia="it-IT"/>
        </w:rPr>
      </w:pPr>
      <w:r w:rsidRPr="00F159F1">
        <w:rPr>
          <w:b/>
        </w:rPr>
        <w:t>type</w:t>
      </w:r>
      <w:r w:rsidRPr="00F159F1">
        <w:t xml:space="preserve"> is a parameter of </w:t>
      </w:r>
      <w:r w:rsidRPr="00F159F1">
        <w:rPr>
          <w:rFonts w:ascii="Courier New" w:hAnsi="Courier New"/>
        </w:rPr>
        <w:t>token</w:t>
      </w:r>
      <w:r w:rsidRPr="00F159F1">
        <w:t xml:space="preserve"> type. This parameter </w:t>
      </w:r>
      <w:r w:rsidRPr="00F159F1">
        <w:rPr>
          <w:lang w:eastAsia="it-IT"/>
        </w:rPr>
        <w:t xml:space="preserve">represents the identifier of the specific type of event audited. </w:t>
      </w:r>
      <w:r w:rsidRPr="00F83445">
        <w:rPr>
          <w:rStyle w:val="BodyTextChar"/>
        </w:rPr>
        <w:t xml:space="preserve">The parameter value shall contain the namespace URI </w:t>
      </w:r>
      <w:r w:rsidR="00260A62" w:rsidRPr="00F83445">
        <w:rPr>
          <w:rStyle w:val="XMLname"/>
        </w:rPr>
        <w:t>http://dicom.nema.org/resources/ontology/DCM</w:t>
      </w:r>
      <w:r w:rsidR="00191FBB" w:rsidRPr="00F83445">
        <w:rPr>
          <w:rStyle w:val="BodyTextChar"/>
        </w:rPr>
        <w:t xml:space="preserve"> </w:t>
      </w:r>
      <w:r w:rsidRPr="00F83445">
        <w:rPr>
          <w:rStyle w:val="BodyTextChar"/>
        </w:rPr>
        <w:t>and a coded value. Codes</w:t>
      </w:r>
      <w:r w:rsidRPr="00F159F1">
        <w:rPr>
          <w:lang w:eastAsia="it-IT"/>
        </w:rPr>
        <w:t xml:space="preserve"> available are defined by DICOM and IHE (see ITI TF-1: Table 3.20.</w:t>
      </w:r>
      <w:r w:rsidR="00E65B52" w:rsidRPr="00F159F1">
        <w:rPr>
          <w:lang w:eastAsia="it-IT"/>
        </w:rPr>
        <w:t>4.1.1.1</w:t>
      </w:r>
      <w:r w:rsidRPr="00F159F1">
        <w:rPr>
          <w:lang w:eastAsia="it-IT"/>
        </w:rPr>
        <w:t>-1: Audit Record trigger events)</w:t>
      </w:r>
      <w:r w:rsidR="00E74C43" w:rsidRPr="00F159F1">
        <w:rPr>
          <w:lang w:eastAsia="it-IT"/>
        </w:rPr>
        <w:t>.</w:t>
      </w:r>
    </w:p>
    <w:p w14:paraId="0D021925" w14:textId="19317978" w:rsidR="00C61521" w:rsidRPr="00F159F1" w:rsidRDefault="00C61521" w:rsidP="008671F5">
      <w:pPr>
        <w:pStyle w:val="ListContinue2"/>
        <w:rPr>
          <w:lang w:eastAsia="it-IT"/>
        </w:rPr>
      </w:pPr>
      <w:r w:rsidRPr="00F159F1">
        <w:rPr>
          <w:lang w:eastAsia="it-IT"/>
        </w:rPr>
        <w:lastRenderedPageBreak/>
        <w:t xml:space="preserve">For example, to search AuditEvent </w:t>
      </w:r>
      <w:r w:rsidR="002D7FFD" w:rsidRPr="00F159F1">
        <w:rPr>
          <w:lang w:eastAsia="it-IT"/>
        </w:rPr>
        <w:t>R</w:t>
      </w:r>
      <w:r w:rsidRPr="00F159F1">
        <w:rPr>
          <w:lang w:eastAsia="it-IT"/>
        </w:rPr>
        <w:t>esources related to PHI Export Events:</w:t>
      </w:r>
    </w:p>
    <w:p w14:paraId="248B5EB5" w14:textId="77777777" w:rsidR="00C61521" w:rsidRPr="00F159F1" w:rsidRDefault="00C61521" w:rsidP="008671F5">
      <w:pPr>
        <w:pStyle w:val="ListContinue2"/>
        <w:rPr>
          <w:lang w:eastAsia="it-IT"/>
        </w:rPr>
      </w:pPr>
    </w:p>
    <w:p w14:paraId="11BD1D6C" w14:textId="383BF7AD" w:rsidR="00C61521" w:rsidRPr="00F159F1" w:rsidRDefault="00C61521" w:rsidP="008671F5">
      <w:pPr>
        <w:pStyle w:val="ListContinue2"/>
        <w:rPr>
          <w:rStyle w:val="XMLFragmentChar"/>
          <w:noProof w:val="0"/>
        </w:rPr>
      </w:pPr>
      <w:r w:rsidRPr="00F159F1">
        <w:rPr>
          <w:rStyle w:val="XMLFragmentChar"/>
          <w:rFonts w:cs="Courier New"/>
          <w:noProof w:val="0"/>
        </w:rPr>
        <w:t>http://</w:t>
      </w:r>
      <w:r w:rsidR="00746D89" w:rsidRPr="00F159F1">
        <w:rPr>
          <w:rStyle w:val="XMLFragmentChar"/>
          <w:rFonts w:cs="Courier New"/>
          <w:noProof w:val="0"/>
        </w:rPr>
        <w:t>example.com</w:t>
      </w:r>
      <w:r w:rsidRPr="00F159F1">
        <w:rPr>
          <w:rStyle w:val="XMLFragmentChar"/>
          <w:rFonts w:cs="Courier New"/>
          <w:noProof w:val="0"/>
        </w:rPr>
        <w:t>/ARRservice/AuditEvent?date=ge2013-01-01&amp;date=le2013-01-02&amp;type=</w:t>
      </w:r>
      <w:r w:rsidR="00CD5A7C" w:rsidRPr="00F83445">
        <w:rPr>
          <w:rStyle w:val="HTMLCode"/>
          <w:rFonts w:ascii="Courier New" w:hAnsi="Courier New" w:cs="Courier New"/>
        </w:rPr>
        <w:t>http://dicom.nema.org/resources/ontology/DCM</w:t>
      </w:r>
      <w:r w:rsidRPr="00F159F1">
        <w:rPr>
          <w:rStyle w:val="XMLFragmentChar"/>
          <w:rFonts w:cs="Courier New"/>
          <w:noProof w:val="0"/>
        </w:rPr>
        <w:t>|110106</w:t>
      </w:r>
    </w:p>
    <w:p w14:paraId="1F1E7FA5" w14:textId="77777777" w:rsidR="00C61521" w:rsidRPr="00F159F1" w:rsidRDefault="00C61521" w:rsidP="008671F5">
      <w:pPr>
        <w:pStyle w:val="ListContinue2"/>
        <w:rPr>
          <w:lang w:eastAsia="it-IT"/>
        </w:rPr>
      </w:pPr>
      <w:r w:rsidRPr="00F159F1">
        <w:rPr>
          <w:rStyle w:val="XMLFragmentChar"/>
          <w:rFonts w:cs="Courier New"/>
          <w:noProof w:val="0"/>
        </w:rPr>
        <w:t xml:space="preserve"> </w:t>
      </w:r>
    </w:p>
    <w:p w14:paraId="70139463" w14:textId="6F3C2CAB" w:rsidR="00C61521" w:rsidRPr="00F159F1" w:rsidRDefault="00C61521" w:rsidP="008671F5">
      <w:pPr>
        <w:pStyle w:val="ListContinue2"/>
        <w:rPr>
          <w:lang w:eastAsia="it-IT"/>
        </w:rPr>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lang w:eastAsia="it-IT"/>
        </w:rPr>
        <w:t>AuditEvent</w:t>
      </w:r>
      <w:r w:rsidR="008824D1" w:rsidRPr="00F159F1">
        <w:rPr>
          <w:rFonts w:ascii="Courier New" w:hAnsi="Courier New" w:cs="Courier New"/>
          <w:sz w:val="20"/>
          <w:lang w:eastAsia="it-IT"/>
        </w:rPr>
        <w:t>.</w:t>
      </w:r>
      <w:r w:rsidRPr="00F159F1">
        <w:rPr>
          <w:rFonts w:ascii="Courier New" w:hAnsi="Courier New" w:cs="Courier New"/>
          <w:sz w:val="20"/>
          <w:lang w:eastAsia="it-IT"/>
        </w:rPr>
        <w:t>type</w:t>
      </w:r>
      <w:r w:rsidRPr="00F159F1">
        <w:rPr>
          <w:lang w:eastAsia="it-IT"/>
        </w:rPr>
        <w:t xml:space="preserve"> field (</w:t>
      </w:r>
      <w:r w:rsidRPr="00F159F1">
        <w:rPr>
          <w:bCs/>
          <w:lang w:eastAsia="it-IT"/>
        </w:rPr>
        <w:t xml:space="preserve">DICOM </w:t>
      </w:r>
      <w:r w:rsidRPr="00F159F1">
        <w:rPr>
          <w:lang w:eastAsia="it-IT"/>
        </w:rPr>
        <w:t>EventID).</w:t>
      </w:r>
    </w:p>
    <w:p w14:paraId="46D9BB6B" w14:textId="2BD79C08" w:rsidR="00C61521" w:rsidRPr="00F159F1" w:rsidRDefault="00C61521" w:rsidP="008671F5">
      <w:pPr>
        <w:pStyle w:val="ListBullet2"/>
        <w:numPr>
          <w:ilvl w:val="0"/>
          <w:numId w:val="25"/>
        </w:numPr>
      </w:pPr>
      <w:r w:rsidRPr="00F159F1">
        <w:rPr>
          <w:b/>
        </w:rPr>
        <w:t xml:space="preserve">subtype </w:t>
      </w:r>
      <w:r w:rsidRPr="00F159F1">
        <w:t xml:space="preserve">is parameter of </w:t>
      </w:r>
      <w:r w:rsidRPr="00F159F1">
        <w:rPr>
          <w:rStyle w:val="XMLname"/>
        </w:rPr>
        <w:t>token</w:t>
      </w:r>
      <w:r w:rsidRPr="00F159F1">
        <w:t xml:space="preserve"> type. This parameter identifies the specific IHE transaction that originates the audit </w:t>
      </w:r>
      <w:r w:rsidR="004D32FF" w:rsidRPr="00F159F1">
        <w:t>record</w:t>
      </w:r>
      <w:r w:rsidRPr="00F159F1">
        <w:t xml:space="preserve">. The parameter value </w:t>
      </w:r>
      <w:r w:rsidR="002719AF" w:rsidRPr="00F159F1">
        <w:t xml:space="preserve">can </w:t>
      </w:r>
      <w:r w:rsidRPr="00F159F1">
        <w:t xml:space="preserve">contain the namespace URI </w:t>
      </w:r>
      <w:r w:rsidRPr="00F83445">
        <w:rPr>
          <w:rStyle w:val="XMLname"/>
        </w:rPr>
        <w:t>urn:ihe:event-type-code</w:t>
      </w:r>
      <w:r w:rsidR="002719AF" w:rsidRPr="00F159F1">
        <w:rPr>
          <w:szCs w:val="24"/>
        </w:rPr>
        <w:t xml:space="preserve"> </w:t>
      </w:r>
      <w:r w:rsidR="00EC40EA" w:rsidRPr="00F159F1">
        <w:t>to</w:t>
      </w:r>
      <w:r w:rsidR="002719AF" w:rsidRPr="00F159F1">
        <w:t xml:space="preserve"> search </w:t>
      </w:r>
      <w:r w:rsidR="00EC40EA" w:rsidRPr="00F159F1">
        <w:t xml:space="preserve">for </w:t>
      </w:r>
      <w:r w:rsidR="002719AF" w:rsidRPr="00F159F1">
        <w:t xml:space="preserve">audit messages </w:t>
      </w:r>
      <w:r w:rsidR="00EC40EA" w:rsidRPr="00F159F1">
        <w:t>triggered</w:t>
      </w:r>
      <w:r w:rsidR="002719AF" w:rsidRPr="00F159F1">
        <w:t xml:space="preserve"> by IHE transactions </w:t>
      </w:r>
      <w:r w:rsidR="00EC40EA" w:rsidRPr="00F159F1">
        <w:t xml:space="preserve">with the defined </w:t>
      </w:r>
      <w:r w:rsidR="002719AF" w:rsidRPr="00F159F1">
        <w:t>audit message</w:t>
      </w:r>
      <w:r w:rsidRPr="00F159F1">
        <w:t>. Each IHE transaction</w:t>
      </w:r>
      <w:r w:rsidR="002719AF" w:rsidRPr="00F159F1">
        <w:t xml:space="preserve"> that defines </w:t>
      </w:r>
      <w:r w:rsidR="00EC40EA" w:rsidRPr="00F159F1">
        <w:t>an</w:t>
      </w:r>
      <w:r w:rsidR="002719AF" w:rsidRPr="00F159F1">
        <w:t xml:space="preserve"> ATNA messages, </w:t>
      </w:r>
      <w:r w:rsidRPr="00F159F1">
        <w:t xml:space="preserve">specifies </w:t>
      </w:r>
      <w:r w:rsidR="00F04499" w:rsidRPr="00F159F1">
        <w:t xml:space="preserve">a </w:t>
      </w:r>
      <w:r w:rsidRPr="00F159F1">
        <w:t xml:space="preserve">code identifying the transaction itself, and assigns this code to the EventTypeCode element within the [ITI-20] audit </w:t>
      </w:r>
      <w:r w:rsidR="004D32FF" w:rsidRPr="00F159F1">
        <w:t>record</w:t>
      </w:r>
      <w:r w:rsidRPr="00F159F1">
        <w:t xml:space="preserve">. </w:t>
      </w:r>
    </w:p>
    <w:p w14:paraId="29F7E1E5" w14:textId="41606F85" w:rsidR="00C61521" w:rsidRPr="00F159F1" w:rsidRDefault="00C61521" w:rsidP="008671F5">
      <w:pPr>
        <w:pStyle w:val="ListContinue2"/>
      </w:pPr>
      <w:r w:rsidRPr="00F159F1">
        <w:t xml:space="preserve">For example, to search AuditEvent </w:t>
      </w:r>
      <w:r w:rsidR="002D7FFD" w:rsidRPr="00F159F1">
        <w:t>R</w:t>
      </w:r>
      <w:r w:rsidRPr="00F159F1">
        <w:t>esources related to Retrieve Document Set [ITI-43] transactions:</w:t>
      </w:r>
    </w:p>
    <w:p w14:paraId="25A1E8DB" w14:textId="77777777" w:rsidR="00C61521" w:rsidRPr="00F159F1" w:rsidRDefault="00C61521" w:rsidP="008671F5">
      <w:pPr>
        <w:pStyle w:val="ListContinue2"/>
      </w:pPr>
    </w:p>
    <w:p w14:paraId="4F6EEB28" w14:textId="7A02725B" w:rsidR="00C61521" w:rsidRPr="00F159F1" w:rsidRDefault="00C61521" w:rsidP="008671F5">
      <w:pPr>
        <w:pStyle w:val="ListContinue2"/>
        <w:rPr>
          <w:rStyle w:val="XMLFragmentChar"/>
          <w:noProof w:val="0"/>
        </w:rPr>
      </w:pPr>
      <w:r w:rsidRPr="00F159F1">
        <w:rPr>
          <w:rStyle w:val="XMLFragmentChar"/>
          <w:rFonts w:cs="Courier New"/>
          <w:noProof w:val="0"/>
        </w:rPr>
        <w:t>http://</w:t>
      </w:r>
      <w:r w:rsidR="00746D89" w:rsidRPr="00F159F1">
        <w:rPr>
          <w:rStyle w:val="XMLFragmentChar"/>
          <w:rFonts w:cs="Courier New"/>
          <w:noProof w:val="0"/>
        </w:rPr>
        <w:t>example.com</w:t>
      </w:r>
      <w:r w:rsidRPr="00F159F1">
        <w:rPr>
          <w:rStyle w:val="XMLFragmentChar"/>
          <w:rFonts w:cs="Courier New"/>
          <w:noProof w:val="0"/>
        </w:rPr>
        <w:t>/ARRservice/AuditEvent?date=ge2013-01-01&amp;date=le2013-01-02&amp;subtype=urn:ihe:event-type-code|ITI-43</w:t>
      </w:r>
    </w:p>
    <w:p w14:paraId="6D402FF3" w14:textId="77777777" w:rsidR="00C61521" w:rsidRPr="00F159F1" w:rsidRDefault="00C61521" w:rsidP="008671F5">
      <w:pPr>
        <w:pStyle w:val="ListContinue2"/>
        <w:rPr>
          <w:b/>
        </w:rPr>
      </w:pPr>
    </w:p>
    <w:p w14:paraId="527C75FC" w14:textId="38745C1D" w:rsidR="00C61521" w:rsidRPr="00F159F1" w:rsidRDefault="00C61521" w:rsidP="008671F5">
      <w:pPr>
        <w:pStyle w:val="ListContinue2"/>
        <w:rPr>
          <w:b/>
        </w:rPr>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rPr>
        <w:t>AuditEvent</w:t>
      </w:r>
      <w:r w:rsidR="008824D1" w:rsidRPr="00F159F1">
        <w:rPr>
          <w:rFonts w:ascii="Courier New" w:hAnsi="Courier New" w:cs="Courier New"/>
          <w:sz w:val="20"/>
        </w:rPr>
        <w:t>.</w:t>
      </w:r>
      <w:r w:rsidRPr="00F159F1">
        <w:rPr>
          <w:rFonts w:ascii="Courier New" w:hAnsi="Courier New" w:cs="Courier New"/>
          <w:sz w:val="20"/>
        </w:rPr>
        <w:t>subtype</w:t>
      </w:r>
      <w:r w:rsidRPr="00F159F1">
        <w:t xml:space="preserve"> field (DICOM EventTypeCode).</w:t>
      </w:r>
    </w:p>
    <w:p w14:paraId="0BC7365E" w14:textId="2BA324BF" w:rsidR="00C61521" w:rsidRPr="00F159F1" w:rsidRDefault="00C61521" w:rsidP="008671F5">
      <w:pPr>
        <w:pStyle w:val="ListBullet2"/>
        <w:numPr>
          <w:ilvl w:val="0"/>
          <w:numId w:val="25"/>
        </w:numPr>
        <w:rPr>
          <w:b/>
        </w:rPr>
      </w:pPr>
      <w:r w:rsidRPr="00F159F1">
        <w:rPr>
          <w:b/>
        </w:rPr>
        <w:t xml:space="preserve">outcome </w:t>
      </w:r>
      <w:r w:rsidRPr="00F159F1">
        <w:t xml:space="preserve">is a parameter of </w:t>
      </w:r>
      <w:r w:rsidRPr="00F159F1">
        <w:rPr>
          <w:rStyle w:val="XMLname"/>
        </w:rPr>
        <w:t>token</w:t>
      </w:r>
      <w:r w:rsidRPr="00F159F1">
        <w:t xml:space="preserve"> type. This parameter represents whether the event succeeded or failed. The parameter value shall contain the namespace URI </w:t>
      </w:r>
      <w:r w:rsidR="00260A62" w:rsidRPr="00F159F1">
        <w:t>http://hl7.org/fhir/audit-event-outcome</w:t>
      </w:r>
      <w:r w:rsidRPr="00F159F1">
        <w:t xml:space="preserve"> and a code taken from the related value set. </w:t>
      </w:r>
      <w:r w:rsidR="00EC40EA" w:rsidRPr="00F159F1">
        <w:t>See</w:t>
      </w:r>
      <w:r w:rsidRPr="00F159F1">
        <w:t xml:space="preserve"> </w:t>
      </w:r>
      <w:hyperlink r:id="rId51" w:history="1">
        <w:r w:rsidR="009B0310" w:rsidRPr="00F159F1">
          <w:rPr>
            <w:rStyle w:val="Hyperlink"/>
          </w:rPr>
          <w:t>http://hl7.org/fhir/R4/valueset-audit-event-outcome.html</w:t>
        </w:r>
      </w:hyperlink>
      <w:r w:rsidRPr="00F159F1">
        <w:t>.</w:t>
      </w:r>
    </w:p>
    <w:p w14:paraId="747D6440" w14:textId="77777777" w:rsidR="00C61521" w:rsidRPr="00F159F1" w:rsidRDefault="00C61521" w:rsidP="008671F5">
      <w:pPr>
        <w:pStyle w:val="ListContinue2"/>
      </w:pPr>
    </w:p>
    <w:p w14:paraId="097BDC9F" w14:textId="0B172B4C" w:rsidR="00C61521" w:rsidRPr="00F159F1" w:rsidRDefault="00C61521" w:rsidP="008671F5">
      <w:pPr>
        <w:pStyle w:val="ListContinue2"/>
        <w:keepNext/>
      </w:pPr>
      <w:r w:rsidRPr="00F159F1">
        <w:t>To search AuditEvent</w:t>
      </w:r>
      <w:r w:rsidR="00833BC6">
        <w:t xml:space="preserve"> </w:t>
      </w:r>
      <w:r w:rsidR="002D7FFD" w:rsidRPr="00F159F1">
        <w:t>R</w:t>
      </w:r>
      <w:r w:rsidRPr="00F159F1">
        <w:t>esources related to failed events:</w:t>
      </w:r>
    </w:p>
    <w:p w14:paraId="6FCB6C7E" w14:textId="77777777" w:rsidR="00C61521" w:rsidRPr="00F159F1" w:rsidRDefault="00C61521" w:rsidP="008671F5">
      <w:pPr>
        <w:pStyle w:val="ListContinue2"/>
      </w:pPr>
    </w:p>
    <w:p w14:paraId="6A0E0878" w14:textId="074F1986" w:rsidR="00C61521" w:rsidRPr="00F159F1" w:rsidRDefault="00C61521" w:rsidP="008671F5">
      <w:pPr>
        <w:pStyle w:val="ListContinue2"/>
        <w:rPr>
          <w:lang w:eastAsia="it-IT"/>
        </w:rPr>
      </w:pPr>
      <w:r w:rsidRPr="00F159F1">
        <w:rPr>
          <w:rStyle w:val="XMLFragmentChar"/>
          <w:rFonts w:cs="Courier New"/>
          <w:noProof w:val="0"/>
        </w:rPr>
        <w:t>http://</w:t>
      </w:r>
      <w:r w:rsidR="00746D89" w:rsidRPr="00F159F1">
        <w:rPr>
          <w:rStyle w:val="XMLFragmentChar"/>
          <w:rFonts w:cs="Courier New"/>
          <w:noProof w:val="0"/>
        </w:rPr>
        <w:t>example.com</w:t>
      </w:r>
      <w:r w:rsidRPr="00F159F1">
        <w:rPr>
          <w:rStyle w:val="XMLFragmentChar"/>
          <w:rFonts w:cs="Courier New"/>
          <w:noProof w:val="0"/>
        </w:rPr>
        <w:t>/ARRservice/AuditEvent?date=ge2013-01-01&amp;date=le2013-01-02&amp;outcome=</w:t>
      </w:r>
      <w:r w:rsidR="001D6859" w:rsidRPr="00F159F1">
        <w:rPr>
          <w:rStyle w:val="XMLname"/>
        </w:rPr>
        <w:t>http://hl7.org/fhir/audit-event-outcome</w:t>
      </w:r>
      <w:r w:rsidRPr="00F159F1">
        <w:rPr>
          <w:rStyle w:val="XMLFragmentChar"/>
          <w:rFonts w:cs="Courier New"/>
          <w:noProof w:val="0"/>
        </w:rPr>
        <w:t>|4,8,12</w:t>
      </w:r>
      <w:r w:rsidRPr="00F159F1">
        <w:rPr>
          <w:lang w:eastAsia="it-IT"/>
        </w:rPr>
        <w:t xml:space="preserve"> </w:t>
      </w:r>
    </w:p>
    <w:p w14:paraId="3767D69C" w14:textId="77777777" w:rsidR="00C61521" w:rsidRPr="00F159F1" w:rsidRDefault="00C61521" w:rsidP="008671F5">
      <w:pPr>
        <w:pStyle w:val="ListContinue2"/>
      </w:pPr>
    </w:p>
    <w:p w14:paraId="25A0F18B" w14:textId="0092ECD2" w:rsidR="00C61521" w:rsidRPr="00F159F1" w:rsidRDefault="00C61521" w:rsidP="008671F5">
      <w:pPr>
        <w:pStyle w:val="ListContinue2"/>
      </w:pPr>
      <w:r w:rsidRPr="00F159F1">
        <w:t>The Audit Record Repository shall</w:t>
      </w:r>
      <w:r w:rsidRPr="00F159F1">
        <w:rPr>
          <w:b/>
        </w:rPr>
        <w:t xml:space="preserve"> </w:t>
      </w:r>
      <w:r w:rsidRPr="00F159F1">
        <w:t xml:space="preserve">match this parameter with the </w:t>
      </w:r>
      <w:r w:rsidRPr="00F159F1">
        <w:rPr>
          <w:rFonts w:ascii="Courier New" w:hAnsi="Courier New" w:cs="Courier New"/>
          <w:sz w:val="20"/>
        </w:rPr>
        <w:t>AuditEvent.outcome</w:t>
      </w:r>
      <w:r w:rsidRPr="00F159F1">
        <w:t xml:space="preserve"> field (DICOM EventOutcomeIndicator).</w:t>
      </w:r>
    </w:p>
    <w:p w14:paraId="2A5F374A" w14:textId="77777777" w:rsidR="00C61521" w:rsidRPr="00F159F1" w:rsidRDefault="00C61521" w:rsidP="008671F5">
      <w:pPr>
        <w:pStyle w:val="BodyText"/>
      </w:pPr>
    </w:p>
    <w:p w14:paraId="21D8EAE6" w14:textId="5163498F" w:rsidR="00C61521" w:rsidRPr="00F159F1" w:rsidRDefault="00CA0A77" w:rsidP="00626DF9">
      <w:pPr>
        <w:pStyle w:val="BodyText"/>
        <w:rPr>
          <w:b/>
        </w:rPr>
      </w:pPr>
      <w:r w:rsidRPr="00F159F1">
        <w:t xml:space="preserve">The </w:t>
      </w:r>
      <w:r w:rsidR="00540901">
        <w:t>HL7</w:t>
      </w:r>
      <w:r w:rsidR="00540901" w:rsidRPr="00F83445">
        <w:rPr>
          <w:vertAlign w:val="superscript"/>
        </w:rPr>
        <w:t>®</w:t>
      </w:r>
      <w:r w:rsidR="00540901">
        <w:t xml:space="preserve"> </w:t>
      </w:r>
      <w:r w:rsidR="00C61521" w:rsidRPr="00F159F1">
        <w:t>FHIR</w:t>
      </w:r>
      <w:r w:rsidR="00540901" w:rsidRPr="00F83445">
        <w:rPr>
          <w:vertAlign w:val="superscript"/>
        </w:rPr>
        <w:t>®</w:t>
      </w:r>
      <w:r w:rsidR="00C61521" w:rsidRPr="00F159F1">
        <w:rPr>
          <w:lang w:eastAsia="it-IT"/>
        </w:rPr>
        <w:t xml:space="preserve"> standard provides additional search parameters. This transaction does not define specific behavior on th</w:t>
      </w:r>
      <w:r w:rsidR="003D05C8" w:rsidRPr="00F159F1">
        <w:rPr>
          <w:lang w:eastAsia="it-IT"/>
        </w:rPr>
        <w:t>o</w:t>
      </w:r>
      <w:r w:rsidR="00C61521" w:rsidRPr="00F159F1">
        <w:rPr>
          <w:lang w:eastAsia="it-IT"/>
        </w:rPr>
        <w:t>s</w:t>
      </w:r>
      <w:r w:rsidR="003D05C8" w:rsidRPr="00F159F1">
        <w:rPr>
          <w:lang w:eastAsia="it-IT"/>
        </w:rPr>
        <w:t>e</w:t>
      </w:r>
      <w:r w:rsidR="00C61521" w:rsidRPr="00F159F1">
        <w:rPr>
          <w:lang w:eastAsia="it-IT"/>
        </w:rPr>
        <w:t xml:space="preserve"> parameters (such as </w:t>
      </w:r>
      <w:r w:rsidR="00C61521" w:rsidRPr="00F159F1">
        <w:rPr>
          <w:rFonts w:ascii="Courier New" w:hAnsi="Courier New" w:cs="Courier New"/>
          <w:sz w:val="20"/>
          <w:lang w:eastAsia="it-IT"/>
        </w:rPr>
        <w:t>_sort</w:t>
      </w:r>
      <w:r w:rsidR="00C61521" w:rsidRPr="00F159F1">
        <w:rPr>
          <w:lang w:eastAsia="it-IT"/>
        </w:rPr>
        <w:t xml:space="preserve">, </w:t>
      </w:r>
      <w:r w:rsidR="00C61521" w:rsidRPr="00F159F1">
        <w:rPr>
          <w:rFonts w:ascii="Courier New" w:hAnsi="Courier New" w:cs="Courier New"/>
          <w:sz w:val="20"/>
          <w:lang w:eastAsia="it-IT"/>
        </w:rPr>
        <w:t>_</w:t>
      </w:r>
      <w:r w:rsidR="00F6357D" w:rsidRPr="00F159F1">
        <w:rPr>
          <w:rFonts w:ascii="Courier New" w:hAnsi="Courier New" w:cs="Courier New"/>
          <w:sz w:val="20"/>
          <w:lang w:eastAsia="it-IT"/>
        </w:rPr>
        <w:t>include</w:t>
      </w:r>
      <w:r w:rsidR="00F6357D" w:rsidRPr="00F159F1">
        <w:rPr>
          <w:lang w:eastAsia="it-IT"/>
        </w:rPr>
        <w:t>,</w:t>
      </w:r>
      <w:r w:rsidR="00C61521" w:rsidRPr="00F159F1">
        <w:rPr>
          <w:lang w:eastAsia="it-IT"/>
        </w:rPr>
        <w:t xml:space="preserve"> etc.). See </w:t>
      </w:r>
      <w:hyperlink r:id="rId52" w:history="1">
        <w:r w:rsidR="009B0310" w:rsidRPr="00F159F1">
          <w:rPr>
            <w:rStyle w:val="Hyperlink"/>
          </w:rPr>
          <w:t>http://hl7.org/fhir/R4/search.html</w:t>
        </w:r>
      </w:hyperlink>
      <w:r w:rsidR="00526956" w:rsidRPr="00F159F1" w:rsidDel="00526956">
        <w:rPr>
          <w:lang w:eastAsia="it-IT"/>
        </w:rPr>
        <w:t xml:space="preserve"> </w:t>
      </w:r>
      <w:r w:rsidR="00C61521" w:rsidRPr="00F159F1">
        <w:rPr>
          <w:lang w:eastAsia="it-IT"/>
        </w:rPr>
        <w:t xml:space="preserve">for details about available parameters. </w:t>
      </w:r>
    </w:p>
    <w:p w14:paraId="19B84B4E" w14:textId="77777777" w:rsidR="00C61521" w:rsidRPr="00F159F1" w:rsidRDefault="00C61521" w:rsidP="00C03CC6">
      <w:pPr>
        <w:pStyle w:val="Heading6"/>
        <w:rPr>
          <w:noProof w:val="0"/>
        </w:rPr>
      </w:pPr>
      <w:bookmarkStart w:id="209" w:name="_Toc16703901"/>
      <w:r w:rsidRPr="00F159F1">
        <w:rPr>
          <w:noProof w:val="0"/>
        </w:rPr>
        <w:t>3.81.4.1.2.3</w:t>
      </w:r>
      <w:r w:rsidR="00D1740E" w:rsidRPr="00F159F1">
        <w:rPr>
          <w:noProof w:val="0"/>
        </w:rPr>
        <w:t xml:space="preserve"> </w:t>
      </w:r>
      <w:r w:rsidRPr="00F159F1">
        <w:rPr>
          <w:noProof w:val="0"/>
        </w:rPr>
        <w:t>Populating Expected Response Format</w:t>
      </w:r>
      <w:bookmarkEnd w:id="209"/>
      <w:r w:rsidRPr="00F159F1">
        <w:rPr>
          <w:noProof w:val="0"/>
        </w:rPr>
        <w:t xml:space="preserve"> </w:t>
      </w:r>
    </w:p>
    <w:p w14:paraId="4E2DA954" w14:textId="12E4B4AA" w:rsidR="00C61521" w:rsidRPr="00F159F1" w:rsidRDefault="00C61521" w:rsidP="008D693A">
      <w:pPr>
        <w:pStyle w:val="BodyText"/>
        <w:rPr>
          <w:lang w:eastAsia="it-IT"/>
        </w:rPr>
      </w:pPr>
      <w:r w:rsidRPr="00F159F1">
        <w:rPr>
          <w:lang w:eastAsia="it-IT"/>
        </w:rPr>
        <w:t xml:space="preserve">The </w:t>
      </w:r>
      <w:r w:rsidR="00540901">
        <w:t>HL7</w:t>
      </w:r>
      <w:r w:rsidR="00540901" w:rsidRPr="00BA562C">
        <w:rPr>
          <w:vertAlign w:val="superscript"/>
        </w:rPr>
        <w:t>®</w:t>
      </w:r>
      <w:r w:rsidR="00540901">
        <w:t xml:space="preserve"> </w:t>
      </w:r>
      <w:r w:rsidR="00540901" w:rsidRPr="00F159F1">
        <w:t>FHIR</w:t>
      </w:r>
      <w:r w:rsidR="00540901" w:rsidRPr="00BA562C">
        <w:rPr>
          <w:vertAlign w:val="superscript"/>
        </w:rPr>
        <w:t>®</w:t>
      </w:r>
      <w:r w:rsidRPr="00F159F1">
        <w:rPr>
          <w:lang w:eastAsia="it-IT"/>
        </w:rPr>
        <w:t xml:space="preserve"> provides encodings for responses as either XML or JSON. The Audit Record Repository shall support both message encodings. The Audit Consumer shall support </w:t>
      </w:r>
      <w:r w:rsidR="00CA0A77" w:rsidRPr="00F159F1">
        <w:rPr>
          <w:lang w:eastAsia="it-IT"/>
        </w:rPr>
        <w:t xml:space="preserve">one </w:t>
      </w:r>
      <w:r w:rsidRPr="00F159F1">
        <w:rPr>
          <w:lang w:eastAsia="it-IT"/>
        </w:rPr>
        <w:t xml:space="preserve">and </w:t>
      </w:r>
      <w:r w:rsidRPr="00F159F1">
        <w:rPr>
          <w:lang w:eastAsia="it-IT"/>
        </w:rPr>
        <w:lastRenderedPageBreak/>
        <w:t>may optionally support both</w:t>
      </w:r>
      <w:r w:rsidR="00CA0A77" w:rsidRPr="00F159F1">
        <w:rPr>
          <w:lang w:eastAsia="it-IT"/>
        </w:rPr>
        <w:t xml:space="preserve"> encodings</w:t>
      </w:r>
      <w:r w:rsidRPr="00F159F1">
        <w:rPr>
          <w:lang w:eastAsia="it-IT"/>
        </w:rPr>
        <w:t>. For Desired Response Encoding</w:t>
      </w:r>
      <w:r w:rsidR="000030A6" w:rsidRPr="00F159F1">
        <w:rPr>
          <w:lang w:eastAsia="it-IT"/>
        </w:rPr>
        <w:t xml:space="preserve"> and format negotiation</w:t>
      </w:r>
      <w:r w:rsidRPr="00F159F1">
        <w:rPr>
          <w:lang w:eastAsia="it-IT"/>
        </w:rPr>
        <w:t xml:space="preserve"> </w:t>
      </w:r>
      <w:r w:rsidR="00FC08F0" w:rsidRPr="00F159F1">
        <w:rPr>
          <w:lang w:eastAsia="it-IT"/>
        </w:rPr>
        <w:t>see ITI TF-2x: Z.6.</w:t>
      </w:r>
    </w:p>
    <w:p w14:paraId="48C5EBFC" w14:textId="77777777" w:rsidR="00C61521" w:rsidRPr="00F159F1" w:rsidRDefault="00C61521" w:rsidP="00C03CC6">
      <w:pPr>
        <w:pStyle w:val="Heading5"/>
        <w:rPr>
          <w:noProof w:val="0"/>
        </w:rPr>
      </w:pPr>
      <w:bookmarkStart w:id="210" w:name="_Toc16703902"/>
      <w:r w:rsidRPr="00F159F1">
        <w:rPr>
          <w:noProof w:val="0"/>
        </w:rPr>
        <w:t>3.81.4.1.3 Expected Actions</w:t>
      </w:r>
      <w:bookmarkEnd w:id="210"/>
    </w:p>
    <w:p w14:paraId="3004AAB9" w14:textId="10367D33" w:rsidR="004E432A" w:rsidRPr="00F159F1" w:rsidRDefault="00C61521" w:rsidP="003030AE">
      <w:pPr>
        <w:pStyle w:val="BodyText"/>
        <w:rPr>
          <w:iCs/>
        </w:rPr>
      </w:pPr>
      <w:r w:rsidRPr="00F159F1">
        <w:rPr>
          <w:iCs/>
        </w:rPr>
        <w:t xml:space="preserve">The </w:t>
      </w:r>
      <w:bookmarkStart w:id="211" w:name="OLE_LINK6"/>
      <w:bookmarkStart w:id="212" w:name="OLE_LINK7"/>
      <w:bookmarkStart w:id="213" w:name="OLE_LINK8"/>
      <w:bookmarkStart w:id="214" w:name="OLE_LINK9"/>
      <w:r w:rsidRPr="00F159F1">
        <w:rPr>
          <w:iCs/>
        </w:rPr>
        <w:t>Audit Record Repository</w:t>
      </w:r>
      <w:bookmarkEnd w:id="211"/>
      <w:bookmarkEnd w:id="212"/>
      <w:bookmarkEnd w:id="213"/>
      <w:bookmarkEnd w:id="214"/>
      <w:r w:rsidRPr="00F159F1">
        <w:rPr>
          <w:iCs/>
        </w:rPr>
        <w:t xml:space="preserve"> (ARR) maintains a database</w:t>
      </w:r>
      <w:r w:rsidR="0025246B" w:rsidRPr="00F159F1">
        <w:rPr>
          <w:iCs/>
        </w:rPr>
        <w:t xml:space="preserve"> of</w:t>
      </w:r>
      <w:r w:rsidRPr="00F159F1">
        <w:rPr>
          <w:iCs/>
        </w:rPr>
        <w:t xml:space="preserve"> </w:t>
      </w:r>
      <w:r w:rsidR="00F67D1C" w:rsidRPr="00F159F1">
        <w:rPr>
          <w:iCs/>
        </w:rPr>
        <w:t xml:space="preserve">audit </w:t>
      </w:r>
      <w:r w:rsidR="00281B13" w:rsidRPr="00F159F1">
        <w:rPr>
          <w:iCs/>
        </w:rPr>
        <w:t>events.</w:t>
      </w:r>
      <w:r w:rsidR="00B10BE0" w:rsidRPr="00F159F1">
        <w:rPr>
          <w:iCs/>
        </w:rPr>
        <w:t xml:space="preserve"> </w:t>
      </w:r>
      <w:r w:rsidR="004E432A" w:rsidRPr="00F159F1">
        <w:rPr>
          <w:iCs/>
        </w:rPr>
        <w:t>The Audit Record Repository</w:t>
      </w:r>
      <w:r w:rsidR="004E432A" w:rsidRPr="00F159F1" w:rsidDel="00CD1674">
        <w:rPr>
          <w:iCs/>
        </w:rPr>
        <w:t xml:space="preserve"> </w:t>
      </w:r>
      <w:r w:rsidR="004E432A" w:rsidRPr="00F159F1">
        <w:rPr>
          <w:iCs/>
        </w:rPr>
        <w:t xml:space="preserve">retains data </w:t>
      </w:r>
      <w:r w:rsidR="00EC40EA" w:rsidRPr="00F159F1">
        <w:rPr>
          <w:iCs/>
        </w:rPr>
        <w:t xml:space="preserve">according </w:t>
      </w:r>
      <w:r w:rsidR="004E432A" w:rsidRPr="00F159F1">
        <w:rPr>
          <w:iCs/>
        </w:rPr>
        <w:t>to local policies</w:t>
      </w:r>
      <w:r w:rsidR="00EC40EA" w:rsidRPr="00F159F1">
        <w:rPr>
          <w:iCs/>
        </w:rPr>
        <w:t>,</w:t>
      </w:r>
      <w:r w:rsidR="004E432A" w:rsidRPr="00F159F1">
        <w:rPr>
          <w:iCs/>
        </w:rPr>
        <w:t xml:space="preserve"> and some data may be deleted.</w:t>
      </w:r>
    </w:p>
    <w:p w14:paraId="6BFAEEAC" w14:textId="30C29BD1" w:rsidR="00C61521" w:rsidRPr="00F159F1" w:rsidRDefault="00B10BE0" w:rsidP="003030AE">
      <w:pPr>
        <w:pStyle w:val="BodyText"/>
        <w:rPr>
          <w:iCs/>
        </w:rPr>
      </w:pPr>
      <w:r w:rsidRPr="00F159F1">
        <w:rPr>
          <w:iCs/>
        </w:rPr>
        <w:t xml:space="preserve">The </w:t>
      </w:r>
      <w:r w:rsidR="00CD1674" w:rsidRPr="00F159F1">
        <w:rPr>
          <w:iCs/>
        </w:rPr>
        <w:t>Audit Record Repository</w:t>
      </w:r>
      <w:r w:rsidR="00CD1674" w:rsidRPr="00F159F1" w:rsidDel="00CD1674">
        <w:rPr>
          <w:iCs/>
        </w:rPr>
        <w:t xml:space="preserve"> </w:t>
      </w:r>
      <w:r w:rsidR="0003579B" w:rsidRPr="00F159F1">
        <w:rPr>
          <w:iCs/>
        </w:rPr>
        <w:t>shall</w:t>
      </w:r>
      <w:r w:rsidRPr="00F159F1">
        <w:rPr>
          <w:iCs/>
        </w:rPr>
        <w:t xml:space="preserve"> return all the </w:t>
      </w:r>
      <w:r w:rsidR="00F67D1C" w:rsidRPr="00F159F1">
        <w:rPr>
          <w:iCs/>
        </w:rPr>
        <w:t xml:space="preserve">audit </w:t>
      </w:r>
      <w:r w:rsidRPr="00F159F1">
        <w:rPr>
          <w:iCs/>
        </w:rPr>
        <w:t xml:space="preserve">events stored in </w:t>
      </w:r>
      <w:r w:rsidR="00EC40EA" w:rsidRPr="00F159F1">
        <w:rPr>
          <w:iCs/>
        </w:rPr>
        <w:t xml:space="preserve">its </w:t>
      </w:r>
      <w:r w:rsidRPr="00F159F1">
        <w:rPr>
          <w:iCs/>
        </w:rPr>
        <w:t xml:space="preserve">database that match </w:t>
      </w:r>
      <w:r w:rsidR="00CA0A77" w:rsidRPr="00F159F1">
        <w:rPr>
          <w:iCs/>
        </w:rPr>
        <w:t xml:space="preserve">the </w:t>
      </w:r>
      <w:r w:rsidRPr="00F159F1">
        <w:rPr>
          <w:iCs/>
        </w:rPr>
        <w:t>query parameters</w:t>
      </w:r>
      <w:r w:rsidR="00CA0A77" w:rsidRPr="00F159F1">
        <w:rPr>
          <w:iCs/>
        </w:rPr>
        <w:t>,</w:t>
      </w:r>
      <w:r w:rsidRPr="00F159F1">
        <w:rPr>
          <w:iCs/>
        </w:rPr>
        <w:t xml:space="preserve"> and which the requester is authorized</w:t>
      </w:r>
      <w:r w:rsidR="00CA0A77" w:rsidRPr="00F159F1">
        <w:rPr>
          <w:iCs/>
        </w:rPr>
        <w:t xml:space="preserve"> to view</w:t>
      </w:r>
      <w:r w:rsidR="0003579B" w:rsidRPr="00F159F1">
        <w:rPr>
          <w:iCs/>
        </w:rPr>
        <w:t xml:space="preserve"> (see ITI TF-1: 9.</w:t>
      </w:r>
      <w:r w:rsidR="0088239C" w:rsidRPr="00F159F1">
        <w:rPr>
          <w:iCs/>
        </w:rPr>
        <w:t xml:space="preserve">5 </w:t>
      </w:r>
      <w:r w:rsidR="0003579B" w:rsidRPr="00F159F1">
        <w:rPr>
          <w:iCs/>
        </w:rPr>
        <w:t>for further details)</w:t>
      </w:r>
      <w:r w:rsidRPr="00F159F1">
        <w:rPr>
          <w:iCs/>
        </w:rPr>
        <w:t xml:space="preserve">. </w:t>
      </w:r>
    </w:p>
    <w:p w14:paraId="14A32B4E" w14:textId="77777777" w:rsidR="00C61521" w:rsidRPr="00F159F1" w:rsidRDefault="00C61521" w:rsidP="003030AE">
      <w:pPr>
        <w:pStyle w:val="BodyText"/>
        <w:rPr>
          <w:iCs/>
        </w:rPr>
      </w:pPr>
      <w:r w:rsidRPr="00F159F1">
        <w:rPr>
          <w:iCs/>
        </w:rPr>
        <w:t>When performing matching based on the search parameters, the Audit Record Repository shall:</w:t>
      </w:r>
    </w:p>
    <w:p w14:paraId="52C11BB0" w14:textId="5E329053" w:rsidR="00C61521" w:rsidRPr="00F159F1" w:rsidRDefault="00C61521" w:rsidP="008671F5">
      <w:pPr>
        <w:pStyle w:val="ListBullet2"/>
        <w:numPr>
          <w:ilvl w:val="0"/>
          <w:numId w:val="25"/>
        </w:numPr>
      </w:pPr>
      <w:r w:rsidRPr="00F159F1">
        <w:t xml:space="preserve">Select all audit </w:t>
      </w:r>
      <w:r w:rsidR="004D32FF" w:rsidRPr="00F159F1">
        <w:t xml:space="preserve">records </w:t>
      </w:r>
      <w:r w:rsidRPr="00F159F1">
        <w:t xml:space="preserve">that have a time interval specified in the request URL. </w:t>
      </w:r>
    </w:p>
    <w:p w14:paraId="55500C4C" w14:textId="54D7B45D" w:rsidR="00C61521" w:rsidRPr="00F159F1" w:rsidRDefault="00C61521" w:rsidP="008671F5">
      <w:pPr>
        <w:pStyle w:val="ListBullet2"/>
        <w:numPr>
          <w:ilvl w:val="0"/>
          <w:numId w:val="25"/>
        </w:numPr>
      </w:pPr>
      <w:r w:rsidRPr="00F159F1">
        <w:t xml:space="preserve">If search parameters </w:t>
      </w:r>
      <w:r w:rsidR="0037053E" w:rsidRPr="00F159F1">
        <w:t xml:space="preserve">other than those </w:t>
      </w:r>
      <w:r w:rsidRPr="00F159F1">
        <w:t>defined in Section 3.81.4.1.2.2 (e.g.,</w:t>
      </w:r>
      <w:r w:rsidRPr="00F159F1">
        <w:rPr>
          <w:szCs w:val="24"/>
        </w:rPr>
        <w:t xml:space="preserve"> </w:t>
      </w:r>
      <w:r w:rsidRPr="00F83445">
        <w:rPr>
          <w:rStyle w:val="XMLname"/>
        </w:rPr>
        <w:t xml:space="preserve">_sort, _include </w:t>
      </w:r>
      <w:r w:rsidRPr="00F159F1">
        <w:t>FHIR search result parameters) are specified in the request URL, then</w:t>
      </w:r>
    </w:p>
    <w:p w14:paraId="7AF4A5E2" w14:textId="77777777" w:rsidR="00C61521" w:rsidRPr="00F159F1" w:rsidRDefault="00C61521" w:rsidP="00F83445">
      <w:pPr>
        <w:pStyle w:val="ListBullet3"/>
      </w:pPr>
      <w:r w:rsidRPr="00F159F1">
        <w:t xml:space="preserve">If the </w:t>
      </w:r>
      <w:r w:rsidR="00CD1674" w:rsidRPr="00F159F1">
        <w:rPr>
          <w:iCs/>
        </w:rPr>
        <w:t>Audit Record Repository</w:t>
      </w:r>
      <w:r w:rsidR="0025246B" w:rsidRPr="00F159F1">
        <w:t xml:space="preserve"> does not support the </w:t>
      </w:r>
      <w:r w:rsidRPr="00F159F1">
        <w:t>parameter, it shall be ignored;</w:t>
      </w:r>
    </w:p>
    <w:p w14:paraId="32A09905" w14:textId="1B2094D2" w:rsidR="00C61521" w:rsidRPr="00F159F1" w:rsidRDefault="00C61521" w:rsidP="00F83445">
      <w:pPr>
        <w:pStyle w:val="ListBullet3"/>
      </w:pPr>
      <w:r w:rsidRPr="00F159F1">
        <w:t xml:space="preserve">If the </w:t>
      </w:r>
      <w:r w:rsidR="00CD1674" w:rsidRPr="00F159F1">
        <w:rPr>
          <w:iCs/>
        </w:rPr>
        <w:t>Audit Record Repository</w:t>
      </w:r>
      <w:r w:rsidR="00CD1674" w:rsidRPr="00F159F1" w:rsidDel="00CD1674">
        <w:t xml:space="preserve"> </w:t>
      </w:r>
      <w:r w:rsidR="00676075" w:rsidRPr="00F159F1">
        <w:t xml:space="preserve">supports the </w:t>
      </w:r>
      <w:r w:rsidRPr="00F159F1">
        <w:t xml:space="preserve">parameter, the matching </w:t>
      </w:r>
      <w:r w:rsidR="00CA0A77" w:rsidRPr="00F159F1">
        <w:t xml:space="preserve">or other behavior </w:t>
      </w:r>
      <w:r w:rsidRPr="00F159F1">
        <w:t xml:space="preserve">shall comply with the matching rules for </w:t>
      </w:r>
      <w:r w:rsidR="00F34C65" w:rsidRPr="00F159F1">
        <w:t xml:space="preserve">its </w:t>
      </w:r>
      <w:r w:rsidRPr="00F159F1">
        <w:t>datatype in FHIR.</w:t>
      </w:r>
    </w:p>
    <w:p w14:paraId="561B1481" w14:textId="77777777" w:rsidR="00C61521" w:rsidRPr="00F159F1" w:rsidRDefault="00C61521" w:rsidP="00626DF9">
      <w:pPr>
        <w:pStyle w:val="BodyText"/>
      </w:pPr>
      <w:r w:rsidRPr="00F159F1">
        <w:t>The Audit Record Repository shall return matching resources using the Retrieve ATNA Audit Event Response Message. See Section 3.81.4.2.</w:t>
      </w:r>
    </w:p>
    <w:p w14:paraId="16970E1E" w14:textId="77777777" w:rsidR="00C61521" w:rsidRPr="00F159F1" w:rsidRDefault="00C61521" w:rsidP="00C03CC6">
      <w:pPr>
        <w:pStyle w:val="Heading4"/>
        <w:rPr>
          <w:noProof w:val="0"/>
        </w:rPr>
      </w:pPr>
      <w:bookmarkStart w:id="215" w:name="_Toc16703903"/>
      <w:r w:rsidRPr="00F159F1">
        <w:rPr>
          <w:noProof w:val="0"/>
        </w:rPr>
        <w:t>3.81.4.2 Retrieve ATNA Audit Event Response Message</w:t>
      </w:r>
      <w:bookmarkEnd w:id="215"/>
    </w:p>
    <w:p w14:paraId="3C056213" w14:textId="77777777" w:rsidR="000A4B6A" w:rsidRPr="00F159F1" w:rsidRDefault="000A4B6A" w:rsidP="00204712">
      <w:pPr>
        <w:pStyle w:val="BodyText"/>
      </w:pPr>
      <w:r w:rsidRPr="00F159F1">
        <w:t>The Audit Record Repository sends the Retrieve ATNA Audit Event Response message in response to a query from an Audit Consumer</w:t>
      </w:r>
    </w:p>
    <w:p w14:paraId="7C6120BE" w14:textId="77777777" w:rsidR="00C61521" w:rsidRPr="00F159F1" w:rsidRDefault="00C61521" w:rsidP="00C03CC6">
      <w:pPr>
        <w:pStyle w:val="Heading5"/>
        <w:rPr>
          <w:noProof w:val="0"/>
        </w:rPr>
      </w:pPr>
      <w:bookmarkStart w:id="216" w:name="_Toc16703904"/>
      <w:r w:rsidRPr="00F159F1">
        <w:rPr>
          <w:noProof w:val="0"/>
        </w:rPr>
        <w:t>3.81.4.2.1 Trigger Events</w:t>
      </w:r>
      <w:bookmarkEnd w:id="216"/>
    </w:p>
    <w:p w14:paraId="35321B06" w14:textId="77777777" w:rsidR="00C61521" w:rsidRPr="00F159F1" w:rsidRDefault="00C61521" w:rsidP="003030AE">
      <w:pPr>
        <w:pStyle w:val="BodyText"/>
      </w:pPr>
      <w:r w:rsidRPr="00F159F1">
        <w:t xml:space="preserve">The Audit Record Repository creates this message when it receives and processes a Retrieve ATNA Audit Event message. </w:t>
      </w:r>
    </w:p>
    <w:p w14:paraId="5E4394B6" w14:textId="77777777" w:rsidR="00C61521" w:rsidRPr="00F159F1" w:rsidRDefault="00C61521" w:rsidP="00C03CC6">
      <w:pPr>
        <w:pStyle w:val="Heading5"/>
        <w:rPr>
          <w:noProof w:val="0"/>
        </w:rPr>
      </w:pPr>
      <w:bookmarkStart w:id="217" w:name="_Toc16703905"/>
      <w:r w:rsidRPr="00F159F1">
        <w:rPr>
          <w:noProof w:val="0"/>
        </w:rPr>
        <w:t>3.81.4.2.2 Message Semantics</w:t>
      </w:r>
      <w:bookmarkEnd w:id="217"/>
    </w:p>
    <w:p w14:paraId="61ACFAA8" w14:textId="2CC58EA7" w:rsidR="00FC08F0" w:rsidRPr="00F159F1" w:rsidRDefault="00C61521" w:rsidP="00FC08F0">
      <w:pPr>
        <w:pStyle w:val="BodyText"/>
      </w:pPr>
      <w:r w:rsidRPr="00F159F1">
        <w:t>When the</w:t>
      </w:r>
      <w:r w:rsidR="009E1CA5" w:rsidRPr="00F159F1">
        <w:t xml:space="preserve"> Audit Record Repository successfully processes the</w:t>
      </w:r>
      <w:r w:rsidRPr="00F159F1">
        <w:t xml:space="preserve"> search request, </w:t>
      </w:r>
      <w:r w:rsidR="009E1CA5" w:rsidRPr="00F159F1">
        <w:t xml:space="preserve">it </w:t>
      </w:r>
      <w:r w:rsidRPr="00F159F1">
        <w:t xml:space="preserve">shall return the </w:t>
      </w:r>
      <w:r w:rsidR="009E1CA5" w:rsidRPr="00F159F1">
        <w:t xml:space="preserve">matching </w:t>
      </w:r>
      <w:r w:rsidRPr="00F159F1">
        <w:t xml:space="preserve">AuditEvent </w:t>
      </w:r>
      <w:r w:rsidR="009E1CA5" w:rsidRPr="00F159F1">
        <w:t>R</w:t>
      </w:r>
      <w:r w:rsidRPr="00F159F1">
        <w:t>esources</w:t>
      </w:r>
      <w:r w:rsidR="009F42AA" w:rsidRPr="00F159F1">
        <w:t xml:space="preserve"> </w:t>
      </w:r>
      <w:r w:rsidR="00CA0A77" w:rsidRPr="00F159F1">
        <w:t>inside</w:t>
      </w:r>
      <w:r w:rsidRPr="00F159F1">
        <w:t xml:space="preserve"> a FHIR </w:t>
      </w:r>
      <w:r w:rsidR="00CA0A77" w:rsidRPr="00F159F1">
        <w:t>B</w:t>
      </w:r>
      <w:r w:rsidRPr="00F159F1">
        <w:t>undle</w:t>
      </w:r>
      <w:r w:rsidR="009F42AA" w:rsidRPr="00F159F1">
        <w:t xml:space="preserve"> </w:t>
      </w:r>
      <w:r w:rsidR="009E1CA5" w:rsidRPr="00F159F1">
        <w:t>R</w:t>
      </w:r>
      <w:r w:rsidRPr="00F159F1">
        <w:t>esource.</w:t>
      </w:r>
      <w:r w:rsidR="00FC08F0" w:rsidRPr="00F159F1">
        <w:t xml:space="preserve"> </w:t>
      </w:r>
    </w:p>
    <w:p w14:paraId="37B0E586" w14:textId="4B916424" w:rsidR="00C61521" w:rsidRPr="00F159F1" w:rsidRDefault="00C61521" w:rsidP="008D693A">
      <w:pPr>
        <w:pStyle w:val="BodyText"/>
        <w:rPr>
          <w:lang w:eastAsia="it-IT"/>
        </w:rPr>
      </w:pPr>
      <w:r w:rsidRPr="00F159F1">
        <w:t xml:space="preserve">The “Content-Type” </w:t>
      </w:r>
      <w:r w:rsidRPr="00F159F1">
        <w:rPr>
          <w:lang w:eastAsia="it-IT"/>
        </w:rPr>
        <w:t xml:space="preserve">of the response will depend upon the </w:t>
      </w:r>
      <w:r w:rsidR="000030A6" w:rsidRPr="00F159F1">
        <w:rPr>
          <w:lang w:eastAsia="it-IT"/>
        </w:rPr>
        <w:t>response format negotiation described in ITI TF-2x: Z.6</w:t>
      </w:r>
      <w:r w:rsidRPr="00F159F1">
        <w:rPr>
          <w:lang w:eastAsia="it-IT"/>
        </w:rPr>
        <w:t>.</w:t>
      </w:r>
    </w:p>
    <w:p w14:paraId="011F8189" w14:textId="69D64195" w:rsidR="00C61521" w:rsidRPr="00F159F1" w:rsidRDefault="00C61521" w:rsidP="00A5338F">
      <w:pPr>
        <w:pStyle w:val="BodyText"/>
      </w:pPr>
      <w:r w:rsidRPr="00F159F1">
        <w:t xml:space="preserve">If the </w:t>
      </w:r>
      <w:r w:rsidR="0063290B" w:rsidRPr="00F159F1">
        <w:rPr>
          <w:b/>
          <w:bCs/>
        </w:rPr>
        <w:t>date</w:t>
      </w:r>
      <w:r w:rsidR="0063290B" w:rsidRPr="00F159F1">
        <w:t xml:space="preserve"> </w:t>
      </w:r>
      <w:r w:rsidRPr="00F159F1">
        <w:t xml:space="preserve">search parameter is missing (see Section 3.81.4.1.2.1), the Audit Record Repository </w:t>
      </w:r>
      <w:r w:rsidR="00093A6A" w:rsidRPr="00F159F1">
        <w:t xml:space="preserve">may </w:t>
      </w:r>
      <w:r w:rsidRPr="00F159F1">
        <w:t>return HTTP response code 400 - Bad Request.</w:t>
      </w:r>
    </w:p>
    <w:p w14:paraId="30B913C0" w14:textId="52CDB84D" w:rsidR="00C61521" w:rsidRPr="00F159F1" w:rsidRDefault="00C61521" w:rsidP="00A5338F">
      <w:pPr>
        <w:pStyle w:val="BodyText"/>
      </w:pPr>
      <w:r w:rsidRPr="00F159F1">
        <w:t xml:space="preserve">If the specified search parameters do not result in any matching audit </w:t>
      </w:r>
      <w:r w:rsidR="004D32FF" w:rsidRPr="00F159F1">
        <w:t>record</w:t>
      </w:r>
      <w:r w:rsidRPr="00F159F1">
        <w:t xml:space="preserve">, the Audit Record Repository shall return HTTP response of success 200, with an empty FHIR bundle. </w:t>
      </w:r>
    </w:p>
    <w:p w14:paraId="47378252" w14:textId="6AF39E1E" w:rsidR="00C61521" w:rsidRPr="00F159F1" w:rsidRDefault="00C61521" w:rsidP="00A5338F">
      <w:pPr>
        <w:pStyle w:val="BodyText"/>
      </w:pPr>
      <w:r w:rsidRPr="00F159F1">
        <w:t>If the requested data size is</w:t>
      </w:r>
      <w:r w:rsidR="00C83A4B" w:rsidRPr="00F159F1">
        <w:t xml:space="preserve"> considered</w:t>
      </w:r>
      <w:r w:rsidRPr="00F159F1">
        <w:t xml:space="preserve"> excessive</w:t>
      </w:r>
      <w:r w:rsidR="00C83A4B" w:rsidRPr="00F159F1">
        <w:t xml:space="preserve"> by the Audit Record Repository</w:t>
      </w:r>
      <w:r w:rsidRPr="00F159F1">
        <w:t xml:space="preserve">, </w:t>
      </w:r>
      <w:r w:rsidR="00C83A4B" w:rsidRPr="00623B77">
        <w:t>it</w:t>
      </w:r>
      <w:r w:rsidRPr="00623B77">
        <w:t xml:space="preserve"> may</w:t>
      </w:r>
      <w:r w:rsidRPr="002F2C88">
        <w:t xml:space="preserve"> </w:t>
      </w:r>
      <w:r w:rsidR="00A911D7" w:rsidRPr="00F83445">
        <w:t xml:space="preserve">choose to return the results in a series of pages (see </w:t>
      </w:r>
      <w:hyperlink r:id="rId53" w:anchor="paging" w:history="1">
        <w:r w:rsidR="00A911D7" w:rsidRPr="00F159F1">
          <w:rPr>
            <w:rStyle w:val="Hyperlink"/>
            <w:szCs w:val="24"/>
            <w:shd w:val="clear" w:color="auto" w:fill="FFFFFF"/>
          </w:rPr>
          <w:t>https://www.hl7.org/fhir/R4/http.html#paging</w:t>
        </w:r>
      </w:hyperlink>
      <w:r w:rsidR="00A911D7" w:rsidRPr="00F83445">
        <w:t>).</w:t>
      </w:r>
    </w:p>
    <w:p w14:paraId="378F5367" w14:textId="3990FD60" w:rsidR="00C61521" w:rsidRPr="00F159F1" w:rsidRDefault="00C61521" w:rsidP="00A5338F">
      <w:pPr>
        <w:pStyle w:val="BodyText"/>
      </w:pPr>
      <w:r w:rsidRPr="00F159F1">
        <w:lastRenderedPageBreak/>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F159F1">
        <w:t>See ITI TF-2x: Z.7</w:t>
      </w:r>
      <w:r w:rsidR="009E1CA5" w:rsidRPr="00F159F1">
        <w:t xml:space="preserve"> “Guidance on Access Denied Results”</w:t>
      </w:r>
      <w:r w:rsidR="00FC08F0" w:rsidRPr="00F159F1">
        <w:t>.</w:t>
      </w:r>
    </w:p>
    <w:p w14:paraId="107F5CDB" w14:textId="77777777" w:rsidR="00C61521" w:rsidRPr="00F159F1" w:rsidRDefault="00C61521" w:rsidP="00A5338F">
      <w:pPr>
        <w:pStyle w:val="BodyText"/>
      </w:pPr>
      <w:r w:rsidRPr="00F159F1">
        <w:t>The Audit Record Repository should complement the returned error code with a human readable description of the error condition.</w:t>
      </w:r>
    </w:p>
    <w:p w14:paraId="0119E726" w14:textId="1D6ED2E2" w:rsidR="00C61521" w:rsidRPr="00F159F1" w:rsidRDefault="00C61521" w:rsidP="00A5338F">
      <w:pPr>
        <w:pStyle w:val="BodyText"/>
      </w:pPr>
      <w:r w:rsidRPr="00F159F1">
        <w:t xml:space="preserve">Audit Record Repository may return HTTP redirect responses (responses with values of 301, 302, </w:t>
      </w:r>
      <w:r w:rsidR="00F6357D" w:rsidRPr="00F159F1">
        <w:t>303,</w:t>
      </w:r>
      <w:r w:rsidRPr="00F159F1">
        <w:t xml:space="preserve"> or 307) in response to a request. Audit Consumers must follow redirects, but if a loop is detected, it may report an error.</w:t>
      </w:r>
    </w:p>
    <w:p w14:paraId="3F9CE7CA" w14:textId="1BB7BBC2" w:rsidR="000A2754" w:rsidRPr="00F159F1" w:rsidRDefault="000A2754" w:rsidP="00A430C6">
      <w:pPr>
        <w:pStyle w:val="Heading6"/>
        <w:rPr>
          <w:noProof w:val="0"/>
        </w:rPr>
      </w:pPr>
      <w:bookmarkStart w:id="218" w:name="_Ref5701169"/>
      <w:bookmarkStart w:id="219" w:name="_Toc16703906"/>
      <w:r w:rsidRPr="00F159F1">
        <w:rPr>
          <w:noProof w:val="0"/>
        </w:rPr>
        <w:t>3.81.4.2.2.1 Mapping between</w:t>
      </w:r>
      <w:r w:rsidR="0035488D" w:rsidRPr="00F159F1">
        <w:rPr>
          <w:noProof w:val="0"/>
        </w:rPr>
        <w:t xml:space="preserve"> FHIR</w:t>
      </w:r>
      <w:bookmarkEnd w:id="218"/>
      <w:r w:rsidR="00DB2A2C" w:rsidRPr="00F159F1">
        <w:rPr>
          <w:noProof w:val="0"/>
        </w:rPr>
        <w:t xml:space="preserve"> </w:t>
      </w:r>
      <w:r w:rsidR="009E1CA5" w:rsidRPr="00F159F1">
        <w:rPr>
          <w:noProof w:val="0"/>
        </w:rPr>
        <w:t xml:space="preserve">and DICOM </w:t>
      </w:r>
      <w:r w:rsidR="00DB2A2C" w:rsidRPr="00F159F1">
        <w:rPr>
          <w:noProof w:val="0"/>
        </w:rPr>
        <w:t>for query interaction</w:t>
      </w:r>
      <w:bookmarkEnd w:id="219"/>
    </w:p>
    <w:p w14:paraId="68357A8A" w14:textId="1F05E63A" w:rsidR="002F5435" w:rsidRPr="00F83445" w:rsidRDefault="00D05E72" w:rsidP="008F4598">
      <w:pPr>
        <w:pStyle w:val="BodyText"/>
      </w:pPr>
      <w:r w:rsidRPr="00F159F1">
        <w:t xml:space="preserve">The </w:t>
      </w:r>
      <w:r w:rsidR="00B213C8" w:rsidRPr="00F159F1">
        <w:t xml:space="preserve">mapping rules between </w:t>
      </w:r>
      <w:r w:rsidR="009E1CA5" w:rsidRPr="00F159F1">
        <w:t xml:space="preserve">FHIR </w:t>
      </w:r>
      <w:r w:rsidR="00B213C8" w:rsidRPr="00F159F1">
        <w:t xml:space="preserve">AuditEvent </w:t>
      </w:r>
      <w:r w:rsidR="009E1CA5" w:rsidRPr="00F159F1">
        <w:t>R</w:t>
      </w:r>
      <w:r w:rsidR="00B213C8" w:rsidRPr="00F159F1">
        <w:t xml:space="preserve">esources and DICOM </w:t>
      </w:r>
      <w:r w:rsidR="0029582D" w:rsidRPr="00F159F1">
        <w:t>A</w:t>
      </w:r>
      <w:r w:rsidR="00B213C8" w:rsidRPr="00F159F1">
        <w:t>udit</w:t>
      </w:r>
      <w:r w:rsidR="0029582D" w:rsidRPr="00F159F1">
        <w:t>M</w:t>
      </w:r>
      <w:r w:rsidR="00B213C8" w:rsidRPr="00F159F1">
        <w:t>essage format</w:t>
      </w:r>
      <w:r w:rsidR="00B213C8" w:rsidRPr="00F159F1" w:rsidDel="00B213C8">
        <w:t xml:space="preserve"> </w:t>
      </w:r>
      <w:r w:rsidRPr="00F159F1">
        <w:t>is</w:t>
      </w:r>
      <w:r w:rsidR="00C61521" w:rsidRPr="00F159F1">
        <w:t xml:space="preserve"> </w:t>
      </w:r>
      <w:r w:rsidR="00F5076E" w:rsidRPr="00F159F1">
        <w:t>based on</w:t>
      </w:r>
      <w:r w:rsidR="00C61521" w:rsidRPr="00F159F1">
        <w:t xml:space="preserve"> FHIR Table 6.</w:t>
      </w:r>
      <w:r w:rsidR="00F67D1C" w:rsidRPr="00F159F1">
        <w:t>4</w:t>
      </w:r>
      <w:r w:rsidR="00C61521" w:rsidRPr="00F159F1">
        <w:t>.7.</w:t>
      </w:r>
      <w:r w:rsidR="00F5076E" w:rsidRPr="00F159F1">
        <w:t>4</w:t>
      </w:r>
      <w:r w:rsidR="00C61521" w:rsidRPr="00F159F1">
        <w:t xml:space="preserve"> </w:t>
      </w:r>
      <w:r w:rsidR="00833BC6">
        <w:t>(</w:t>
      </w:r>
      <w:hyperlink r:id="rId54" w:history="1">
        <w:r w:rsidR="00833BC6" w:rsidRPr="00833BC6">
          <w:rPr>
            <w:rStyle w:val="Hyperlink"/>
          </w:rPr>
          <w:t>http://hl7.org/fhir/R4/auditevent-mappings.html</w:t>
        </w:r>
      </w:hyperlink>
      <w:r w:rsidR="00833BC6">
        <w:t>)</w:t>
      </w:r>
      <w:r w:rsidR="00F5076E" w:rsidRPr="00F83445">
        <w:t xml:space="preserve"> that is further constrained in Table</w:t>
      </w:r>
      <w:r w:rsidR="00293AA6" w:rsidRPr="00F83445">
        <w:t xml:space="preserve"> 3.81.4.2.2.1-1</w:t>
      </w:r>
      <w:r w:rsidR="00FF65B0" w:rsidRPr="00F83445">
        <w:t>.</w:t>
      </w:r>
    </w:p>
    <w:p w14:paraId="281B420A" w14:textId="33809410" w:rsidR="009E1CA5" w:rsidRPr="00F159F1" w:rsidRDefault="002F5435" w:rsidP="008F4598">
      <w:pPr>
        <w:pStyle w:val="BodyText"/>
      </w:pPr>
      <w:r w:rsidRPr="00F159F1">
        <w:t>Table 3.81.4.2.2.1-1 is normative</w:t>
      </w:r>
      <w:r w:rsidR="0029582D" w:rsidRPr="00F159F1">
        <w:t xml:space="preserve"> and defined</w:t>
      </w:r>
      <w:r w:rsidRPr="00F159F1">
        <w:t xml:space="preserve"> </w:t>
      </w:r>
      <w:r w:rsidR="0029582D" w:rsidRPr="00F159F1">
        <w:t>a</w:t>
      </w:r>
      <w:r w:rsidRPr="00F159F1">
        <w:t xml:space="preserve"> strict alignment between the AuditEvent Resource and the</w:t>
      </w:r>
      <w:r w:rsidR="0029582D" w:rsidRPr="00F159F1">
        <w:t xml:space="preserve"> DICOM</w:t>
      </w:r>
      <w:r w:rsidRPr="00F159F1">
        <w:t xml:space="preserve"> AuditMessage. However, Table 3.81.4.2.2.1-1 does not aim to resolve the dissonance between the FHIR </w:t>
      </w:r>
      <w:r w:rsidR="00260A62" w:rsidRPr="00F159F1">
        <w:t xml:space="preserve">AuditEvent </w:t>
      </w:r>
      <w:r w:rsidRPr="00F159F1">
        <w:t xml:space="preserve">Resource and the </w:t>
      </w:r>
      <w:r w:rsidR="0029582D" w:rsidRPr="00F159F1">
        <w:t xml:space="preserve">DICOM </w:t>
      </w:r>
      <w:r w:rsidRPr="00F159F1">
        <w:t>AuditMessage</w:t>
      </w:r>
      <w:r w:rsidR="00951274" w:rsidRPr="00F159F1">
        <w:t>,</w:t>
      </w:r>
      <w:r w:rsidRPr="00F159F1">
        <w:t xml:space="preserve"> but rather</w:t>
      </w:r>
      <w:r w:rsidR="0029582D" w:rsidRPr="00F159F1">
        <w:t xml:space="preserve"> it</w:t>
      </w:r>
      <w:r w:rsidRPr="00F159F1">
        <w:t xml:space="preserve"> ensure</w:t>
      </w:r>
      <w:r w:rsidR="0029582D" w:rsidRPr="00F159F1">
        <w:t>s</w:t>
      </w:r>
      <w:r w:rsidRPr="00F159F1">
        <w:t xml:space="preserve"> interoperability between th</w:t>
      </w:r>
      <w:r w:rsidR="0029582D" w:rsidRPr="00F159F1">
        <w:t>e</w:t>
      </w:r>
      <w:r w:rsidRPr="00F159F1">
        <w:t>s</w:t>
      </w:r>
      <w:r w:rsidR="0029582D" w:rsidRPr="00F159F1">
        <w:t>e</w:t>
      </w:r>
      <w:r w:rsidRPr="00F159F1">
        <w:t xml:space="preserve"> two data models.</w:t>
      </w:r>
    </w:p>
    <w:p w14:paraId="55024FC3" w14:textId="405E0654" w:rsidR="00842555" w:rsidRPr="00F159F1" w:rsidRDefault="00C61521" w:rsidP="008F4598">
      <w:pPr>
        <w:pStyle w:val="BodyText"/>
      </w:pPr>
      <w:r w:rsidRPr="00F159F1">
        <w:t xml:space="preserve">The </w:t>
      </w:r>
      <w:r w:rsidR="009E1CA5" w:rsidRPr="00F159F1">
        <w:t xml:space="preserve">Audit Record Repository </w:t>
      </w:r>
      <w:r w:rsidRPr="00F159F1">
        <w:t>shall encode all the data within the DICOM format of the Audit</w:t>
      </w:r>
      <w:r w:rsidR="0029582D" w:rsidRPr="00F159F1">
        <w:t>Message</w:t>
      </w:r>
      <w:r w:rsidRPr="00F159F1">
        <w:t xml:space="preserve"> </w:t>
      </w:r>
      <w:r w:rsidR="009E1CA5" w:rsidRPr="00F159F1">
        <w:t>in</w:t>
      </w:r>
      <w:r w:rsidR="0029582D" w:rsidRPr="00F159F1">
        <w:t>to</w:t>
      </w:r>
      <w:r w:rsidR="009E1CA5" w:rsidRPr="00F159F1">
        <w:t xml:space="preserve"> the AuditEvent Resource(s) sent in the Retrieve ATNA Audit Event Res</w:t>
      </w:r>
      <w:r w:rsidR="00010429" w:rsidRPr="00F159F1">
        <w:t>ponse message</w:t>
      </w:r>
      <w:r w:rsidR="008F4598" w:rsidRPr="00F159F1">
        <w:t>.</w:t>
      </w:r>
    </w:p>
    <w:p w14:paraId="32A94EA4" w14:textId="77777777" w:rsidR="00842555" w:rsidRPr="00F159F1" w:rsidRDefault="00842555" w:rsidP="00842555">
      <w:pPr>
        <w:pStyle w:val="TableTitle"/>
      </w:pPr>
      <w:r w:rsidRPr="00F159F1">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F159F1"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F159F1" w:rsidRDefault="00842555" w:rsidP="009E43B5">
            <w:pPr>
              <w:pStyle w:val="TableEntryHeader"/>
            </w:pPr>
            <w:r w:rsidRPr="00F159F1">
              <w:rPr>
                <w:rFonts w:cs="Arial"/>
              </w:rPr>
              <w:t>AuditEvent</w:t>
            </w:r>
            <w:r w:rsidRPr="00F159F1">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F159F1" w:rsidRDefault="00842555" w:rsidP="009E43B5">
            <w:pPr>
              <w:pStyle w:val="TableEntryHeader"/>
            </w:pPr>
            <w:r w:rsidRPr="00F159F1">
              <w:t>AuditMessage</w:t>
            </w:r>
          </w:p>
        </w:tc>
      </w:tr>
      <w:tr w:rsidR="00842555" w:rsidRPr="00F159F1"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F159F1" w:rsidRDefault="00842555" w:rsidP="009E43B5">
            <w:pPr>
              <w:pStyle w:val="TableEntry"/>
            </w:pPr>
            <w:r w:rsidRPr="00F159F1">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F159F1" w:rsidRDefault="00842555" w:rsidP="009E43B5">
            <w:pPr>
              <w:pStyle w:val="TableEntry"/>
            </w:pPr>
            <w:r w:rsidRPr="00F159F1">
              <w:t>EventIdentification.EventID</w:t>
            </w:r>
          </w:p>
        </w:tc>
      </w:tr>
      <w:tr w:rsidR="00842555" w:rsidRPr="00F159F1"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F159F1" w:rsidRDefault="00842555" w:rsidP="009E43B5">
            <w:pPr>
              <w:pStyle w:val="TableEntry"/>
            </w:pPr>
            <w:r w:rsidRPr="00F159F1">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F159F1" w:rsidRDefault="00842555" w:rsidP="009E43B5">
            <w:pPr>
              <w:pStyle w:val="TableEntry"/>
            </w:pPr>
            <w:r w:rsidRPr="00F159F1">
              <w:t>EventIdentification.EventTypeCode</w:t>
            </w:r>
          </w:p>
        </w:tc>
      </w:tr>
      <w:tr w:rsidR="00842555" w:rsidRPr="00F159F1"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F159F1" w:rsidRDefault="00842555" w:rsidP="009E43B5">
            <w:pPr>
              <w:pStyle w:val="TableEntry"/>
            </w:pPr>
            <w:r w:rsidRPr="00F159F1">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F159F1" w:rsidRDefault="00842555" w:rsidP="009E43B5">
            <w:pPr>
              <w:pStyle w:val="TableEntry"/>
            </w:pPr>
            <w:r w:rsidRPr="00F159F1">
              <w:t>EventIdentification@EventActionCode</w:t>
            </w:r>
          </w:p>
        </w:tc>
      </w:tr>
      <w:tr w:rsidR="00842555" w:rsidRPr="00F159F1"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F159F1" w:rsidRDefault="00842555" w:rsidP="009E43B5">
            <w:pPr>
              <w:pStyle w:val="TableEntry"/>
            </w:pPr>
            <w:r w:rsidRPr="00F159F1">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F159F1" w:rsidRDefault="00842555" w:rsidP="009E43B5">
            <w:pPr>
              <w:pStyle w:val="TableEntry"/>
            </w:pPr>
            <w:r w:rsidRPr="00F159F1">
              <w:t>NOT PRESENT</w:t>
            </w:r>
          </w:p>
        </w:tc>
      </w:tr>
      <w:tr w:rsidR="00842555" w:rsidRPr="00F159F1"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F159F1" w:rsidRDefault="00842555" w:rsidP="009E43B5">
            <w:pPr>
              <w:pStyle w:val="TableEntry"/>
            </w:pPr>
            <w:r w:rsidRPr="00F159F1">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F159F1" w:rsidRDefault="00842555" w:rsidP="009E43B5">
            <w:pPr>
              <w:pStyle w:val="TableEntry"/>
            </w:pPr>
            <w:r w:rsidRPr="00F159F1">
              <w:t>EventIdentification@EventDateTime</w:t>
            </w:r>
          </w:p>
        </w:tc>
      </w:tr>
      <w:tr w:rsidR="00842555" w:rsidRPr="00F159F1"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F159F1" w:rsidRDefault="00842555" w:rsidP="009E43B5">
            <w:pPr>
              <w:pStyle w:val="TableEntry"/>
            </w:pPr>
            <w:r w:rsidRPr="00F159F1">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F159F1" w:rsidRDefault="00842555" w:rsidP="009E43B5">
            <w:pPr>
              <w:pStyle w:val="TableEntry"/>
            </w:pPr>
            <w:r w:rsidRPr="00F159F1">
              <w:t>EventIdentification@EventOutcomeIndicator</w:t>
            </w:r>
          </w:p>
        </w:tc>
      </w:tr>
      <w:tr w:rsidR="00842555" w:rsidRPr="00F159F1"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F159F1" w:rsidRDefault="00842555" w:rsidP="009E43B5">
            <w:pPr>
              <w:pStyle w:val="TableEntry"/>
            </w:pPr>
            <w:r w:rsidRPr="00F159F1">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F159F1" w:rsidRDefault="00842555" w:rsidP="009E43B5">
            <w:pPr>
              <w:pStyle w:val="TableEntry"/>
            </w:pPr>
            <w:r w:rsidRPr="00F159F1">
              <w:t>EventIdentification.EventOutcomeDescription</w:t>
            </w:r>
          </w:p>
        </w:tc>
      </w:tr>
      <w:tr w:rsidR="00842555" w:rsidRPr="00F159F1"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F159F1" w:rsidRDefault="00842555" w:rsidP="009E43B5">
            <w:pPr>
              <w:pStyle w:val="TableEntry"/>
            </w:pPr>
            <w:r w:rsidRPr="00F159F1">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77777777" w:rsidR="00842555" w:rsidRPr="00F159F1" w:rsidRDefault="00842555" w:rsidP="009E43B5">
            <w:pPr>
              <w:pStyle w:val="TableEntry"/>
            </w:pPr>
            <w:r w:rsidRPr="00F159F1">
              <w:t>EventIdification.purpuseOfUse</w:t>
            </w:r>
          </w:p>
        </w:tc>
      </w:tr>
      <w:tr w:rsidR="00842555" w:rsidRPr="00F159F1"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F159F1" w:rsidRDefault="00842555" w:rsidP="009E43B5">
            <w:pPr>
              <w:pStyle w:val="TableEntry"/>
            </w:pPr>
            <w:r w:rsidRPr="00F159F1">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F159F1" w:rsidRDefault="00842555" w:rsidP="009E43B5">
            <w:pPr>
              <w:pStyle w:val="TableEntry"/>
            </w:pPr>
            <w:r w:rsidRPr="00F159F1">
              <w:t>ActiveParticipant</w:t>
            </w:r>
          </w:p>
        </w:tc>
      </w:tr>
      <w:tr w:rsidR="00842555" w:rsidRPr="00F159F1"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F159F1" w:rsidRDefault="00842555" w:rsidP="009E43B5">
            <w:pPr>
              <w:pStyle w:val="TableEntry"/>
            </w:pPr>
            <w:r w:rsidRPr="00F159F1">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F159F1" w:rsidRDefault="00842555" w:rsidP="009E43B5">
            <w:pPr>
              <w:pStyle w:val="TableEntry"/>
            </w:pPr>
            <w:r w:rsidRPr="00F159F1">
              <w:t>ActiveParticipant.RoleIDCode</w:t>
            </w:r>
          </w:p>
        </w:tc>
      </w:tr>
      <w:tr w:rsidR="00842555" w:rsidRPr="00F159F1"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F159F1" w:rsidRDefault="00842555" w:rsidP="009E43B5">
            <w:pPr>
              <w:pStyle w:val="TableEntry"/>
            </w:pPr>
            <w:r w:rsidRPr="00F159F1">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F159F1" w:rsidRDefault="00842555" w:rsidP="009E43B5">
            <w:pPr>
              <w:pStyle w:val="TableEntry"/>
            </w:pPr>
            <w:r w:rsidRPr="00F159F1">
              <w:t>ActiveParticipant.RoleIDCode</w:t>
            </w:r>
          </w:p>
        </w:tc>
      </w:tr>
      <w:tr w:rsidR="00842555" w:rsidRPr="00F159F1"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F159F1" w:rsidRDefault="00842555" w:rsidP="009E43B5">
            <w:pPr>
              <w:pStyle w:val="TableEntry"/>
            </w:pPr>
            <w:r w:rsidRPr="00F159F1">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F159F1" w:rsidRDefault="00842555" w:rsidP="009E43B5">
            <w:pPr>
              <w:pStyle w:val="TableEntry"/>
            </w:pPr>
            <w:r w:rsidRPr="00F159F1">
              <w:t>ActiveParticipant@UserId</w:t>
            </w:r>
          </w:p>
        </w:tc>
      </w:tr>
      <w:tr w:rsidR="00842555" w:rsidRPr="00F159F1" w14:paraId="58B94DC1" w14:textId="77777777" w:rsidTr="009E43B5">
        <w:trPr>
          <w:trHeight w:val="284"/>
        </w:trPr>
        <w:tc>
          <w:tcPr>
            <w:tcW w:w="3285" w:type="dxa"/>
            <w:tcBorders>
              <w:top w:val="single" w:sz="4" w:space="0" w:color="auto"/>
            </w:tcBorders>
          </w:tcPr>
          <w:p w14:paraId="396464A6" w14:textId="77777777" w:rsidR="00842555" w:rsidRPr="00F159F1" w:rsidRDefault="00842555" w:rsidP="009E43B5">
            <w:pPr>
              <w:pStyle w:val="TableEntry"/>
            </w:pPr>
            <w:r w:rsidRPr="00F159F1">
              <w:t>agent.altId</w:t>
            </w:r>
          </w:p>
        </w:tc>
        <w:tc>
          <w:tcPr>
            <w:tcW w:w="6410" w:type="dxa"/>
            <w:tcBorders>
              <w:top w:val="single" w:sz="4" w:space="0" w:color="auto"/>
            </w:tcBorders>
          </w:tcPr>
          <w:p w14:paraId="5B75FEB5" w14:textId="77777777" w:rsidR="00842555" w:rsidRPr="00F159F1" w:rsidRDefault="00842555" w:rsidP="009E43B5">
            <w:pPr>
              <w:pStyle w:val="TableEntry"/>
            </w:pPr>
            <w:r w:rsidRPr="00F159F1">
              <w:t>ActiveParticipant@AlternativeUserId</w:t>
            </w:r>
          </w:p>
        </w:tc>
      </w:tr>
      <w:tr w:rsidR="00842555" w:rsidRPr="00F159F1" w14:paraId="45196FE4" w14:textId="77777777" w:rsidTr="009E43B5">
        <w:trPr>
          <w:trHeight w:val="284"/>
        </w:trPr>
        <w:tc>
          <w:tcPr>
            <w:tcW w:w="3285" w:type="dxa"/>
          </w:tcPr>
          <w:p w14:paraId="57E8C372" w14:textId="77777777" w:rsidR="00842555" w:rsidRPr="00F159F1" w:rsidRDefault="00842555" w:rsidP="009E43B5">
            <w:pPr>
              <w:pStyle w:val="TableEntry"/>
            </w:pPr>
            <w:r w:rsidRPr="00F159F1">
              <w:t>agent.name</w:t>
            </w:r>
          </w:p>
        </w:tc>
        <w:tc>
          <w:tcPr>
            <w:tcW w:w="6410" w:type="dxa"/>
          </w:tcPr>
          <w:p w14:paraId="179EE08E" w14:textId="77777777" w:rsidR="00842555" w:rsidRPr="00F159F1" w:rsidRDefault="00842555" w:rsidP="009E43B5">
            <w:pPr>
              <w:pStyle w:val="TableEntry"/>
            </w:pPr>
            <w:r w:rsidRPr="00F159F1">
              <w:t>ActiveParticipant@UserName</w:t>
            </w:r>
          </w:p>
        </w:tc>
      </w:tr>
      <w:tr w:rsidR="00842555" w:rsidRPr="00F159F1" w14:paraId="61DF9B5B" w14:textId="77777777" w:rsidTr="009E43B5">
        <w:trPr>
          <w:trHeight w:val="284"/>
        </w:trPr>
        <w:tc>
          <w:tcPr>
            <w:tcW w:w="3285" w:type="dxa"/>
          </w:tcPr>
          <w:p w14:paraId="7BE66287" w14:textId="77777777" w:rsidR="00842555" w:rsidRPr="00F159F1" w:rsidRDefault="00842555" w:rsidP="009E43B5">
            <w:pPr>
              <w:pStyle w:val="TableEntry"/>
            </w:pPr>
            <w:r w:rsidRPr="00F159F1">
              <w:t>agent.requestor</w:t>
            </w:r>
          </w:p>
        </w:tc>
        <w:tc>
          <w:tcPr>
            <w:tcW w:w="6410" w:type="dxa"/>
          </w:tcPr>
          <w:p w14:paraId="505EDA0A" w14:textId="77777777" w:rsidR="00842555" w:rsidRPr="00F159F1" w:rsidRDefault="00842555" w:rsidP="009E43B5">
            <w:pPr>
              <w:pStyle w:val="TableEntry"/>
            </w:pPr>
            <w:r w:rsidRPr="00F159F1">
              <w:t>ActiveParticipant@UserIsRequestor</w:t>
            </w:r>
          </w:p>
        </w:tc>
      </w:tr>
      <w:tr w:rsidR="00842555" w:rsidRPr="00F159F1" w14:paraId="406EE7F3" w14:textId="77777777" w:rsidTr="009E43B5">
        <w:trPr>
          <w:trHeight w:val="284"/>
        </w:trPr>
        <w:tc>
          <w:tcPr>
            <w:tcW w:w="3285" w:type="dxa"/>
          </w:tcPr>
          <w:p w14:paraId="5A57D736" w14:textId="77777777" w:rsidR="00842555" w:rsidRPr="00F159F1" w:rsidRDefault="00842555" w:rsidP="009E43B5">
            <w:pPr>
              <w:pStyle w:val="TableEntry"/>
            </w:pPr>
            <w:r w:rsidRPr="00F159F1">
              <w:t>agent.location</w:t>
            </w:r>
          </w:p>
        </w:tc>
        <w:tc>
          <w:tcPr>
            <w:tcW w:w="6410" w:type="dxa"/>
          </w:tcPr>
          <w:p w14:paraId="76E814B2" w14:textId="77777777" w:rsidR="00842555" w:rsidRPr="00F159F1" w:rsidRDefault="00842555" w:rsidP="009E43B5">
            <w:pPr>
              <w:pStyle w:val="TableEntry"/>
            </w:pPr>
            <w:r w:rsidRPr="00F159F1">
              <w:t>NOT PRESENT</w:t>
            </w:r>
          </w:p>
        </w:tc>
      </w:tr>
      <w:tr w:rsidR="00842555" w:rsidRPr="00F159F1" w14:paraId="2B0617F5" w14:textId="77777777" w:rsidTr="009E43B5">
        <w:trPr>
          <w:trHeight w:val="284"/>
        </w:trPr>
        <w:tc>
          <w:tcPr>
            <w:tcW w:w="3285" w:type="dxa"/>
          </w:tcPr>
          <w:p w14:paraId="79C535B5" w14:textId="77777777" w:rsidR="00842555" w:rsidRPr="00F159F1" w:rsidRDefault="00842555" w:rsidP="009E43B5">
            <w:pPr>
              <w:pStyle w:val="TableEntry"/>
            </w:pPr>
            <w:r w:rsidRPr="00F159F1">
              <w:lastRenderedPageBreak/>
              <w:t>agent.policy</w:t>
            </w:r>
          </w:p>
        </w:tc>
        <w:tc>
          <w:tcPr>
            <w:tcW w:w="6410" w:type="dxa"/>
          </w:tcPr>
          <w:p w14:paraId="1DAA5831" w14:textId="77777777" w:rsidR="00842555" w:rsidRPr="00F159F1" w:rsidRDefault="00842555" w:rsidP="009E43B5">
            <w:pPr>
              <w:pStyle w:val="TableEntry"/>
            </w:pPr>
            <w:r w:rsidRPr="00F159F1">
              <w:t>ParticipantRoleIDCode</w:t>
            </w:r>
          </w:p>
        </w:tc>
      </w:tr>
      <w:tr w:rsidR="00842555" w:rsidRPr="00F159F1" w14:paraId="75A63BF3" w14:textId="77777777" w:rsidTr="009E43B5">
        <w:trPr>
          <w:trHeight w:val="284"/>
        </w:trPr>
        <w:tc>
          <w:tcPr>
            <w:tcW w:w="3285" w:type="dxa"/>
          </w:tcPr>
          <w:p w14:paraId="23D1E8C6" w14:textId="77777777" w:rsidR="00842555" w:rsidRPr="00F159F1" w:rsidRDefault="00842555" w:rsidP="009E43B5">
            <w:pPr>
              <w:pStyle w:val="TableEntry"/>
            </w:pPr>
            <w:r w:rsidRPr="00F159F1">
              <w:t>agent.media</w:t>
            </w:r>
          </w:p>
        </w:tc>
        <w:tc>
          <w:tcPr>
            <w:tcW w:w="6410" w:type="dxa"/>
          </w:tcPr>
          <w:p w14:paraId="46DBB471" w14:textId="77777777" w:rsidR="00842555" w:rsidRPr="00F159F1" w:rsidRDefault="00842555" w:rsidP="009E43B5">
            <w:pPr>
              <w:pStyle w:val="TableEntry"/>
            </w:pPr>
            <w:r w:rsidRPr="00F159F1">
              <w:t>ActiveParticipant.MediaIdentifier.MediaType</w:t>
            </w:r>
          </w:p>
        </w:tc>
      </w:tr>
      <w:tr w:rsidR="00842555" w:rsidRPr="00F159F1" w14:paraId="3C5814AE" w14:textId="77777777" w:rsidTr="009E43B5">
        <w:trPr>
          <w:trHeight w:val="284"/>
        </w:trPr>
        <w:tc>
          <w:tcPr>
            <w:tcW w:w="3285" w:type="dxa"/>
          </w:tcPr>
          <w:p w14:paraId="0556BE82" w14:textId="77777777" w:rsidR="00842555" w:rsidRPr="00F159F1" w:rsidRDefault="00842555" w:rsidP="009E43B5">
            <w:pPr>
              <w:pStyle w:val="TableEntry"/>
            </w:pPr>
            <w:r w:rsidRPr="00F159F1">
              <w:t>agent.network.address</w:t>
            </w:r>
          </w:p>
        </w:tc>
        <w:tc>
          <w:tcPr>
            <w:tcW w:w="6410" w:type="dxa"/>
          </w:tcPr>
          <w:p w14:paraId="6BD743FC" w14:textId="77777777" w:rsidR="00842555" w:rsidRPr="00F159F1" w:rsidRDefault="00842555" w:rsidP="009E43B5">
            <w:pPr>
              <w:pStyle w:val="TableEntry"/>
            </w:pPr>
            <w:r w:rsidRPr="00F159F1">
              <w:t>ActiveParticipant@NetworkAccessPointID</w:t>
            </w:r>
          </w:p>
        </w:tc>
      </w:tr>
      <w:tr w:rsidR="00842555" w:rsidRPr="00F159F1" w14:paraId="367334B5" w14:textId="77777777" w:rsidTr="009E43B5">
        <w:trPr>
          <w:trHeight w:val="284"/>
        </w:trPr>
        <w:tc>
          <w:tcPr>
            <w:tcW w:w="3285" w:type="dxa"/>
          </w:tcPr>
          <w:p w14:paraId="1A1E340D" w14:textId="77777777" w:rsidR="00842555" w:rsidRPr="00F159F1" w:rsidRDefault="00842555" w:rsidP="009E43B5">
            <w:pPr>
              <w:pStyle w:val="TableEntry"/>
            </w:pPr>
            <w:r w:rsidRPr="00F159F1">
              <w:t>agent.network.type</w:t>
            </w:r>
          </w:p>
        </w:tc>
        <w:tc>
          <w:tcPr>
            <w:tcW w:w="6410" w:type="dxa"/>
          </w:tcPr>
          <w:p w14:paraId="13BF8C39" w14:textId="77777777" w:rsidR="00842555" w:rsidRPr="00F159F1" w:rsidRDefault="00842555" w:rsidP="009E43B5">
            <w:pPr>
              <w:pStyle w:val="TableEntry"/>
            </w:pPr>
            <w:r w:rsidRPr="00F159F1">
              <w:t>ActiveParticipant@NetworkAccessPointTypeCode</w:t>
            </w:r>
          </w:p>
        </w:tc>
      </w:tr>
      <w:tr w:rsidR="00842555" w:rsidRPr="00F159F1" w14:paraId="2B255E60" w14:textId="77777777" w:rsidTr="009E43B5">
        <w:trPr>
          <w:trHeight w:val="284"/>
        </w:trPr>
        <w:tc>
          <w:tcPr>
            <w:tcW w:w="3285" w:type="dxa"/>
          </w:tcPr>
          <w:p w14:paraId="7CB9E0F6" w14:textId="77777777" w:rsidR="00842555" w:rsidRPr="00F159F1" w:rsidRDefault="00842555" w:rsidP="009E43B5">
            <w:pPr>
              <w:pStyle w:val="TableEntry"/>
            </w:pPr>
            <w:r w:rsidRPr="00F159F1">
              <w:t>agent.purposeOfUse</w:t>
            </w:r>
          </w:p>
        </w:tc>
        <w:tc>
          <w:tcPr>
            <w:tcW w:w="6410" w:type="dxa"/>
          </w:tcPr>
          <w:p w14:paraId="01F83C13" w14:textId="77777777" w:rsidR="00842555" w:rsidRPr="00F159F1" w:rsidRDefault="00842555" w:rsidP="009E43B5">
            <w:pPr>
              <w:pStyle w:val="TableEntry"/>
            </w:pPr>
            <w:r w:rsidRPr="00F159F1">
              <w:t>NOT PRESENT</w:t>
            </w:r>
          </w:p>
        </w:tc>
      </w:tr>
      <w:tr w:rsidR="00842555" w:rsidRPr="00F159F1" w14:paraId="4A324603" w14:textId="77777777" w:rsidTr="009E43B5">
        <w:trPr>
          <w:trHeight w:val="284"/>
        </w:trPr>
        <w:tc>
          <w:tcPr>
            <w:tcW w:w="3285" w:type="dxa"/>
          </w:tcPr>
          <w:p w14:paraId="53A24891" w14:textId="77777777" w:rsidR="00842555" w:rsidRPr="00F159F1" w:rsidRDefault="00842555" w:rsidP="009E43B5">
            <w:pPr>
              <w:pStyle w:val="TableEntry"/>
            </w:pPr>
            <w:r w:rsidRPr="00F159F1">
              <w:t>source</w:t>
            </w:r>
          </w:p>
        </w:tc>
        <w:tc>
          <w:tcPr>
            <w:tcW w:w="6410" w:type="dxa"/>
          </w:tcPr>
          <w:p w14:paraId="13C6BC4B" w14:textId="77777777" w:rsidR="00842555" w:rsidRPr="00F159F1" w:rsidRDefault="00842555" w:rsidP="009E43B5">
            <w:pPr>
              <w:pStyle w:val="TableEntry"/>
            </w:pPr>
            <w:r w:rsidRPr="00F159F1">
              <w:t>AuditSourceIdentification</w:t>
            </w:r>
          </w:p>
        </w:tc>
      </w:tr>
      <w:tr w:rsidR="00842555" w:rsidRPr="00F159F1" w14:paraId="5A0ACC5B" w14:textId="77777777" w:rsidTr="009E43B5">
        <w:trPr>
          <w:trHeight w:val="284"/>
        </w:trPr>
        <w:tc>
          <w:tcPr>
            <w:tcW w:w="3285" w:type="dxa"/>
          </w:tcPr>
          <w:p w14:paraId="05B4C6D9" w14:textId="77777777" w:rsidR="00842555" w:rsidRPr="00F159F1" w:rsidRDefault="00842555" w:rsidP="009E43B5">
            <w:pPr>
              <w:pStyle w:val="TableEntry"/>
            </w:pPr>
            <w:r w:rsidRPr="00F159F1">
              <w:t>source.site</w:t>
            </w:r>
          </w:p>
        </w:tc>
        <w:tc>
          <w:tcPr>
            <w:tcW w:w="6410" w:type="dxa"/>
          </w:tcPr>
          <w:p w14:paraId="033D1993" w14:textId="77777777" w:rsidR="00842555" w:rsidRPr="00F159F1" w:rsidRDefault="00842555" w:rsidP="009E43B5">
            <w:pPr>
              <w:pStyle w:val="TableEntry"/>
            </w:pPr>
            <w:r w:rsidRPr="00F159F1">
              <w:t>AuditSourceIdentification@AuditEnterpriseSiteId</w:t>
            </w:r>
          </w:p>
        </w:tc>
      </w:tr>
      <w:tr w:rsidR="00842555" w:rsidRPr="00F159F1" w14:paraId="55ADD1D6" w14:textId="77777777" w:rsidTr="009E43B5">
        <w:trPr>
          <w:trHeight w:val="284"/>
        </w:trPr>
        <w:tc>
          <w:tcPr>
            <w:tcW w:w="3285" w:type="dxa"/>
          </w:tcPr>
          <w:p w14:paraId="6B4EA27D" w14:textId="77777777" w:rsidR="00842555" w:rsidRPr="00F159F1" w:rsidRDefault="00842555" w:rsidP="009E43B5">
            <w:pPr>
              <w:pStyle w:val="TableEntry"/>
            </w:pPr>
            <w:r w:rsidRPr="00F159F1">
              <w:t>source.observer</w:t>
            </w:r>
          </w:p>
        </w:tc>
        <w:tc>
          <w:tcPr>
            <w:tcW w:w="6410" w:type="dxa"/>
          </w:tcPr>
          <w:p w14:paraId="42BC87AD" w14:textId="77777777" w:rsidR="00842555" w:rsidRPr="00F159F1" w:rsidRDefault="00842555" w:rsidP="009E43B5">
            <w:pPr>
              <w:pStyle w:val="TableEntry"/>
            </w:pPr>
            <w:r w:rsidRPr="00F159F1">
              <w:t>AuditSourceIdentification@AuditSourceId</w:t>
            </w:r>
          </w:p>
        </w:tc>
      </w:tr>
      <w:tr w:rsidR="00842555" w:rsidRPr="00F159F1" w14:paraId="690C7471" w14:textId="77777777" w:rsidTr="009E43B5">
        <w:trPr>
          <w:trHeight w:val="284"/>
        </w:trPr>
        <w:tc>
          <w:tcPr>
            <w:tcW w:w="3285" w:type="dxa"/>
          </w:tcPr>
          <w:p w14:paraId="0857DE5B" w14:textId="77777777" w:rsidR="00842555" w:rsidRPr="00F159F1" w:rsidRDefault="00842555" w:rsidP="009E43B5">
            <w:pPr>
              <w:pStyle w:val="TableEntry"/>
            </w:pPr>
            <w:r w:rsidRPr="00F159F1">
              <w:t>source.type</w:t>
            </w:r>
          </w:p>
        </w:tc>
        <w:tc>
          <w:tcPr>
            <w:tcW w:w="6410" w:type="dxa"/>
          </w:tcPr>
          <w:p w14:paraId="2DF9F3D8" w14:textId="77777777" w:rsidR="00842555" w:rsidRPr="00F159F1" w:rsidRDefault="00842555" w:rsidP="009E43B5">
            <w:pPr>
              <w:pStyle w:val="TableEntry"/>
            </w:pPr>
            <w:r w:rsidRPr="00F159F1">
              <w:t>AuditSourceIdentification.AuditSourcetypeCode</w:t>
            </w:r>
          </w:p>
        </w:tc>
      </w:tr>
      <w:tr w:rsidR="00842555" w:rsidRPr="00F159F1" w14:paraId="6AC502BD" w14:textId="77777777" w:rsidTr="009E43B5">
        <w:trPr>
          <w:trHeight w:val="284"/>
        </w:trPr>
        <w:tc>
          <w:tcPr>
            <w:tcW w:w="3285" w:type="dxa"/>
          </w:tcPr>
          <w:p w14:paraId="1DDBFE20" w14:textId="77777777" w:rsidR="00842555" w:rsidRPr="00F159F1" w:rsidRDefault="00842555" w:rsidP="009E43B5">
            <w:pPr>
              <w:pStyle w:val="TableEntry"/>
            </w:pPr>
            <w:r w:rsidRPr="00F159F1">
              <w:t>entity</w:t>
            </w:r>
          </w:p>
        </w:tc>
        <w:tc>
          <w:tcPr>
            <w:tcW w:w="6410" w:type="dxa"/>
          </w:tcPr>
          <w:p w14:paraId="1BB0DAC2" w14:textId="77777777" w:rsidR="00842555" w:rsidRPr="00F159F1" w:rsidRDefault="00842555" w:rsidP="009E43B5">
            <w:pPr>
              <w:pStyle w:val="TableEntry"/>
            </w:pPr>
            <w:r w:rsidRPr="00F159F1">
              <w:t>ParticipantObjectIdentification</w:t>
            </w:r>
          </w:p>
        </w:tc>
      </w:tr>
      <w:tr w:rsidR="00842555" w:rsidRPr="00F159F1" w14:paraId="76CB904D" w14:textId="77777777" w:rsidTr="009E43B5">
        <w:trPr>
          <w:trHeight w:val="284"/>
        </w:trPr>
        <w:tc>
          <w:tcPr>
            <w:tcW w:w="3285" w:type="dxa"/>
          </w:tcPr>
          <w:p w14:paraId="23070AB1" w14:textId="77777777" w:rsidR="00842555" w:rsidRPr="00F159F1" w:rsidRDefault="00842555" w:rsidP="009E43B5">
            <w:pPr>
              <w:pStyle w:val="TableEntry"/>
            </w:pPr>
            <w:r w:rsidRPr="00F159F1">
              <w:t>entity.what</w:t>
            </w:r>
          </w:p>
        </w:tc>
        <w:tc>
          <w:tcPr>
            <w:tcW w:w="6410" w:type="dxa"/>
          </w:tcPr>
          <w:p w14:paraId="6031EFDB" w14:textId="77777777" w:rsidR="00842555" w:rsidRPr="00F159F1" w:rsidRDefault="00842555" w:rsidP="009E43B5">
            <w:pPr>
              <w:pStyle w:val="TableEntry"/>
            </w:pPr>
            <w:r w:rsidRPr="00F159F1">
              <w:t>ParticipantObjectIdentification@ParticipantObjectID and ParticipantObjectIdentification.ParticipantObjectIDTypeCode</w:t>
            </w:r>
          </w:p>
        </w:tc>
      </w:tr>
      <w:tr w:rsidR="00842555" w:rsidRPr="00F159F1" w14:paraId="2D3A2400" w14:textId="77777777" w:rsidTr="009E43B5">
        <w:trPr>
          <w:trHeight w:val="284"/>
        </w:trPr>
        <w:tc>
          <w:tcPr>
            <w:tcW w:w="3285" w:type="dxa"/>
          </w:tcPr>
          <w:p w14:paraId="7A6BE1D0" w14:textId="77777777" w:rsidR="00842555" w:rsidRPr="00F159F1" w:rsidRDefault="00842555" w:rsidP="009E43B5">
            <w:pPr>
              <w:pStyle w:val="TableEntry"/>
            </w:pPr>
            <w:r w:rsidRPr="00F159F1">
              <w:t>entity.type</w:t>
            </w:r>
          </w:p>
        </w:tc>
        <w:tc>
          <w:tcPr>
            <w:tcW w:w="6410" w:type="dxa"/>
          </w:tcPr>
          <w:p w14:paraId="17C2F4E8" w14:textId="77777777" w:rsidR="00842555" w:rsidRPr="00F159F1" w:rsidRDefault="00842555" w:rsidP="009E43B5">
            <w:pPr>
              <w:pStyle w:val="TableEntry"/>
            </w:pPr>
            <w:r w:rsidRPr="00F159F1">
              <w:t>ParticipantObjectIdentification@ParticipantObjectTypeCode</w:t>
            </w:r>
          </w:p>
        </w:tc>
      </w:tr>
      <w:tr w:rsidR="00842555" w:rsidRPr="00F159F1" w14:paraId="01AFCCB3" w14:textId="77777777" w:rsidTr="009E43B5">
        <w:trPr>
          <w:trHeight w:val="284"/>
        </w:trPr>
        <w:tc>
          <w:tcPr>
            <w:tcW w:w="3285" w:type="dxa"/>
          </w:tcPr>
          <w:p w14:paraId="2A83E4ED" w14:textId="77777777" w:rsidR="00842555" w:rsidRPr="00F159F1" w:rsidRDefault="00842555" w:rsidP="009E43B5">
            <w:pPr>
              <w:pStyle w:val="TableEntry"/>
            </w:pPr>
            <w:r w:rsidRPr="00F159F1">
              <w:t>entity.role</w:t>
            </w:r>
          </w:p>
        </w:tc>
        <w:tc>
          <w:tcPr>
            <w:tcW w:w="6410" w:type="dxa"/>
          </w:tcPr>
          <w:p w14:paraId="20F2122B" w14:textId="77777777" w:rsidR="00842555" w:rsidRPr="00F159F1" w:rsidRDefault="00842555" w:rsidP="009E43B5">
            <w:pPr>
              <w:pStyle w:val="TableEntry"/>
            </w:pPr>
            <w:r w:rsidRPr="00F159F1">
              <w:t>ParticipantObjectIdentification@ParticipantObjectTypeCodeRole</w:t>
            </w:r>
          </w:p>
        </w:tc>
      </w:tr>
      <w:tr w:rsidR="00842555" w:rsidRPr="00F159F1" w14:paraId="33C2062F" w14:textId="77777777" w:rsidTr="009E43B5">
        <w:trPr>
          <w:trHeight w:val="284"/>
        </w:trPr>
        <w:tc>
          <w:tcPr>
            <w:tcW w:w="3285" w:type="dxa"/>
          </w:tcPr>
          <w:p w14:paraId="504C90AB" w14:textId="77777777" w:rsidR="00842555" w:rsidRPr="00F159F1" w:rsidRDefault="00842555" w:rsidP="009E43B5">
            <w:pPr>
              <w:pStyle w:val="TableEntry"/>
            </w:pPr>
            <w:r w:rsidRPr="00F159F1">
              <w:t>entity.lifecycle</w:t>
            </w:r>
          </w:p>
        </w:tc>
        <w:tc>
          <w:tcPr>
            <w:tcW w:w="6410" w:type="dxa"/>
          </w:tcPr>
          <w:p w14:paraId="2456DF52" w14:textId="77777777" w:rsidR="00842555" w:rsidRPr="00F159F1" w:rsidRDefault="00842555" w:rsidP="009E43B5">
            <w:pPr>
              <w:pStyle w:val="TableEntry"/>
            </w:pPr>
            <w:r w:rsidRPr="00F159F1">
              <w:t>ParticipantObjectIdentification@ParticipantObjectDataLifeCycle</w:t>
            </w:r>
          </w:p>
        </w:tc>
      </w:tr>
      <w:tr w:rsidR="00842555" w:rsidRPr="00F159F1" w14:paraId="55C51CF2" w14:textId="77777777" w:rsidTr="009E43B5">
        <w:trPr>
          <w:trHeight w:val="284"/>
        </w:trPr>
        <w:tc>
          <w:tcPr>
            <w:tcW w:w="3285" w:type="dxa"/>
          </w:tcPr>
          <w:p w14:paraId="35741829" w14:textId="77777777" w:rsidR="00842555" w:rsidRPr="00F159F1" w:rsidRDefault="00842555" w:rsidP="009E43B5">
            <w:pPr>
              <w:pStyle w:val="TableEntry"/>
            </w:pPr>
            <w:r w:rsidRPr="00F159F1">
              <w:t>entity.securityLabel</w:t>
            </w:r>
          </w:p>
        </w:tc>
        <w:tc>
          <w:tcPr>
            <w:tcW w:w="6410" w:type="dxa"/>
          </w:tcPr>
          <w:p w14:paraId="41CFA3A1" w14:textId="77777777" w:rsidR="00842555" w:rsidRPr="00F159F1" w:rsidRDefault="00842555" w:rsidP="009E43B5">
            <w:pPr>
              <w:pStyle w:val="TableEntry"/>
            </w:pPr>
            <w:r w:rsidRPr="00F159F1">
              <w:t>ParticipantObjectIdentification@ParticipantObjectSensitivity</w:t>
            </w:r>
          </w:p>
        </w:tc>
      </w:tr>
      <w:tr w:rsidR="00842555" w:rsidRPr="00F159F1" w14:paraId="28B79B17" w14:textId="77777777" w:rsidTr="009E43B5">
        <w:trPr>
          <w:trHeight w:val="284"/>
        </w:trPr>
        <w:tc>
          <w:tcPr>
            <w:tcW w:w="3285" w:type="dxa"/>
          </w:tcPr>
          <w:p w14:paraId="05F4585E" w14:textId="77777777" w:rsidR="00842555" w:rsidRPr="00F159F1" w:rsidRDefault="00842555" w:rsidP="009E43B5">
            <w:pPr>
              <w:pStyle w:val="TableEntry"/>
            </w:pPr>
            <w:r w:rsidRPr="00F159F1">
              <w:t>entity.name</w:t>
            </w:r>
          </w:p>
        </w:tc>
        <w:tc>
          <w:tcPr>
            <w:tcW w:w="6410" w:type="dxa"/>
          </w:tcPr>
          <w:p w14:paraId="09EEC992" w14:textId="77777777" w:rsidR="00842555" w:rsidRPr="00F159F1" w:rsidRDefault="00842555" w:rsidP="009E43B5">
            <w:pPr>
              <w:pStyle w:val="TableEntry"/>
            </w:pPr>
            <w:r w:rsidRPr="00F159F1">
              <w:t>ParticipantObjectIdentification.ParticipantObjectName</w:t>
            </w:r>
          </w:p>
        </w:tc>
      </w:tr>
      <w:tr w:rsidR="00842555" w:rsidRPr="00F159F1" w14:paraId="0EC0EF71" w14:textId="77777777" w:rsidTr="009E43B5">
        <w:trPr>
          <w:trHeight w:val="284"/>
        </w:trPr>
        <w:tc>
          <w:tcPr>
            <w:tcW w:w="3285" w:type="dxa"/>
          </w:tcPr>
          <w:p w14:paraId="26C58BE9" w14:textId="77777777" w:rsidR="00842555" w:rsidRPr="00F159F1" w:rsidRDefault="00842555" w:rsidP="009E43B5">
            <w:pPr>
              <w:pStyle w:val="TableEntry"/>
            </w:pPr>
            <w:r w:rsidRPr="00F159F1">
              <w:t>entity.description</w:t>
            </w:r>
          </w:p>
        </w:tc>
        <w:tc>
          <w:tcPr>
            <w:tcW w:w="6410" w:type="dxa"/>
          </w:tcPr>
          <w:p w14:paraId="03953939" w14:textId="77777777" w:rsidR="00842555" w:rsidRPr="00F159F1" w:rsidRDefault="00842555" w:rsidP="009E43B5">
            <w:pPr>
              <w:pStyle w:val="TableEntry"/>
            </w:pPr>
            <w:r w:rsidRPr="00F159F1">
              <w:t>NOT PRESENT</w:t>
            </w:r>
          </w:p>
        </w:tc>
      </w:tr>
      <w:tr w:rsidR="00842555" w:rsidRPr="00F159F1" w14:paraId="5CC40961" w14:textId="77777777" w:rsidTr="009E43B5">
        <w:trPr>
          <w:trHeight w:val="284"/>
        </w:trPr>
        <w:tc>
          <w:tcPr>
            <w:tcW w:w="3285" w:type="dxa"/>
          </w:tcPr>
          <w:p w14:paraId="1AAE6A37" w14:textId="77777777" w:rsidR="00842555" w:rsidRPr="00F159F1" w:rsidRDefault="00842555" w:rsidP="009E43B5">
            <w:pPr>
              <w:pStyle w:val="TableEntry"/>
            </w:pPr>
            <w:r w:rsidRPr="00F159F1">
              <w:t>entity.query</w:t>
            </w:r>
          </w:p>
        </w:tc>
        <w:tc>
          <w:tcPr>
            <w:tcW w:w="6410" w:type="dxa"/>
          </w:tcPr>
          <w:p w14:paraId="302D813F" w14:textId="77777777" w:rsidR="00842555" w:rsidRPr="00F159F1" w:rsidRDefault="00842555" w:rsidP="009E43B5">
            <w:pPr>
              <w:pStyle w:val="TableEntry"/>
            </w:pPr>
            <w:r w:rsidRPr="00F159F1">
              <w:t>ParticipantObjectIdentification.ParticipantObjectQuery</w:t>
            </w:r>
          </w:p>
        </w:tc>
      </w:tr>
      <w:tr w:rsidR="00842555" w:rsidRPr="00F159F1" w14:paraId="239E701D" w14:textId="77777777" w:rsidTr="009E43B5">
        <w:trPr>
          <w:trHeight w:val="284"/>
        </w:trPr>
        <w:tc>
          <w:tcPr>
            <w:tcW w:w="3285" w:type="dxa"/>
          </w:tcPr>
          <w:p w14:paraId="67A8B09E" w14:textId="77777777" w:rsidR="00842555" w:rsidRPr="00F159F1" w:rsidRDefault="00842555" w:rsidP="009E43B5">
            <w:pPr>
              <w:pStyle w:val="TableEntry"/>
            </w:pPr>
            <w:r w:rsidRPr="00F159F1">
              <w:t>entity.detail</w:t>
            </w:r>
          </w:p>
        </w:tc>
        <w:tc>
          <w:tcPr>
            <w:tcW w:w="6410" w:type="dxa"/>
          </w:tcPr>
          <w:p w14:paraId="4D8C8A32" w14:textId="77777777" w:rsidR="00842555" w:rsidRPr="00F159F1" w:rsidRDefault="00842555" w:rsidP="009E43B5">
            <w:pPr>
              <w:pStyle w:val="TableEntry"/>
            </w:pPr>
            <w:r w:rsidRPr="00F159F1">
              <w:t>ParticipantObjectIdentification.ParticipantObjectDetail</w:t>
            </w:r>
          </w:p>
        </w:tc>
      </w:tr>
      <w:tr w:rsidR="00842555" w:rsidRPr="00F159F1" w14:paraId="3F100ADB" w14:textId="77777777" w:rsidTr="009E43B5">
        <w:trPr>
          <w:trHeight w:val="284"/>
        </w:trPr>
        <w:tc>
          <w:tcPr>
            <w:tcW w:w="3285" w:type="dxa"/>
          </w:tcPr>
          <w:p w14:paraId="103FDB1C" w14:textId="77777777" w:rsidR="00842555" w:rsidRPr="00F159F1" w:rsidRDefault="00842555" w:rsidP="009E43B5">
            <w:pPr>
              <w:pStyle w:val="TableEntry"/>
            </w:pPr>
            <w:r w:rsidRPr="00F159F1">
              <w:t>entity.detail.type</w:t>
            </w:r>
          </w:p>
        </w:tc>
        <w:tc>
          <w:tcPr>
            <w:tcW w:w="6410" w:type="dxa"/>
          </w:tcPr>
          <w:p w14:paraId="7CC57B17" w14:textId="77777777" w:rsidR="00842555" w:rsidRPr="00F159F1" w:rsidRDefault="00842555" w:rsidP="009E43B5">
            <w:pPr>
              <w:pStyle w:val="TableEntry"/>
            </w:pPr>
            <w:r w:rsidRPr="00F159F1">
              <w:t>ParticipantObjectIdentification.ParticipantObjectDetail@type</w:t>
            </w:r>
          </w:p>
        </w:tc>
      </w:tr>
      <w:tr w:rsidR="00842555" w:rsidRPr="00F159F1" w14:paraId="213FADF5" w14:textId="77777777" w:rsidTr="009E43B5">
        <w:trPr>
          <w:trHeight w:val="284"/>
        </w:trPr>
        <w:tc>
          <w:tcPr>
            <w:tcW w:w="3285" w:type="dxa"/>
          </w:tcPr>
          <w:p w14:paraId="657D43CE" w14:textId="77777777" w:rsidR="00842555" w:rsidRPr="00F159F1" w:rsidRDefault="00842555" w:rsidP="009E43B5">
            <w:pPr>
              <w:pStyle w:val="TableEntry"/>
            </w:pPr>
            <w:r w:rsidRPr="00F159F1">
              <w:t>entity.detail.ValueBase64Binary</w:t>
            </w:r>
          </w:p>
        </w:tc>
        <w:tc>
          <w:tcPr>
            <w:tcW w:w="6410" w:type="dxa"/>
          </w:tcPr>
          <w:p w14:paraId="119F2449" w14:textId="77777777" w:rsidR="00842555" w:rsidRPr="00F159F1" w:rsidRDefault="00842555" w:rsidP="009E43B5">
            <w:pPr>
              <w:pStyle w:val="TableEntry"/>
            </w:pPr>
            <w:r w:rsidRPr="00F159F1">
              <w:t>ParticipantObjectIdentification.ParticipantObjectDetail@value</w:t>
            </w:r>
          </w:p>
        </w:tc>
      </w:tr>
    </w:tbl>
    <w:p w14:paraId="21840CFF" w14:textId="11A0DDED" w:rsidR="00D001FA" w:rsidRPr="00F159F1" w:rsidRDefault="00425C6F" w:rsidP="00F83445">
      <w:pPr>
        <w:pStyle w:val="Note"/>
      </w:pPr>
      <w:r w:rsidRPr="00F159F1">
        <w:t>Note 1:</w:t>
      </w:r>
      <w:r w:rsidR="00D001FA" w:rsidRPr="00F159F1">
        <w:t xml:space="preserve"> </w:t>
      </w:r>
      <w:r w:rsidR="00977F7E" w:rsidRPr="00F159F1">
        <w:t>If the Audit Record Repository knows the ActiveParticipant.RoleIDCode as a type</w:t>
      </w:r>
      <w:r w:rsidR="0023395E" w:rsidRPr="00F159F1">
        <w:t>,</w:t>
      </w:r>
      <w:r w:rsidR="00977F7E" w:rsidRPr="00F159F1">
        <w:t xml:space="preserve"> it should be mapped to </w:t>
      </w:r>
      <w:r w:rsidR="00977F7E" w:rsidRPr="00F159F1">
        <w:rPr>
          <w:rFonts w:ascii="Courier New" w:hAnsi="Courier New" w:cs="Courier New"/>
        </w:rPr>
        <w:t>agent.type</w:t>
      </w:r>
      <w:r w:rsidR="00977F7E" w:rsidRPr="00F159F1">
        <w:t xml:space="preserve">. Otherwise the default mapping is to </w:t>
      </w:r>
      <w:r w:rsidR="00977F7E" w:rsidRPr="00F159F1">
        <w:rPr>
          <w:rFonts w:ascii="Courier New" w:hAnsi="Courier New" w:cs="Courier New"/>
        </w:rPr>
        <w:t>agent.role</w:t>
      </w:r>
      <w:r w:rsidR="00977F7E" w:rsidRPr="00F159F1">
        <w:t>.</w:t>
      </w:r>
    </w:p>
    <w:p w14:paraId="2AF2DF26" w14:textId="26BA8BEF" w:rsidR="00951274" w:rsidRPr="00F159F1" w:rsidRDefault="009B7FD6" w:rsidP="00F83445">
      <w:pPr>
        <w:pStyle w:val="Note"/>
        <w:rPr>
          <w:bCs/>
        </w:rPr>
      </w:pPr>
      <w:r w:rsidRPr="00F159F1">
        <w:rPr>
          <w:bCs/>
        </w:rPr>
        <w:t xml:space="preserve">Note 2: </w:t>
      </w:r>
      <w:r w:rsidR="008E5522" w:rsidRPr="00F159F1">
        <w:rPr>
          <w:bCs/>
        </w:rPr>
        <w:t xml:space="preserve">Values recorded in </w:t>
      </w:r>
      <w:r w:rsidR="007A2BB5" w:rsidRPr="00F159F1">
        <w:rPr>
          <w:bCs/>
        </w:rPr>
        <w:t xml:space="preserve">the </w:t>
      </w:r>
      <w:r w:rsidR="008E5522" w:rsidRPr="00F159F1">
        <w:rPr>
          <w:bCs/>
        </w:rPr>
        <w:t xml:space="preserve">ParticipantObjectIdentification.ParticipantObjectDescription </w:t>
      </w:r>
      <w:r w:rsidR="007A2BB5" w:rsidRPr="00F159F1">
        <w:rPr>
          <w:bCs/>
        </w:rPr>
        <w:t>element shall</w:t>
      </w:r>
      <w:r w:rsidR="008E5522" w:rsidRPr="00F159F1">
        <w:rPr>
          <w:bCs/>
        </w:rPr>
        <w:t xml:space="preserve"> be </w:t>
      </w:r>
      <w:r w:rsidR="007A2BB5" w:rsidRPr="00F159F1">
        <w:rPr>
          <w:bCs/>
        </w:rPr>
        <w:t>represented</w:t>
      </w:r>
      <w:r w:rsidR="008E5522" w:rsidRPr="00F159F1">
        <w:rPr>
          <w:bCs/>
        </w:rPr>
        <w:t xml:space="preserve"> in </w:t>
      </w:r>
      <w:r w:rsidR="007A2BB5" w:rsidRPr="00F159F1">
        <w:rPr>
          <w:bCs/>
        </w:rPr>
        <w:t xml:space="preserve">the </w:t>
      </w:r>
      <w:r w:rsidR="008E5522" w:rsidRPr="00F159F1">
        <w:rPr>
          <w:bCs/>
        </w:rPr>
        <w:t xml:space="preserve">extension </w:t>
      </w:r>
      <w:r w:rsidR="007A2BB5" w:rsidRPr="00F159F1">
        <w:rPr>
          <w:bCs/>
        </w:rPr>
        <w:t>defined</w:t>
      </w:r>
      <w:r w:rsidR="008E5522" w:rsidRPr="00F159F1">
        <w:rPr>
          <w:bCs/>
        </w:rPr>
        <w:t xml:space="preserve"> in </w:t>
      </w:r>
      <w:hyperlink r:id="rId55" w:anchor="extensions" w:history="1">
        <w:r w:rsidR="00951274" w:rsidRPr="00F159F1">
          <w:rPr>
            <w:bCs/>
          </w:rPr>
          <w:t>https://www.hl7.org/fhir/R4/auditevent-profiles.html - extensions</w:t>
        </w:r>
      </w:hyperlink>
      <w:r w:rsidR="007A2BB5" w:rsidRPr="00F159F1">
        <w:rPr>
          <w:bCs/>
        </w:rPr>
        <w:t xml:space="preserve"> </w:t>
      </w:r>
      <w:r w:rsidR="008E5522" w:rsidRPr="00F159F1">
        <w:rPr>
          <w:bCs/>
        </w:rPr>
        <w:t>.</w:t>
      </w:r>
    </w:p>
    <w:p w14:paraId="110AF166" w14:textId="27D82AE8" w:rsidR="00C61521" w:rsidRPr="00F159F1" w:rsidRDefault="00C61521" w:rsidP="00C03CC6">
      <w:pPr>
        <w:pStyle w:val="Heading6"/>
        <w:rPr>
          <w:noProof w:val="0"/>
        </w:rPr>
      </w:pPr>
      <w:bookmarkStart w:id="220" w:name="_Toc16703907"/>
      <w:r w:rsidRPr="00F159F1">
        <w:rPr>
          <w:noProof w:val="0"/>
        </w:rPr>
        <w:t>3.81.4.2.2.</w:t>
      </w:r>
      <w:r w:rsidR="000A2754" w:rsidRPr="00F159F1">
        <w:rPr>
          <w:noProof w:val="0"/>
        </w:rPr>
        <w:t xml:space="preserve">2 </w:t>
      </w:r>
      <w:r w:rsidRPr="00F159F1">
        <w:rPr>
          <w:noProof w:val="0"/>
        </w:rPr>
        <w:t xml:space="preserve">FHIR </w:t>
      </w:r>
      <w:r w:rsidR="00CA0A77" w:rsidRPr="00F159F1">
        <w:rPr>
          <w:noProof w:val="0"/>
        </w:rPr>
        <w:t>B</w:t>
      </w:r>
      <w:r w:rsidRPr="00F159F1">
        <w:rPr>
          <w:noProof w:val="0"/>
        </w:rPr>
        <w:t>undle of Audit Events Messages</w:t>
      </w:r>
      <w:bookmarkEnd w:id="220"/>
    </w:p>
    <w:p w14:paraId="6BDB9E6F" w14:textId="17AA3BFA" w:rsidR="00C61521" w:rsidRPr="00F159F1" w:rsidRDefault="00C61521" w:rsidP="003030AE">
      <w:pPr>
        <w:pStyle w:val="BodyText"/>
      </w:pPr>
      <w:r w:rsidRPr="00F159F1">
        <w:t xml:space="preserve">When the search is successful, </w:t>
      </w:r>
      <w:r w:rsidR="00D4706E" w:rsidRPr="00F159F1">
        <w:t xml:space="preserve">the </w:t>
      </w:r>
      <w:r w:rsidRPr="00F159F1">
        <w:t>body</w:t>
      </w:r>
      <w:r w:rsidR="00D4706E" w:rsidRPr="00F159F1">
        <w:t xml:space="preserve"> of the Response message</w:t>
      </w:r>
      <w:r w:rsidRPr="00F159F1">
        <w:t xml:space="preserve"> </w:t>
      </w:r>
      <w:r w:rsidR="0003600E" w:rsidRPr="00F159F1">
        <w:t xml:space="preserve">shall </w:t>
      </w:r>
      <w:r w:rsidRPr="00F159F1">
        <w:t xml:space="preserve">contain a FHIR </w:t>
      </w:r>
      <w:r w:rsidR="00CA0A77" w:rsidRPr="00F159F1">
        <w:t xml:space="preserve">Bundle </w:t>
      </w:r>
      <w:r w:rsidRPr="00F159F1">
        <w:t>of</w:t>
      </w:r>
      <w:r w:rsidR="0029582D" w:rsidRPr="00F159F1">
        <w:t xml:space="preserve"> </w:t>
      </w:r>
      <w:r w:rsidRPr="00F159F1">
        <w:t xml:space="preserve">AuditEvent </w:t>
      </w:r>
      <w:r w:rsidR="00010429" w:rsidRPr="00F159F1">
        <w:t>R</w:t>
      </w:r>
      <w:r w:rsidRPr="00F159F1">
        <w:t>esources.</w:t>
      </w:r>
    </w:p>
    <w:p w14:paraId="6359F3FF" w14:textId="77777777" w:rsidR="00C61521" w:rsidRPr="00F159F1" w:rsidRDefault="00C61521" w:rsidP="003030AE">
      <w:pPr>
        <w:pStyle w:val="BodyText"/>
      </w:pPr>
      <w:r w:rsidRPr="00F159F1">
        <w:t>Example XML format:</w:t>
      </w:r>
    </w:p>
    <w:p w14:paraId="624430CC" w14:textId="77777777" w:rsidR="00842555" w:rsidRPr="00F159F1" w:rsidRDefault="00842555" w:rsidP="00842555">
      <w:pPr>
        <w:pStyle w:val="XMLFragment"/>
        <w:rPr>
          <w:noProof w:val="0"/>
          <w:color w:val="000096"/>
        </w:rPr>
      </w:pPr>
      <w:r w:rsidRPr="00F159F1">
        <w:rPr>
          <w:noProof w:val="0"/>
          <w:color w:val="000096"/>
        </w:rPr>
        <w:lastRenderedPageBreak/>
        <w:t>&lt;Bundle&gt;</w:t>
      </w:r>
      <w:r w:rsidRPr="00F159F1">
        <w:rPr>
          <w:noProof w:val="0"/>
        </w:rPr>
        <w:br/>
        <w:t xml:space="preserve">    </w:t>
      </w:r>
      <w:r w:rsidRPr="00F159F1">
        <w:rPr>
          <w:noProof w:val="0"/>
          <w:color w:val="000096"/>
        </w:rPr>
        <w:t>&lt;type&gt;</w:t>
      </w:r>
      <w:r w:rsidRPr="00F159F1">
        <w:rPr>
          <w:noProof w:val="0"/>
        </w:rPr>
        <w:t>searchset</w:t>
      </w:r>
      <w:r w:rsidRPr="00F159F1">
        <w:rPr>
          <w:noProof w:val="0"/>
          <w:color w:val="000096"/>
        </w:rPr>
        <w:t>&lt;/type&gt;</w:t>
      </w:r>
      <w:r w:rsidRPr="00F159F1">
        <w:rPr>
          <w:noProof w:val="0"/>
        </w:rPr>
        <w:br/>
        <w:t xml:space="preserve">    </w:t>
      </w:r>
      <w:r w:rsidRPr="00F159F1">
        <w:rPr>
          <w:noProof w:val="0"/>
          <w:color w:val="000096"/>
        </w:rPr>
        <w:t>&lt;total&gt;</w:t>
      </w:r>
      <w:r w:rsidRPr="00F159F1">
        <w:rPr>
          <w:noProof w:val="0"/>
        </w:rPr>
        <w:t>3</w:t>
      </w:r>
      <w:r w:rsidRPr="00F159F1">
        <w:rPr>
          <w:noProof w:val="0"/>
          <w:color w:val="000096"/>
        </w:rPr>
        <w:t>&lt;/total&gt;</w:t>
      </w:r>
      <w:r w:rsidRPr="00F159F1">
        <w:rPr>
          <w:noProof w:val="0"/>
        </w:rPr>
        <w:t xml:space="preserve">    </w:t>
      </w:r>
    </w:p>
    <w:p w14:paraId="6D10DC05" w14:textId="77777777" w:rsidR="00842555" w:rsidRPr="00F159F1" w:rsidRDefault="00842555" w:rsidP="00842555">
      <w:pPr>
        <w:pStyle w:val="XMLFragment"/>
        <w:rPr>
          <w:noProof w:val="0"/>
          <w:color w:val="000096"/>
        </w:rPr>
      </w:pPr>
      <w:r w:rsidRPr="00F159F1">
        <w:rPr>
          <w:noProof w:val="0"/>
          <w:color w:val="000096"/>
        </w:rPr>
        <w:tab/>
        <w:t>&lt;link&gt;</w:t>
      </w:r>
    </w:p>
    <w:p w14:paraId="3AD5AAD2" w14:textId="77777777" w:rsidR="00842555" w:rsidRPr="00F159F1" w:rsidRDefault="00842555" w:rsidP="00842555">
      <w:pPr>
        <w:pStyle w:val="XMLFragment"/>
        <w:rPr>
          <w:noProof w:val="0"/>
          <w:color w:val="000096"/>
        </w:rPr>
      </w:pPr>
      <w:r w:rsidRPr="00F159F1">
        <w:rPr>
          <w:noProof w:val="0"/>
          <w:color w:val="000096"/>
        </w:rPr>
        <w:tab/>
      </w:r>
      <w:r w:rsidRPr="00F159F1">
        <w:rPr>
          <w:noProof w:val="0"/>
          <w:color w:val="000096"/>
        </w:rPr>
        <w:tab/>
        <w:t>&lt;relation value=”self”/&gt;</w:t>
      </w:r>
    </w:p>
    <w:p w14:paraId="32070FA2" w14:textId="77777777" w:rsidR="00842555" w:rsidRPr="00F159F1" w:rsidRDefault="00842555" w:rsidP="00842555">
      <w:pPr>
        <w:pStyle w:val="XMLFragment"/>
        <w:rPr>
          <w:noProof w:val="0"/>
          <w:color w:val="000096"/>
        </w:rPr>
      </w:pPr>
      <w:r w:rsidRPr="00F159F1">
        <w:rPr>
          <w:noProof w:val="0"/>
          <w:color w:val="000096"/>
        </w:rPr>
        <w:tab/>
      </w:r>
      <w:r w:rsidRPr="00F159F1">
        <w:rPr>
          <w:noProof w:val="0"/>
          <w:color w:val="000096"/>
        </w:rPr>
        <w:tab/>
        <w:t>&lt;url value=” http://example.com/ARRservice/AuditEvent?date=&amp;gt;2013-01-01&amp;date=&amp;lt;2013-01-02”/&gt;</w:t>
      </w:r>
    </w:p>
    <w:p w14:paraId="0CF2583A" w14:textId="3F400E4D" w:rsidR="00C61521" w:rsidRPr="00F159F1" w:rsidRDefault="00842555" w:rsidP="00DC2FC4">
      <w:pPr>
        <w:pStyle w:val="XMLFragment"/>
        <w:rPr>
          <w:noProof w:val="0"/>
          <w:color w:val="000096"/>
        </w:rPr>
      </w:pPr>
      <w:r w:rsidRPr="00F159F1">
        <w:rPr>
          <w:noProof w:val="0"/>
          <w:color w:val="000096"/>
        </w:rPr>
        <w:tab/>
        <w:t>&lt;/link&gt;</w:t>
      </w:r>
      <w:r w:rsidRPr="00F159F1">
        <w:rPr>
          <w:noProof w:val="0"/>
        </w:rPr>
        <w:br/>
        <w:t xml:space="preserve">    </w:t>
      </w:r>
      <w:r w:rsidRPr="00F159F1">
        <w:rPr>
          <w:noProof w:val="0"/>
          <w:color w:val="000096"/>
        </w:rPr>
        <w:t>&lt;entry&gt;</w:t>
      </w:r>
      <w:r w:rsidRPr="00F159F1">
        <w:rPr>
          <w:noProof w:val="0"/>
        </w:rPr>
        <w:br/>
        <w:t xml:space="preserve">        </w:t>
      </w:r>
      <w:r w:rsidRPr="00F159F1">
        <w:rPr>
          <w:noProof w:val="0"/>
          <w:color w:val="000096"/>
        </w:rPr>
        <w:t>&lt;fullUrl</w:t>
      </w:r>
      <w:r w:rsidRPr="00F159F1">
        <w:rPr>
          <w:noProof w:val="0"/>
          <w:color w:val="F5844C"/>
        </w:rPr>
        <w:t xml:space="preserve"> value</w:t>
      </w:r>
      <w:r w:rsidRPr="00F159F1">
        <w:rPr>
          <w:noProof w:val="0"/>
          <w:color w:val="FF8040"/>
        </w:rPr>
        <w:t>=</w:t>
      </w:r>
      <w:r w:rsidRPr="00F159F1">
        <w:rPr>
          <w:noProof w:val="0"/>
          <w:color w:val="993300"/>
        </w:rPr>
        <w:t>"http://example.com/ARRservice/AuditEvent/23#"</w:t>
      </w:r>
      <w:r w:rsidRPr="00F159F1">
        <w:rPr>
          <w:noProof w:val="0"/>
          <w:color w:val="000096"/>
        </w:rPr>
        <w:t>/&gt;</w:t>
      </w:r>
      <w:r w:rsidRPr="00F159F1">
        <w:rPr>
          <w:noProof w:val="0"/>
        </w:rPr>
        <w:br/>
        <w:t xml:space="preserve">        </w:t>
      </w:r>
      <w:r w:rsidRPr="00F159F1">
        <w:rPr>
          <w:noProof w:val="0"/>
          <w:color w:val="000096"/>
        </w:rPr>
        <w:t>&lt;resource&gt;</w:t>
      </w:r>
      <w:r w:rsidRPr="00F159F1">
        <w:rPr>
          <w:noProof w:val="0"/>
        </w:rP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color w:val="000096"/>
        </w:rPr>
        <w:t>&lt;resource&gt;</w:t>
      </w:r>
      <w:r w:rsidRPr="00F159F1">
        <w:rPr>
          <w:noProof w:val="0"/>
        </w:rPr>
        <w:br/>
        <w:t xml:space="preserve">    </w:t>
      </w:r>
      <w:r w:rsidRPr="00F159F1">
        <w:rPr>
          <w:noProof w:val="0"/>
          <w:color w:val="000096"/>
        </w:rPr>
        <w:t>&lt;/entry&gt;</w:t>
      </w:r>
      <w:r w:rsidRPr="00F159F1">
        <w:rPr>
          <w:noProof w:val="0"/>
        </w:rPr>
        <w:br/>
        <w:t xml:space="preserve">    </w:t>
      </w:r>
      <w:r w:rsidRPr="00F159F1">
        <w:rPr>
          <w:noProof w:val="0"/>
          <w:color w:val="000096"/>
        </w:rPr>
        <w:t>&lt;entry&gt;</w:t>
      </w:r>
      <w:r w:rsidRPr="00F159F1">
        <w:rPr>
          <w:noProof w:val="0"/>
        </w:rPr>
        <w:br/>
        <w:t xml:space="preserve">        </w:t>
      </w:r>
      <w:r w:rsidRPr="00F159F1">
        <w:rPr>
          <w:noProof w:val="0"/>
          <w:color w:val="000096"/>
        </w:rPr>
        <w:t>&lt;fullUrl</w:t>
      </w:r>
      <w:r w:rsidRPr="00F159F1">
        <w:rPr>
          <w:noProof w:val="0"/>
          <w:color w:val="F5844C"/>
        </w:rPr>
        <w:t xml:space="preserve"> value</w:t>
      </w:r>
      <w:r w:rsidRPr="00F159F1">
        <w:rPr>
          <w:noProof w:val="0"/>
          <w:color w:val="FF8040"/>
        </w:rPr>
        <w:t>=</w:t>
      </w:r>
      <w:r w:rsidRPr="00F159F1">
        <w:rPr>
          <w:noProof w:val="0"/>
          <w:color w:val="993300"/>
        </w:rPr>
        <w:t>"http://example.com/ARRservice/AuditEvent/564#"</w:t>
      </w:r>
      <w:r w:rsidRPr="00F159F1">
        <w:rPr>
          <w:noProof w:val="0"/>
          <w:color w:val="000096"/>
        </w:rPr>
        <w:t>/&gt;</w:t>
      </w:r>
      <w:r w:rsidRPr="00F159F1">
        <w:rPr>
          <w:noProof w:val="0"/>
        </w:rPr>
        <w:br/>
        <w:t xml:space="preserve">        </w:t>
      </w:r>
      <w:r w:rsidRPr="00F159F1">
        <w:rPr>
          <w:noProof w:val="0"/>
          <w:color w:val="000096"/>
        </w:rPr>
        <w:t>&lt;resource&gt;</w:t>
      </w:r>
      <w:r w:rsidRPr="00F159F1">
        <w:rPr>
          <w:noProof w:val="0"/>
        </w:rP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color w:val="000096"/>
        </w:rPr>
        <w:t>&lt;resource&gt;</w:t>
      </w:r>
      <w:r w:rsidRPr="00F159F1">
        <w:rPr>
          <w:noProof w:val="0"/>
        </w:rPr>
        <w:br/>
        <w:t xml:space="preserve">    </w:t>
      </w:r>
      <w:r w:rsidRPr="00F159F1">
        <w:rPr>
          <w:noProof w:val="0"/>
          <w:color w:val="000096"/>
        </w:rPr>
        <w:t>&lt;/entry&gt;</w:t>
      </w:r>
      <w:r w:rsidRPr="00F159F1">
        <w:rPr>
          <w:noProof w:val="0"/>
        </w:rPr>
        <w:br/>
        <w:t xml:space="preserve">    </w:t>
      </w:r>
      <w:r w:rsidRPr="00F159F1">
        <w:rPr>
          <w:noProof w:val="0"/>
          <w:color w:val="000096"/>
        </w:rPr>
        <w:t>&lt;entry&gt;</w:t>
      </w:r>
      <w:r w:rsidRPr="00F159F1">
        <w:rPr>
          <w:noProof w:val="0"/>
        </w:rPr>
        <w:br/>
        <w:t xml:space="preserve">        </w:t>
      </w:r>
      <w:r w:rsidRPr="00F159F1">
        <w:rPr>
          <w:noProof w:val="0"/>
          <w:color w:val="000096"/>
        </w:rPr>
        <w:t>&lt;fullUrl</w:t>
      </w:r>
      <w:r w:rsidRPr="00F159F1">
        <w:rPr>
          <w:noProof w:val="0"/>
          <w:color w:val="F5844C"/>
        </w:rPr>
        <w:t xml:space="preserve"> value</w:t>
      </w:r>
      <w:r w:rsidRPr="00F159F1">
        <w:rPr>
          <w:noProof w:val="0"/>
          <w:color w:val="FF8040"/>
        </w:rPr>
        <w:t>=</w:t>
      </w:r>
      <w:r w:rsidRPr="00F159F1">
        <w:rPr>
          <w:noProof w:val="0"/>
          <w:color w:val="993300"/>
        </w:rPr>
        <w:t>"http://example.com/ARRservice/AuditEvent/3446#"</w:t>
      </w:r>
      <w:r w:rsidRPr="00F159F1">
        <w:rPr>
          <w:noProof w:val="0"/>
          <w:color w:val="000096"/>
        </w:rPr>
        <w:t>/&gt;</w:t>
      </w:r>
      <w:r w:rsidRPr="00F159F1">
        <w:rPr>
          <w:noProof w:val="0"/>
        </w:rPr>
        <w:br/>
        <w:t xml:space="preserve">        </w:t>
      </w:r>
      <w:r w:rsidRPr="00F159F1">
        <w:rPr>
          <w:noProof w:val="0"/>
          <w:color w:val="000096"/>
        </w:rPr>
        <w:t>&lt;resource&gt;</w:t>
      </w:r>
      <w:r w:rsidRPr="00F159F1">
        <w:rPr>
          <w:noProof w:val="0"/>
        </w:rP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rPr>
        <w:br/>
        <w:t xml:space="preserve">            </w:t>
      </w:r>
      <w:r w:rsidRPr="00F159F1">
        <w:rPr>
          <w:noProof w:val="0"/>
          <w:color w:val="000096"/>
        </w:rPr>
        <w:t>&lt;/AuditEvent&gt;</w:t>
      </w:r>
      <w:r w:rsidRPr="00F159F1">
        <w:rPr>
          <w:noProof w:val="0"/>
        </w:rPr>
        <w:br/>
        <w:t xml:space="preserve">        </w:t>
      </w:r>
      <w:r w:rsidRPr="00F159F1">
        <w:rPr>
          <w:noProof w:val="0"/>
          <w:color w:val="000096"/>
        </w:rPr>
        <w:t>&lt;resource&gt;</w:t>
      </w:r>
      <w:r w:rsidRPr="00F159F1">
        <w:rPr>
          <w:noProof w:val="0"/>
        </w:rPr>
        <w:br/>
        <w:t xml:space="preserve">    </w:t>
      </w:r>
      <w:r w:rsidRPr="00F159F1">
        <w:rPr>
          <w:noProof w:val="0"/>
          <w:color w:val="000096"/>
        </w:rPr>
        <w:t>&lt;/entry&gt;</w:t>
      </w:r>
      <w:r w:rsidRPr="00F159F1">
        <w:rPr>
          <w:noProof w:val="0"/>
        </w:rPr>
        <w:br/>
      </w:r>
      <w:r w:rsidRPr="00F159F1">
        <w:rPr>
          <w:noProof w:val="0"/>
          <w:color w:val="000096"/>
        </w:rPr>
        <w:t>&lt;/Bundle&gt;</w:t>
      </w:r>
    </w:p>
    <w:p w14:paraId="36DAEFB1" w14:textId="77777777" w:rsidR="00842555" w:rsidRPr="00F159F1" w:rsidRDefault="00842555" w:rsidP="003030AE">
      <w:pPr>
        <w:pStyle w:val="BodyText"/>
      </w:pPr>
    </w:p>
    <w:p w14:paraId="4FC234B4" w14:textId="771C237E" w:rsidR="00C61521" w:rsidRPr="00F159F1" w:rsidRDefault="00C61521" w:rsidP="00250B23">
      <w:pPr>
        <w:pStyle w:val="Heading5"/>
        <w:rPr>
          <w:noProof w:val="0"/>
        </w:rPr>
      </w:pPr>
      <w:bookmarkStart w:id="221" w:name="_Toc16703908"/>
      <w:r w:rsidRPr="00F159F1">
        <w:rPr>
          <w:noProof w:val="0"/>
        </w:rPr>
        <w:t>3.81.4.2.3 Expected Actions</w:t>
      </w:r>
      <w:bookmarkEnd w:id="221"/>
    </w:p>
    <w:p w14:paraId="686CC1A4" w14:textId="78CB9971" w:rsidR="001A17D7" w:rsidRPr="00F159F1" w:rsidRDefault="001A17D7" w:rsidP="001D3A88">
      <w:pPr>
        <w:pStyle w:val="BodyText"/>
      </w:pPr>
      <w:r w:rsidRPr="00F159F1">
        <w:t xml:space="preserve">The Audit Consumer may further analyze the data received within the FHIR </w:t>
      </w:r>
      <w:r w:rsidR="00CA0A77" w:rsidRPr="00F159F1">
        <w:t>B</w:t>
      </w:r>
      <w:r w:rsidRPr="00F159F1">
        <w:t xml:space="preserve">undle of AuditEvent </w:t>
      </w:r>
      <w:r w:rsidR="00010429" w:rsidRPr="00F159F1">
        <w:t>R</w:t>
      </w:r>
      <w:r w:rsidRPr="00F159F1">
        <w:t>esources.</w:t>
      </w:r>
    </w:p>
    <w:p w14:paraId="52B77800" w14:textId="77777777" w:rsidR="00C61521" w:rsidRPr="00F159F1" w:rsidRDefault="00C61521" w:rsidP="00E83B50">
      <w:pPr>
        <w:pStyle w:val="Heading3"/>
        <w:rPr>
          <w:noProof w:val="0"/>
        </w:rPr>
      </w:pPr>
      <w:bookmarkStart w:id="222" w:name="_Toc16703909"/>
      <w:r w:rsidRPr="00F159F1">
        <w:rPr>
          <w:noProof w:val="0"/>
        </w:rPr>
        <w:t>3.81.5 Security Considerations</w:t>
      </w:r>
      <w:bookmarkEnd w:id="222"/>
    </w:p>
    <w:p w14:paraId="638373EF" w14:textId="02A3AD30" w:rsidR="00C61521" w:rsidRPr="00F159F1" w:rsidRDefault="00C61521" w:rsidP="002C03C4">
      <w:pPr>
        <w:pStyle w:val="BodyText"/>
      </w:pPr>
      <w:r w:rsidRPr="00F159F1">
        <w:t>See the general Security Considerations in ITI TF-1:</w:t>
      </w:r>
      <w:r w:rsidR="00607078" w:rsidRPr="00F159F1">
        <w:t xml:space="preserve"> </w:t>
      </w:r>
      <w:r w:rsidRPr="00F159F1">
        <w:t>9.</w:t>
      </w:r>
      <w:r w:rsidR="00D4706E" w:rsidRPr="00F159F1">
        <w:t>5</w:t>
      </w:r>
      <w:r w:rsidRPr="00F159F1">
        <w:t>.</w:t>
      </w:r>
    </w:p>
    <w:p w14:paraId="45039328" w14:textId="77777777" w:rsidR="00C61521" w:rsidRPr="00F159F1" w:rsidRDefault="00C61521" w:rsidP="008D693A">
      <w:pPr>
        <w:pStyle w:val="Heading4"/>
        <w:rPr>
          <w:noProof w:val="0"/>
        </w:rPr>
      </w:pPr>
      <w:bookmarkStart w:id="223" w:name="_Toc16703910"/>
      <w:r w:rsidRPr="00F159F1">
        <w:rPr>
          <w:noProof w:val="0"/>
        </w:rPr>
        <w:t>3.81.5.1 Security Audit Considerations</w:t>
      </w:r>
      <w:bookmarkEnd w:id="223"/>
    </w:p>
    <w:p w14:paraId="794DAA18" w14:textId="5D970DF0" w:rsidR="00E81AF7" w:rsidRPr="00F159F1" w:rsidRDefault="009B0563" w:rsidP="002C03C4">
      <w:pPr>
        <w:pStyle w:val="BodyText"/>
        <w:rPr>
          <w:highlight w:val="yellow"/>
        </w:rPr>
      </w:pPr>
      <w:bookmarkStart w:id="224" w:name="_Toc323846446"/>
      <w:bookmarkStart w:id="225" w:name="_Toc330471360"/>
      <w:bookmarkStart w:id="226" w:name="_Toc367356497"/>
      <w:bookmarkEnd w:id="104"/>
      <w:bookmarkEnd w:id="105"/>
      <w:bookmarkEnd w:id="106"/>
      <w:bookmarkEnd w:id="107"/>
      <w:bookmarkEnd w:id="108"/>
      <w:r w:rsidRPr="00F159F1">
        <w:t xml:space="preserve">This transaction </w:t>
      </w:r>
      <w:r w:rsidR="000E4257" w:rsidRPr="00F159F1">
        <w:t xml:space="preserve">may involve the disclosure of sensitive information. Logging these retrieval transactions as a query event is appropriate. However, ATNA Profile </w:t>
      </w:r>
      <w:r w:rsidRPr="00F159F1">
        <w:t xml:space="preserve">does not </w:t>
      </w:r>
      <w:r w:rsidR="00061CC5" w:rsidRPr="00F159F1">
        <w:t xml:space="preserve">require </w:t>
      </w:r>
      <w:r w:rsidRPr="00F159F1">
        <w:t>the</w:t>
      </w:r>
      <w:r w:rsidR="0043759E" w:rsidRPr="00F159F1">
        <w:t xml:space="preserve"> Audit Record Repository</w:t>
      </w:r>
      <w:r w:rsidR="00061CC5" w:rsidRPr="00F159F1">
        <w:t xml:space="preserve"> </w:t>
      </w:r>
      <w:r w:rsidR="00137A50" w:rsidRPr="00F159F1">
        <w:t xml:space="preserve">to be able </w:t>
      </w:r>
      <w:r w:rsidR="00C24CA4" w:rsidRPr="00F159F1">
        <w:t>to send</w:t>
      </w:r>
      <w:r w:rsidR="0043759E" w:rsidRPr="00F159F1">
        <w:t xml:space="preserve"> audit </w:t>
      </w:r>
      <w:r w:rsidR="004D32FF" w:rsidRPr="00F159F1">
        <w:t xml:space="preserve">records </w:t>
      </w:r>
      <w:r w:rsidR="0043759E" w:rsidRPr="00F159F1">
        <w:t xml:space="preserve">using </w:t>
      </w:r>
      <w:r w:rsidR="00951274" w:rsidRPr="00F159F1">
        <w:t>the</w:t>
      </w:r>
      <w:r w:rsidR="0043759E" w:rsidRPr="00F159F1">
        <w:t xml:space="preserve"> Record Audit Event </w:t>
      </w:r>
      <w:r w:rsidR="00951274" w:rsidRPr="00F159F1">
        <w:t xml:space="preserve">[ITI-20] </w:t>
      </w:r>
      <w:r w:rsidR="0043759E" w:rsidRPr="00F159F1">
        <w:t>transaction.</w:t>
      </w:r>
      <w:r w:rsidR="00C24CA4" w:rsidRPr="00F159F1">
        <w:t xml:space="preserve"> </w:t>
      </w:r>
      <w:r w:rsidR="00763928" w:rsidRPr="00F159F1">
        <w:t>T</w:t>
      </w:r>
      <w:r w:rsidR="005A6118" w:rsidRPr="00F159F1">
        <w:t>he A</w:t>
      </w:r>
      <w:r w:rsidR="00623B77">
        <w:t>udit Record Repository</w:t>
      </w:r>
      <w:r w:rsidR="005A6118" w:rsidRPr="00F159F1">
        <w:t xml:space="preserve"> </w:t>
      </w:r>
      <w:r w:rsidR="00C24CA4" w:rsidRPr="00F159F1">
        <w:t xml:space="preserve">shall create and store </w:t>
      </w:r>
      <w:r w:rsidR="00A85FCF" w:rsidRPr="00F159F1">
        <w:t xml:space="preserve">locally </w:t>
      </w:r>
      <w:r w:rsidR="00C24CA4" w:rsidRPr="00F159F1">
        <w:t>an audit event</w:t>
      </w:r>
      <w:r w:rsidR="00225DE5" w:rsidRPr="00F159F1">
        <w:t xml:space="preserve"> as follows:</w:t>
      </w:r>
    </w:p>
    <w:p w14:paraId="13EDED31" w14:textId="7F118E7C" w:rsidR="00E81AF7" w:rsidRPr="00F159F1"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F159F1" w14:paraId="5908D2C1" w14:textId="77777777" w:rsidTr="0060707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F159F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F159F1" w:rsidRDefault="00E81AF7" w:rsidP="00F81103">
            <w:pPr>
              <w:pStyle w:val="TableEntryHeader"/>
            </w:pPr>
            <w:r w:rsidRPr="00F159F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F159F1" w:rsidRDefault="00E81AF7" w:rsidP="00F81103">
            <w:pPr>
              <w:pStyle w:val="TableEntryHeader"/>
            </w:pPr>
            <w:r w:rsidRPr="00F159F1">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F159F1" w:rsidRDefault="00E81AF7" w:rsidP="00F81103">
            <w:pPr>
              <w:pStyle w:val="TableEntryHeader"/>
            </w:pPr>
            <w:r w:rsidRPr="00F159F1">
              <w:t>Value Constraints</w:t>
            </w:r>
          </w:p>
        </w:tc>
      </w:tr>
      <w:tr w:rsidR="00E81AF7" w:rsidRPr="00F159F1"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F159F1" w:rsidRDefault="00E81AF7" w:rsidP="00F81103">
            <w:pPr>
              <w:pStyle w:val="TableEntryHeader"/>
            </w:pPr>
            <w:r w:rsidRPr="00F159F1">
              <w:t>Event</w:t>
            </w:r>
          </w:p>
          <w:p w14:paraId="47F439E5" w14:textId="77777777" w:rsidR="00E81AF7" w:rsidRPr="00F159F1" w:rsidRDefault="00E81AF7" w:rsidP="00F81103">
            <w:pPr>
              <w:pStyle w:val="TableEntry"/>
              <w:jc w:val="center"/>
              <w:rPr>
                <w:bCs/>
                <w:sz w:val="12"/>
              </w:rPr>
            </w:pPr>
            <w:r w:rsidRPr="00F159F1">
              <w:rPr>
                <w:bCs/>
                <w:sz w:val="12"/>
              </w:rPr>
              <w:t>AuditMessage/</w:t>
            </w:r>
            <w:r w:rsidRPr="00F159F1">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F159F1" w:rsidRDefault="00E81AF7" w:rsidP="00F81103">
            <w:pPr>
              <w:pStyle w:val="TableEntry"/>
              <w:rPr>
                <w:szCs w:val="18"/>
              </w:rPr>
            </w:pPr>
            <w:r w:rsidRPr="00F159F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F159F1" w:rsidRDefault="00E81AF7" w:rsidP="00F81103">
            <w:pPr>
              <w:pStyle w:val="TableEntry"/>
              <w:rPr>
                <w:szCs w:val="18"/>
              </w:rPr>
            </w:pPr>
            <w:r w:rsidRPr="00F159F1">
              <w:rPr>
                <w:szCs w:val="18"/>
              </w:rPr>
              <w:t>EV </w:t>
            </w:r>
            <w:hyperlink r:id="rId56" w:anchor="DCM_110101" w:history="1">
              <w:r w:rsidRPr="00F159F1">
                <w:rPr>
                  <w:szCs w:val="18"/>
                </w:rPr>
                <w:t>(110101, DCM, "Audit Log Used")</w:t>
              </w:r>
            </w:hyperlink>
          </w:p>
        </w:tc>
      </w:tr>
      <w:tr w:rsidR="00E81AF7" w:rsidRPr="00F159F1"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F159F1" w:rsidRDefault="00E81AF7" w:rsidP="00F81103">
            <w:pPr>
              <w:pStyle w:val="TableEntry"/>
              <w:rPr>
                <w:szCs w:val="18"/>
              </w:rPr>
            </w:pPr>
            <w:r w:rsidRPr="00F159F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F159F1" w:rsidRDefault="00E81AF7" w:rsidP="00F81103">
            <w:pPr>
              <w:pStyle w:val="TableEntry"/>
              <w:rPr>
                <w:szCs w:val="18"/>
              </w:rPr>
            </w:pPr>
            <w:r w:rsidRPr="00F159F1">
              <w:rPr>
                <w:szCs w:val="18"/>
              </w:rPr>
              <w:t xml:space="preserve">“R” (Read) </w:t>
            </w:r>
          </w:p>
        </w:tc>
      </w:tr>
      <w:tr w:rsidR="00E81AF7" w:rsidRPr="00F159F1"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F159F1" w:rsidRDefault="00E81AF7" w:rsidP="00F81103">
            <w:pPr>
              <w:pStyle w:val="TableEntry"/>
              <w:rPr>
                <w:i/>
                <w:iCs/>
                <w:szCs w:val="18"/>
              </w:rPr>
            </w:pPr>
            <w:r w:rsidRPr="00F159F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F159F1" w:rsidRDefault="00E81AF7"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F159F1" w:rsidRDefault="00E81AF7" w:rsidP="00F81103">
            <w:pPr>
              <w:pStyle w:val="TableEntry"/>
              <w:rPr>
                <w:i/>
                <w:iCs/>
                <w:szCs w:val="18"/>
              </w:rPr>
            </w:pPr>
            <w:r w:rsidRPr="00F159F1">
              <w:rPr>
                <w:i/>
                <w:iCs/>
                <w:szCs w:val="18"/>
              </w:rPr>
              <w:t>not specialized</w:t>
            </w:r>
          </w:p>
        </w:tc>
      </w:tr>
      <w:tr w:rsidR="00E81AF7" w:rsidRPr="00F159F1"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F159F1" w:rsidRDefault="00E81AF7" w:rsidP="00F81103">
            <w:pPr>
              <w:pStyle w:val="TableEntry"/>
              <w:rPr>
                <w:i/>
                <w:iCs/>
                <w:szCs w:val="18"/>
              </w:rPr>
            </w:pPr>
            <w:r w:rsidRPr="00F159F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F159F1" w:rsidRDefault="00E81AF7"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F159F1" w:rsidRDefault="00E81AF7" w:rsidP="00F81103">
            <w:pPr>
              <w:pStyle w:val="TableEntry"/>
              <w:rPr>
                <w:i/>
                <w:iCs/>
                <w:szCs w:val="18"/>
              </w:rPr>
            </w:pPr>
            <w:r w:rsidRPr="00F159F1">
              <w:rPr>
                <w:i/>
                <w:iCs/>
                <w:szCs w:val="18"/>
              </w:rPr>
              <w:t>not specialized</w:t>
            </w:r>
          </w:p>
        </w:tc>
      </w:tr>
      <w:tr w:rsidR="00E81AF7" w:rsidRPr="00F159F1"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F159F1" w:rsidRDefault="00E81AF7" w:rsidP="00F81103">
            <w:pPr>
              <w:pStyle w:val="TableEntry"/>
              <w:rPr>
                <w:szCs w:val="18"/>
              </w:rPr>
            </w:pPr>
            <w:r w:rsidRPr="00F159F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F159F1" w:rsidRDefault="00E81AF7" w:rsidP="00F81103">
            <w:pPr>
              <w:pStyle w:val="TableEntry"/>
              <w:rPr>
                <w:szCs w:val="18"/>
              </w:rPr>
            </w:pPr>
            <w:r w:rsidRPr="00F159F1">
              <w:rPr>
                <w:szCs w:val="18"/>
              </w:rPr>
              <w:t>EV(“ITI-81”, “IHE Transactions”, “Retrieve ATNA AuditEvent”)</w:t>
            </w:r>
          </w:p>
        </w:tc>
      </w:tr>
      <w:tr w:rsidR="00E81AF7" w:rsidRPr="00F159F1"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F159F1" w:rsidRDefault="00E81AF7" w:rsidP="00F81103">
            <w:pPr>
              <w:pStyle w:val="TableEntry"/>
            </w:pPr>
            <w:r w:rsidRPr="00F159F1">
              <w:t>Source (Document Administrator) (1)</w:t>
            </w:r>
          </w:p>
        </w:tc>
      </w:tr>
      <w:tr w:rsidR="00E81AF7" w:rsidRPr="00F159F1"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F159F1" w:rsidRDefault="00E81AF7" w:rsidP="00F81103">
            <w:pPr>
              <w:pStyle w:val="TableEntry"/>
              <w:rPr>
                <w:szCs w:val="16"/>
              </w:rPr>
            </w:pPr>
            <w:r w:rsidRPr="00F159F1">
              <w:rPr>
                <w:szCs w:val="16"/>
              </w:rPr>
              <w:t>Human Requestor (0..</w:t>
            </w:r>
            <w:r w:rsidR="00D37A08" w:rsidRPr="00F159F1">
              <w:rPr>
                <w:szCs w:val="16"/>
              </w:rPr>
              <w:t>1</w:t>
            </w:r>
            <w:r w:rsidRPr="00F159F1">
              <w:rPr>
                <w:szCs w:val="16"/>
              </w:rPr>
              <w:t>)</w:t>
            </w:r>
          </w:p>
        </w:tc>
      </w:tr>
      <w:tr w:rsidR="00E81AF7" w:rsidRPr="00F159F1"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F159F1" w:rsidRDefault="00E81AF7" w:rsidP="00F81103">
            <w:pPr>
              <w:pStyle w:val="TableEntry"/>
            </w:pPr>
            <w:r w:rsidRPr="00F159F1">
              <w:t>Destination (Document Registry) (1)</w:t>
            </w:r>
          </w:p>
        </w:tc>
      </w:tr>
      <w:tr w:rsidR="00E81AF7" w:rsidRPr="00F159F1"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F159F1" w:rsidRDefault="00E81AF7" w:rsidP="00F81103">
            <w:pPr>
              <w:pStyle w:val="TableEntry"/>
            </w:pPr>
            <w:r w:rsidRPr="00F159F1">
              <w:t>Audit Source (Document Administrator) (1)</w:t>
            </w:r>
          </w:p>
        </w:tc>
      </w:tr>
      <w:tr w:rsidR="00E81AF7" w:rsidRPr="00F159F1"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F159F1" w:rsidRDefault="00D37A08" w:rsidP="00F81103">
            <w:pPr>
              <w:pStyle w:val="TableEntry"/>
            </w:pPr>
            <w:r w:rsidRPr="00F159F1">
              <w:t>AuditEvent Message</w:t>
            </w:r>
            <w:r w:rsidR="00E81AF7" w:rsidRPr="00F159F1">
              <w:t xml:space="preserve"> (</w:t>
            </w:r>
            <w:r w:rsidRPr="00F159F1">
              <w:t>0</w:t>
            </w:r>
            <w:r w:rsidR="00E81AF7" w:rsidRPr="00F159F1">
              <w:t>..n)</w:t>
            </w:r>
          </w:p>
        </w:tc>
      </w:tr>
    </w:tbl>
    <w:p w14:paraId="4577A669" w14:textId="77777777" w:rsidR="00D37A08" w:rsidRPr="00F159F1" w:rsidRDefault="00D37A08" w:rsidP="00D37A08">
      <w:pPr>
        <w:pStyle w:val="BodyText"/>
        <w:rPr>
          <w:b/>
          <w:i/>
        </w:rPr>
      </w:pPr>
      <w:r w:rsidRPr="00F159F1">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F159F1" w:rsidRDefault="00D37A08" w:rsidP="00F81103">
            <w:pPr>
              <w:pStyle w:val="TableEntryHeader"/>
            </w:pPr>
            <w:r w:rsidRPr="00F159F1">
              <w:t>Source</w:t>
            </w:r>
          </w:p>
          <w:p w14:paraId="6C2F57DB"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F159F1" w:rsidRDefault="00D37A08" w:rsidP="00F81103">
            <w:pPr>
              <w:pStyle w:val="TableEntry"/>
              <w:rPr>
                <w:i/>
                <w:iCs/>
              </w:rPr>
            </w:pPr>
            <w:r w:rsidRPr="00F159F1">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F159F1" w:rsidRDefault="00D37A08" w:rsidP="00F81103">
            <w:pPr>
              <w:pStyle w:val="TableEntry"/>
              <w:jc w:val="center"/>
              <w:rPr>
                <w:i/>
                <w:szCs w:val="18"/>
              </w:rPr>
            </w:pPr>
            <w:r w:rsidRPr="00F159F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F159F1" w:rsidRDefault="00D37A08" w:rsidP="00F81103">
            <w:pPr>
              <w:pStyle w:val="TableEntry"/>
              <w:rPr>
                <w:szCs w:val="18"/>
              </w:rPr>
            </w:pPr>
            <w:r w:rsidRPr="00F159F1">
              <w:rPr>
                <w:i/>
                <w:iCs/>
                <w:szCs w:val="18"/>
              </w:rPr>
              <w:t>not specialized</w:t>
            </w:r>
          </w:p>
        </w:tc>
      </w:tr>
      <w:tr w:rsidR="00D37A08" w:rsidRPr="00F159F1"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F159F1" w:rsidRDefault="00D37A08" w:rsidP="00F81103">
            <w:pPr>
              <w:pStyle w:val="TableEntry"/>
              <w:rPr>
                <w:szCs w:val="18"/>
              </w:rPr>
            </w:pPr>
            <w:r w:rsidRPr="00F159F1">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F159F1" w:rsidRDefault="00D37A08" w:rsidP="00F81103">
            <w:pPr>
              <w:pStyle w:val="TableEntry"/>
              <w:rPr>
                <w:szCs w:val="18"/>
              </w:rPr>
            </w:pPr>
            <w:r w:rsidRPr="00F159F1">
              <w:rPr>
                <w:szCs w:val="18"/>
              </w:rPr>
              <w:t>The process ID as used within the local operating system in the local system logs.</w:t>
            </w:r>
          </w:p>
        </w:tc>
      </w:tr>
      <w:tr w:rsidR="00D37A08" w:rsidRPr="00F159F1"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F159F1" w:rsidRDefault="00D37A08" w:rsidP="00F81103">
            <w:pPr>
              <w:pStyle w:val="TableEntry"/>
              <w:jc w:val="center"/>
              <w:rPr>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F159F1" w:rsidRDefault="00D37A08" w:rsidP="00F81103">
            <w:pPr>
              <w:pStyle w:val="TableEntry"/>
              <w:rPr>
                <w:iCs/>
                <w:szCs w:val="18"/>
              </w:rPr>
            </w:pPr>
            <w:r w:rsidRPr="00F159F1">
              <w:rPr>
                <w:i/>
                <w:iCs/>
                <w:szCs w:val="18"/>
              </w:rPr>
              <w:t>not specialized</w:t>
            </w:r>
          </w:p>
        </w:tc>
      </w:tr>
      <w:tr w:rsidR="00D37A08" w:rsidRPr="00F159F1"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F159F1" w:rsidRDefault="00D37A08" w:rsidP="00F81103">
            <w:pPr>
              <w:pStyle w:val="TableEntry"/>
              <w:rPr>
                <w:szCs w:val="18"/>
              </w:rPr>
            </w:pPr>
            <w:r w:rsidRPr="00F159F1">
              <w:rPr>
                <w:szCs w:val="18"/>
              </w:rPr>
              <w:t>EV(110153, DCM, “Source”)</w:t>
            </w:r>
          </w:p>
        </w:tc>
      </w:tr>
      <w:tr w:rsidR="00D37A08" w:rsidRPr="00F159F1"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F159F1" w:rsidRDefault="00D37A08" w:rsidP="00F81103">
            <w:pPr>
              <w:pStyle w:val="TableEntry"/>
              <w:rPr>
                <w:iCs/>
                <w:szCs w:val="18"/>
              </w:rPr>
            </w:pPr>
            <w:r w:rsidRPr="00F159F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F159F1" w:rsidRDefault="00D37A08" w:rsidP="00F81103">
            <w:pPr>
              <w:pStyle w:val="TableEntry"/>
              <w:rPr>
                <w:szCs w:val="18"/>
              </w:rPr>
            </w:pPr>
            <w:r w:rsidRPr="00F159F1">
              <w:rPr>
                <w:szCs w:val="18"/>
              </w:rPr>
              <w:t>“1” for machine (DNS) name, “2” for IP address</w:t>
            </w:r>
          </w:p>
        </w:tc>
      </w:tr>
      <w:tr w:rsidR="00D37A08" w:rsidRPr="00F159F1"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F159F1" w:rsidRDefault="00D37A08" w:rsidP="00F81103">
            <w:pPr>
              <w:pStyle w:val="TableEntry"/>
              <w:rPr>
                <w:iCs/>
                <w:szCs w:val="18"/>
              </w:rPr>
            </w:pPr>
            <w:r w:rsidRPr="00F159F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F159F1" w:rsidRDefault="00D37A08" w:rsidP="00F81103">
            <w:pPr>
              <w:pStyle w:val="TableEntry"/>
              <w:rPr>
                <w:szCs w:val="18"/>
              </w:rPr>
            </w:pPr>
            <w:r w:rsidRPr="00F159F1">
              <w:rPr>
                <w:szCs w:val="18"/>
              </w:rPr>
              <w:t>The machine name or IP address.</w:t>
            </w:r>
          </w:p>
        </w:tc>
      </w:tr>
    </w:tbl>
    <w:p w14:paraId="5F81B4BD" w14:textId="77777777" w:rsidR="00D37A08" w:rsidRPr="00F159F1"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F159F1" w:rsidRDefault="00D37A08" w:rsidP="00F81103">
            <w:pPr>
              <w:pStyle w:val="TableEntryHeader"/>
            </w:pPr>
            <w:r w:rsidRPr="00F159F1">
              <w:t>Human Requestor</w:t>
            </w:r>
          </w:p>
          <w:p w14:paraId="2176C33E" w14:textId="77777777" w:rsidR="00D37A08" w:rsidRPr="00F159F1" w:rsidRDefault="00D37A08" w:rsidP="00F81103">
            <w:pPr>
              <w:pStyle w:val="TableEntryHeader"/>
            </w:pPr>
            <w:r w:rsidRPr="00F159F1">
              <w:t>(if known)</w:t>
            </w:r>
          </w:p>
          <w:p w14:paraId="642CDE70"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F159F1" w:rsidRDefault="00D37A08" w:rsidP="00F81103">
            <w:pPr>
              <w:pStyle w:val="TableEntry"/>
              <w:rPr>
                <w:szCs w:val="18"/>
              </w:rPr>
            </w:pPr>
            <w:r w:rsidRPr="00F159F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F159F1" w:rsidRDefault="00D37A08" w:rsidP="00F81103">
            <w:pPr>
              <w:pStyle w:val="TableEntry"/>
            </w:pPr>
            <w:r w:rsidRPr="00F159F1">
              <w:t>Identity of the human that initiated the transaction.</w:t>
            </w:r>
          </w:p>
        </w:tc>
      </w:tr>
      <w:tr w:rsidR="00D37A08" w:rsidRPr="00F159F1"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F159F1" w:rsidRDefault="00D37A08" w:rsidP="00F81103">
            <w:pPr>
              <w:pStyle w:val="TableEntry"/>
              <w:rPr>
                <w:i/>
                <w:iCs/>
                <w:szCs w:val="18"/>
              </w:rPr>
            </w:pPr>
            <w:r w:rsidRPr="00F159F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F159F1" w:rsidRDefault="00D37A08" w:rsidP="00F81103">
            <w:pPr>
              <w:pStyle w:val="TableEntry"/>
              <w:rPr>
                <w:i/>
                <w:iCs/>
              </w:rPr>
            </w:pPr>
            <w:r w:rsidRPr="00F159F1">
              <w:rPr>
                <w:i/>
                <w:iCs/>
              </w:rPr>
              <w:t>not specialized</w:t>
            </w:r>
          </w:p>
        </w:tc>
      </w:tr>
      <w:tr w:rsidR="00D37A08" w:rsidRPr="00F159F1"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F159F1" w:rsidRDefault="00D37A08" w:rsidP="00F81103">
            <w:pPr>
              <w:pStyle w:val="TableEntry"/>
              <w:rPr>
                <w:i/>
                <w:iCs/>
              </w:rPr>
            </w:pPr>
            <w:r w:rsidRPr="00F159F1">
              <w:rPr>
                <w:i/>
                <w:iCs/>
              </w:rPr>
              <w:t>not specialized</w:t>
            </w:r>
          </w:p>
        </w:tc>
      </w:tr>
      <w:tr w:rsidR="00D37A08" w:rsidRPr="00F159F1"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F159F1" w:rsidRDefault="00D37A08" w:rsidP="00F81103">
            <w:pPr>
              <w:pStyle w:val="TableEntry"/>
              <w:jc w:val="center"/>
              <w:rPr>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F159F1" w:rsidRDefault="00D37A08" w:rsidP="00F81103">
            <w:pPr>
              <w:pStyle w:val="TableEntry"/>
              <w:rPr>
                <w:i/>
                <w:iCs/>
              </w:rPr>
            </w:pPr>
            <w:r w:rsidRPr="00F159F1">
              <w:rPr>
                <w:i/>
                <w:iCs/>
              </w:rPr>
              <w:t>not specialized</w:t>
            </w:r>
          </w:p>
        </w:tc>
      </w:tr>
      <w:tr w:rsidR="00D37A08" w:rsidRPr="00F159F1"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F159F1" w:rsidRDefault="00D37A08" w:rsidP="00F81103">
            <w:pPr>
              <w:pStyle w:val="TableEntry"/>
            </w:pPr>
            <w:r w:rsidRPr="00F159F1">
              <w:t>Access Control role(s) the user holds that allows this transaction.</w:t>
            </w:r>
          </w:p>
        </w:tc>
      </w:tr>
      <w:tr w:rsidR="00D37A08" w:rsidRPr="00F159F1"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F159F1" w:rsidRDefault="00D37A08" w:rsidP="00F81103">
            <w:pPr>
              <w:pStyle w:val="TableEntry"/>
              <w:rPr>
                <w:i/>
                <w:iCs/>
                <w:szCs w:val="18"/>
              </w:rPr>
            </w:pPr>
            <w:r w:rsidRPr="00F159F1">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F159F1" w:rsidRDefault="00D37A08" w:rsidP="00F81103">
            <w:pPr>
              <w:pStyle w:val="TableEntry"/>
              <w:rPr>
                <w:i/>
                <w:iCs/>
              </w:rPr>
            </w:pPr>
            <w:r w:rsidRPr="00F159F1">
              <w:rPr>
                <w:i/>
                <w:iCs/>
              </w:rPr>
              <w:t>not specialized</w:t>
            </w:r>
          </w:p>
        </w:tc>
      </w:tr>
      <w:tr w:rsidR="00D37A08" w:rsidRPr="00F159F1"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F159F1" w:rsidRDefault="00D37A08" w:rsidP="00F81103">
            <w:pPr>
              <w:pStyle w:val="TableEntry"/>
              <w:rPr>
                <w:i/>
                <w:iCs/>
                <w:szCs w:val="18"/>
              </w:rPr>
            </w:pPr>
            <w:r w:rsidRPr="00F159F1">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F159F1" w:rsidRDefault="00D37A08" w:rsidP="00F81103">
            <w:pPr>
              <w:pStyle w:val="TableEntry"/>
              <w:rPr>
                <w:i/>
                <w:iCs/>
              </w:rPr>
            </w:pPr>
            <w:r w:rsidRPr="00F159F1">
              <w:rPr>
                <w:i/>
                <w:iCs/>
              </w:rPr>
              <w:t>not specialized</w:t>
            </w:r>
          </w:p>
        </w:tc>
      </w:tr>
    </w:tbl>
    <w:p w14:paraId="0C97AED2" w14:textId="77777777" w:rsidR="00D37A08" w:rsidRPr="00F159F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F159F1"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F159F1" w:rsidRDefault="00D37A08" w:rsidP="00F81103">
            <w:pPr>
              <w:pStyle w:val="TableEntryHeader"/>
            </w:pPr>
            <w:r w:rsidRPr="00F159F1">
              <w:t>Destination</w:t>
            </w:r>
          </w:p>
          <w:p w14:paraId="3A28223C"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F159F1" w:rsidRDefault="00D37A08" w:rsidP="00F81103">
            <w:pPr>
              <w:pStyle w:val="TableEntry"/>
              <w:rPr>
                <w:szCs w:val="18"/>
              </w:rPr>
            </w:pPr>
            <w:r w:rsidRPr="00F159F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F159F1" w:rsidRDefault="00D37A08" w:rsidP="00F81103">
            <w:pPr>
              <w:pStyle w:val="TableEntry"/>
              <w:jc w:val="center"/>
              <w:rPr>
                <w:szCs w:val="18"/>
              </w:rPr>
            </w:pPr>
            <w:r w:rsidRPr="00F159F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F159F1" w:rsidRDefault="00D37A08" w:rsidP="00F81103">
            <w:pPr>
              <w:pStyle w:val="TableEntry"/>
              <w:rPr>
                <w:szCs w:val="18"/>
              </w:rPr>
            </w:pPr>
            <w:r w:rsidRPr="00F159F1">
              <w:rPr>
                <w:szCs w:val="18"/>
              </w:rPr>
              <w:t>SOAP endpoint URI.</w:t>
            </w:r>
          </w:p>
        </w:tc>
      </w:tr>
      <w:tr w:rsidR="00D37A08" w:rsidRPr="00F159F1"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F159F1" w:rsidRDefault="00D37A08" w:rsidP="00F81103">
            <w:pPr>
              <w:pStyle w:val="TableEntry"/>
              <w:rPr>
                <w:i/>
                <w:iCs/>
                <w:szCs w:val="18"/>
              </w:rPr>
            </w:pPr>
            <w:r w:rsidRPr="00F159F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F159F1" w:rsidRDefault="00D37A08" w:rsidP="00F81103">
            <w:pPr>
              <w:pStyle w:val="TableEntry"/>
              <w:jc w:val="center"/>
              <w:rPr>
                <w:i/>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F159F1" w:rsidRDefault="00D37A08" w:rsidP="00F81103">
            <w:pPr>
              <w:pStyle w:val="TableEntry"/>
              <w:jc w:val="center"/>
              <w:rPr>
                <w:i/>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F159F1" w:rsidRDefault="00D37A08" w:rsidP="00F81103">
            <w:pPr>
              <w:pStyle w:val="TableEntry"/>
              <w:jc w:val="center"/>
              <w:rPr>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F159F1" w:rsidRDefault="00D37A08" w:rsidP="00F81103">
            <w:pPr>
              <w:pStyle w:val="TableEntry"/>
              <w:rPr>
                <w:iCs/>
                <w:szCs w:val="18"/>
              </w:rPr>
            </w:pPr>
            <w:r w:rsidRPr="00F159F1">
              <w:rPr>
                <w:i/>
                <w:iCs/>
                <w:szCs w:val="18"/>
              </w:rPr>
              <w:t>not specialized</w:t>
            </w:r>
          </w:p>
        </w:tc>
      </w:tr>
      <w:tr w:rsidR="00D37A08" w:rsidRPr="00F159F1"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F159F1" w:rsidRDefault="00D37A08" w:rsidP="00F81103">
            <w:pPr>
              <w:pStyle w:val="TableEntry"/>
              <w:jc w:val="center"/>
              <w:rPr>
                <w:szCs w:val="18"/>
              </w:rPr>
            </w:pPr>
            <w:r w:rsidRPr="00F159F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F159F1" w:rsidRDefault="00D37A08" w:rsidP="00F81103">
            <w:pPr>
              <w:pStyle w:val="TableEntry"/>
              <w:rPr>
                <w:szCs w:val="18"/>
              </w:rPr>
            </w:pPr>
            <w:r w:rsidRPr="00F159F1">
              <w:rPr>
                <w:szCs w:val="18"/>
              </w:rPr>
              <w:t>EV(110152, DCM, “Destination”)</w:t>
            </w:r>
          </w:p>
        </w:tc>
      </w:tr>
      <w:tr w:rsidR="00D37A08" w:rsidRPr="00F159F1"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F159F1" w:rsidRDefault="00D37A08" w:rsidP="00F81103">
            <w:pPr>
              <w:pStyle w:val="TableEntry"/>
              <w:rPr>
                <w:iCs/>
                <w:szCs w:val="18"/>
              </w:rPr>
            </w:pPr>
            <w:r w:rsidRPr="00F159F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F159F1" w:rsidRDefault="00D37A08" w:rsidP="00F81103">
            <w:pPr>
              <w:pStyle w:val="TableEntry"/>
              <w:jc w:val="center"/>
              <w:rPr>
                <w:iCs/>
                <w:szCs w:val="18"/>
              </w:rPr>
            </w:pPr>
            <w:r w:rsidRPr="00F159F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F159F1" w:rsidRDefault="00D37A08" w:rsidP="00F81103">
            <w:pPr>
              <w:pStyle w:val="TableEntry"/>
              <w:rPr>
                <w:szCs w:val="18"/>
              </w:rPr>
            </w:pPr>
            <w:r w:rsidRPr="00F159F1">
              <w:rPr>
                <w:szCs w:val="18"/>
              </w:rPr>
              <w:t>“1” for machine (DNS) name, “2” for IP address</w:t>
            </w:r>
          </w:p>
        </w:tc>
      </w:tr>
      <w:tr w:rsidR="00D37A08" w:rsidRPr="00F159F1"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F159F1" w:rsidRDefault="00D37A08" w:rsidP="00F81103">
            <w:pPr>
              <w:pStyle w:val="TableEntry"/>
              <w:rPr>
                <w:iCs/>
                <w:szCs w:val="18"/>
              </w:rPr>
            </w:pPr>
            <w:r w:rsidRPr="00F159F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F159F1" w:rsidRDefault="00D37A08" w:rsidP="00F81103">
            <w:pPr>
              <w:pStyle w:val="TableEntry"/>
              <w:jc w:val="center"/>
              <w:rPr>
                <w:iCs/>
                <w:szCs w:val="18"/>
              </w:rPr>
            </w:pPr>
            <w:r w:rsidRPr="00F159F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F159F1" w:rsidRDefault="00D37A08" w:rsidP="00F81103">
            <w:pPr>
              <w:pStyle w:val="TableEntry"/>
              <w:rPr>
                <w:szCs w:val="18"/>
              </w:rPr>
            </w:pPr>
            <w:r w:rsidRPr="00F159F1">
              <w:rPr>
                <w:szCs w:val="18"/>
              </w:rPr>
              <w:t>The machine name or IP address.</w:t>
            </w:r>
          </w:p>
        </w:tc>
      </w:tr>
    </w:tbl>
    <w:p w14:paraId="2E16FF53" w14:textId="77777777" w:rsidR="00D37A08" w:rsidRPr="00F159F1"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F159F1"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F159F1" w:rsidRDefault="00D37A08" w:rsidP="00F81103">
            <w:pPr>
              <w:pStyle w:val="TableEntryHeader"/>
            </w:pPr>
            <w:r w:rsidRPr="00F159F1">
              <w:t>Audit Source</w:t>
            </w:r>
          </w:p>
          <w:p w14:paraId="1D678205" w14:textId="77777777" w:rsidR="00D37A08" w:rsidRPr="00F159F1" w:rsidRDefault="00D37A08" w:rsidP="00F81103">
            <w:pPr>
              <w:pStyle w:val="TableEntry"/>
              <w:jc w:val="center"/>
              <w:rPr>
                <w:bCs/>
                <w:sz w:val="12"/>
              </w:rPr>
            </w:pPr>
            <w:r w:rsidRPr="00F159F1">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F159F1" w:rsidRDefault="00D37A08" w:rsidP="00F81103">
            <w:pPr>
              <w:pStyle w:val="TableEntry"/>
              <w:keepNext/>
              <w:keepLines/>
              <w:rPr>
                <w:i/>
                <w:iCs/>
                <w:szCs w:val="18"/>
              </w:rPr>
            </w:pPr>
            <w:r w:rsidRPr="00F159F1">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F159F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F159F1" w:rsidRDefault="00D37A08" w:rsidP="00F81103">
            <w:pPr>
              <w:pStyle w:val="TableEntry"/>
              <w:keepNext/>
              <w:keepLines/>
              <w:rPr>
                <w:i/>
                <w:iCs/>
                <w:szCs w:val="18"/>
              </w:rPr>
            </w:pPr>
            <w:r w:rsidRPr="00F159F1">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F159F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F159F1" w:rsidRDefault="00D37A08" w:rsidP="00F81103">
            <w:pPr>
              <w:pStyle w:val="TableEntry"/>
              <w:keepNext/>
              <w:keepLines/>
              <w:rPr>
                <w:i/>
                <w:iCs/>
                <w:szCs w:val="18"/>
              </w:rPr>
            </w:pPr>
            <w:r w:rsidRPr="00F159F1">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F159F1" w:rsidRDefault="00D37A08" w:rsidP="00F81103">
            <w:pPr>
              <w:pStyle w:val="TableEntry"/>
              <w:rPr>
                <w:i/>
                <w:iCs/>
                <w:szCs w:val="18"/>
              </w:rPr>
            </w:pPr>
            <w:r w:rsidRPr="00F159F1">
              <w:rPr>
                <w:i/>
                <w:iCs/>
                <w:szCs w:val="18"/>
              </w:rPr>
              <w:t>not specialized</w:t>
            </w:r>
          </w:p>
        </w:tc>
      </w:tr>
    </w:tbl>
    <w:p w14:paraId="25743BAA" w14:textId="0618E3B5" w:rsidR="00D37A08" w:rsidRDefault="00D37A08" w:rsidP="00D37A08">
      <w:pPr>
        <w:pStyle w:val="BodyText"/>
      </w:pPr>
    </w:p>
    <w:p w14:paraId="03E44A4F" w14:textId="77777777" w:rsidR="00EC68AB" w:rsidRDefault="00EC68AB" w:rsidP="00D37A08">
      <w:pPr>
        <w:pStyle w:val="BodyText"/>
      </w:pPr>
    </w:p>
    <w:p w14:paraId="0121F213" w14:textId="77777777" w:rsidR="00EC68AB" w:rsidRPr="00F159F1"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F159F1" w:rsidRDefault="00D37A08" w:rsidP="00623B77">
            <w:pPr>
              <w:pStyle w:val="TableEntry"/>
              <w:jc w:val="center"/>
              <w:rPr>
                <w:bCs/>
                <w:sz w:val="12"/>
              </w:rPr>
            </w:pPr>
            <w:r w:rsidRPr="00F83445">
              <w:rPr>
                <w:rStyle w:val="TableEntryHeaderChar"/>
              </w:rPr>
              <w:t>AuditEvent Message</w:t>
            </w:r>
            <w:r w:rsidRPr="00F159F1">
              <w:t xml:space="preserve"> </w:t>
            </w:r>
            <w:r w:rsidRPr="00623B77">
              <w:rPr>
                <w:bCs/>
                <w:sz w:val="12"/>
              </w:rPr>
              <w:t>AuditMessage/</w:t>
            </w:r>
            <w:r w:rsidRPr="00623B77">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F159F1" w:rsidRDefault="00D37A08" w:rsidP="00F81103">
            <w:pPr>
              <w:pStyle w:val="TableEntry"/>
              <w:keepNext/>
              <w:keepLines/>
              <w:rPr>
                <w:szCs w:val="18"/>
              </w:rPr>
            </w:pPr>
            <w:r w:rsidRPr="00F159F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F159F1" w:rsidRDefault="00D37A08" w:rsidP="00F81103">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F159F1" w:rsidRDefault="00D37A08" w:rsidP="00F81103">
            <w:pPr>
              <w:pStyle w:val="TableEntry"/>
              <w:keepNext/>
              <w:keepLines/>
              <w:rPr>
                <w:szCs w:val="18"/>
              </w:rPr>
            </w:pPr>
            <w:r w:rsidRPr="00F159F1">
              <w:rPr>
                <w:szCs w:val="18"/>
              </w:rPr>
              <w:t>“2” (System object)</w:t>
            </w:r>
          </w:p>
        </w:tc>
      </w:tr>
      <w:tr w:rsidR="00D37A08" w:rsidRPr="00F159F1"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F159F1" w:rsidRDefault="00D37A08" w:rsidP="00F81103">
            <w:pPr>
              <w:pStyle w:val="TableEntry"/>
              <w:keepNext/>
              <w:keepLines/>
              <w:rPr>
                <w:szCs w:val="18"/>
              </w:rPr>
            </w:pPr>
            <w:r w:rsidRPr="00F159F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F159F1" w:rsidRDefault="00D37A08" w:rsidP="00F81103">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F159F1" w:rsidRDefault="00D37A08" w:rsidP="00F81103">
            <w:pPr>
              <w:pStyle w:val="TableEntry"/>
              <w:keepNext/>
              <w:keepLines/>
              <w:rPr>
                <w:b/>
                <w:i/>
                <w:szCs w:val="18"/>
              </w:rPr>
            </w:pPr>
            <w:r w:rsidRPr="00F159F1">
              <w:rPr>
                <w:szCs w:val="18"/>
              </w:rPr>
              <w:t>“13” (Security Resource)</w:t>
            </w:r>
          </w:p>
        </w:tc>
      </w:tr>
      <w:tr w:rsidR="00D37A08" w:rsidRPr="00F159F1"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F159F1" w:rsidRDefault="00D37A08" w:rsidP="00F81103">
            <w:pPr>
              <w:pStyle w:val="TableEntry"/>
              <w:keepNext/>
              <w:keepLines/>
              <w:rPr>
                <w:i/>
                <w:szCs w:val="18"/>
              </w:rPr>
            </w:pPr>
            <w:r w:rsidRPr="00F159F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F159F1" w:rsidRDefault="00D37A08" w:rsidP="00F81103">
            <w:pPr>
              <w:pStyle w:val="TableEntry"/>
              <w:keepNext/>
              <w:keepLines/>
              <w:jc w:val="center"/>
              <w:rPr>
                <w:szCs w:val="18"/>
              </w:rPr>
            </w:pPr>
            <w:r w:rsidRPr="00F159F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F159F1" w:rsidRDefault="00D37A08" w:rsidP="00F81103">
            <w:pPr>
              <w:pStyle w:val="TableEntry"/>
              <w:keepNext/>
              <w:keepLines/>
              <w:rPr>
                <w:szCs w:val="18"/>
              </w:rPr>
            </w:pPr>
            <w:r w:rsidRPr="00F159F1">
              <w:rPr>
                <w:i/>
                <w:iCs/>
                <w:szCs w:val="18"/>
              </w:rPr>
              <w:t>not specialized</w:t>
            </w:r>
          </w:p>
        </w:tc>
      </w:tr>
      <w:tr w:rsidR="00D37A08" w:rsidRPr="00F159F1"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F159F1" w:rsidRDefault="00D37A08" w:rsidP="00F81103">
            <w:pPr>
              <w:pStyle w:val="TableEntry"/>
              <w:keepNext/>
              <w:keepLines/>
              <w:rPr>
                <w:szCs w:val="18"/>
              </w:rPr>
            </w:pPr>
            <w:r w:rsidRPr="00F159F1">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F159F1" w:rsidRDefault="00D37A08" w:rsidP="00F81103">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F159F1" w:rsidRDefault="00D37A08" w:rsidP="00F81103">
            <w:pPr>
              <w:pStyle w:val="TableEntry"/>
              <w:rPr>
                <w:strike/>
                <w:sz w:val="16"/>
              </w:rPr>
            </w:pPr>
            <w:r w:rsidRPr="00F159F1">
              <w:rPr>
                <w:iCs/>
                <w:szCs w:val="18"/>
              </w:rPr>
              <w:t>EV(“12”, “RFC-3881”, "URI")</w:t>
            </w:r>
          </w:p>
        </w:tc>
      </w:tr>
      <w:tr w:rsidR="00D37A08" w:rsidRPr="00F159F1"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F159F1" w:rsidRDefault="00D37A08" w:rsidP="00F81103">
            <w:pPr>
              <w:pStyle w:val="TableEntry"/>
              <w:keepNext/>
              <w:keepLines/>
              <w:rPr>
                <w:i/>
                <w:iCs/>
                <w:szCs w:val="18"/>
              </w:rPr>
            </w:pPr>
            <w:r w:rsidRPr="00F159F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F159F1" w:rsidRDefault="00D37A08" w:rsidP="00F81103">
            <w:pPr>
              <w:pStyle w:val="TableEntry"/>
              <w:rPr>
                <w:szCs w:val="18"/>
              </w:rPr>
            </w:pPr>
            <w:r w:rsidRPr="00F159F1">
              <w:rPr>
                <w:i/>
                <w:iCs/>
                <w:szCs w:val="18"/>
              </w:rPr>
              <w:t>not specialized</w:t>
            </w:r>
          </w:p>
        </w:tc>
      </w:tr>
      <w:tr w:rsidR="00D37A08" w:rsidRPr="00F159F1"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F159F1" w:rsidRDefault="00D37A08" w:rsidP="00F81103">
            <w:pPr>
              <w:pStyle w:val="TableEntry"/>
              <w:rPr>
                <w:szCs w:val="18"/>
              </w:rPr>
            </w:pPr>
            <w:r w:rsidRPr="00F159F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F159F1" w:rsidRDefault="00D37A08" w:rsidP="00F81103">
            <w:pPr>
              <w:pStyle w:val="TableEntry"/>
              <w:rPr>
                <w:iCs/>
                <w:szCs w:val="18"/>
              </w:rPr>
            </w:pPr>
            <w:r w:rsidRPr="00F159F1">
              <w:rPr>
                <w:iCs/>
                <w:szCs w:val="18"/>
              </w:rPr>
              <w:t>The URI of the Audit log</w:t>
            </w:r>
          </w:p>
        </w:tc>
      </w:tr>
      <w:tr w:rsidR="00D37A08" w:rsidRPr="00F159F1"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F159F1" w:rsidRDefault="00D37A08" w:rsidP="00F81103">
            <w:pPr>
              <w:pStyle w:val="TableEntry"/>
              <w:keepNext/>
              <w:keepLines/>
              <w:rPr>
                <w:i/>
                <w:iCs/>
                <w:szCs w:val="18"/>
              </w:rPr>
            </w:pPr>
            <w:r w:rsidRPr="00F159F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F159F1" w:rsidRDefault="00D37A08" w:rsidP="00F81103">
            <w:pPr>
              <w:pStyle w:val="TableEntry"/>
              <w:keepNext/>
              <w:keepLines/>
              <w:rPr>
                <w:szCs w:val="18"/>
              </w:rPr>
            </w:pPr>
            <w:r w:rsidRPr="00F159F1">
              <w:rPr>
                <w:i/>
                <w:iCs/>
                <w:szCs w:val="18"/>
              </w:rPr>
              <w:t>“Security Audit Log”</w:t>
            </w:r>
          </w:p>
        </w:tc>
      </w:tr>
      <w:tr w:rsidR="00D37A08" w:rsidRPr="00F159F1"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F159F1" w:rsidRDefault="00D37A08" w:rsidP="00F81103">
            <w:pPr>
              <w:pStyle w:val="TableEntry"/>
              <w:rPr>
                <w:i/>
                <w:iCs/>
                <w:szCs w:val="18"/>
              </w:rPr>
            </w:pPr>
            <w:r w:rsidRPr="00F159F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F159F1" w:rsidRDefault="00D37A08" w:rsidP="00F81103">
            <w:pPr>
              <w:pStyle w:val="TableEntry"/>
              <w:keepNext/>
              <w:keepLines/>
              <w:rPr>
                <w:szCs w:val="18"/>
              </w:rPr>
            </w:pPr>
            <w:r w:rsidRPr="00F159F1">
              <w:rPr>
                <w:i/>
                <w:iCs/>
                <w:szCs w:val="18"/>
              </w:rPr>
              <w:t>not specialized</w:t>
            </w:r>
          </w:p>
        </w:tc>
      </w:tr>
      <w:tr w:rsidR="00D37A08" w:rsidRPr="00F159F1"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F159F1" w:rsidRDefault="00D37A08" w:rsidP="00F81103">
            <w:pPr>
              <w:pStyle w:val="TableEntry"/>
              <w:keepNext/>
              <w:keepLines/>
              <w:rPr>
                <w:i/>
                <w:iCs/>
                <w:szCs w:val="18"/>
              </w:rPr>
            </w:pPr>
            <w:r w:rsidRPr="00F159F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F159F1" w:rsidRDefault="00D37A08" w:rsidP="00F81103">
            <w:pPr>
              <w:pStyle w:val="TableEntry"/>
              <w:keepNext/>
              <w:keepLines/>
              <w:rPr>
                <w:szCs w:val="18"/>
              </w:rPr>
            </w:pPr>
            <w:r w:rsidRPr="00F159F1">
              <w:rPr>
                <w:i/>
                <w:iCs/>
                <w:szCs w:val="18"/>
              </w:rPr>
              <w:t>not specialized</w:t>
            </w:r>
          </w:p>
        </w:tc>
      </w:tr>
    </w:tbl>
    <w:p w14:paraId="35313E9F" w14:textId="78041BFD" w:rsidR="00C61521" w:rsidRPr="00F159F1" w:rsidRDefault="00C61521" w:rsidP="002C03C4">
      <w:pPr>
        <w:pStyle w:val="BodyText"/>
      </w:pPr>
    </w:p>
    <w:p w14:paraId="3D3C327A" w14:textId="77777777" w:rsidR="00C61521" w:rsidRPr="00F159F1" w:rsidRDefault="00C61521" w:rsidP="008D693A">
      <w:pPr>
        <w:pStyle w:val="Heading2"/>
        <w:rPr>
          <w:noProof w:val="0"/>
        </w:rPr>
      </w:pPr>
      <w:bookmarkStart w:id="227" w:name="_Toc16703911"/>
      <w:r w:rsidRPr="00F159F1">
        <w:rPr>
          <w:noProof w:val="0"/>
        </w:rPr>
        <w:t>3.82 Retrieve Syslog Event</w:t>
      </w:r>
      <w:bookmarkEnd w:id="227"/>
    </w:p>
    <w:p w14:paraId="49694E8F" w14:textId="77777777" w:rsidR="00C61521" w:rsidRPr="00F159F1" w:rsidRDefault="00C61521" w:rsidP="00862267">
      <w:pPr>
        <w:pStyle w:val="BodyText"/>
      </w:pPr>
      <w:r w:rsidRPr="00F159F1">
        <w:t>This transaction supports the retrieval of syslog messages from the Audit Record Repository subject to parameters that limit the retrieval.</w:t>
      </w:r>
    </w:p>
    <w:p w14:paraId="67F78E6D" w14:textId="5CD65836" w:rsidR="00C61521" w:rsidRPr="00F159F1" w:rsidRDefault="00C61521" w:rsidP="00E83B50">
      <w:pPr>
        <w:pStyle w:val="Heading3"/>
        <w:rPr>
          <w:noProof w:val="0"/>
        </w:rPr>
      </w:pPr>
      <w:bookmarkStart w:id="228" w:name="_Toc16703912"/>
      <w:r w:rsidRPr="00F159F1">
        <w:rPr>
          <w:noProof w:val="0"/>
        </w:rPr>
        <w:t>3.82.1 Scope</w:t>
      </w:r>
      <w:bookmarkEnd w:id="224"/>
      <w:bookmarkEnd w:id="225"/>
      <w:bookmarkEnd w:id="226"/>
      <w:bookmarkEnd w:id="228"/>
    </w:p>
    <w:p w14:paraId="1F1FDA92" w14:textId="77777777" w:rsidR="00C61521" w:rsidRPr="00F159F1" w:rsidRDefault="00C61521" w:rsidP="00605A49">
      <w:pPr>
        <w:pStyle w:val="BodyText"/>
      </w:pPr>
      <w:r w:rsidRPr="00F159F1">
        <w:t>The Retrieve Syslog Event transaction is used to search events recorded.</w:t>
      </w:r>
    </w:p>
    <w:p w14:paraId="0089E57B" w14:textId="77777777" w:rsidR="00605A49" w:rsidRPr="00F159F1" w:rsidRDefault="00605A49" w:rsidP="007A7438">
      <w:pPr>
        <w:pStyle w:val="BodyText"/>
        <w:jc w:val="center"/>
      </w:pPr>
    </w:p>
    <w:p w14:paraId="2410C6E4" w14:textId="77777777" w:rsidR="00C61521" w:rsidRPr="00F159F1" w:rsidRDefault="00960356" w:rsidP="007A7438">
      <w:pPr>
        <w:pStyle w:val="BodyText"/>
        <w:jc w:val="center"/>
      </w:pPr>
      <w:r w:rsidRPr="00F159F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6A1657" w:rsidRDefault="006A1657"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6A1657" w:rsidRDefault="006A1657"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6A1657" w:rsidRDefault="006A1657"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6A1657" w:rsidRDefault="006A1657"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6A1657" w:rsidRDefault="006A1657"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6A1657" w:rsidRDefault="006A1657"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F159F1" w:rsidRDefault="00C61521" w:rsidP="00E83B50">
      <w:pPr>
        <w:pStyle w:val="Heading3"/>
        <w:rPr>
          <w:noProof w:val="0"/>
        </w:rPr>
      </w:pPr>
      <w:bookmarkStart w:id="229" w:name="_Toc323846447"/>
      <w:bookmarkStart w:id="230" w:name="_Toc330471361"/>
      <w:bookmarkStart w:id="231" w:name="_Toc367356498"/>
      <w:bookmarkStart w:id="232" w:name="_Toc16703913"/>
      <w:r w:rsidRPr="00F159F1">
        <w:rPr>
          <w:noProof w:val="0"/>
        </w:rPr>
        <w:t>3.82.2 Use-case Roles</w:t>
      </w:r>
      <w:bookmarkEnd w:id="229"/>
      <w:bookmarkEnd w:id="230"/>
      <w:bookmarkEnd w:id="231"/>
      <w:bookmarkEnd w:id="232"/>
    </w:p>
    <w:p w14:paraId="616BEFF7" w14:textId="77777777" w:rsidR="00C61521" w:rsidRPr="00F159F1" w:rsidRDefault="00C61521" w:rsidP="00862267">
      <w:pPr>
        <w:pStyle w:val="BodyText"/>
      </w:pPr>
      <w:r w:rsidRPr="00F159F1">
        <w:rPr>
          <w:b/>
        </w:rPr>
        <w:t>Actor:</w:t>
      </w:r>
      <w:r w:rsidRPr="00F159F1">
        <w:t xml:space="preserve"> Audit Record Repository</w:t>
      </w:r>
    </w:p>
    <w:p w14:paraId="04E1CD32" w14:textId="5BD49E0A" w:rsidR="00C61521" w:rsidRPr="00F159F1" w:rsidRDefault="00C61521" w:rsidP="00862267">
      <w:pPr>
        <w:pStyle w:val="BodyText"/>
      </w:pPr>
      <w:r w:rsidRPr="00F159F1">
        <w:rPr>
          <w:b/>
        </w:rPr>
        <w:t>Role:</w:t>
      </w:r>
      <w:r w:rsidRPr="00F159F1">
        <w:t xml:space="preserve"> Provides storage for syslog messages, and responds to queries for a portion of the stored messages. </w:t>
      </w:r>
    </w:p>
    <w:p w14:paraId="6589B14E" w14:textId="77777777" w:rsidR="00C61521" w:rsidRPr="00F159F1" w:rsidRDefault="00C61521" w:rsidP="00862267">
      <w:pPr>
        <w:pStyle w:val="BodyText"/>
      </w:pPr>
      <w:r w:rsidRPr="00F159F1">
        <w:rPr>
          <w:b/>
        </w:rPr>
        <w:t>Actor:</w:t>
      </w:r>
      <w:r w:rsidRPr="00F159F1">
        <w:t xml:space="preserve"> Audit Consumer</w:t>
      </w:r>
    </w:p>
    <w:p w14:paraId="6E63FBBD" w14:textId="40BD7406" w:rsidR="00C61521" w:rsidRPr="00F159F1" w:rsidRDefault="00C61521" w:rsidP="00862267">
      <w:pPr>
        <w:pStyle w:val="BodyText"/>
      </w:pPr>
      <w:r w:rsidRPr="00F159F1">
        <w:rPr>
          <w:b/>
        </w:rPr>
        <w:t>Role:</w:t>
      </w:r>
      <w:r w:rsidRPr="00F159F1">
        <w:t xml:space="preserve">  Queries for audit records. </w:t>
      </w:r>
    </w:p>
    <w:p w14:paraId="0CBD6BE9" w14:textId="7DBC2ACC" w:rsidR="00C61521" w:rsidRPr="00F159F1" w:rsidRDefault="00C61521" w:rsidP="00E83B50">
      <w:pPr>
        <w:pStyle w:val="Heading3"/>
        <w:rPr>
          <w:noProof w:val="0"/>
        </w:rPr>
      </w:pPr>
      <w:bookmarkStart w:id="233" w:name="_Toc323846448"/>
      <w:bookmarkStart w:id="234" w:name="_Toc330471362"/>
      <w:bookmarkStart w:id="235" w:name="_Toc367356499"/>
      <w:bookmarkStart w:id="236" w:name="_Toc16703914"/>
      <w:r w:rsidRPr="00F159F1">
        <w:rPr>
          <w:noProof w:val="0"/>
        </w:rPr>
        <w:t>3.82.3 Referenced Standard</w:t>
      </w:r>
      <w:bookmarkEnd w:id="233"/>
      <w:bookmarkEnd w:id="234"/>
      <w:bookmarkEnd w:id="235"/>
      <w:r w:rsidR="00540901">
        <w:rPr>
          <w:noProof w:val="0"/>
        </w:rPr>
        <w:t>s</w:t>
      </w:r>
      <w:bookmarkEnd w:id="236"/>
    </w:p>
    <w:p w14:paraId="59E19300" w14:textId="59F4F6EE" w:rsidR="00C61521" w:rsidRPr="00F159F1" w:rsidRDefault="00C61521" w:rsidP="00862267">
      <w:pPr>
        <w:pStyle w:val="BodyText"/>
      </w:pPr>
      <w:r w:rsidRPr="00F159F1">
        <w:t>RFC2616</w:t>
      </w:r>
      <w:r w:rsidRPr="00F159F1">
        <w:tab/>
        <w:t>IETF Hypertext Transfer Protocol –</w:t>
      </w:r>
      <w:r w:rsidR="00E65B52" w:rsidRPr="00F159F1">
        <w:t xml:space="preserve"> </w:t>
      </w:r>
      <w:r w:rsidRPr="00F159F1">
        <w:t>HTTP/1.1</w:t>
      </w:r>
    </w:p>
    <w:p w14:paraId="3DD13A2C" w14:textId="25B1EB12" w:rsidR="00C61521" w:rsidRPr="00F159F1" w:rsidRDefault="00C61521" w:rsidP="00862267">
      <w:pPr>
        <w:pStyle w:val="BodyText"/>
      </w:pPr>
      <w:r w:rsidRPr="00F159F1">
        <w:t>RFC4627</w:t>
      </w:r>
      <w:r w:rsidRPr="00F159F1">
        <w:tab/>
        <w:t>The application/json Media Type for JavaScript Object Notation (JSON)</w:t>
      </w:r>
    </w:p>
    <w:p w14:paraId="1EB1754A" w14:textId="3593C684" w:rsidR="00C61521" w:rsidRPr="00F159F1" w:rsidRDefault="00C61521" w:rsidP="00862267">
      <w:pPr>
        <w:pStyle w:val="BodyText"/>
      </w:pPr>
      <w:r w:rsidRPr="00F159F1">
        <w:lastRenderedPageBreak/>
        <w:t>RFC6585</w:t>
      </w:r>
      <w:r w:rsidRPr="00F159F1">
        <w:tab/>
        <w:t>IETF Additional HTTP Status Codes</w:t>
      </w:r>
    </w:p>
    <w:p w14:paraId="18ED606B" w14:textId="0133798B" w:rsidR="00C61521" w:rsidRPr="00F159F1" w:rsidRDefault="00C61521" w:rsidP="00862267">
      <w:pPr>
        <w:pStyle w:val="BodyText"/>
      </w:pPr>
      <w:r w:rsidRPr="00F159F1">
        <w:t>RFC5424</w:t>
      </w:r>
      <w:r w:rsidRPr="00F159F1">
        <w:tab/>
        <w:t>The Syslog Protocol</w:t>
      </w:r>
    </w:p>
    <w:p w14:paraId="659895C0" w14:textId="2ECA76D4" w:rsidR="00C61521" w:rsidRPr="00F159F1" w:rsidRDefault="00C61521" w:rsidP="00862267">
      <w:pPr>
        <w:pStyle w:val="BodyText"/>
      </w:pPr>
      <w:r w:rsidRPr="00F159F1">
        <w:t>RFC3339</w:t>
      </w:r>
      <w:r w:rsidRPr="00F159F1">
        <w:tab/>
        <w:t>Date and Time on the Internet: Timestamps</w:t>
      </w:r>
    </w:p>
    <w:p w14:paraId="29B5DF63" w14:textId="7540887C" w:rsidR="00C61521" w:rsidRPr="00F159F1" w:rsidRDefault="00C61521" w:rsidP="00E83B50">
      <w:pPr>
        <w:pStyle w:val="Heading3"/>
        <w:rPr>
          <w:noProof w:val="0"/>
        </w:rPr>
      </w:pPr>
      <w:bookmarkStart w:id="237" w:name="_Toc323846449"/>
      <w:bookmarkStart w:id="238" w:name="_Toc330471363"/>
      <w:bookmarkStart w:id="239" w:name="_Toc367356500"/>
      <w:bookmarkStart w:id="240" w:name="_Toc16703915"/>
      <w:r w:rsidRPr="00F159F1">
        <w:rPr>
          <w:noProof w:val="0"/>
        </w:rPr>
        <w:t xml:space="preserve">3.82.4 </w:t>
      </w:r>
      <w:bookmarkEnd w:id="237"/>
      <w:bookmarkEnd w:id="238"/>
      <w:bookmarkEnd w:id="239"/>
      <w:r w:rsidR="00623B77">
        <w:rPr>
          <w:noProof w:val="0"/>
        </w:rPr>
        <w:t>Messages</w:t>
      </w:r>
      <w:bookmarkEnd w:id="240"/>
    </w:p>
    <w:p w14:paraId="41479D60" w14:textId="77777777" w:rsidR="00C61521" w:rsidRPr="00F159F1" w:rsidRDefault="00960356" w:rsidP="00862267">
      <w:pPr>
        <w:pStyle w:val="BodyText"/>
      </w:pPr>
      <w:r w:rsidRPr="00F159F1">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6A1657" w:rsidRPr="007C1AAC" w:rsidRDefault="006A1657"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6A1657" w:rsidRPr="007C1AAC" w:rsidRDefault="006A1657"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6A1657" w:rsidRPr="007C1AAC" w:rsidRDefault="006A1657"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6A1657" w:rsidRPr="007C1AAC" w:rsidRDefault="006A1657"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6A1657" w:rsidRPr="007C1AAC" w:rsidRDefault="006A1657"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6A1657" w:rsidRPr="007C1AAC" w:rsidRDefault="006A1657"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6A1657" w:rsidRPr="007C1AAC" w:rsidRDefault="006A1657"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6A1657" w:rsidRPr="007C1AAC" w:rsidRDefault="006A1657"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F159F1" w:rsidRDefault="00623B77" w:rsidP="00F83445">
      <w:pPr>
        <w:pStyle w:val="FigureTitle"/>
      </w:pPr>
      <w:r>
        <w:t>Figure 3.82.4-1: Interaction Diagram</w:t>
      </w:r>
    </w:p>
    <w:p w14:paraId="736D3F7E" w14:textId="76FC0D94" w:rsidR="00C61521" w:rsidRPr="00F159F1" w:rsidRDefault="00C61521" w:rsidP="00C03CC6">
      <w:pPr>
        <w:pStyle w:val="Heading4"/>
        <w:rPr>
          <w:noProof w:val="0"/>
        </w:rPr>
      </w:pPr>
      <w:bookmarkStart w:id="241" w:name="_Toc16703916"/>
      <w:r w:rsidRPr="00F159F1">
        <w:rPr>
          <w:noProof w:val="0"/>
        </w:rPr>
        <w:t>3.82.4.1 Retrieve Syslog Event Request Message</w:t>
      </w:r>
      <w:bookmarkEnd w:id="241"/>
    </w:p>
    <w:p w14:paraId="4129B9E3" w14:textId="1E42D2F6" w:rsidR="00C61521" w:rsidRPr="00F159F1" w:rsidRDefault="00C61521" w:rsidP="00862267">
      <w:pPr>
        <w:pStyle w:val="BodyText"/>
      </w:pPr>
      <w:r w:rsidRPr="00F159F1">
        <w:t xml:space="preserve">This </w:t>
      </w:r>
      <w:r w:rsidR="00B758DA" w:rsidRPr="00F159F1">
        <w:t xml:space="preserve">message shall be </w:t>
      </w:r>
      <w:r w:rsidRPr="00F159F1">
        <w:t xml:space="preserve">an HTTP GET parameterized search from an Audit Consumer to an Audit Record Repository. The Audit Record Repository </w:t>
      </w:r>
      <w:r w:rsidR="00D87AA1" w:rsidRPr="00F159F1">
        <w:t xml:space="preserve">maintains </w:t>
      </w:r>
      <w:r w:rsidRPr="00F159F1">
        <w:t xml:space="preserve">a database of </w:t>
      </w:r>
      <w:r w:rsidR="00D87AA1" w:rsidRPr="00F159F1">
        <w:t xml:space="preserve">received </w:t>
      </w:r>
      <w:r w:rsidRPr="00F159F1">
        <w:t>syslog messages. This database may be a subset of all messages received</w:t>
      </w:r>
      <w:r w:rsidR="003F42A9" w:rsidRPr="00F159F1">
        <w:t xml:space="preserve"> and it may include messages that do not adhere to the IHE Audit Trail format </w:t>
      </w:r>
      <w:r w:rsidR="00D4706E" w:rsidRPr="00F159F1">
        <w:t xml:space="preserve">defined in the </w:t>
      </w:r>
      <w:r w:rsidR="00951274" w:rsidRPr="00F159F1">
        <w:t xml:space="preserve">Record Audit Event </w:t>
      </w:r>
      <w:r w:rsidR="00D4706E" w:rsidRPr="00F159F1">
        <w:t>[ITI-20] transaction</w:t>
      </w:r>
      <w:r w:rsidR="00AF131C" w:rsidRPr="00F159F1">
        <w:t xml:space="preserve">. </w:t>
      </w:r>
      <w:r w:rsidR="00D4706E" w:rsidRPr="00F159F1">
        <w:t>See ITI TF-</w:t>
      </w:r>
      <w:r w:rsidR="00430224" w:rsidRPr="00F159F1">
        <w:t>2</w:t>
      </w:r>
      <w:r w:rsidR="00D4706E" w:rsidRPr="00F159F1">
        <w:t>a: 3.20.7 Audit Message Format</w:t>
      </w:r>
      <w:r w:rsidRPr="00F159F1">
        <w:t>. The Audit Record Repository may have selection criteria for what kinds of messages are kept for later search, how long different kinds of messages are kept, etc.</w:t>
      </w:r>
    </w:p>
    <w:p w14:paraId="78CD0FB4" w14:textId="77777777" w:rsidR="00C61521" w:rsidRPr="00F159F1" w:rsidRDefault="00C61521" w:rsidP="00C03CC6">
      <w:pPr>
        <w:pStyle w:val="Heading5"/>
        <w:rPr>
          <w:noProof w:val="0"/>
        </w:rPr>
      </w:pPr>
      <w:bookmarkStart w:id="242" w:name="_Toc16703917"/>
      <w:r w:rsidRPr="00F159F1">
        <w:rPr>
          <w:noProof w:val="0"/>
        </w:rPr>
        <w:t>3.82.4.1.1 Trigger Events</w:t>
      </w:r>
      <w:bookmarkEnd w:id="242"/>
    </w:p>
    <w:p w14:paraId="6DE06F37" w14:textId="77777777" w:rsidR="00C61521" w:rsidRPr="00F159F1" w:rsidRDefault="00C61521" w:rsidP="00862267">
      <w:pPr>
        <w:pStyle w:val="BodyText"/>
      </w:pPr>
      <w:r w:rsidRPr="00F159F1">
        <w:t>This message is sent when the Audit Consumer needs syslog messages to process.</w:t>
      </w:r>
    </w:p>
    <w:p w14:paraId="56177083" w14:textId="77777777" w:rsidR="00C61521" w:rsidRPr="00F159F1" w:rsidRDefault="00C61521" w:rsidP="00C03CC6">
      <w:pPr>
        <w:pStyle w:val="Heading5"/>
        <w:rPr>
          <w:noProof w:val="0"/>
        </w:rPr>
      </w:pPr>
      <w:bookmarkStart w:id="243" w:name="_Toc16703918"/>
      <w:r w:rsidRPr="00F159F1">
        <w:rPr>
          <w:noProof w:val="0"/>
        </w:rPr>
        <w:t>3.82.4.1.2 Message Semantics</w:t>
      </w:r>
      <w:bookmarkEnd w:id="243"/>
    </w:p>
    <w:p w14:paraId="5C444235" w14:textId="3C6EC588" w:rsidR="00C61521" w:rsidRPr="00F159F1" w:rsidRDefault="00C61521" w:rsidP="00605A49">
      <w:pPr>
        <w:pStyle w:val="BodyText"/>
      </w:pPr>
      <w:r w:rsidRPr="00F159F1">
        <w:t>The Retrieve Syslog Event Request message is an HTTP GET request sent by the Audit Consumer to the Retrieve</w:t>
      </w:r>
      <w:r w:rsidR="00C17E7F" w:rsidRPr="00F159F1">
        <w:t xml:space="preserve"> </w:t>
      </w:r>
      <w:r w:rsidRPr="00F159F1">
        <w:t>Syslog</w:t>
      </w:r>
      <w:r w:rsidR="00C17E7F" w:rsidRPr="00F159F1">
        <w:t xml:space="preserve"> </w:t>
      </w:r>
      <w:r w:rsidRPr="00F159F1">
        <w:t>Event URL on the Audit Record Repository. The “search” target is formatted as:</w:t>
      </w:r>
    </w:p>
    <w:p w14:paraId="41ACC551" w14:textId="77777777" w:rsidR="00C61521" w:rsidRPr="00F159F1" w:rsidRDefault="00C61521" w:rsidP="007A7438">
      <w:pPr>
        <w:pStyle w:val="BodyText"/>
        <w:rPr>
          <w:b/>
        </w:rPr>
      </w:pPr>
      <w:r w:rsidRPr="00F159F1">
        <w:rPr>
          <w:b/>
        </w:rPr>
        <w:t>&lt;scheme&gt;://&lt;authority&gt;/&lt;path&gt;/syslogsearch?date=le[start-time]&amp;date=ge[stop-time]&amp;&lt;query&gt;</w:t>
      </w:r>
    </w:p>
    <w:p w14:paraId="1C1A9B01" w14:textId="77777777" w:rsidR="00C61521" w:rsidRPr="00F159F1" w:rsidRDefault="00C61521" w:rsidP="00605A49">
      <w:pPr>
        <w:pStyle w:val="BodyText"/>
      </w:pPr>
      <w:r w:rsidRPr="00F159F1">
        <w:t>Where:</w:t>
      </w:r>
    </w:p>
    <w:p w14:paraId="43B94264" w14:textId="009CC7E7" w:rsidR="00C61521" w:rsidRPr="00F159F1" w:rsidRDefault="00C61521" w:rsidP="008671F5">
      <w:pPr>
        <w:pStyle w:val="ListBullet2"/>
        <w:numPr>
          <w:ilvl w:val="0"/>
          <w:numId w:val="25"/>
        </w:numPr>
      </w:pPr>
      <w:r w:rsidRPr="00F159F1">
        <w:rPr>
          <w:b/>
        </w:rPr>
        <w:t>&lt;scheme&gt;</w:t>
      </w:r>
      <w:r w:rsidRPr="00F159F1">
        <w:t xml:space="preserve"> shall be either http or https. The use of http or https is a policy decision, but https is usually appropriate due to confidentiality of </w:t>
      </w:r>
      <w:r w:rsidR="00D87AA1" w:rsidRPr="00F159F1">
        <w:t>syslog message content</w:t>
      </w:r>
      <w:r w:rsidRPr="00F159F1">
        <w:t xml:space="preserve">;  </w:t>
      </w:r>
    </w:p>
    <w:p w14:paraId="3534C5AE" w14:textId="19ADA610" w:rsidR="00C61521" w:rsidRPr="00F159F1" w:rsidRDefault="00C61521" w:rsidP="008671F5">
      <w:pPr>
        <w:pStyle w:val="ListBullet2"/>
        <w:numPr>
          <w:ilvl w:val="0"/>
          <w:numId w:val="25"/>
        </w:numPr>
      </w:pPr>
      <w:r w:rsidRPr="00F159F1">
        <w:rPr>
          <w:b/>
        </w:rPr>
        <w:lastRenderedPageBreak/>
        <w:t>&lt;authority&gt;</w:t>
      </w:r>
      <w:r w:rsidRPr="00F159F1">
        <w:t xml:space="preserve"> shall be represented as a host (either IP address or DNS name) followed optionally by a </w:t>
      </w:r>
      <w:r w:rsidR="00D87AA1" w:rsidRPr="00F159F1">
        <w:t xml:space="preserve">colon and </w:t>
      </w:r>
      <w:r w:rsidRPr="00F159F1">
        <w:t>port</w:t>
      </w:r>
      <w:r w:rsidR="00D87AA1" w:rsidRPr="00F159F1">
        <w:t xml:space="preserve"> number</w:t>
      </w:r>
      <w:r w:rsidRPr="00F159F1">
        <w:t>.</w:t>
      </w:r>
    </w:p>
    <w:p w14:paraId="44906566" w14:textId="3C38CAB0" w:rsidR="00C61521" w:rsidRPr="00F159F1" w:rsidRDefault="00C61521" w:rsidP="008671F5">
      <w:pPr>
        <w:pStyle w:val="ListBullet2"/>
        <w:numPr>
          <w:ilvl w:val="0"/>
          <w:numId w:val="25"/>
        </w:numPr>
      </w:pPr>
      <w:r w:rsidRPr="00F159F1">
        <w:t xml:space="preserve">The Audit Record Repository may use </w:t>
      </w:r>
      <w:r w:rsidRPr="00F159F1">
        <w:rPr>
          <w:b/>
        </w:rPr>
        <w:t xml:space="preserve">&lt;path&gt; </w:t>
      </w:r>
      <w:r w:rsidRPr="00F159F1">
        <w:t>to segregate</w:t>
      </w:r>
      <w:r w:rsidR="003A4AF9" w:rsidRPr="00F159F1">
        <w:t xml:space="preserve"> the search</w:t>
      </w:r>
      <w:r w:rsidR="00041E3A" w:rsidRPr="00F159F1">
        <w:t xml:space="preserve"> from other services</w:t>
      </w:r>
      <w:r w:rsidRPr="00F159F1">
        <w:t>.</w:t>
      </w:r>
    </w:p>
    <w:p w14:paraId="728ED4F1" w14:textId="472CD7D7" w:rsidR="00C61521" w:rsidRPr="00F159F1" w:rsidRDefault="00C61521" w:rsidP="008671F5">
      <w:pPr>
        <w:pStyle w:val="ListBullet2"/>
        <w:numPr>
          <w:ilvl w:val="0"/>
          <w:numId w:val="25"/>
        </w:numPr>
      </w:pPr>
      <w:r w:rsidRPr="00F159F1">
        <w:t>“</w:t>
      </w:r>
      <w:r w:rsidRPr="00F159F1">
        <w:rPr>
          <w:b/>
        </w:rPr>
        <w:t>syslogsearch</w:t>
      </w:r>
      <w:r w:rsidRPr="00F159F1">
        <w:t xml:space="preserve">” is a required part of the URL that allows the Audit Consumer to ask for syslog messages stored in the Audit Record Repository. </w:t>
      </w:r>
    </w:p>
    <w:p w14:paraId="6C8C080D" w14:textId="307DC420" w:rsidR="00C61521" w:rsidRPr="00F159F1" w:rsidRDefault="00DB1AA7" w:rsidP="008671F5">
      <w:pPr>
        <w:pStyle w:val="ListBullet2"/>
        <w:numPr>
          <w:ilvl w:val="0"/>
          <w:numId w:val="25"/>
        </w:numPr>
      </w:pPr>
      <w:r w:rsidRPr="00F159F1">
        <w:rPr>
          <w:bCs/>
        </w:rPr>
        <w:t>A</w:t>
      </w:r>
      <w:r w:rsidR="00041E3A" w:rsidRPr="00F159F1">
        <w:rPr>
          <w:bCs/>
        </w:rPr>
        <w:t>t least one</w:t>
      </w:r>
      <w:r w:rsidRPr="00F159F1">
        <w:rPr>
          <w:bCs/>
        </w:rPr>
        <w:t xml:space="preserve"> </w:t>
      </w:r>
      <w:r w:rsidR="00C61521" w:rsidRPr="00F159F1">
        <w:rPr>
          <w:b/>
          <w:bCs/>
        </w:rPr>
        <w:t>date</w:t>
      </w:r>
      <w:r w:rsidR="00C61521" w:rsidRPr="00F159F1">
        <w:t xml:space="preserve"> search parameters </w:t>
      </w:r>
      <w:r w:rsidR="00041E3A" w:rsidRPr="00F159F1">
        <w:t>id</w:t>
      </w:r>
      <w:r w:rsidR="00C61521" w:rsidRPr="00F159F1">
        <w:t xml:space="preserve"> required.</w:t>
      </w:r>
      <w:r w:rsidRPr="00F159F1">
        <w:t xml:space="preserve"> </w:t>
      </w:r>
      <w:r w:rsidR="00C61521" w:rsidRPr="00F159F1">
        <w:rPr>
          <w:bCs/>
        </w:rPr>
        <w:t>See Section 3.82.4.1.2.1.</w:t>
      </w:r>
    </w:p>
    <w:p w14:paraId="531DC725" w14:textId="40BC4DFD" w:rsidR="00C61521" w:rsidRPr="00F159F1" w:rsidRDefault="00C61521" w:rsidP="008671F5">
      <w:pPr>
        <w:pStyle w:val="ListBullet2"/>
        <w:numPr>
          <w:ilvl w:val="0"/>
          <w:numId w:val="25"/>
        </w:numPr>
      </w:pPr>
      <w:r w:rsidRPr="00F159F1">
        <w:rPr>
          <w:b/>
        </w:rPr>
        <w:t xml:space="preserve">“&amp;” </w:t>
      </w:r>
      <w:r w:rsidR="00D36576" w:rsidRPr="00F159F1">
        <w:t xml:space="preserve">is a conditional parameter that shall be present if the </w:t>
      </w:r>
      <w:r w:rsidR="00D36576" w:rsidRPr="00F159F1">
        <w:rPr>
          <w:b/>
        </w:rPr>
        <w:t>&lt;query&gt;</w:t>
      </w:r>
      <w:r w:rsidR="00D36576" w:rsidRPr="00F159F1">
        <w:t xml:space="preserve"> parameter is present.</w:t>
      </w:r>
      <w:r w:rsidRPr="00F159F1">
        <w:rPr>
          <w:b/>
        </w:rPr>
        <w:t xml:space="preserve"> </w:t>
      </w:r>
    </w:p>
    <w:p w14:paraId="386DA9FD" w14:textId="63D9D1AB" w:rsidR="00C61521" w:rsidRPr="00F159F1" w:rsidRDefault="00C61521" w:rsidP="008671F5">
      <w:pPr>
        <w:pStyle w:val="ListBullet2"/>
        <w:numPr>
          <w:ilvl w:val="0"/>
          <w:numId w:val="25"/>
        </w:numPr>
      </w:pPr>
      <w:r w:rsidRPr="00F159F1">
        <w:rPr>
          <w:b/>
        </w:rPr>
        <w:t>&lt;query&gt;</w:t>
      </w:r>
      <w:r w:rsidR="00D36576" w:rsidRPr="00F159F1">
        <w:rPr>
          <w:b/>
        </w:rPr>
        <w:t>,</w:t>
      </w:r>
      <w:r w:rsidRPr="00F159F1">
        <w:rPr>
          <w:b/>
        </w:rPr>
        <w:t xml:space="preserve"> </w:t>
      </w:r>
      <w:r w:rsidRPr="00F159F1">
        <w:t>if present, represents additional search parameters. See Section 3.82.4.1.2.2.</w:t>
      </w:r>
    </w:p>
    <w:p w14:paraId="5DB65E96" w14:textId="2AE055F1" w:rsidR="00C61521" w:rsidRPr="00F159F1" w:rsidRDefault="00C61521" w:rsidP="00862267">
      <w:pPr>
        <w:pStyle w:val="BodyText"/>
      </w:pPr>
      <w:r w:rsidRPr="00F159F1">
        <w:t xml:space="preserve">The Audit Consumer may indicate </w:t>
      </w:r>
      <w:r w:rsidR="00D36576" w:rsidRPr="00F159F1">
        <w:t xml:space="preserve">the preferred format of the response </w:t>
      </w:r>
      <w:r w:rsidRPr="00F159F1">
        <w:t xml:space="preserve">in the </w:t>
      </w:r>
      <w:r w:rsidR="00D36576" w:rsidRPr="00F159F1">
        <w:t>HTTP “</w:t>
      </w:r>
      <w:r w:rsidRPr="00F159F1">
        <w:t>Accept</w:t>
      </w:r>
      <w:r w:rsidR="00D36576" w:rsidRPr="00F159F1">
        <w:t>”</w:t>
      </w:r>
      <w:r w:rsidRPr="00F159F1">
        <w:t xml:space="preserve"> </w:t>
      </w:r>
      <w:r w:rsidR="00D36576" w:rsidRPr="00F159F1">
        <w:t>header</w:t>
      </w:r>
      <w:r w:rsidRPr="00F159F1">
        <w:t xml:space="preserve">. </w:t>
      </w:r>
    </w:p>
    <w:p w14:paraId="38579BFA" w14:textId="77777777" w:rsidR="00C61521" w:rsidRPr="00F159F1" w:rsidRDefault="00C61521" w:rsidP="00C03CC6">
      <w:pPr>
        <w:pStyle w:val="Heading6"/>
        <w:rPr>
          <w:noProof w:val="0"/>
        </w:rPr>
      </w:pPr>
      <w:bookmarkStart w:id="244" w:name="_Toc16703919"/>
      <w:r w:rsidRPr="00F159F1">
        <w:rPr>
          <w:noProof w:val="0"/>
        </w:rPr>
        <w:t>3.82.4.1.2.1</w:t>
      </w:r>
      <w:r w:rsidRPr="00F159F1">
        <w:rPr>
          <w:noProof w:val="0"/>
        </w:rPr>
        <w:tab/>
        <w:t>Date Search Parameters</w:t>
      </w:r>
      <w:bookmarkEnd w:id="244"/>
    </w:p>
    <w:p w14:paraId="1407867D" w14:textId="2852B2B9" w:rsidR="00C61521" w:rsidRPr="00F159F1" w:rsidRDefault="007D1058" w:rsidP="00A56EA9">
      <w:pPr>
        <w:pStyle w:val="BodyText"/>
      </w:pPr>
      <w:r w:rsidRPr="00F159F1">
        <w:t>One or two</w:t>
      </w:r>
      <w:r w:rsidR="00C61521" w:rsidRPr="00F159F1">
        <w:t xml:space="preserve"> </w:t>
      </w:r>
      <w:r w:rsidR="00C61521" w:rsidRPr="00F159F1">
        <w:rPr>
          <w:b/>
        </w:rPr>
        <w:t>date</w:t>
      </w:r>
      <w:r w:rsidR="00C61521" w:rsidRPr="00F159F1">
        <w:t xml:space="preserve"> parameter</w:t>
      </w:r>
      <w:r w:rsidR="00833BC6">
        <w:t>s</w:t>
      </w:r>
      <w:r w:rsidR="00C61521" w:rsidRPr="00F159F1">
        <w:t xml:space="preserve"> shall be present in every search by the Audit Consumer and shall be supported by the Audit Record Repository. </w:t>
      </w:r>
      <w:r w:rsidRPr="00F159F1">
        <w:t>Using</w:t>
      </w:r>
      <w:r w:rsidR="00D31C8F" w:rsidRPr="00F159F1">
        <w:t xml:space="preserve"> two </w:t>
      </w:r>
      <w:r w:rsidR="00C61521" w:rsidRPr="00F159F1">
        <w:t>parameter</w:t>
      </w:r>
      <w:r w:rsidR="00D31C8F" w:rsidRPr="00F159F1">
        <w:t>s</w:t>
      </w:r>
      <w:r w:rsidR="00C61521" w:rsidRPr="00F159F1">
        <w:t xml:space="preserve"> allow</w:t>
      </w:r>
      <w:r w:rsidR="00D31C8F" w:rsidRPr="00F159F1">
        <w:t>s</w:t>
      </w:r>
      <w:r w:rsidR="00C61521" w:rsidRPr="00F159F1">
        <w:t xml:space="preserve"> the Audit Consumer to specify the time frame of creation of syslog messages of interest and enable the Audit Consumer to constrain the number of syslog messages returned. The </w:t>
      </w:r>
      <w:r w:rsidR="003A4AF9" w:rsidRPr="00F159F1">
        <w:t>lower and upper bound</w:t>
      </w:r>
      <w:r w:rsidR="00C61521" w:rsidRPr="00F159F1">
        <w:t xml:space="preserve"> </w:t>
      </w:r>
      <w:r w:rsidR="003A4AF9" w:rsidRPr="00F159F1">
        <w:t xml:space="preserve">for </w:t>
      </w:r>
      <w:r w:rsidR="00C61521" w:rsidRPr="00F159F1">
        <w:t xml:space="preserve">time shall be in RFC3339 format. </w:t>
      </w:r>
    </w:p>
    <w:p w14:paraId="7FBF1384" w14:textId="4D2A050A" w:rsidR="00C61521" w:rsidRPr="00F159F1" w:rsidRDefault="00C61521" w:rsidP="003026C2">
      <w:pPr>
        <w:pStyle w:val="Note"/>
      </w:pPr>
      <w:r w:rsidRPr="00F159F1">
        <w:t>Note: RFC3339 format is the format mandated by Syslog for time stamps and is a sub-set of the XML date-time</w:t>
      </w:r>
      <w:r w:rsidR="00775A5C" w:rsidRPr="00F159F1">
        <w:t xml:space="preserve"> data</w:t>
      </w:r>
      <w:r w:rsidRPr="00F159F1">
        <w:t xml:space="preserve"> format.</w:t>
      </w:r>
    </w:p>
    <w:p w14:paraId="605CB24D" w14:textId="705D50EC" w:rsidR="00031860" w:rsidRPr="00F159F1" w:rsidRDefault="00C61521" w:rsidP="00DC2B81">
      <w:pPr>
        <w:pStyle w:val="BodyText"/>
      </w:pPr>
      <w:r w:rsidRPr="00F159F1">
        <w:t xml:space="preserve">To search </w:t>
      </w:r>
      <w:r w:rsidR="00D36576" w:rsidRPr="00F159F1">
        <w:t>syslog messages</w:t>
      </w:r>
      <w:r w:rsidRPr="00F159F1">
        <w:t xml:space="preserve"> created during the whole day</w:t>
      </w:r>
      <w:r w:rsidR="00D36576" w:rsidRPr="00F159F1">
        <w:t xml:space="preserve"> of January 5, 2013, </w:t>
      </w:r>
      <w:r w:rsidRPr="00F159F1">
        <w:t>the search URL is:</w:t>
      </w:r>
      <w:r w:rsidR="00031860" w:rsidRPr="00F159F1">
        <w:br/>
      </w:r>
    </w:p>
    <w:p w14:paraId="5F311DD8" w14:textId="39198641" w:rsidR="00C61521" w:rsidRPr="00F159F1" w:rsidRDefault="003A4AF9" w:rsidP="00721B2F">
      <w:pPr>
        <w:pStyle w:val="XMLExample"/>
      </w:pPr>
      <w:r w:rsidRPr="00F159F1">
        <w:t>http://</w:t>
      </w:r>
      <w:r w:rsidR="00746D89" w:rsidRPr="00F159F1">
        <w:t>example.com</w:t>
      </w:r>
      <w:r w:rsidRPr="00F159F1">
        <w:t>/ARRservice/syslogsearch?date=ge2013-01-05&amp;date=le2013-01-05</w:t>
      </w:r>
    </w:p>
    <w:p w14:paraId="579779CA" w14:textId="23402B14" w:rsidR="003A4AF9" w:rsidRPr="00F159F1" w:rsidRDefault="003A4AF9" w:rsidP="007A7438">
      <w:pPr>
        <w:pStyle w:val="BodyText"/>
      </w:pPr>
      <w:r w:rsidRPr="00F159F1">
        <w:t>This parameter matches with the time of the syslog message creation.</w:t>
      </w:r>
    </w:p>
    <w:p w14:paraId="69280C21" w14:textId="6EBF0E21" w:rsidR="00C61521" w:rsidRPr="00F159F1" w:rsidRDefault="00C61521" w:rsidP="008D693A">
      <w:pPr>
        <w:pStyle w:val="Heading6"/>
        <w:rPr>
          <w:noProof w:val="0"/>
        </w:rPr>
      </w:pPr>
      <w:bookmarkStart w:id="245" w:name="_Toc16703920"/>
      <w:r w:rsidRPr="00F159F1">
        <w:rPr>
          <w:noProof w:val="0"/>
        </w:rPr>
        <w:t>3.82.4.1.2.2</w:t>
      </w:r>
      <w:r w:rsidRPr="00F159F1">
        <w:rPr>
          <w:noProof w:val="0"/>
        </w:rPr>
        <w:tab/>
        <w:t>Additional Search Parameters</w:t>
      </w:r>
      <w:bookmarkEnd w:id="245"/>
    </w:p>
    <w:p w14:paraId="40662E59" w14:textId="77777777" w:rsidR="00C61521" w:rsidRPr="00F159F1" w:rsidRDefault="00C61521" w:rsidP="00E83B50">
      <w:pPr>
        <w:pStyle w:val="BodyText"/>
      </w:pPr>
      <w:r w:rsidRPr="00F159F1">
        <w:t>The search parameters in this section may be supported by the Audit Consumer and shall be supported by the Audit Record Repository.</w:t>
      </w:r>
      <w:r w:rsidR="00D36576" w:rsidRPr="00F159F1">
        <w:t xml:space="preserve"> These parameters can be used by the Audit Consumer to refine search requests.</w:t>
      </w:r>
    </w:p>
    <w:p w14:paraId="2B0CD670" w14:textId="000968BA" w:rsidR="00C61521" w:rsidRPr="00F159F1" w:rsidRDefault="00C61521" w:rsidP="00E83B50">
      <w:pPr>
        <w:pStyle w:val="BodyText"/>
      </w:pPr>
      <w:r w:rsidRPr="00F159F1">
        <w:t>The Audit Consumer may include additional search parameters. These search parameters shall be</w:t>
      </w:r>
      <w:r w:rsidR="00CB74BE" w:rsidRPr="00F159F1">
        <w:t xml:space="preserve"> encoded in accordance with RFC</w:t>
      </w:r>
      <w:r w:rsidR="003A4AF9" w:rsidRPr="00F159F1">
        <w:t xml:space="preserve">3986 </w:t>
      </w:r>
      <w:r w:rsidRPr="00F159F1">
        <w:t xml:space="preserve">for encoding GET queries. </w:t>
      </w:r>
    </w:p>
    <w:p w14:paraId="268B52D1" w14:textId="77777777" w:rsidR="00C61521" w:rsidRPr="00F159F1" w:rsidRDefault="00C61521" w:rsidP="00E83B50">
      <w:pPr>
        <w:pStyle w:val="BodyText"/>
      </w:pPr>
      <w:r w:rsidRPr="00F159F1">
        <w:t>The search string is encoded as a list of search parameter/value pairs, using the parameter names in column 2 of Table 3.82.4.1.2.2-1 to indicate the syslog message element being matched. There is a search parameter assigned for each syslog metadata</w:t>
      </w:r>
      <w:r w:rsidR="0037053E" w:rsidRPr="00F159F1">
        <w:t xml:space="preserve"> element</w:t>
      </w:r>
      <w:r w:rsidRPr="00F159F1">
        <w:t>. In all cases:</w:t>
      </w:r>
    </w:p>
    <w:p w14:paraId="49F4E462" w14:textId="77777777" w:rsidR="00C61521" w:rsidRPr="00F159F1" w:rsidRDefault="00C61521" w:rsidP="00721B2F">
      <w:pPr>
        <w:pStyle w:val="ListBullet2"/>
        <w:numPr>
          <w:ilvl w:val="0"/>
          <w:numId w:val="25"/>
        </w:numPr>
      </w:pPr>
      <w:r w:rsidRPr="00F159F1">
        <w:t xml:space="preserve">The search values shall be encoded as strings. </w:t>
      </w:r>
    </w:p>
    <w:p w14:paraId="52EA4FE1" w14:textId="364D895A" w:rsidR="00C61521" w:rsidRPr="00F159F1" w:rsidRDefault="00C61521" w:rsidP="00DC2B81">
      <w:pPr>
        <w:pStyle w:val="ListBullet2"/>
        <w:numPr>
          <w:ilvl w:val="0"/>
          <w:numId w:val="25"/>
        </w:numPr>
      </w:pPr>
      <w:r w:rsidRPr="00F159F1">
        <w:t xml:space="preserve">The </w:t>
      </w:r>
      <w:r w:rsidR="00041E3A" w:rsidRPr="00F159F1">
        <w:t>s</w:t>
      </w:r>
      <w:r w:rsidRPr="00F159F1">
        <w:t>yslog message is considered to match if the value string is a sub-string found in the specified message element.</w:t>
      </w:r>
    </w:p>
    <w:p w14:paraId="5E72C3F1" w14:textId="77777777" w:rsidR="00607078" w:rsidRPr="00F159F1" w:rsidRDefault="00607078" w:rsidP="00607078">
      <w:pPr>
        <w:pStyle w:val="TableTitle"/>
      </w:pPr>
      <w:r w:rsidRPr="00F159F1">
        <w:lastRenderedPageBreak/>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F159F1" w14:paraId="5810DF6C" w14:textId="77777777" w:rsidTr="009E43B5">
        <w:trPr>
          <w:tblHeader/>
          <w:jc w:val="center"/>
        </w:trPr>
        <w:tc>
          <w:tcPr>
            <w:tcW w:w="2880" w:type="dxa"/>
            <w:shd w:val="clear" w:color="auto" w:fill="E6E6E6"/>
            <w:vAlign w:val="center"/>
          </w:tcPr>
          <w:p w14:paraId="73D3CFBC" w14:textId="77777777" w:rsidR="00607078" w:rsidRPr="00F159F1" w:rsidRDefault="00607078" w:rsidP="009E43B5">
            <w:pPr>
              <w:pStyle w:val="TableEntryHeader"/>
              <w:rPr>
                <w:szCs w:val="24"/>
              </w:rPr>
            </w:pPr>
            <w:r w:rsidRPr="00F159F1">
              <w:rPr>
                <w:szCs w:val="24"/>
              </w:rPr>
              <w:t>Syslog RFC5424 element</w:t>
            </w:r>
          </w:p>
        </w:tc>
        <w:tc>
          <w:tcPr>
            <w:tcW w:w="3112" w:type="dxa"/>
            <w:shd w:val="clear" w:color="auto" w:fill="E6E6E6"/>
          </w:tcPr>
          <w:p w14:paraId="1FD561AD" w14:textId="77777777" w:rsidR="00607078" w:rsidRPr="00F159F1" w:rsidRDefault="00607078" w:rsidP="009E43B5">
            <w:pPr>
              <w:pStyle w:val="TableEntryHeader"/>
              <w:rPr>
                <w:szCs w:val="24"/>
              </w:rPr>
            </w:pPr>
            <w:r w:rsidRPr="00F159F1">
              <w:rPr>
                <w:szCs w:val="24"/>
              </w:rPr>
              <w:t>Retrieve Syslog Event Search Parameter</w:t>
            </w:r>
          </w:p>
        </w:tc>
      </w:tr>
      <w:tr w:rsidR="00607078" w:rsidRPr="00F159F1" w14:paraId="672C2BE6" w14:textId="77777777" w:rsidTr="009E43B5">
        <w:trPr>
          <w:jc w:val="center"/>
        </w:trPr>
        <w:tc>
          <w:tcPr>
            <w:tcW w:w="2880" w:type="dxa"/>
            <w:vAlign w:val="center"/>
          </w:tcPr>
          <w:p w14:paraId="1A580735" w14:textId="77777777" w:rsidR="00607078" w:rsidRPr="00F159F1" w:rsidRDefault="00607078" w:rsidP="009E43B5">
            <w:pPr>
              <w:pStyle w:val="TableEntry"/>
              <w:snapToGrid w:val="0"/>
              <w:rPr>
                <w:szCs w:val="24"/>
                <w:lang w:eastAsia="ar-SA"/>
              </w:rPr>
            </w:pPr>
            <w:r w:rsidRPr="00F159F1">
              <w:rPr>
                <w:szCs w:val="24"/>
                <w:lang w:eastAsia="ar-SA"/>
              </w:rPr>
              <w:t>PRI</w:t>
            </w:r>
          </w:p>
        </w:tc>
        <w:tc>
          <w:tcPr>
            <w:tcW w:w="3112" w:type="dxa"/>
          </w:tcPr>
          <w:p w14:paraId="3E192EFB" w14:textId="77777777" w:rsidR="00607078" w:rsidRPr="00F159F1" w:rsidRDefault="00607078" w:rsidP="009E43B5">
            <w:pPr>
              <w:pStyle w:val="TableEntry"/>
              <w:snapToGrid w:val="0"/>
              <w:rPr>
                <w:szCs w:val="24"/>
                <w:lang w:eastAsia="ar-SA"/>
              </w:rPr>
            </w:pPr>
            <w:r w:rsidRPr="00F159F1">
              <w:rPr>
                <w:szCs w:val="24"/>
                <w:lang w:eastAsia="ar-SA"/>
              </w:rPr>
              <w:t>pri</w:t>
            </w:r>
          </w:p>
        </w:tc>
      </w:tr>
      <w:tr w:rsidR="00607078" w:rsidRPr="00F159F1" w14:paraId="0FB019AE" w14:textId="77777777" w:rsidTr="009E43B5">
        <w:trPr>
          <w:jc w:val="center"/>
        </w:trPr>
        <w:tc>
          <w:tcPr>
            <w:tcW w:w="2880" w:type="dxa"/>
            <w:vAlign w:val="center"/>
          </w:tcPr>
          <w:p w14:paraId="249CF2CB" w14:textId="77777777" w:rsidR="00607078" w:rsidRPr="00F159F1" w:rsidRDefault="00607078" w:rsidP="009E43B5">
            <w:pPr>
              <w:pStyle w:val="TableEntry"/>
              <w:snapToGrid w:val="0"/>
              <w:rPr>
                <w:szCs w:val="24"/>
                <w:lang w:eastAsia="ar-SA"/>
              </w:rPr>
            </w:pPr>
            <w:r w:rsidRPr="00F159F1">
              <w:rPr>
                <w:szCs w:val="24"/>
                <w:lang w:eastAsia="ar-SA"/>
              </w:rPr>
              <w:t>VERSION</w:t>
            </w:r>
          </w:p>
        </w:tc>
        <w:tc>
          <w:tcPr>
            <w:tcW w:w="3112" w:type="dxa"/>
          </w:tcPr>
          <w:p w14:paraId="341B203A" w14:textId="77777777" w:rsidR="00607078" w:rsidRPr="00F159F1" w:rsidRDefault="00607078" w:rsidP="009E43B5">
            <w:pPr>
              <w:pStyle w:val="TableEntry"/>
              <w:snapToGrid w:val="0"/>
              <w:rPr>
                <w:szCs w:val="24"/>
                <w:lang w:eastAsia="ar-SA"/>
              </w:rPr>
            </w:pPr>
            <w:r w:rsidRPr="00F159F1">
              <w:rPr>
                <w:szCs w:val="24"/>
                <w:lang w:eastAsia="ar-SA"/>
              </w:rPr>
              <w:t>version</w:t>
            </w:r>
          </w:p>
        </w:tc>
      </w:tr>
      <w:tr w:rsidR="00607078" w:rsidRPr="00F159F1" w14:paraId="199F0B98" w14:textId="77777777" w:rsidTr="009E43B5">
        <w:trPr>
          <w:jc w:val="center"/>
        </w:trPr>
        <w:tc>
          <w:tcPr>
            <w:tcW w:w="2880" w:type="dxa"/>
            <w:vAlign w:val="center"/>
          </w:tcPr>
          <w:p w14:paraId="71D5DC0F" w14:textId="77777777" w:rsidR="00607078" w:rsidRPr="00F159F1" w:rsidRDefault="00607078" w:rsidP="009E43B5">
            <w:pPr>
              <w:pStyle w:val="TableEntry"/>
              <w:snapToGrid w:val="0"/>
              <w:rPr>
                <w:szCs w:val="24"/>
                <w:lang w:eastAsia="ar-SA"/>
              </w:rPr>
            </w:pPr>
            <w:r w:rsidRPr="00F159F1">
              <w:rPr>
                <w:szCs w:val="24"/>
                <w:lang w:eastAsia="ar-SA"/>
              </w:rPr>
              <w:t>HOSTNAME</w:t>
            </w:r>
          </w:p>
        </w:tc>
        <w:tc>
          <w:tcPr>
            <w:tcW w:w="3112" w:type="dxa"/>
          </w:tcPr>
          <w:p w14:paraId="34681FF7" w14:textId="77777777" w:rsidR="00607078" w:rsidRPr="00F159F1" w:rsidRDefault="00607078" w:rsidP="009E43B5">
            <w:pPr>
              <w:pStyle w:val="TableEntry"/>
              <w:snapToGrid w:val="0"/>
              <w:rPr>
                <w:szCs w:val="24"/>
                <w:lang w:eastAsia="ar-SA"/>
              </w:rPr>
            </w:pPr>
            <w:r w:rsidRPr="00F159F1">
              <w:rPr>
                <w:szCs w:val="24"/>
                <w:lang w:eastAsia="ar-SA"/>
              </w:rPr>
              <w:t>hostname</w:t>
            </w:r>
          </w:p>
        </w:tc>
      </w:tr>
      <w:tr w:rsidR="00607078" w:rsidRPr="00F159F1" w14:paraId="3C9935AD" w14:textId="77777777" w:rsidTr="009E43B5">
        <w:trPr>
          <w:jc w:val="center"/>
        </w:trPr>
        <w:tc>
          <w:tcPr>
            <w:tcW w:w="2880" w:type="dxa"/>
            <w:vAlign w:val="center"/>
          </w:tcPr>
          <w:p w14:paraId="058C76ED" w14:textId="77777777" w:rsidR="00607078" w:rsidRPr="00F159F1" w:rsidRDefault="00607078" w:rsidP="009E43B5">
            <w:pPr>
              <w:pStyle w:val="TableEntry"/>
              <w:snapToGrid w:val="0"/>
              <w:rPr>
                <w:szCs w:val="24"/>
                <w:lang w:eastAsia="ar-SA"/>
              </w:rPr>
            </w:pPr>
            <w:r w:rsidRPr="00F159F1">
              <w:rPr>
                <w:szCs w:val="24"/>
                <w:lang w:eastAsia="ar-SA"/>
              </w:rPr>
              <w:t>APP-NAME</w:t>
            </w:r>
          </w:p>
        </w:tc>
        <w:tc>
          <w:tcPr>
            <w:tcW w:w="3112" w:type="dxa"/>
          </w:tcPr>
          <w:p w14:paraId="78BB181E" w14:textId="77777777" w:rsidR="00607078" w:rsidRPr="00F159F1" w:rsidRDefault="00607078" w:rsidP="009E43B5">
            <w:pPr>
              <w:pStyle w:val="TableEntry"/>
              <w:snapToGrid w:val="0"/>
              <w:rPr>
                <w:szCs w:val="24"/>
                <w:lang w:eastAsia="ar-SA"/>
              </w:rPr>
            </w:pPr>
            <w:r w:rsidRPr="00F159F1">
              <w:rPr>
                <w:szCs w:val="24"/>
                <w:lang w:eastAsia="ar-SA"/>
              </w:rPr>
              <w:t>app-name</w:t>
            </w:r>
          </w:p>
        </w:tc>
      </w:tr>
      <w:tr w:rsidR="00607078" w:rsidRPr="00F159F1" w14:paraId="1BFBAB42" w14:textId="77777777" w:rsidTr="009E43B5">
        <w:trPr>
          <w:jc w:val="center"/>
        </w:trPr>
        <w:tc>
          <w:tcPr>
            <w:tcW w:w="2880" w:type="dxa"/>
            <w:vAlign w:val="center"/>
          </w:tcPr>
          <w:p w14:paraId="5CAD1493" w14:textId="77777777" w:rsidR="00607078" w:rsidRPr="00F159F1" w:rsidRDefault="00607078" w:rsidP="009E43B5">
            <w:pPr>
              <w:pStyle w:val="TableEntry"/>
              <w:snapToGrid w:val="0"/>
              <w:rPr>
                <w:szCs w:val="24"/>
                <w:lang w:eastAsia="ar-SA"/>
              </w:rPr>
            </w:pPr>
            <w:r w:rsidRPr="00F159F1">
              <w:rPr>
                <w:szCs w:val="24"/>
                <w:lang w:eastAsia="ar-SA"/>
              </w:rPr>
              <w:t>PROCID</w:t>
            </w:r>
          </w:p>
        </w:tc>
        <w:tc>
          <w:tcPr>
            <w:tcW w:w="3112" w:type="dxa"/>
          </w:tcPr>
          <w:p w14:paraId="76FB265D" w14:textId="77777777" w:rsidR="00607078" w:rsidRPr="00F159F1" w:rsidRDefault="00607078" w:rsidP="009E43B5">
            <w:pPr>
              <w:pStyle w:val="TableEntry"/>
              <w:snapToGrid w:val="0"/>
              <w:rPr>
                <w:szCs w:val="24"/>
                <w:lang w:eastAsia="ar-SA"/>
              </w:rPr>
            </w:pPr>
            <w:r w:rsidRPr="00F159F1">
              <w:rPr>
                <w:szCs w:val="24"/>
                <w:lang w:eastAsia="ar-SA"/>
              </w:rPr>
              <w:t>procid</w:t>
            </w:r>
          </w:p>
        </w:tc>
      </w:tr>
      <w:tr w:rsidR="00607078" w:rsidRPr="00F159F1" w14:paraId="37CCB0BE" w14:textId="77777777" w:rsidTr="009E43B5">
        <w:trPr>
          <w:jc w:val="center"/>
        </w:trPr>
        <w:tc>
          <w:tcPr>
            <w:tcW w:w="2880" w:type="dxa"/>
            <w:vAlign w:val="center"/>
          </w:tcPr>
          <w:p w14:paraId="20E5C4FE" w14:textId="77777777" w:rsidR="00607078" w:rsidRPr="00F159F1" w:rsidRDefault="00607078" w:rsidP="009E43B5">
            <w:pPr>
              <w:pStyle w:val="TableEntry"/>
              <w:snapToGrid w:val="0"/>
              <w:rPr>
                <w:szCs w:val="24"/>
                <w:lang w:eastAsia="ar-SA"/>
              </w:rPr>
            </w:pPr>
            <w:r w:rsidRPr="00F159F1">
              <w:rPr>
                <w:szCs w:val="24"/>
                <w:lang w:eastAsia="ar-SA"/>
              </w:rPr>
              <w:t>MSG-ID</w:t>
            </w:r>
          </w:p>
        </w:tc>
        <w:tc>
          <w:tcPr>
            <w:tcW w:w="3112" w:type="dxa"/>
          </w:tcPr>
          <w:p w14:paraId="29C2F8BA" w14:textId="77777777" w:rsidR="00607078" w:rsidRPr="00F159F1" w:rsidRDefault="00607078" w:rsidP="009E43B5">
            <w:pPr>
              <w:pStyle w:val="TableEntry"/>
              <w:snapToGrid w:val="0"/>
              <w:rPr>
                <w:szCs w:val="24"/>
                <w:lang w:eastAsia="ar-SA"/>
              </w:rPr>
            </w:pPr>
            <w:r w:rsidRPr="00F159F1">
              <w:rPr>
                <w:szCs w:val="24"/>
                <w:lang w:eastAsia="ar-SA"/>
              </w:rPr>
              <w:t>msg-id</w:t>
            </w:r>
          </w:p>
        </w:tc>
      </w:tr>
      <w:tr w:rsidR="00607078" w:rsidRPr="00F159F1" w14:paraId="5859C23E" w14:textId="77777777" w:rsidTr="009E43B5">
        <w:trPr>
          <w:jc w:val="center"/>
        </w:trPr>
        <w:tc>
          <w:tcPr>
            <w:tcW w:w="2880" w:type="dxa"/>
            <w:vAlign w:val="center"/>
          </w:tcPr>
          <w:p w14:paraId="42A53334" w14:textId="77777777" w:rsidR="00607078" w:rsidRPr="00F159F1" w:rsidRDefault="00607078" w:rsidP="009E43B5">
            <w:pPr>
              <w:pStyle w:val="TableEntry"/>
              <w:snapToGrid w:val="0"/>
              <w:rPr>
                <w:szCs w:val="24"/>
                <w:lang w:eastAsia="ar-SA"/>
              </w:rPr>
            </w:pPr>
            <w:r w:rsidRPr="00F159F1">
              <w:rPr>
                <w:szCs w:val="24"/>
                <w:lang w:eastAsia="ar-SA"/>
              </w:rPr>
              <w:t>MSG</w:t>
            </w:r>
          </w:p>
        </w:tc>
        <w:tc>
          <w:tcPr>
            <w:tcW w:w="3112" w:type="dxa"/>
          </w:tcPr>
          <w:p w14:paraId="56AA24FC" w14:textId="77777777" w:rsidR="00607078" w:rsidRPr="00F159F1" w:rsidRDefault="00607078" w:rsidP="009E43B5">
            <w:pPr>
              <w:pStyle w:val="TableEntry"/>
              <w:snapToGrid w:val="0"/>
              <w:rPr>
                <w:szCs w:val="24"/>
                <w:lang w:eastAsia="ar-SA"/>
              </w:rPr>
            </w:pPr>
            <w:r w:rsidRPr="00F159F1">
              <w:rPr>
                <w:szCs w:val="24"/>
                <w:lang w:eastAsia="ar-SA"/>
              </w:rPr>
              <w:t>msg</w:t>
            </w:r>
          </w:p>
        </w:tc>
      </w:tr>
    </w:tbl>
    <w:p w14:paraId="604A9CA7" w14:textId="77777777" w:rsidR="00C61521" w:rsidRPr="00F159F1" w:rsidRDefault="00C61521" w:rsidP="00E83B50">
      <w:pPr>
        <w:pStyle w:val="BodyText"/>
      </w:pPr>
    </w:p>
    <w:p w14:paraId="2968A4B6" w14:textId="2EF676A2" w:rsidR="00C61521" w:rsidRPr="00F159F1" w:rsidRDefault="00C61521" w:rsidP="00E83B50">
      <w:pPr>
        <w:pStyle w:val="BodyText"/>
      </w:pPr>
      <w:r w:rsidRPr="00F159F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F159F1" w:rsidRDefault="00C61521" w:rsidP="00626DF9">
      <w:pPr>
        <w:pStyle w:val="ListBullet2"/>
      </w:pPr>
      <w:r w:rsidRPr="00F159F1">
        <w:t>To search for “hostname=Frodo” and “hostname=Bilbo” will return the combination of all event reports from either host Frodo or Bilbo during the time interval:</w:t>
      </w:r>
      <w:r w:rsidR="00833BC6">
        <w:br/>
      </w:r>
    </w:p>
    <w:p w14:paraId="0A7C73A2" w14:textId="4031DF72" w:rsidR="00C61521" w:rsidRPr="00F159F1" w:rsidRDefault="00C61521" w:rsidP="00DC2B81">
      <w:pPr>
        <w:pStyle w:val="XMLExample"/>
      </w:pPr>
      <w:r w:rsidRPr="00F159F1">
        <w:t>http://</w:t>
      </w:r>
      <w:r w:rsidR="00746D89" w:rsidRPr="00F159F1">
        <w:t>example.com</w:t>
      </w:r>
      <w:r w:rsidRPr="00F159F1">
        <w:t>/ARRservice/syslogsearch?date=ge2013-01-01&amp;date=le2013-01-02&amp;hostname=Frodo&amp;hostname=Bilbo</w:t>
      </w:r>
      <w:r w:rsidRPr="00F159F1">
        <w:br/>
      </w:r>
    </w:p>
    <w:p w14:paraId="636CBBA2" w14:textId="61C6AAE1" w:rsidR="00C61521" w:rsidRPr="00F159F1" w:rsidRDefault="00C61521" w:rsidP="00626DF9">
      <w:pPr>
        <w:pStyle w:val="ListBullet2"/>
      </w:pPr>
      <w:r w:rsidRPr="00F159F1">
        <w:t>To search for “hostname=Frodo” and “proc-id=system” means all events from the host “Frodo” with proc-id of “system” during the time interval:</w:t>
      </w:r>
      <w:r w:rsidR="00833BC6">
        <w:br/>
      </w:r>
    </w:p>
    <w:p w14:paraId="5D670F04" w14:textId="5455F3E7" w:rsidR="00C61521" w:rsidRPr="00F159F1" w:rsidRDefault="00C61521" w:rsidP="00DC2B81">
      <w:pPr>
        <w:pStyle w:val="XMLExample"/>
      </w:pPr>
      <w:r w:rsidRPr="00F159F1">
        <w:t>http://</w:t>
      </w:r>
      <w:r w:rsidR="00746D89" w:rsidRPr="00F159F1">
        <w:t>example.com</w:t>
      </w:r>
      <w:r w:rsidRPr="00F159F1">
        <w:t>/ARRservice/AuditEvent?date=ge2013-01-01&amp;date=le2013-01-02&amp;hostname=Frodo&amp;proc-id=system</w:t>
      </w:r>
      <w:r w:rsidRPr="00F159F1">
        <w:rPr>
          <w:rFonts w:cs="Times New Roman"/>
        </w:rPr>
        <w:br/>
      </w:r>
    </w:p>
    <w:p w14:paraId="55B7EC23" w14:textId="218E0B85" w:rsidR="00C61521" w:rsidRPr="00F159F1" w:rsidRDefault="00C61521" w:rsidP="00626DF9">
      <w:pPr>
        <w:pStyle w:val="ListBullet2"/>
      </w:pPr>
      <w:r w:rsidRPr="00F159F1">
        <w:t>To search for “hostname=Frodo”, “hostname=Bilbo”, and “proc-id=system” will return the combination of all event reports from either host Frodo or Bilbo that have the proc-id of “system” during the time interval:</w:t>
      </w:r>
      <w:r w:rsidR="00833BC6">
        <w:br/>
      </w:r>
    </w:p>
    <w:p w14:paraId="0BEAD2D6" w14:textId="007AB672" w:rsidR="00C61521" w:rsidRPr="00F159F1" w:rsidRDefault="00C61521" w:rsidP="00721B2F">
      <w:pPr>
        <w:pStyle w:val="XMLExample"/>
      </w:pPr>
      <w:r w:rsidRPr="00F159F1">
        <w:t>http://</w:t>
      </w:r>
      <w:r w:rsidR="00746D89" w:rsidRPr="00F159F1">
        <w:t>example.com</w:t>
      </w:r>
      <w:r w:rsidRPr="00F159F1">
        <w:t>/ARRservice/syslogsearch?date=ge2013-01-01&amp;date=le2013-01-02&amp;hostname=Frodo&amp;hostname=Bilbo</w:t>
      </w:r>
    </w:p>
    <w:p w14:paraId="4AA7003B" w14:textId="7EB5D880" w:rsidR="00C61521" w:rsidRPr="00F159F1" w:rsidRDefault="00C61521" w:rsidP="008D693A">
      <w:pPr>
        <w:pStyle w:val="BodyText"/>
      </w:pPr>
      <w:r w:rsidRPr="00F159F1">
        <w:t xml:space="preserve">This form of search is not a substitute for additional processing by the Audit Consumer. The Audit Record Repository can return </w:t>
      </w:r>
      <w:r w:rsidR="0037053E" w:rsidRPr="00F159F1">
        <w:t xml:space="preserve">a </w:t>
      </w:r>
      <w:r w:rsidRPr="00F159F1">
        <w:t xml:space="preserve">large </w:t>
      </w:r>
      <w:r w:rsidR="0037053E" w:rsidRPr="00F159F1">
        <w:t xml:space="preserve">quantity </w:t>
      </w:r>
      <w:r w:rsidRPr="00F159F1">
        <w:t>of syslog messages. The Audit Consumer may need to perform further processing to select the information needed for a report.</w:t>
      </w:r>
    </w:p>
    <w:p w14:paraId="03C0C2E2" w14:textId="213FA355" w:rsidR="00C61521" w:rsidRPr="00F159F1" w:rsidRDefault="00C61521" w:rsidP="00E83B50">
      <w:pPr>
        <w:pStyle w:val="BodyText"/>
      </w:pPr>
      <w:r w:rsidRPr="00F159F1">
        <w:t>The Audit Record Repository shall document in its IHE Integration Statement any additional parameters supported</w:t>
      </w:r>
      <w:r w:rsidR="00F6357D" w:rsidRPr="00F159F1">
        <w:t>.</w:t>
      </w:r>
    </w:p>
    <w:p w14:paraId="15011DB7" w14:textId="77777777" w:rsidR="00C61521" w:rsidRPr="00F159F1" w:rsidRDefault="00C61521" w:rsidP="00C03CC6">
      <w:pPr>
        <w:pStyle w:val="Heading5"/>
        <w:rPr>
          <w:noProof w:val="0"/>
        </w:rPr>
      </w:pPr>
      <w:bookmarkStart w:id="246" w:name="_Toc16703921"/>
      <w:r w:rsidRPr="00F159F1">
        <w:rPr>
          <w:noProof w:val="0"/>
        </w:rPr>
        <w:lastRenderedPageBreak/>
        <w:t>3.82.4.1.3 Expected Actions</w:t>
      </w:r>
      <w:bookmarkEnd w:id="246"/>
    </w:p>
    <w:p w14:paraId="66DD9F23" w14:textId="7567DDD5" w:rsidR="00C61521" w:rsidRPr="00F159F1" w:rsidRDefault="00B10BE0" w:rsidP="003D1557">
      <w:pPr>
        <w:pStyle w:val="BodyText"/>
        <w:rPr>
          <w:iCs/>
        </w:rPr>
      </w:pPr>
      <w:r w:rsidRPr="00F159F1">
        <w:rPr>
          <w:iCs/>
        </w:rPr>
        <w:t xml:space="preserve">The Audit Record Repository maintains a database of syslog messages. The </w:t>
      </w:r>
      <w:r w:rsidR="00CD1674" w:rsidRPr="00F159F1">
        <w:rPr>
          <w:iCs/>
        </w:rPr>
        <w:t>Audit Record Repository</w:t>
      </w:r>
      <w:r w:rsidRPr="00F159F1">
        <w:rPr>
          <w:iCs/>
        </w:rPr>
        <w:t xml:space="preserve"> </w:t>
      </w:r>
      <w:r w:rsidR="0003579B" w:rsidRPr="00F159F1">
        <w:rPr>
          <w:iCs/>
        </w:rPr>
        <w:t>shall</w:t>
      </w:r>
      <w:r w:rsidRPr="00F159F1">
        <w:rPr>
          <w:iCs/>
        </w:rPr>
        <w:t xml:space="preserve"> return all the syslog messages stored in that database that match </w:t>
      </w:r>
      <w:r w:rsidR="0037053E" w:rsidRPr="00F159F1">
        <w:rPr>
          <w:iCs/>
        </w:rPr>
        <w:t xml:space="preserve">the </w:t>
      </w:r>
      <w:r w:rsidRPr="00F159F1">
        <w:rPr>
          <w:iCs/>
        </w:rPr>
        <w:t>query parameters</w:t>
      </w:r>
      <w:r w:rsidR="0037053E" w:rsidRPr="00F159F1">
        <w:rPr>
          <w:iCs/>
        </w:rPr>
        <w:t>,</w:t>
      </w:r>
      <w:r w:rsidRPr="00F159F1">
        <w:rPr>
          <w:iCs/>
        </w:rPr>
        <w:t xml:space="preserve"> and which the requester is authorized</w:t>
      </w:r>
      <w:r w:rsidR="0037053E" w:rsidRPr="00F159F1">
        <w:rPr>
          <w:iCs/>
        </w:rPr>
        <w:t xml:space="preserve"> to view</w:t>
      </w:r>
      <w:r w:rsidR="0003579B" w:rsidRPr="00F159F1">
        <w:rPr>
          <w:iCs/>
        </w:rPr>
        <w:t xml:space="preserve"> (see ITI TF-1: 9.</w:t>
      </w:r>
      <w:r w:rsidR="0088239C" w:rsidRPr="00F159F1">
        <w:rPr>
          <w:iCs/>
        </w:rPr>
        <w:t xml:space="preserve">5 </w:t>
      </w:r>
      <w:r w:rsidR="0003579B" w:rsidRPr="00F159F1">
        <w:rPr>
          <w:iCs/>
        </w:rPr>
        <w:t>for further details)</w:t>
      </w:r>
      <w:r w:rsidRPr="00F159F1">
        <w:rPr>
          <w:iCs/>
        </w:rPr>
        <w:t xml:space="preserve">. The </w:t>
      </w:r>
      <w:r w:rsidR="00CD1674" w:rsidRPr="00F159F1">
        <w:rPr>
          <w:iCs/>
        </w:rPr>
        <w:t>Audit Record Repository</w:t>
      </w:r>
      <w:r w:rsidR="00CD1674" w:rsidRPr="00F159F1" w:rsidDel="00CD1674">
        <w:rPr>
          <w:iCs/>
        </w:rPr>
        <w:t xml:space="preserve"> </w:t>
      </w:r>
      <w:r w:rsidRPr="00F159F1">
        <w:rPr>
          <w:iCs/>
        </w:rPr>
        <w:t xml:space="preserve">retains data in accordance to local policies and </w:t>
      </w:r>
      <w:r w:rsidR="00CE7262" w:rsidRPr="00F159F1">
        <w:rPr>
          <w:iCs/>
        </w:rPr>
        <w:t>some</w:t>
      </w:r>
      <w:r w:rsidRPr="00F159F1">
        <w:rPr>
          <w:iCs/>
        </w:rPr>
        <w:t xml:space="preserve"> data may be deleted</w:t>
      </w:r>
      <w:r w:rsidR="00760069" w:rsidRPr="00F159F1">
        <w:rPr>
          <w:iCs/>
        </w:rPr>
        <w:t>.</w:t>
      </w:r>
    </w:p>
    <w:p w14:paraId="5F2F019E" w14:textId="77777777" w:rsidR="00C61521" w:rsidRPr="00F159F1" w:rsidRDefault="00C61521" w:rsidP="003D1557">
      <w:pPr>
        <w:pStyle w:val="BodyText"/>
        <w:rPr>
          <w:iCs/>
        </w:rPr>
      </w:pPr>
      <w:r w:rsidRPr="00F159F1">
        <w:rPr>
          <w:iCs/>
        </w:rPr>
        <w:t>The Audit Record Repository shall respond with a Syslog Event Response message described in Section 3.82.4.2.</w:t>
      </w:r>
    </w:p>
    <w:p w14:paraId="295DE690" w14:textId="77777777" w:rsidR="0037053E" w:rsidRPr="00F159F1" w:rsidRDefault="0037053E" w:rsidP="0037053E">
      <w:pPr>
        <w:pStyle w:val="BodyText"/>
        <w:rPr>
          <w:iCs/>
        </w:rPr>
      </w:pPr>
      <w:r w:rsidRPr="00F159F1">
        <w:rPr>
          <w:iCs/>
        </w:rPr>
        <w:t>When performing matching based on the search parameters, the Audit Record Repository shall:</w:t>
      </w:r>
    </w:p>
    <w:p w14:paraId="77179C60" w14:textId="3208F441" w:rsidR="00C61521" w:rsidRPr="00F159F1" w:rsidRDefault="00C61521" w:rsidP="008671F5">
      <w:pPr>
        <w:pStyle w:val="ListBullet2"/>
        <w:numPr>
          <w:ilvl w:val="0"/>
          <w:numId w:val="25"/>
        </w:numPr>
      </w:pPr>
      <w:r w:rsidRPr="00F159F1">
        <w:t>Select all messages that have a time interval specified in the request URL.</w:t>
      </w:r>
    </w:p>
    <w:p w14:paraId="586A4403" w14:textId="2CB63B7A" w:rsidR="00C61521" w:rsidRPr="00F159F1" w:rsidRDefault="00C61521" w:rsidP="008671F5">
      <w:pPr>
        <w:pStyle w:val="ListBullet2"/>
        <w:numPr>
          <w:ilvl w:val="0"/>
          <w:numId w:val="25"/>
        </w:numPr>
      </w:pPr>
      <w:r w:rsidRPr="00F159F1">
        <w:t xml:space="preserve">If search parameters </w:t>
      </w:r>
      <w:r w:rsidR="0037053E" w:rsidRPr="00F159F1">
        <w:t xml:space="preserve">other than those </w:t>
      </w:r>
      <w:r w:rsidRPr="00F159F1">
        <w:t>defined in Section 3.82.4.1.2.2 are specified in the request URL, then if the parameter is not supported, it shall be ignored;</w:t>
      </w:r>
      <w:r w:rsidR="00986728" w:rsidRPr="00F159F1">
        <w:t xml:space="preserve"> otherwise, if this parameter is supported, the Audit Record Repository shall apply matching criteria in accordance to that. </w:t>
      </w:r>
    </w:p>
    <w:p w14:paraId="7FC00772" w14:textId="147709C1" w:rsidR="00C61521" w:rsidRPr="00F159F1" w:rsidRDefault="000C2EBF" w:rsidP="008671F5">
      <w:pPr>
        <w:pStyle w:val="ListBullet2"/>
        <w:numPr>
          <w:ilvl w:val="0"/>
          <w:numId w:val="25"/>
        </w:numPr>
      </w:pPr>
      <w:r w:rsidRPr="00F159F1">
        <w:t>S</w:t>
      </w:r>
      <w:r w:rsidR="00B213C8" w:rsidRPr="00F159F1">
        <w:t>elect a response fo</w:t>
      </w:r>
      <w:r w:rsidR="00CB74BE" w:rsidRPr="00F159F1">
        <w:t>rmat following the rules of RFC</w:t>
      </w:r>
      <w:r w:rsidR="00B213C8" w:rsidRPr="00F159F1">
        <w:t xml:space="preserve">7231 </w:t>
      </w:r>
      <w:r w:rsidR="007D3BD3" w:rsidRPr="00F159F1">
        <w:t>Section</w:t>
      </w:r>
      <w:r w:rsidR="00B213C8" w:rsidRPr="00F159F1">
        <w:t xml:space="preserve"> 5.3.2. The Audit Record Repository shall support JSON format (i.e., application/json). In the absence of an Accept preference, JSON shall be used. </w:t>
      </w:r>
    </w:p>
    <w:p w14:paraId="04EA90E3" w14:textId="77777777" w:rsidR="00C61521" w:rsidRPr="00F159F1" w:rsidRDefault="00C61521" w:rsidP="00C03CC6">
      <w:pPr>
        <w:pStyle w:val="Heading4"/>
        <w:rPr>
          <w:noProof w:val="0"/>
        </w:rPr>
      </w:pPr>
      <w:bookmarkStart w:id="247" w:name="_Toc16703922"/>
      <w:r w:rsidRPr="00F159F1">
        <w:rPr>
          <w:noProof w:val="0"/>
        </w:rPr>
        <w:t>3.82.4.2 Syslog Event Response Message</w:t>
      </w:r>
      <w:bookmarkEnd w:id="247"/>
    </w:p>
    <w:p w14:paraId="35C4FA4E" w14:textId="77777777" w:rsidR="00D34FC4" w:rsidRPr="00F159F1" w:rsidRDefault="00D34FC4" w:rsidP="00204712">
      <w:pPr>
        <w:pStyle w:val="BodyText"/>
      </w:pPr>
      <w:r w:rsidRPr="00F159F1">
        <w:t>The Audit Record Repository sends the Syslog Event Response message in response to a query from an Audit Consumer</w:t>
      </w:r>
    </w:p>
    <w:p w14:paraId="40246DFF" w14:textId="77777777" w:rsidR="00C61521" w:rsidRPr="00F159F1" w:rsidRDefault="00C61521" w:rsidP="00C03CC6">
      <w:pPr>
        <w:pStyle w:val="Heading5"/>
        <w:rPr>
          <w:noProof w:val="0"/>
        </w:rPr>
      </w:pPr>
      <w:bookmarkStart w:id="248" w:name="_Toc16703923"/>
      <w:r w:rsidRPr="00F159F1">
        <w:rPr>
          <w:noProof w:val="0"/>
        </w:rPr>
        <w:t>3.82.4.2.1 Trigger Events</w:t>
      </w:r>
      <w:bookmarkEnd w:id="248"/>
    </w:p>
    <w:p w14:paraId="509CA667" w14:textId="77777777" w:rsidR="00C61521" w:rsidRPr="00F159F1" w:rsidRDefault="00C61521" w:rsidP="00DC2B81">
      <w:pPr>
        <w:pStyle w:val="BodyText"/>
      </w:pPr>
      <w:r w:rsidRPr="00F159F1">
        <w:t xml:space="preserve">The Audit Record Repository creates this message when it receives and processes a Retrieve Syslog Event Request message. </w:t>
      </w:r>
    </w:p>
    <w:p w14:paraId="24A8A44C" w14:textId="77777777" w:rsidR="00C61521" w:rsidRPr="00F159F1" w:rsidRDefault="00C61521" w:rsidP="00C03CC6">
      <w:pPr>
        <w:pStyle w:val="Heading5"/>
        <w:rPr>
          <w:noProof w:val="0"/>
        </w:rPr>
      </w:pPr>
      <w:bookmarkStart w:id="249" w:name="_Toc16703924"/>
      <w:r w:rsidRPr="00F159F1">
        <w:rPr>
          <w:noProof w:val="0"/>
        </w:rPr>
        <w:t>3.82.4.2.2 Message Semantics</w:t>
      </w:r>
      <w:bookmarkEnd w:id="249"/>
    </w:p>
    <w:p w14:paraId="74B3BA25" w14:textId="024F96E0" w:rsidR="00C61521" w:rsidRPr="00F159F1" w:rsidRDefault="00C61521" w:rsidP="00862267">
      <w:pPr>
        <w:pStyle w:val="BodyText"/>
      </w:pPr>
      <w:r w:rsidRPr="00F159F1">
        <w:t>The Content-Length entity-header field shall be returned, unless this is</w:t>
      </w:r>
      <w:r w:rsidR="00CB74BE" w:rsidRPr="00F159F1">
        <w:t xml:space="preserve"> prohibited by the rules in RFC</w:t>
      </w:r>
      <w:r w:rsidRPr="00F159F1">
        <w:t>2616 Section 4.4, or subsequent versions of the HTTP specification.</w:t>
      </w:r>
    </w:p>
    <w:p w14:paraId="2DF902AC" w14:textId="5CEA0888" w:rsidR="00C61521" w:rsidRPr="00F159F1" w:rsidRDefault="00CB74BE" w:rsidP="003026C2">
      <w:pPr>
        <w:pStyle w:val="Note"/>
      </w:pPr>
      <w:r w:rsidRPr="00F159F1">
        <w:t>Note: RFC</w:t>
      </w:r>
      <w:r w:rsidR="00C61521" w:rsidRPr="00F159F1">
        <w:t xml:space="preserve">2616 specifies that this field </w:t>
      </w:r>
      <w:r w:rsidR="00C61521" w:rsidRPr="00F159F1">
        <w:rPr>
          <w:i/>
        </w:rPr>
        <w:t>should</w:t>
      </w:r>
      <w:r w:rsidR="00C61521" w:rsidRPr="00F159F1">
        <w:t xml:space="preserve"> be returned. This transaction strengthens that requirement.</w:t>
      </w:r>
    </w:p>
    <w:p w14:paraId="44E8433F" w14:textId="66147DFA" w:rsidR="00C61521" w:rsidRPr="00F159F1" w:rsidRDefault="00C61521" w:rsidP="008706FE">
      <w:pPr>
        <w:pStyle w:val="BodyText"/>
      </w:pPr>
      <w:r w:rsidRPr="00F159F1">
        <w:t>In case of success, the Audit Record Repository shall return the syslog messages that match the search parameters, encoded as a</w:t>
      </w:r>
      <w:r w:rsidR="00775A5C" w:rsidRPr="00F159F1">
        <w:t>n</w:t>
      </w:r>
      <w:r w:rsidRPr="00F159F1">
        <w:t xml:space="preserve"> array</w:t>
      </w:r>
      <w:r w:rsidR="006975AB" w:rsidRPr="00F159F1">
        <w:t xml:space="preserve"> of messages </w:t>
      </w:r>
      <w:r w:rsidR="00775A5C" w:rsidRPr="00F159F1">
        <w:t xml:space="preserve">encoded </w:t>
      </w:r>
      <w:r w:rsidR="006975AB" w:rsidRPr="00F159F1">
        <w:t>in one of the formats specified in the Accept header of the request message</w:t>
      </w:r>
      <w:r w:rsidRPr="00F159F1">
        <w:t xml:space="preserve">. The Syslog Event Response message shall </w:t>
      </w:r>
      <w:r w:rsidR="00E55362" w:rsidRPr="00F159F1">
        <w:t>carry</w:t>
      </w:r>
      <w:r w:rsidRPr="00F159F1">
        <w:t xml:space="preserve"> a HTTP response status code of 200, and </w:t>
      </w:r>
      <w:r w:rsidR="00E55362" w:rsidRPr="00F159F1">
        <w:t>its</w:t>
      </w:r>
      <w:r w:rsidRPr="00F159F1">
        <w:t xml:space="preserve"> body </w:t>
      </w:r>
      <w:r w:rsidR="00E55362" w:rsidRPr="00F159F1">
        <w:t xml:space="preserve">shall </w:t>
      </w:r>
      <w:r w:rsidRPr="00F159F1">
        <w:t>contain a</w:t>
      </w:r>
      <w:r w:rsidR="00EB348F" w:rsidRPr="00F159F1">
        <w:t xml:space="preserve">n </w:t>
      </w:r>
      <w:r w:rsidRPr="00F159F1">
        <w:t xml:space="preserve">Array of </w:t>
      </w:r>
      <w:r w:rsidR="00041E3A" w:rsidRPr="00F159F1">
        <w:t>s</w:t>
      </w:r>
      <w:r w:rsidRPr="00F159F1">
        <w:t>yslog messages</w:t>
      </w:r>
      <w:r w:rsidR="00EB348F" w:rsidRPr="00F159F1">
        <w:t xml:space="preserve"> in the selected format</w:t>
      </w:r>
      <w:r w:rsidRPr="00F159F1">
        <w:t>.</w:t>
      </w:r>
    </w:p>
    <w:p w14:paraId="512858B8" w14:textId="35BDEEB5" w:rsidR="00C61521" w:rsidRPr="00F159F1" w:rsidRDefault="00C61521" w:rsidP="008706FE">
      <w:pPr>
        <w:pStyle w:val="BodyText"/>
      </w:pPr>
      <w:r w:rsidRPr="00F159F1">
        <w:t xml:space="preserve">Each syslog message shall be encoded as described in Table 3.38.4.2.2-1: </w:t>
      </w:r>
    </w:p>
    <w:p w14:paraId="46923004" w14:textId="77777777" w:rsidR="00607078" w:rsidRPr="00F159F1" w:rsidRDefault="00607078" w:rsidP="00607078">
      <w:pPr>
        <w:pStyle w:val="TableTitle"/>
      </w:pPr>
      <w:r w:rsidRPr="00F159F1">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F159F1" w14:paraId="0FA5CEE8" w14:textId="77777777" w:rsidTr="009E43B5">
        <w:trPr>
          <w:tblHeader/>
          <w:jc w:val="center"/>
        </w:trPr>
        <w:tc>
          <w:tcPr>
            <w:tcW w:w="2652" w:type="dxa"/>
            <w:shd w:val="clear" w:color="auto" w:fill="E6E6E6"/>
            <w:vAlign w:val="center"/>
          </w:tcPr>
          <w:p w14:paraId="7148ED41" w14:textId="77777777" w:rsidR="00607078" w:rsidRPr="00F159F1" w:rsidRDefault="00607078" w:rsidP="009E43B5">
            <w:pPr>
              <w:pStyle w:val="TableEntryHeader"/>
              <w:rPr>
                <w:szCs w:val="24"/>
              </w:rPr>
            </w:pPr>
            <w:r w:rsidRPr="00F159F1">
              <w:rPr>
                <w:szCs w:val="24"/>
              </w:rPr>
              <w:t>Syslog Metadata</w:t>
            </w:r>
          </w:p>
        </w:tc>
        <w:tc>
          <w:tcPr>
            <w:tcW w:w="2652" w:type="dxa"/>
            <w:shd w:val="clear" w:color="auto" w:fill="E6E6E6"/>
            <w:vAlign w:val="center"/>
          </w:tcPr>
          <w:p w14:paraId="15C2D4B8" w14:textId="77777777" w:rsidR="00607078" w:rsidRPr="00F159F1" w:rsidRDefault="00607078" w:rsidP="009E43B5">
            <w:pPr>
              <w:pStyle w:val="TableEntryHeader"/>
              <w:rPr>
                <w:szCs w:val="24"/>
              </w:rPr>
            </w:pPr>
            <w:r w:rsidRPr="00F159F1">
              <w:rPr>
                <w:szCs w:val="24"/>
              </w:rPr>
              <w:t xml:space="preserve">JSON element </w:t>
            </w:r>
          </w:p>
        </w:tc>
        <w:tc>
          <w:tcPr>
            <w:tcW w:w="2520" w:type="dxa"/>
            <w:shd w:val="clear" w:color="auto" w:fill="E6E6E6"/>
          </w:tcPr>
          <w:p w14:paraId="6E67654B" w14:textId="77777777" w:rsidR="00607078" w:rsidRPr="00F159F1" w:rsidRDefault="00607078" w:rsidP="009E43B5">
            <w:pPr>
              <w:pStyle w:val="TableEntryHeader"/>
              <w:rPr>
                <w:szCs w:val="24"/>
              </w:rPr>
            </w:pPr>
            <w:r w:rsidRPr="00F159F1">
              <w:rPr>
                <w:szCs w:val="24"/>
              </w:rPr>
              <w:t>dataType</w:t>
            </w:r>
          </w:p>
        </w:tc>
      </w:tr>
      <w:tr w:rsidR="00607078" w:rsidRPr="00F159F1" w14:paraId="19B2B1B8" w14:textId="77777777" w:rsidTr="009E43B5">
        <w:trPr>
          <w:jc w:val="center"/>
        </w:trPr>
        <w:tc>
          <w:tcPr>
            <w:tcW w:w="2652" w:type="dxa"/>
            <w:vAlign w:val="center"/>
          </w:tcPr>
          <w:p w14:paraId="66FF5A0B" w14:textId="77777777" w:rsidR="00607078" w:rsidRPr="00F159F1" w:rsidRDefault="00607078" w:rsidP="009E43B5">
            <w:pPr>
              <w:pStyle w:val="TableEntry"/>
              <w:snapToGrid w:val="0"/>
              <w:rPr>
                <w:szCs w:val="24"/>
                <w:lang w:eastAsia="ar-SA"/>
              </w:rPr>
            </w:pPr>
            <w:r w:rsidRPr="00F159F1">
              <w:rPr>
                <w:szCs w:val="24"/>
                <w:lang w:eastAsia="ar-SA"/>
              </w:rPr>
              <w:t>PRI</w:t>
            </w:r>
          </w:p>
        </w:tc>
        <w:tc>
          <w:tcPr>
            <w:tcW w:w="2652" w:type="dxa"/>
          </w:tcPr>
          <w:p w14:paraId="6D2E47F0" w14:textId="77777777" w:rsidR="00607078" w:rsidRPr="00F159F1" w:rsidRDefault="00607078" w:rsidP="009E43B5">
            <w:pPr>
              <w:pStyle w:val="TableEntry"/>
              <w:snapToGrid w:val="0"/>
              <w:rPr>
                <w:szCs w:val="24"/>
                <w:lang w:eastAsia="ar-SA"/>
              </w:rPr>
            </w:pPr>
            <w:r w:rsidRPr="00F159F1">
              <w:rPr>
                <w:szCs w:val="24"/>
                <w:lang w:eastAsia="ar-SA"/>
              </w:rPr>
              <w:t>Pri</w:t>
            </w:r>
          </w:p>
        </w:tc>
        <w:tc>
          <w:tcPr>
            <w:tcW w:w="2520" w:type="dxa"/>
          </w:tcPr>
          <w:p w14:paraId="238AAA44" w14:textId="77777777" w:rsidR="00607078" w:rsidRPr="00F159F1" w:rsidRDefault="00607078" w:rsidP="009E43B5">
            <w:pPr>
              <w:pStyle w:val="TableEntry"/>
              <w:snapToGrid w:val="0"/>
              <w:rPr>
                <w:szCs w:val="24"/>
                <w:lang w:eastAsia="ar-SA"/>
              </w:rPr>
            </w:pPr>
            <w:r w:rsidRPr="00F159F1">
              <w:rPr>
                <w:szCs w:val="24"/>
                <w:lang w:eastAsia="ar-SA"/>
              </w:rPr>
              <w:t>&lt;</w:t>
            </w:r>
            <w:hyperlink r:id="rId57" w:anchor="string" w:history="1">
              <w:r w:rsidRPr="00F159F1">
                <w:rPr>
                  <w:szCs w:val="24"/>
                  <w:lang w:eastAsia="ar-SA"/>
                </w:rPr>
                <w:t>string</w:t>
              </w:r>
            </w:hyperlink>
            <w:r w:rsidRPr="00F159F1">
              <w:rPr>
                <w:szCs w:val="24"/>
                <w:lang w:eastAsia="ar-SA"/>
              </w:rPr>
              <w:t>&gt;</w:t>
            </w:r>
          </w:p>
        </w:tc>
      </w:tr>
      <w:tr w:rsidR="00607078" w:rsidRPr="00F159F1" w14:paraId="258EEAF3" w14:textId="77777777" w:rsidTr="009E43B5">
        <w:trPr>
          <w:jc w:val="center"/>
        </w:trPr>
        <w:tc>
          <w:tcPr>
            <w:tcW w:w="2652" w:type="dxa"/>
            <w:vAlign w:val="center"/>
          </w:tcPr>
          <w:p w14:paraId="7758B077" w14:textId="77777777" w:rsidR="00607078" w:rsidRPr="00F159F1" w:rsidRDefault="00607078" w:rsidP="009E43B5">
            <w:pPr>
              <w:pStyle w:val="TableEntry"/>
              <w:snapToGrid w:val="0"/>
              <w:rPr>
                <w:szCs w:val="24"/>
                <w:lang w:eastAsia="ar-SA"/>
              </w:rPr>
            </w:pPr>
            <w:r w:rsidRPr="00F159F1">
              <w:rPr>
                <w:szCs w:val="24"/>
                <w:lang w:eastAsia="ar-SA"/>
              </w:rPr>
              <w:t>VERSION</w:t>
            </w:r>
          </w:p>
        </w:tc>
        <w:tc>
          <w:tcPr>
            <w:tcW w:w="2652" w:type="dxa"/>
          </w:tcPr>
          <w:p w14:paraId="2076B028" w14:textId="77777777" w:rsidR="00607078" w:rsidRPr="00F159F1" w:rsidRDefault="00607078" w:rsidP="009E43B5">
            <w:pPr>
              <w:pStyle w:val="TableEntry"/>
              <w:snapToGrid w:val="0"/>
              <w:rPr>
                <w:szCs w:val="24"/>
                <w:lang w:eastAsia="ar-SA"/>
              </w:rPr>
            </w:pPr>
            <w:r w:rsidRPr="00F159F1">
              <w:rPr>
                <w:szCs w:val="24"/>
                <w:lang w:eastAsia="ar-SA"/>
              </w:rPr>
              <w:t>Version</w:t>
            </w:r>
          </w:p>
        </w:tc>
        <w:tc>
          <w:tcPr>
            <w:tcW w:w="2520" w:type="dxa"/>
          </w:tcPr>
          <w:p w14:paraId="0450A9CE" w14:textId="77777777" w:rsidR="00607078" w:rsidRPr="00F159F1" w:rsidRDefault="00607078" w:rsidP="009E43B5">
            <w:pPr>
              <w:pStyle w:val="TableEntry"/>
              <w:snapToGrid w:val="0"/>
              <w:rPr>
                <w:szCs w:val="24"/>
                <w:lang w:eastAsia="ar-SA"/>
              </w:rPr>
            </w:pPr>
            <w:r w:rsidRPr="00F159F1">
              <w:rPr>
                <w:szCs w:val="24"/>
                <w:lang w:eastAsia="ar-SA"/>
              </w:rPr>
              <w:t>&lt;</w:t>
            </w:r>
            <w:hyperlink r:id="rId58" w:anchor="string" w:history="1">
              <w:r w:rsidRPr="00F159F1">
                <w:rPr>
                  <w:szCs w:val="24"/>
                  <w:lang w:eastAsia="ar-SA"/>
                </w:rPr>
                <w:t>string</w:t>
              </w:r>
            </w:hyperlink>
            <w:r w:rsidRPr="00F159F1">
              <w:rPr>
                <w:szCs w:val="24"/>
                <w:lang w:eastAsia="ar-SA"/>
              </w:rPr>
              <w:t>&gt;</w:t>
            </w:r>
          </w:p>
        </w:tc>
      </w:tr>
      <w:tr w:rsidR="00607078" w:rsidRPr="00F159F1" w14:paraId="1BE29721" w14:textId="77777777" w:rsidTr="009E43B5">
        <w:trPr>
          <w:jc w:val="center"/>
        </w:trPr>
        <w:tc>
          <w:tcPr>
            <w:tcW w:w="2652" w:type="dxa"/>
            <w:vAlign w:val="center"/>
          </w:tcPr>
          <w:p w14:paraId="76D83F12" w14:textId="77777777" w:rsidR="00607078" w:rsidRPr="00F159F1" w:rsidRDefault="00607078" w:rsidP="009E43B5">
            <w:pPr>
              <w:pStyle w:val="TableEntry"/>
              <w:snapToGrid w:val="0"/>
              <w:rPr>
                <w:szCs w:val="24"/>
                <w:lang w:eastAsia="ar-SA"/>
              </w:rPr>
            </w:pPr>
            <w:r w:rsidRPr="00F159F1">
              <w:rPr>
                <w:szCs w:val="24"/>
                <w:lang w:eastAsia="ar-SA"/>
              </w:rPr>
              <w:t>TIMESTAMP</w:t>
            </w:r>
          </w:p>
        </w:tc>
        <w:tc>
          <w:tcPr>
            <w:tcW w:w="2652" w:type="dxa"/>
          </w:tcPr>
          <w:p w14:paraId="60F88ABA" w14:textId="77777777" w:rsidR="00607078" w:rsidRPr="00F159F1" w:rsidRDefault="00607078" w:rsidP="009E43B5">
            <w:pPr>
              <w:pStyle w:val="TableEntry"/>
              <w:snapToGrid w:val="0"/>
              <w:rPr>
                <w:szCs w:val="24"/>
                <w:lang w:eastAsia="ar-SA"/>
              </w:rPr>
            </w:pPr>
            <w:r w:rsidRPr="00F159F1">
              <w:rPr>
                <w:szCs w:val="24"/>
                <w:lang w:eastAsia="ar-SA"/>
              </w:rPr>
              <w:t>Timestamp</w:t>
            </w:r>
          </w:p>
        </w:tc>
        <w:tc>
          <w:tcPr>
            <w:tcW w:w="2520" w:type="dxa"/>
          </w:tcPr>
          <w:p w14:paraId="39EEDEB5" w14:textId="77777777" w:rsidR="00607078" w:rsidRPr="00F159F1" w:rsidRDefault="00607078" w:rsidP="009E43B5">
            <w:pPr>
              <w:pStyle w:val="TableEntry"/>
              <w:snapToGrid w:val="0"/>
              <w:rPr>
                <w:szCs w:val="24"/>
                <w:lang w:eastAsia="ar-SA"/>
              </w:rPr>
            </w:pPr>
            <w:r w:rsidRPr="00F159F1">
              <w:rPr>
                <w:szCs w:val="24"/>
                <w:lang w:eastAsia="ar-SA"/>
              </w:rPr>
              <w:t>see RFC5424 (sec. 6.2.3)</w:t>
            </w:r>
          </w:p>
        </w:tc>
      </w:tr>
      <w:tr w:rsidR="00607078" w:rsidRPr="00F159F1" w14:paraId="248FB119" w14:textId="77777777" w:rsidTr="009E43B5">
        <w:trPr>
          <w:jc w:val="center"/>
        </w:trPr>
        <w:tc>
          <w:tcPr>
            <w:tcW w:w="2652" w:type="dxa"/>
            <w:vAlign w:val="center"/>
          </w:tcPr>
          <w:p w14:paraId="5ECC8A81" w14:textId="77777777" w:rsidR="00607078" w:rsidRPr="00F159F1" w:rsidRDefault="00607078" w:rsidP="009E43B5">
            <w:pPr>
              <w:pStyle w:val="TableEntry"/>
              <w:snapToGrid w:val="0"/>
              <w:rPr>
                <w:szCs w:val="24"/>
                <w:lang w:eastAsia="ar-SA"/>
              </w:rPr>
            </w:pPr>
            <w:r w:rsidRPr="00F159F1">
              <w:rPr>
                <w:szCs w:val="24"/>
                <w:lang w:eastAsia="ar-SA"/>
              </w:rPr>
              <w:t>HOSTNAME</w:t>
            </w:r>
          </w:p>
        </w:tc>
        <w:tc>
          <w:tcPr>
            <w:tcW w:w="2652" w:type="dxa"/>
          </w:tcPr>
          <w:p w14:paraId="67EA5592" w14:textId="77777777" w:rsidR="00607078" w:rsidRPr="00F159F1" w:rsidRDefault="00607078" w:rsidP="009E43B5">
            <w:pPr>
              <w:pStyle w:val="TableEntry"/>
              <w:snapToGrid w:val="0"/>
              <w:rPr>
                <w:szCs w:val="24"/>
                <w:lang w:eastAsia="ar-SA"/>
              </w:rPr>
            </w:pPr>
            <w:r w:rsidRPr="00F159F1">
              <w:rPr>
                <w:szCs w:val="24"/>
                <w:lang w:eastAsia="ar-SA"/>
              </w:rPr>
              <w:t>Hostname</w:t>
            </w:r>
          </w:p>
        </w:tc>
        <w:tc>
          <w:tcPr>
            <w:tcW w:w="2520" w:type="dxa"/>
          </w:tcPr>
          <w:p w14:paraId="23E1B2A9" w14:textId="77777777" w:rsidR="00607078" w:rsidRPr="00F159F1" w:rsidRDefault="00607078" w:rsidP="009E43B5">
            <w:pPr>
              <w:pStyle w:val="TableEntry"/>
              <w:snapToGrid w:val="0"/>
              <w:rPr>
                <w:szCs w:val="24"/>
                <w:lang w:eastAsia="ar-SA"/>
              </w:rPr>
            </w:pPr>
            <w:r w:rsidRPr="00F159F1">
              <w:rPr>
                <w:szCs w:val="24"/>
                <w:lang w:eastAsia="ar-SA"/>
              </w:rPr>
              <w:t>&lt;</w:t>
            </w:r>
            <w:hyperlink r:id="rId59" w:anchor="string" w:history="1">
              <w:r w:rsidRPr="00F159F1">
                <w:rPr>
                  <w:szCs w:val="24"/>
                  <w:lang w:eastAsia="ar-SA"/>
                </w:rPr>
                <w:t>string</w:t>
              </w:r>
            </w:hyperlink>
            <w:r w:rsidRPr="00F159F1">
              <w:rPr>
                <w:szCs w:val="24"/>
                <w:lang w:eastAsia="ar-SA"/>
              </w:rPr>
              <w:t>&gt;</w:t>
            </w:r>
          </w:p>
        </w:tc>
      </w:tr>
      <w:tr w:rsidR="00607078" w:rsidRPr="00F159F1" w14:paraId="510FF3DD" w14:textId="77777777" w:rsidTr="009E43B5">
        <w:trPr>
          <w:jc w:val="center"/>
        </w:trPr>
        <w:tc>
          <w:tcPr>
            <w:tcW w:w="2652" w:type="dxa"/>
            <w:vAlign w:val="center"/>
          </w:tcPr>
          <w:p w14:paraId="3789CC4C" w14:textId="77777777" w:rsidR="00607078" w:rsidRPr="00F159F1" w:rsidRDefault="00607078" w:rsidP="009E43B5">
            <w:pPr>
              <w:pStyle w:val="TableEntry"/>
              <w:snapToGrid w:val="0"/>
              <w:rPr>
                <w:szCs w:val="24"/>
                <w:lang w:eastAsia="ar-SA"/>
              </w:rPr>
            </w:pPr>
            <w:r w:rsidRPr="00F159F1">
              <w:rPr>
                <w:szCs w:val="24"/>
                <w:lang w:eastAsia="ar-SA"/>
              </w:rPr>
              <w:t>APP-NAME</w:t>
            </w:r>
          </w:p>
        </w:tc>
        <w:tc>
          <w:tcPr>
            <w:tcW w:w="2652" w:type="dxa"/>
          </w:tcPr>
          <w:p w14:paraId="3C6F4CA3" w14:textId="77777777" w:rsidR="00607078" w:rsidRPr="00F159F1" w:rsidRDefault="00607078" w:rsidP="009E43B5">
            <w:pPr>
              <w:pStyle w:val="TableEntry"/>
              <w:snapToGrid w:val="0"/>
              <w:rPr>
                <w:szCs w:val="24"/>
                <w:lang w:eastAsia="ar-SA"/>
              </w:rPr>
            </w:pPr>
            <w:r w:rsidRPr="00F159F1">
              <w:rPr>
                <w:szCs w:val="24"/>
                <w:lang w:eastAsia="ar-SA"/>
              </w:rPr>
              <w:t>App-name</w:t>
            </w:r>
          </w:p>
        </w:tc>
        <w:tc>
          <w:tcPr>
            <w:tcW w:w="2520" w:type="dxa"/>
          </w:tcPr>
          <w:p w14:paraId="14DBD891" w14:textId="77777777" w:rsidR="00607078" w:rsidRPr="00F159F1" w:rsidRDefault="00607078" w:rsidP="009E43B5">
            <w:pPr>
              <w:pStyle w:val="TableEntry"/>
              <w:snapToGrid w:val="0"/>
              <w:rPr>
                <w:szCs w:val="24"/>
                <w:lang w:eastAsia="ar-SA"/>
              </w:rPr>
            </w:pPr>
            <w:r w:rsidRPr="00F159F1">
              <w:rPr>
                <w:szCs w:val="24"/>
                <w:lang w:eastAsia="ar-SA"/>
              </w:rPr>
              <w:t>&lt;</w:t>
            </w:r>
            <w:hyperlink r:id="rId60" w:anchor="string" w:history="1">
              <w:r w:rsidRPr="00F159F1">
                <w:rPr>
                  <w:szCs w:val="24"/>
                  <w:lang w:eastAsia="ar-SA"/>
                </w:rPr>
                <w:t>string</w:t>
              </w:r>
            </w:hyperlink>
            <w:r w:rsidRPr="00F159F1">
              <w:rPr>
                <w:szCs w:val="24"/>
                <w:lang w:eastAsia="ar-SA"/>
              </w:rPr>
              <w:t>&gt;</w:t>
            </w:r>
          </w:p>
        </w:tc>
      </w:tr>
      <w:tr w:rsidR="00607078" w:rsidRPr="00F159F1" w14:paraId="7142DA10" w14:textId="77777777" w:rsidTr="009E43B5">
        <w:trPr>
          <w:jc w:val="center"/>
        </w:trPr>
        <w:tc>
          <w:tcPr>
            <w:tcW w:w="2652" w:type="dxa"/>
            <w:vAlign w:val="center"/>
          </w:tcPr>
          <w:p w14:paraId="6C0B402C" w14:textId="77777777" w:rsidR="00607078" w:rsidRPr="00F159F1" w:rsidRDefault="00607078" w:rsidP="009E43B5">
            <w:pPr>
              <w:pStyle w:val="TableEntry"/>
              <w:snapToGrid w:val="0"/>
              <w:rPr>
                <w:szCs w:val="24"/>
                <w:lang w:eastAsia="ar-SA"/>
              </w:rPr>
            </w:pPr>
            <w:r w:rsidRPr="00F159F1">
              <w:rPr>
                <w:szCs w:val="24"/>
                <w:lang w:eastAsia="ar-SA"/>
              </w:rPr>
              <w:t>PROCID</w:t>
            </w:r>
          </w:p>
        </w:tc>
        <w:tc>
          <w:tcPr>
            <w:tcW w:w="2652" w:type="dxa"/>
          </w:tcPr>
          <w:p w14:paraId="06A9BE7D" w14:textId="77777777" w:rsidR="00607078" w:rsidRPr="00F159F1" w:rsidRDefault="00607078" w:rsidP="009E43B5">
            <w:pPr>
              <w:pStyle w:val="TableEntry"/>
              <w:snapToGrid w:val="0"/>
              <w:rPr>
                <w:szCs w:val="24"/>
                <w:lang w:eastAsia="ar-SA"/>
              </w:rPr>
            </w:pPr>
            <w:r w:rsidRPr="00F159F1">
              <w:rPr>
                <w:szCs w:val="24"/>
                <w:lang w:eastAsia="ar-SA"/>
              </w:rPr>
              <w:t>Procid</w:t>
            </w:r>
          </w:p>
        </w:tc>
        <w:tc>
          <w:tcPr>
            <w:tcW w:w="2520" w:type="dxa"/>
          </w:tcPr>
          <w:p w14:paraId="38FD8778" w14:textId="77777777" w:rsidR="00607078" w:rsidRPr="00F159F1" w:rsidRDefault="00607078" w:rsidP="009E43B5">
            <w:pPr>
              <w:pStyle w:val="TableEntry"/>
              <w:snapToGrid w:val="0"/>
              <w:rPr>
                <w:szCs w:val="24"/>
                <w:lang w:eastAsia="ar-SA"/>
              </w:rPr>
            </w:pPr>
            <w:r w:rsidRPr="00F159F1">
              <w:rPr>
                <w:szCs w:val="24"/>
                <w:lang w:eastAsia="ar-SA"/>
              </w:rPr>
              <w:t>&lt;</w:t>
            </w:r>
            <w:hyperlink r:id="rId61" w:anchor="string" w:history="1">
              <w:r w:rsidRPr="00F159F1">
                <w:rPr>
                  <w:szCs w:val="24"/>
                  <w:lang w:eastAsia="ar-SA"/>
                </w:rPr>
                <w:t>string</w:t>
              </w:r>
            </w:hyperlink>
            <w:r w:rsidRPr="00F159F1">
              <w:rPr>
                <w:szCs w:val="24"/>
                <w:lang w:eastAsia="ar-SA"/>
              </w:rPr>
              <w:t>&gt;</w:t>
            </w:r>
          </w:p>
        </w:tc>
      </w:tr>
      <w:tr w:rsidR="00607078" w:rsidRPr="00F159F1" w14:paraId="687919D8" w14:textId="77777777" w:rsidTr="009E43B5">
        <w:trPr>
          <w:jc w:val="center"/>
        </w:trPr>
        <w:tc>
          <w:tcPr>
            <w:tcW w:w="2652" w:type="dxa"/>
            <w:vAlign w:val="center"/>
          </w:tcPr>
          <w:p w14:paraId="2CB47EFE" w14:textId="77777777" w:rsidR="00607078" w:rsidRPr="00F159F1" w:rsidRDefault="00607078" w:rsidP="009E43B5">
            <w:pPr>
              <w:pStyle w:val="TableEntry"/>
              <w:snapToGrid w:val="0"/>
              <w:rPr>
                <w:szCs w:val="24"/>
                <w:lang w:eastAsia="ar-SA"/>
              </w:rPr>
            </w:pPr>
            <w:r w:rsidRPr="00F159F1">
              <w:rPr>
                <w:szCs w:val="24"/>
                <w:lang w:eastAsia="ar-SA"/>
              </w:rPr>
              <w:t>MSG-ID</w:t>
            </w:r>
          </w:p>
        </w:tc>
        <w:tc>
          <w:tcPr>
            <w:tcW w:w="2652" w:type="dxa"/>
          </w:tcPr>
          <w:p w14:paraId="23788E66" w14:textId="77777777" w:rsidR="00607078" w:rsidRPr="00F159F1" w:rsidRDefault="00607078" w:rsidP="009E43B5">
            <w:pPr>
              <w:pStyle w:val="TableEntry"/>
              <w:snapToGrid w:val="0"/>
              <w:rPr>
                <w:szCs w:val="24"/>
                <w:lang w:eastAsia="ar-SA"/>
              </w:rPr>
            </w:pPr>
            <w:r w:rsidRPr="00F159F1">
              <w:rPr>
                <w:szCs w:val="24"/>
                <w:lang w:eastAsia="ar-SA"/>
              </w:rPr>
              <w:t>Msg-id</w:t>
            </w:r>
          </w:p>
        </w:tc>
        <w:tc>
          <w:tcPr>
            <w:tcW w:w="2520" w:type="dxa"/>
          </w:tcPr>
          <w:p w14:paraId="62FB9467" w14:textId="77777777" w:rsidR="00607078" w:rsidRPr="00F159F1" w:rsidRDefault="00607078" w:rsidP="009E43B5">
            <w:pPr>
              <w:pStyle w:val="TableEntry"/>
              <w:snapToGrid w:val="0"/>
              <w:rPr>
                <w:szCs w:val="24"/>
                <w:lang w:eastAsia="ar-SA"/>
              </w:rPr>
            </w:pPr>
            <w:r w:rsidRPr="00F159F1">
              <w:rPr>
                <w:szCs w:val="24"/>
                <w:lang w:eastAsia="ar-SA"/>
              </w:rPr>
              <w:t>&lt;</w:t>
            </w:r>
            <w:hyperlink r:id="rId62" w:anchor="string" w:history="1">
              <w:r w:rsidRPr="00F159F1">
                <w:rPr>
                  <w:szCs w:val="24"/>
                  <w:lang w:eastAsia="ar-SA"/>
                </w:rPr>
                <w:t>string</w:t>
              </w:r>
            </w:hyperlink>
            <w:r w:rsidRPr="00F159F1">
              <w:rPr>
                <w:szCs w:val="24"/>
                <w:lang w:eastAsia="ar-SA"/>
              </w:rPr>
              <w:t>&gt;</w:t>
            </w:r>
          </w:p>
        </w:tc>
      </w:tr>
      <w:tr w:rsidR="00607078" w:rsidRPr="00F159F1" w14:paraId="724B0592" w14:textId="77777777" w:rsidTr="009E43B5">
        <w:trPr>
          <w:jc w:val="center"/>
        </w:trPr>
        <w:tc>
          <w:tcPr>
            <w:tcW w:w="2652" w:type="dxa"/>
            <w:vAlign w:val="center"/>
          </w:tcPr>
          <w:p w14:paraId="08E158ED" w14:textId="77777777" w:rsidR="00607078" w:rsidRPr="00F159F1" w:rsidRDefault="00607078" w:rsidP="009E43B5">
            <w:pPr>
              <w:pStyle w:val="TableEntry"/>
              <w:snapToGrid w:val="0"/>
              <w:rPr>
                <w:szCs w:val="24"/>
                <w:lang w:eastAsia="ar-SA"/>
              </w:rPr>
            </w:pPr>
            <w:r w:rsidRPr="00F159F1">
              <w:rPr>
                <w:szCs w:val="24"/>
                <w:lang w:eastAsia="ar-SA"/>
              </w:rPr>
              <w:t>MSG</w:t>
            </w:r>
          </w:p>
        </w:tc>
        <w:tc>
          <w:tcPr>
            <w:tcW w:w="2652" w:type="dxa"/>
          </w:tcPr>
          <w:p w14:paraId="481D2D53" w14:textId="77777777" w:rsidR="00607078" w:rsidRPr="00F159F1" w:rsidRDefault="00607078" w:rsidP="009E43B5">
            <w:pPr>
              <w:pStyle w:val="TableEntry"/>
              <w:snapToGrid w:val="0"/>
              <w:rPr>
                <w:szCs w:val="24"/>
                <w:lang w:eastAsia="ar-SA"/>
              </w:rPr>
            </w:pPr>
            <w:r w:rsidRPr="00F159F1">
              <w:rPr>
                <w:szCs w:val="24"/>
                <w:lang w:eastAsia="ar-SA"/>
              </w:rPr>
              <w:t>Msg</w:t>
            </w:r>
          </w:p>
        </w:tc>
        <w:tc>
          <w:tcPr>
            <w:tcW w:w="2520" w:type="dxa"/>
          </w:tcPr>
          <w:p w14:paraId="2260AFF5" w14:textId="77777777" w:rsidR="00607078" w:rsidRPr="00F159F1" w:rsidRDefault="00607078" w:rsidP="009E43B5">
            <w:pPr>
              <w:pStyle w:val="TableEntry"/>
              <w:snapToGrid w:val="0"/>
              <w:rPr>
                <w:szCs w:val="24"/>
                <w:lang w:eastAsia="ar-SA"/>
              </w:rPr>
            </w:pPr>
            <w:r w:rsidRPr="00F159F1">
              <w:rPr>
                <w:szCs w:val="24"/>
                <w:lang w:eastAsia="ar-SA"/>
              </w:rPr>
              <w:t>&lt;</w:t>
            </w:r>
            <w:hyperlink r:id="rId63" w:anchor="string" w:history="1">
              <w:r w:rsidRPr="00F159F1">
                <w:rPr>
                  <w:szCs w:val="24"/>
                  <w:lang w:eastAsia="ar-SA"/>
                </w:rPr>
                <w:t>string</w:t>
              </w:r>
            </w:hyperlink>
            <w:r w:rsidRPr="00F159F1">
              <w:rPr>
                <w:szCs w:val="24"/>
                <w:lang w:eastAsia="ar-SA"/>
              </w:rPr>
              <w:t>&gt;</w:t>
            </w:r>
          </w:p>
        </w:tc>
      </w:tr>
      <w:tr w:rsidR="00607078" w:rsidRPr="00F159F1" w14:paraId="38D16CE6" w14:textId="77777777" w:rsidTr="009E43B5">
        <w:trPr>
          <w:jc w:val="center"/>
        </w:trPr>
        <w:tc>
          <w:tcPr>
            <w:tcW w:w="2652" w:type="dxa"/>
            <w:vAlign w:val="center"/>
          </w:tcPr>
          <w:p w14:paraId="43219B63" w14:textId="77777777" w:rsidR="00607078" w:rsidRPr="00F159F1" w:rsidRDefault="00607078" w:rsidP="009E43B5">
            <w:pPr>
              <w:pStyle w:val="TableEntry"/>
              <w:snapToGrid w:val="0"/>
              <w:rPr>
                <w:szCs w:val="24"/>
                <w:lang w:eastAsia="ar-SA"/>
              </w:rPr>
            </w:pPr>
            <w:r w:rsidRPr="00F159F1">
              <w:rPr>
                <w:szCs w:val="24"/>
                <w:lang w:eastAsia="ar-SA"/>
              </w:rPr>
              <w:t>STRUCTURED_DATA</w:t>
            </w:r>
          </w:p>
        </w:tc>
        <w:tc>
          <w:tcPr>
            <w:tcW w:w="2652" w:type="dxa"/>
          </w:tcPr>
          <w:p w14:paraId="7B530DC9" w14:textId="77777777" w:rsidR="00607078" w:rsidRPr="00F159F1" w:rsidRDefault="00607078" w:rsidP="009E43B5">
            <w:pPr>
              <w:pStyle w:val="TableEntry"/>
              <w:snapToGrid w:val="0"/>
              <w:rPr>
                <w:szCs w:val="24"/>
                <w:lang w:eastAsia="ar-SA"/>
              </w:rPr>
            </w:pPr>
            <w:r w:rsidRPr="00F159F1">
              <w:rPr>
                <w:szCs w:val="24"/>
                <w:lang w:eastAsia="ar-SA"/>
              </w:rPr>
              <w:t>Structured_data</w:t>
            </w:r>
          </w:p>
        </w:tc>
        <w:tc>
          <w:tcPr>
            <w:tcW w:w="2520" w:type="dxa"/>
          </w:tcPr>
          <w:p w14:paraId="3C44DCA5" w14:textId="77777777" w:rsidR="00607078" w:rsidRPr="00F159F1" w:rsidRDefault="00607078" w:rsidP="009E43B5">
            <w:pPr>
              <w:pStyle w:val="TableEntry"/>
              <w:snapToGrid w:val="0"/>
              <w:rPr>
                <w:szCs w:val="24"/>
                <w:lang w:eastAsia="ar-SA"/>
              </w:rPr>
            </w:pPr>
            <w:r w:rsidRPr="00F159F1">
              <w:rPr>
                <w:szCs w:val="24"/>
                <w:lang w:eastAsia="ar-SA"/>
              </w:rPr>
              <w:t>&lt;</w:t>
            </w:r>
            <w:hyperlink r:id="rId64" w:anchor="string" w:history="1">
              <w:r w:rsidRPr="00F159F1">
                <w:rPr>
                  <w:szCs w:val="24"/>
                  <w:lang w:eastAsia="ar-SA"/>
                </w:rPr>
                <w:t>string</w:t>
              </w:r>
            </w:hyperlink>
            <w:r w:rsidRPr="00F159F1">
              <w:rPr>
                <w:szCs w:val="24"/>
                <w:lang w:eastAsia="ar-SA"/>
              </w:rPr>
              <w:t>&gt;</w:t>
            </w:r>
          </w:p>
        </w:tc>
      </w:tr>
    </w:tbl>
    <w:p w14:paraId="0A936208" w14:textId="77777777" w:rsidR="00C61521" w:rsidRPr="00F159F1" w:rsidRDefault="00C61521" w:rsidP="008D693A">
      <w:pPr>
        <w:pStyle w:val="BodyText"/>
      </w:pPr>
    </w:p>
    <w:p w14:paraId="53247FEE" w14:textId="2D9631AC" w:rsidR="00C61521" w:rsidRPr="00F159F1" w:rsidRDefault="00C61521" w:rsidP="008D693A">
      <w:pPr>
        <w:pStyle w:val="BodyText"/>
      </w:pPr>
      <w:r w:rsidRPr="00F159F1">
        <w:t xml:space="preserve">If the date parameter </w:t>
      </w:r>
      <w:r w:rsidR="008B609F" w:rsidRPr="00F159F1">
        <w:t>is</w:t>
      </w:r>
      <w:r w:rsidRPr="00F159F1">
        <w:t xml:space="preserve"> missing, the Audit Record Repository </w:t>
      </w:r>
      <w:r w:rsidR="00785BDD" w:rsidRPr="00F159F1">
        <w:t xml:space="preserve">may </w:t>
      </w:r>
      <w:r w:rsidRPr="00F159F1">
        <w:t>return HTTP response code 400 - Bad Request.</w:t>
      </w:r>
    </w:p>
    <w:p w14:paraId="3A4CC20D" w14:textId="75FC5651" w:rsidR="00C61521" w:rsidRPr="00F159F1" w:rsidRDefault="00C61521" w:rsidP="008D693A">
      <w:pPr>
        <w:pStyle w:val="BodyText"/>
      </w:pPr>
      <w:r w:rsidRPr="00F159F1">
        <w:t xml:space="preserve">If the specified parameters do not result in any matching syslog messages, the Audit Record Repository shall report a Response of Success (HTTP 200) with an empty JSON array. </w:t>
      </w:r>
    </w:p>
    <w:p w14:paraId="2DBD387A" w14:textId="6C886286" w:rsidR="00C61521" w:rsidRPr="00F159F1" w:rsidRDefault="00C61521" w:rsidP="008D693A">
      <w:pPr>
        <w:pStyle w:val="BodyText"/>
      </w:pPr>
      <w:r w:rsidRPr="00F159F1">
        <w:t>If the requested data size is excessive, the Audit Record Repository may respond with HTTP 206 Partial Content. If the response is 206 Partial Content, then the response body may contain a subset of the syslog messages that match the search.</w:t>
      </w:r>
      <w:r w:rsidR="006C29F3" w:rsidRPr="00F159F1">
        <w:t xml:space="preserve"> This transaction does not define query result pagination mechanisms, so the Audit Consumer cannot query for remaining content in case of http 206 error received. </w:t>
      </w:r>
    </w:p>
    <w:p w14:paraId="4F2C6C4C" w14:textId="78B09CA8" w:rsidR="00C41213" w:rsidRPr="00F159F1" w:rsidRDefault="00C41213" w:rsidP="00204712">
      <w:pPr>
        <w:pStyle w:val="BodyText"/>
      </w:pPr>
      <w:r w:rsidRPr="00F159F1">
        <w:t xml:space="preserve">If the “Accept” header provided in the Request is not supported by the Audit Record Repository, it may send a 415 “Unsupported Media Type” error. </w:t>
      </w:r>
    </w:p>
    <w:p w14:paraId="7643807D" w14:textId="77777777" w:rsidR="00C41213" w:rsidRPr="00F159F1" w:rsidRDefault="00C41213" w:rsidP="005A11D1">
      <w:pPr>
        <w:pStyle w:val="BodyText"/>
      </w:pPr>
      <w:r w:rsidRPr="00F159F1">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F159F1" w:rsidRDefault="00C61521" w:rsidP="005A11D1">
      <w:pPr>
        <w:pStyle w:val="BodyText"/>
      </w:pPr>
      <w:r w:rsidRPr="00F159F1">
        <w:t>The Audit Record Repository should complement the returned error code with a human readable description of the error condition.</w:t>
      </w:r>
    </w:p>
    <w:p w14:paraId="5B20B0E3" w14:textId="2A76DD82" w:rsidR="00C61521" w:rsidRPr="00F159F1" w:rsidRDefault="00C61521" w:rsidP="005A11D1">
      <w:pPr>
        <w:pStyle w:val="BodyText"/>
      </w:pPr>
      <w:r w:rsidRPr="00F159F1">
        <w:t xml:space="preserve">Audit Record Repository may return HTTP redirect responses (responses with values of 301, 302, </w:t>
      </w:r>
      <w:r w:rsidR="00F6357D" w:rsidRPr="00F159F1">
        <w:t>303,</w:t>
      </w:r>
      <w:r w:rsidRPr="00F159F1">
        <w:t xml:space="preserve"> or 307) in response to a request. Audit Consumers must follow redirects, but if a loop is detected, it may report an error.</w:t>
      </w:r>
    </w:p>
    <w:p w14:paraId="102EE5E9" w14:textId="77777777" w:rsidR="00C61521" w:rsidRPr="00F159F1" w:rsidRDefault="00C61521" w:rsidP="008D693A">
      <w:pPr>
        <w:pStyle w:val="Heading6"/>
        <w:rPr>
          <w:noProof w:val="0"/>
        </w:rPr>
      </w:pPr>
      <w:bookmarkStart w:id="250" w:name="_Toc16703925"/>
      <w:r w:rsidRPr="00F159F1">
        <w:rPr>
          <w:noProof w:val="0"/>
        </w:rPr>
        <w:t>3.82.4.2.2.1 JSON encoded array of Syslog Messages</w:t>
      </w:r>
      <w:bookmarkEnd w:id="250"/>
    </w:p>
    <w:p w14:paraId="7236CF44" w14:textId="02256D39" w:rsidR="00C61521" w:rsidRDefault="00C61521" w:rsidP="005A11D1">
      <w:pPr>
        <w:pStyle w:val="BodyText"/>
      </w:pPr>
      <w:r w:rsidRPr="00F159F1">
        <w:t>Example:</w:t>
      </w:r>
    </w:p>
    <w:p w14:paraId="70DBDA1A" w14:textId="530E3E73" w:rsidR="00540901" w:rsidRDefault="00540901" w:rsidP="005A11D1">
      <w:pPr>
        <w:pStyle w:val="BodyText"/>
      </w:pPr>
    </w:p>
    <w:p w14:paraId="647E9D7D" w14:textId="77777777" w:rsidR="00540901" w:rsidRPr="00F159F1" w:rsidRDefault="00540901" w:rsidP="005A11D1">
      <w:pPr>
        <w:pStyle w:val="BodyText"/>
      </w:pPr>
    </w:p>
    <w:p w14:paraId="3BBA69AD" w14:textId="77777777" w:rsidR="00C61521" w:rsidRPr="00F159F1" w:rsidRDefault="00C61521" w:rsidP="00862267">
      <w:pPr>
        <w:pStyle w:val="BodyText"/>
      </w:pPr>
    </w:p>
    <w:p w14:paraId="7974E2FE"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lastRenderedPageBreak/>
        <w:t>{</w:t>
      </w:r>
    </w:p>
    <w:p w14:paraId="14351F9D"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550A8EE5"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Pri : “string”,</w:t>
      </w:r>
    </w:p>
    <w:p w14:paraId="1118BE43"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Version: “string”,</w:t>
      </w:r>
    </w:p>
    <w:p w14:paraId="7D47C65C"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Timestamp: “2015-03-17T00:05”</w:t>
      </w:r>
    </w:p>
    <w:p w14:paraId="4591B633"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Hostname: “string”</w:t>
      </w:r>
    </w:p>
    <w:p w14:paraId="0207A942"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App-name: “string”</w:t>
      </w:r>
    </w:p>
    <w:p w14:paraId="7AF4FD93"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Procid: “string”</w:t>
      </w:r>
    </w:p>
    <w:p w14:paraId="23B0DDE1"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Msg-id : “string”</w:t>
      </w:r>
    </w:p>
    <w:p w14:paraId="533CB350"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Structured-data : “string”</w:t>
      </w:r>
    </w:p>
    <w:p w14:paraId="5AB7F534"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 : “string1”</w:t>
      </w:r>
    </w:p>
    <w:p w14:paraId="5E46B05E" w14:textId="77777777" w:rsidR="00D52327" w:rsidRPr="00F159F1" w:rsidRDefault="00D52327" w:rsidP="00862267">
      <w:pPr>
        <w:pStyle w:val="XMLExample"/>
        <w:pBdr>
          <w:top w:val="single" w:sz="4" w:space="1" w:color="auto"/>
          <w:left w:val="single" w:sz="4" w:space="4" w:color="auto"/>
          <w:bottom w:val="single" w:sz="4" w:space="1" w:color="auto"/>
          <w:right w:val="single" w:sz="4" w:space="4" w:color="auto"/>
        </w:pBdr>
        <w:ind w:left="720"/>
      </w:pPr>
      <w:r w:rsidRPr="00F159F1">
        <w:rPr>
          <w:szCs w:val="24"/>
          <w:lang w:eastAsia="ar-SA"/>
        </w:rPr>
        <w:tab/>
        <w:t>Structured_data: “string”</w:t>
      </w:r>
    </w:p>
    <w:p w14:paraId="58E8F63D"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7C3B782B"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107E0D0C"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Pri : “string”,</w:t>
      </w:r>
    </w:p>
    <w:p w14:paraId="4EC74FEA"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Version: “string”,</w:t>
      </w:r>
    </w:p>
    <w:p w14:paraId="4F519395"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Timestamp: “2015-03-17T00:05”</w:t>
      </w:r>
    </w:p>
    <w:p w14:paraId="0797913A"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Hostname: “string”</w:t>
      </w:r>
    </w:p>
    <w:p w14:paraId="5CAB063B"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App-name: “string”</w:t>
      </w:r>
    </w:p>
    <w:p w14:paraId="281AED10"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Procid: “string”</w:t>
      </w:r>
    </w:p>
    <w:p w14:paraId="2C053A4F"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Msg-id : “string”</w:t>
      </w:r>
    </w:p>
    <w:p w14:paraId="5F9AA4B7"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 : “string2”</w:t>
      </w:r>
    </w:p>
    <w:p w14:paraId="4AADED47"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0D748CBF"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4B482798"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Pri : “string”,</w:t>
      </w:r>
    </w:p>
    <w:p w14:paraId="2A23D281"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version: “string”,</w:t>
      </w:r>
    </w:p>
    <w:p w14:paraId="3B4F6200"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Timestamp: “2015-03-17T00:05”</w:t>
      </w:r>
    </w:p>
    <w:p w14:paraId="6F6F6A3F"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Hostname: “string”</w:t>
      </w:r>
    </w:p>
    <w:p w14:paraId="204BE155"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App-name: “string”</w:t>
      </w:r>
    </w:p>
    <w:p w14:paraId="1A1049D4"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Procid: “string”</w:t>
      </w:r>
    </w:p>
    <w:p w14:paraId="7DED1C95"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Msg-id : “string”</w:t>
      </w:r>
    </w:p>
    <w:p w14:paraId="0C6E86C7"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Msg : “string3”</w:t>
      </w:r>
    </w:p>
    <w:p w14:paraId="07354382" w14:textId="77777777"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ab/>
        <w:t>}</w:t>
      </w:r>
    </w:p>
    <w:p w14:paraId="26A1F108" w14:textId="2D1C7D19" w:rsidR="00C61521" w:rsidRPr="00F159F1" w:rsidRDefault="00C61521" w:rsidP="00862267">
      <w:pPr>
        <w:pStyle w:val="XMLExample"/>
        <w:pBdr>
          <w:top w:val="single" w:sz="4" w:space="1" w:color="auto"/>
          <w:left w:val="single" w:sz="4" w:space="4" w:color="auto"/>
          <w:bottom w:val="single" w:sz="4" w:space="1" w:color="auto"/>
          <w:right w:val="single" w:sz="4" w:space="4" w:color="auto"/>
        </w:pBdr>
        <w:ind w:left="720"/>
      </w:pPr>
      <w:r w:rsidRPr="00F159F1">
        <w:t>}</w:t>
      </w:r>
    </w:p>
    <w:p w14:paraId="2DA88105" w14:textId="77777777" w:rsidR="00C61521" w:rsidRPr="00F159F1" w:rsidRDefault="00C61521" w:rsidP="008D693A">
      <w:pPr>
        <w:pStyle w:val="BodyText"/>
      </w:pPr>
    </w:p>
    <w:p w14:paraId="346A70BD" w14:textId="4EDE4A4D" w:rsidR="00C61521" w:rsidRPr="002F2C88" w:rsidRDefault="002D6685" w:rsidP="00623B77">
      <w:pPr>
        <w:pStyle w:val="BodyText"/>
      </w:pPr>
      <w:r w:rsidRPr="00F83445">
        <w:t xml:space="preserve">The Audit Record Repository shall construct a JSON array of syslog messages </w:t>
      </w:r>
      <w:r w:rsidR="00C61521" w:rsidRPr="00623B77">
        <w:t xml:space="preserve">by parsing the message elements </w:t>
      </w:r>
      <w:r w:rsidRPr="00623B77">
        <w:t xml:space="preserve">in each matching Syslog as </w:t>
      </w:r>
      <w:r w:rsidR="00C61521" w:rsidRPr="002F2C88">
        <w:t>defined in RFC5424 as strings identified by the element name in RFC5424. If an element is absent from the syslog message,</w:t>
      </w:r>
      <w:r w:rsidRPr="002F2C88">
        <w:t xml:space="preserve"> the Audit Record Repository shall not include</w:t>
      </w:r>
      <w:r w:rsidR="00C61521" w:rsidRPr="002F2C88">
        <w:t xml:space="preserve"> this </w:t>
      </w:r>
      <w:r w:rsidR="00D52327" w:rsidRPr="002F2C88">
        <w:t xml:space="preserve">element </w:t>
      </w:r>
      <w:r w:rsidR="00C61521" w:rsidRPr="002F2C88">
        <w:t>in the JSON encoding.</w:t>
      </w:r>
    </w:p>
    <w:p w14:paraId="7273C6EB" w14:textId="77777777" w:rsidR="00C61521" w:rsidRPr="00F159F1" w:rsidRDefault="00C61521" w:rsidP="008D693A">
      <w:pPr>
        <w:pStyle w:val="Heading5"/>
        <w:rPr>
          <w:noProof w:val="0"/>
        </w:rPr>
      </w:pPr>
      <w:bookmarkStart w:id="251" w:name="_Toc16703926"/>
      <w:bookmarkStart w:id="252" w:name="_Toc330471364"/>
      <w:bookmarkStart w:id="253" w:name="_Toc367356501"/>
      <w:r w:rsidRPr="00F159F1">
        <w:rPr>
          <w:noProof w:val="0"/>
        </w:rPr>
        <w:t>3.82.4.2.3 Expected Actions</w:t>
      </w:r>
      <w:bookmarkEnd w:id="251"/>
    </w:p>
    <w:p w14:paraId="5EA3116B" w14:textId="75B9C7FB" w:rsidR="00C61521" w:rsidRPr="00F159F1" w:rsidRDefault="00C61521" w:rsidP="005A11D1">
      <w:pPr>
        <w:pStyle w:val="BodyText"/>
      </w:pPr>
      <w:r w:rsidRPr="00F159F1">
        <w:t xml:space="preserve">The Audit Consumer shall </w:t>
      </w:r>
      <w:r w:rsidR="00F6357D" w:rsidRPr="00F159F1">
        <w:t>process</w:t>
      </w:r>
      <w:r w:rsidRPr="00F159F1">
        <w:t xml:space="preserve"> the response according to the capabilities of its application. The processing is not constrained by IHE</w:t>
      </w:r>
      <w:r w:rsidR="00AD2B3E" w:rsidRPr="00F159F1">
        <w:t>.</w:t>
      </w:r>
    </w:p>
    <w:p w14:paraId="30E00D04" w14:textId="77777777" w:rsidR="00B65833" w:rsidRPr="00F159F1" w:rsidRDefault="00B65833" w:rsidP="005A11D1">
      <w:pPr>
        <w:pStyle w:val="BodyText"/>
      </w:pPr>
      <w:r w:rsidRPr="00F159F1">
        <w:t>The Audit Record Repository shall create and store locally an audit event structured in accordance to requirements defined in DICOM PS3.15 Section A.5.3.2 “Audit Log Used”.</w:t>
      </w:r>
    </w:p>
    <w:p w14:paraId="1E600F72" w14:textId="77777777" w:rsidR="00C61521" w:rsidRPr="00F159F1" w:rsidRDefault="00C61521" w:rsidP="00E83B50">
      <w:pPr>
        <w:pStyle w:val="Heading3"/>
        <w:rPr>
          <w:noProof w:val="0"/>
        </w:rPr>
      </w:pPr>
      <w:bookmarkStart w:id="254" w:name="_Toc16703927"/>
      <w:r w:rsidRPr="00F159F1">
        <w:rPr>
          <w:noProof w:val="0"/>
        </w:rPr>
        <w:t>3.82.5 Security Considerations</w:t>
      </w:r>
      <w:bookmarkEnd w:id="252"/>
      <w:bookmarkEnd w:id="253"/>
      <w:bookmarkEnd w:id="254"/>
    </w:p>
    <w:p w14:paraId="663D5CB5" w14:textId="69BF931B" w:rsidR="00C61521" w:rsidRPr="00F159F1" w:rsidRDefault="00C61521" w:rsidP="005A11D1">
      <w:pPr>
        <w:pStyle w:val="BodyText"/>
      </w:pPr>
      <w:r w:rsidRPr="00F159F1">
        <w:t>See the general Security Considerations in ITI TF-1:</w:t>
      </w:r>
      <w:r w:rsidR="00607078" w:rsidRPr="00F159F1">
        <w:t xml:space="preserve"> </w:t>
      </w:r>
      <w:r w:rsidRPr="00F159F1">
        <w:t>9.</w:t>
      </w:r>
      <w:r w:rsidR="0088239C" w:rsidRPr="00F159F1">
        <w:t>5</w:t>
      </w:r>
      <w:r w:rsidRPr="00F159F1">
        <w:t>.</w:t>
      </w:r>
      <w:bookmarkStart w:id="255" w:name="_Toc323846450"/>
    </w:p>
    <w:p w14:paraId="5B1A72DB" w14:textId="77777777" w:rsidR="00C61521" w:rsidRPr="00F159F1" w:rsidRDefault="00C61521" w:rsidP="008D693A">
      <w:pPr>
        <w:pStyle w:val="Heading4"/>
        <w:rPr>
          <w:noProof w:val="0"/>
        </w:rPr>
      </w:pPr>
      <w:bookmarkStart w:id="256" w:name="_Toc16703928"/>
      <w:r w:rsidRPr="00F159F1">
        <w:rPr>
          <w:noProof w:val="0"/>
        </w:rPr>
        <w:lastRenderedPageBreak/>
        <w:t>3.82.5.1 Security Audit Considerations</w:t>
      </w:r>
      <w:bookmarkEnd w:id="256"/>
    </w:p>
    <w:bookmarkEnd w:id="255"/>
    <w:p w14:paraId="1FBD80A1" w14:textId="57FDBCC3" w:rsidR="00E81AF7" w:rsidRPr="00F159F1" w:rsidRDefault="00E81AF7" w:rsidP="00E81AF7">
      <w:pPr>
        <w:pStyle w:val="BodyText"/>
        <w:rPr>
          <w:highlight w:val="yellow"/>
        </w:rPr>
      </w:pPr>
      <w:r w:rsidRPr="00F159F1">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F159F1">
        <w:t xml:space="preserve">the </w:t>
      </w:r>
      <w:r w:rsidRPr="00F159F1">
        <w:t xml:space="preserve">Record Audit Event </w:t>
      </w:r>
      <w:r w:rsidR="00951274" w:rsidRPr="00F159F1">
        <w:t xml:space="preserve">[ITI-20] </w:t>
      </w:r>
      <w:r w:rsidRPr="00F159F1">
        <w:t xml:space="preserve">transaction. </w:t>
      </w:r>
      <w:r w:rsidR="00951274" w:rsidRPr="00F159F1">
        <w:t>T</w:t>
      </w:r>
      <w:r w:rsidRPr="00F159F1">
        <w:t>he A</w:t>
      </w:r>
      <w:r w:rsidR="00623B77">
        <w:t>udit Record Repository</w:t>
      </w:r>
      <w:r w:rsidRPr="00F159F1">
        <w:t xml:space="preserve"> shall create and store locally an audit event as follows:</w:t>
      </w:r>
    </w:p>
    <w:p w14:paraId="43FC76A8" w14:textId="77777777" w:rsidR="00E81AF7" w:rsidRPr="00F159F1"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F159F1" w14:paraId="5574165B" w14:textId="77777777" w:rsidTr="00607078">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F159F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F159F1" w:rsidRDefault="00E81AF7" w:rsidP="00F81103">
            <w:pPr>
              <w:pStyle w:val="TableEntryHeader"/>
            </w:pPr>
            <w:r w:rsidRPr="00F159F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F159F1" w:rsidRDefault="00E81AF7" w:rsidP="00F81103">
            <w:pPr>
              <w:pStyle w:val="TableEntryHeader"/>
            </w:pPr>
            <w:r w:rsidRPr="00F159F1">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F159F1" w:rsidRDefault="00E81AF7" w:rsidP="00F81103">
            <w:pPr>
              <w:pStyle w:val="TableEntryHeader"/>
            </w:pPr>
            <w:r w:rsidRPr="00F159F1">
              <w:t>Value Constraints</w:t>
            </w:r>
          </w:p>
        </w:tc>
      </w:tr>
      <w:tr w:rsidR="00E81AF7" w:rsidRPr="00F159F1"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F159F1" w:rsidRDefault="00E81AF7" w:rsidP="00F81103">
            <w:pPr>
              <w:pStyle w:val="TableEntryHeader"/>
            </w:pPr>
            <w:r w:rsidRPr="00F159F1">
              <w:t>Event</w:t>
            </w:r>
          </w:p>
          <w:p w14:paraId="17660911" w14:textId="77777777" w:rsidR="00E81AF7" w:rsidRPr="00F159F1" w:rsidRDefault="00E81AF7" w:rsidP="00F81103">
            <w:pPr>
              <w:pStyle w:val="TableEntry"/>
              <w:jc w:val="center"/>
              <w:rPr>
                <w:bCs/>
                <w:sz w:val="12"/>
              </w:rPr>
            </w:pPr>
            <w:r w:rsidRPr="00F159F1">
              <w:rPr>
                <w:bCs/>
                <w:sz w:val="12"/>
              </w:rPr>
              <w:t>AuditMessage/</w:t>
            </w:r>
            <w:r w:rsidRPr="00F159F1">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F159F1" w:rsidRDefault="00E81AF7" w:rsidP="00F81103">
            <w:pPr>
              <w:pStyle w:val="TableEntry"/>
              <w:rPr>
                <w:szCs w:val="18"/>
              </w:rPr>
            </w:pPr>
            <w:r w:rsidRPr="00F159F1">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F159F1" w:rsidRDefault="00E81AF7" w:rsidP="00F81103">
            <w:pPr>
              <w:pStyle w:val="TableEntry"/>
              <w:rPr>
                <w:szCs w:val="18"/>
              </w:rPr>
            </w:pPr>
            <w:r w:rsidRPr="00F159F1">
              <w:rPr>
                <w:szCs w:val="18"/>
              </w:rPr>
              <w:t>EV </w:t>
            </w:r>
            <w:hyperlink r:id="rId65" w:anchor="DCM_110101" w:history="1">
              <w:r w:rsidRPr="00F159F1">
                <w:rPr>
                  <w:szCs w:val="18"/>
                </w:rPr>
                <w:t>(110101, DCM, "Audit Log Used")</w:t>
              </w:r>
            </w:hyperlink>
          </w:p>
        </w:tc>
      </w:tr>
      <w:tr w:rsidR="00E81AF7" w:rsidRPr="00F159F1"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F159F1" w:rsidRDefault="00E81AF7" w:rsidP="00F81103">
            <w:pPr>
              <w:pStyle w:val="TableEntry"/>
              <w:rPr>
                <w:szCs w:val="18"/>
              </w:rPr>
            </w:pPr>
            <w:r w:rsidRPr="00F159F1">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F159F1" w:rsidRDefault="00E81AF7" w:rsidP="00F81103">
            <w:pPr>
              <w:pStyle w:val="TableEntry"/>
              <w:rPr>
                <w:szCs w:val="18"/>
              </w:rPr>
            </w:pPr>
            <w:r w:rsidRPr="00F159F1">
              <w:rPr>
                <w:szCs w:val="18"/>
              </w:rPr>
              <w:t xml:space="preserve">“R” (Read) </w:t>
            </w:r>
          </w:p>
        </w:tc>
      </w:tr>
      <w:tr w:rsidR="00E81AF7" w:rsidRPr="00F159F1"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F159F1" w:rsidRDefault="00E81AF7" w:rsidP="00F81103">
            <w:pPr>
              <w:pStyle w:val="TableEntry"/>
              <w:rPr>
                <w:i/>
                <w:iCs/>
                <w:szCs w:val="18"/>
              </w:rPr>
            </w:pPr>
            <w:r w:rsidRPr="00F159F1">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F159F1" w:rsidRDefault="00E81AF7"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F159F1" w:rsidRDefault="00E81AF7" w:rsidP="00F81103">
            <w:pPr>
              <w:pStyle w:val="TableEntry"/>
              <w:rPr>
                <w:i/>
                <w:iCs/>
                <w:szCs w:val="18"/>
              </w:rPr>
            </w:pPr>
            <w:r w:rsidRPr="00F159F1">
              <w:rPr>
                <w:i/>
                <w:iCs/>
                <w:szCs w:val="18"/>
              </w:rPr>
              <w:t>not specialized</w:t>
            </w:r>
          </w:p>
        </w:tc>
      </w:tr>
      <w:tr w:rsidR="00E81AF7" w:rsidRPr="00F159F1"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F159F1" w:rsidRDefault="00E81AF7" w:rsidP="00F81103">
            <w:pPr>
              <w:pStyle w:val="TableEntry"/>
              <w:rPr>
                <w:i/>
                <w:iCs/>
                <w:szCs w:val="18"/>
              </w:rPr>
            </w:pPr>
            <w:r w:rsidRPr="00F159F1">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F159F1" w:rsidRDefault="00E81AF7"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F159F1" w:rsidRDefault="00E81AF7" w:rsidP="00F81103">
            <w:pPr>
              <w:pStyle w:val="TableEntry"/>
              <w:rPr>
                <w:i/>
                <w:iCs/>
                <w:szCs w:val="18"/>
              </w:rPr>
            </w:pPr>
            <w:r w:rsidRPr="00F159F1">
              <w:rPr>
                <w:i/>
                <w:iCs/>
                <w:szCs w:val="18"/>
              </w:rPr>
              <w:t>not specialized</w:t>
            </w:r>
          </w:p>
        </w:tc>
      </w:tr>
      <w:tr w:rsidR="00E81AF7" w:rsidRPr="00F159F1"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F159F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F159F1" w:rsidRDefault="00E81AF7" w:rsidP="00F81103">
            <w:pPr>
              <w:pStyle w:val="TableEntry"/>
              <w:rPr>
                <w:szCs w:val="18"/>
              </w:rPr>
            </w:pPr>
            <w:r w:rsidRPr="00F159F1">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F159F1" w:rsidRDefault="00E81AF7"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F159F1" w:rsidRDefault="00E81AF7" w:rsidP="00F81103">
            <w:pPr>
              <w:pStyle w:val="TableEntry"/>
              <w:rPr>
                <w:szCs w:val="18"/>
              </w:rPr>
            </w:pPr>
            <w:r w:rsidRPr="00F159F1">
              <w:rPr>
                <w:szCs w:val="18"/>
              </w:rPr>
              <w:t>EV(“ITI-82”, “IHE Transactions”, “Retrieve Syslog</w:t>
            </w:r>
            <w:r w:rsidR="00CC0C1C" w:rsidRPr="00F159F1">
              <w:rPr>
                <w:szCs w:val="18"/>
              </w:rPr>
              <w:t xml:space="preserve"> Event</w:t>
            </w:r>
            <w:r w:rsidRPr="00F159F1">
              <w:rPr>
                <w:szCs w:val="18"/>
              </w:rPr>
              <w:t>”)</w:t>
            </w:r>
          </w:p>
        </w:tc>
      </w:tr>
      <w:tr w:rsidR="00E81AF7" w:rsidRPr="00F159F1"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F159F1" w:rsidRDefault="00E81AF7" w:rsidP="00F81103">
            <w:pPr>
              <w:pStyle w:val="TableEntry"/>
            </w:pPr>
            <w:r w:rsidRPr="00F159F1">
              <w:t>Source (</w:t>
            </w:r>
            <w:r w:rsidR="00CC0C1C" w:rsidRPr="00F159F1">
              <w:t>Audit Consumer</w:t>
            </w:r>
            <w:r w:rsidRPr="00F159F1">
              <w:t>) (1)</w:t>
            </w:r>
          </w:p>
        </w:tc>
      </w:tr>
      <w:tr w:rsidR="00E81AF7" w:rsidRPr="00F159F1"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F159F1" w:rsidRDefault="00E81AF7" w:rsidP="00F81103">
            <w:pPr>
              <w:pStyle w:val="TableEntry"/>
              <w:rPr>
                <w:szCs w:val="16"/>
              </w:rPr>
            </w:pPr>
            <w:r w:rsidRPr="00F159F1">
              <w:rPr>
                <w:szCs w:val="16"/>
              </w:rPr>
              <w:t>Human Requestor (0..</w:t>
            </w:r>
            <w:r w:rsidR="00564EC7" w:rsidRPr="00F159F1">
              <w:rPr>
                <w:szCs w:val="16"/>
              </w:rPr>
              <w:t>1</w:t>
            </w:r>
            <w:r w:rsidRPr="00F159F1">
              <w:rPr>
                <w:szCs w:val="16"/>
              </w:rPr>
              <w:t>)</w:t>
            </w:r>
          </w:p>
        </w:tc>
      </w:tr>
      <w:tr w:rsidR="00E81AF7" w:rsidRPr="00F159F1"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F159F1" w:rsidRDefault="00E81AF7" w:rsidP="00F81103">
            <w:pPr>
              <w:pStyle w:val="TableEntry"/>
            </w:pPr>
            <w:r w:rsidRPr="00F159F1">
              <w:t>Destination (</w:t>
            </w:r>
            <w:r w:rsidR="00CC0C1C" w:rsidRPr="00F159F1">
              <w:t>Audit Record Repository</w:t>
            </w:r>
            <w:r w:rsidRPr="00F159F1">
              <w:t>) (1)</w:t>
            </w:r>
          </w:p>
        </w:tc>
      </w:tr>
      <w:tr w:rsidR="00E81AF7" w:rsidRPr="00F159F1"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F159F1" w:rsidRDefault="00E81AF7" w:rsidP="00F81103">
            <w:pPr>
              <w:pStyle w:val="TableEntry"/>
            </w:pPr>
            <w:r w:rsidRPr="00F159F1">
              <w:t>Audit Source (</w:t>
            </w:r>
            <w:r w:rsidR="00CC0C1C" w:rsidRPr="00F159F1">
              <w:t xml:space="preserve">Audit </w:t>
            </w:r>
            <w:r w:rsidR="00564EC7" w:rsidRPr="00F159F1">
              <w:t>Record Repository</w:t>
            </w:r>
            <w:r w:rsidRPr="00F159F1">
              <w:t>) (1)</w:t>
            </w:r>
          </w:p>
        </w:tc>
      </w:tr>
      <w:tr w:rsidR="00E81AF7" w:rsidRPr="00F159F1" w14:paraId="46E2C1E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14D2073" w14:textId="0B94FC6D" w:rsidR="00E81AF7" w:rsidRPr="00F159F1" w:rsidRDefault="00E81AF7" w:rsidP="00F81103">
            <w:pPr>
              <w:pStyle w:val="TableEntry"/>
            </w:pPr>
          </w:p>
        </w:tc>
      </w:tr>
      <w:tr w:rsidR="00E81AF7" w:rsidRPr="00F159F1"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F159F1" w:rsidRDefault="00564EC7" w:rsidP="00F81103">
            <w:pPr>
              <w:pStyle w:val="TableEntry"/>
            </w:pPr>
            <w:r w:rsidRPr="00F159F1">
              <w:t>Syslog</w:t>
            </w:r>
            <w:r w:rsidR="00D37A08" w:rsidRPr="00F159F1">
              <w:t xml:space="preserve"> message</w:t>
            </w:r>
            <w:r w:rsidR="00E81AF7" w:rsidRPr="00F159F1">
              <w:t xml:space="preserve"> (</w:t>
            </w:r>
            <w:r w:rsidR="00D37A08" w:rsidRPr="00F159F1">
              <w:t>0,..n</w:t>
            </w:r>
            <w:r w:rsidR="00E81AF7" w:rsidRPr="00F159F1">
              <w:t>)</w:t>
            </w:r>
          </w:p>
        </w:tc>
      </w:tr>
    </w:tbl>
    <w:p w14:paraId="6B7745A9" w14:textId="77777777" w:rsidR="00D37A08" w:rsidRPr="00F159F1" w:rsidRDefault="00D37A08" w:rsidP="00D37A08">
      <w:pPr>
        <w:pStyle w:val="BodyText"/>
        <w:rPr>
          <w:b/>
          <w:i/>
        </w:rPr>
      </w:pPr>
      <w:r w:rsidRPr="00F159F1">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F159F1" w:rsidRDefault="00D37A08" w:rsidP="00F81103">
            <w:pPr>
              <w:pStyle w:val="TableEntryHeader"/>
            </w:pPr>
            <w:r w:rsidRPr="00F159F1">
              <w:t>Source</w:t>
            </w:r>
          </w:p>
          <w:p w14:paraId="11235CE7"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F159F1" w:rsidRDefault="00D37A08" w:rsidP="00F81103">
            <w:pPr>
              <w:pStyle w:val="TableEntry"/>
              <w:rPr>
                <w:i/>
                <w:iCs/>
              </w:rPr>
            </w:pPr>
            <w:r w:rsidRPr="00F159F1">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F159F1" w:rsidRDefault="00D37A08" w:rsidP="00F81103">
            <w:pPr>
              <w:pStyle w:val="TableEntry"/>
              <w:jc w:val="center"/>
              <w:rPr>
                <w:i/>
                <w:szCs w:val="18"/>
              </w:rPr>
            </w:pPr>
            <w:r w:rsidRPr="00F159F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F159F1" w:rsidRDefault="00D37A08" w:rsidP="00F81103">
            <w:pPr>
              <w:pStyle w:val="TableEntry"/>
              <w:rPr>
                <w:szCs w:val="18"/>
              </w:rPr>
            </w:pPr>
            <w:r w:rsidRPr="00F159F1">
              <w:rPr>
                <w:i/>
                <w:iCs/>
                <w:szCs w:val="18"/>
              </w:rPr>
              <w:t>not specialized</w:t>
            </w:r>
          </w:p>
        </w:tc>
      </w:tr>
      <w:tr w:rsidR="00D37A08" w:rsidRPr="00F159F1"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F159F1" w:rsidRDefault="00D37A08" w:rsidP="00F81103">
            <w:pPr>
              <w:pStyle w:val="TableEntry"/>
              <w:rPr>
                <w:szCs w:val="18"/>
              </w:rPr>
            </w:pPr>
            <w:r w:rsidRPr="00F159F1">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F159F1" w:rsidRDefault="00D37A08" w:rsidP="00F81103">
            <w:pPr>
              <w:pStyle w:val="TableEntry"/>
              <w:rPr>
                <w:szCs w:val="18"/>
              </w:rPr>
            </w:pPr>
            <w:r w:rsidRPr="00F159F1">
              <w:rPr>
                <w:szCs w:val="18"/>
              </w:rPr>
              <w:t>The process ID as used within the local operating system in the local system logs.</w:t>
            </w:r>
          </w:p>
        </w:tc>
      </w:tr>
      <w:tr w:rsidR="00D37A08" w:rsidRPr="00F159F1"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F159F1" w:rsidRDefault="00D37A08" w:rsidP="00F81103">
            <w:pPr>
              <w:pStyle w:val="TableEntry"/>
              <w:jc w:val="center"/>
              <w:rPr>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F159F1" w:rsidRDefault="00D37A08" w:rsidP="00F81103">
            <w:pPr>
              <w:pStyle w:val="TableEntry"/>
              <w:rPr>
                <w:iCs/>
                <w:szCs w:val="18"/>
              </w:rPr>
            </w:pPr>
            <w:r w:rsidRPr="00F159F1">
              <w:rPr>
                <w:i/>
                <w:iCs/>
                <w:szCs w:val="18"/>
              </w:rPr>
              <w:t>not specialized</w:t>
            </w:r>
          </w:p>
        </w:tc>
      </w:tr>
      <w:tr w:rsidR="00D37A08" w:rsidRPr="00F159F1"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F159F1" w:rsidRDefault="00D37A08" w:rsidP="00F81103">
            <w:pPr>
              <w:pStyle w:val="TableEntry"/>
              <w:rPr>
                <w:szCs w:val="18"/>
              </w:rPr>
            </w:pPr>
            <w:r w:rsidRPr="00F159F1">
              <w:rPr>
                <w:szCs w:val="18"/>
              </w:rPr>
              <w:t>EV(110153, DCM, “Source”)</w:t>
            </w:r>
          </w:p>
        </w:tc>
      </w:tr>
      <w:tr w:rsidR="00D37A08" w:rsidRPr="00F159F1"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F159F1" w:rsidRDefault="00D37A08" w:rsidP="00F81103">
            <w:pPr>
              <w:pStyle w:val="TableEntry"/>
              <w:rPr>
                <w:iCs/>
                <w:szCs w:val="18"/>
              </w:rPr>
            </w:pPr>
            <w:r w:rsidRPr="00F159F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F159F1" w:rsidRDefault="00D37A08" w:rsidP="00F81103">
            <w:pPr>
              <w:pStyle w:val="TableEntry"/>
              <w:rPr>
                <w:szCs w:val="18"/>
              </w:rPr>
            </w:pPr>
            <w:r w:rsidRPr="00F159F1">
              <w:rPr>
                <w:szCs w:val="18"/>
              </w:rPr>
              <w:t>“1” for machine (DNS) name, “2” for IP address</w:t>
            </w:r>
          </w:p>
        </w:tc>
      </w:tr>
      <w:tr w:rsidR="00D37A08" w:rsidRPr="00F159F1"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F159F1" w:rsidRDefault="00D37A08" w:rsidP="00F81103">
            <w:pPr>
              <w:pStyle w:val="TableEntry"/>
              <w:rPr>
                <w:iCs/>
                <w:szCs w:val="18"/>
              </w:rPr>
            </w:pPr>
            <w:r w:rsidRPr="00F159F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F159F1" w:rsidRDefault="00D37A08" w:rsidP="00F81103">
            <w:pPr>
              <w:pStyle w:val="TableEntry"/>
              <w:rPr>
                <w:szCs w:val="18"/>
              </w:rPr>
            </w:pPr>
            <w:r w:rsidRPr="00F159F1">
              <w:rPr>
                <w:szCs w:val="18"/>
              </w:rPr>
              <w:t>The machine name or IP address.</w:t>
            </w:r>
          </w:p>
        </w:tc>
      </w:tr>
    </w:tbl>
    <w:p w14:paraId="6639F9DB" w14:textId="77777777" w:rsidR="00D37A08" w:rsidRPr="00F159F1"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F159F1" w:rsidRDefault="00D37A08" w:rsidP="00F81103">
            <w:pPr>
              <w:pStyle w:val="TableEntryHeader"/>
            </w:pPr>
            <w:r w:rsidRPr="00F159F1">
              <w:t>Human Requestor</w:t>
            </w:r>
          </w:p>
          <w:p w14:paraId="1D290FCB" w14:textId="77777777" w:rsidR="00D37A08" w:rsidRPr="00F159F1" w:rsidRDefault="00D37A08" w:rsidP="00F81103">
            <w:pPr>
              <w:pStyle w:val="TableEntryHeader"/>
            </w:pPr>
            <w:r w:rsidRPr="00F159F1">
              <w:t>(if known)</w:t>
            </w:r>
          </w:p>
          <w:p w14:paraId="4B4F9EA9"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F159F1" w:rsidRDefault="00D37A08" w:rsidP="00F81103">
            <w:pPr>
              <w:pStyle w:val="TableEntry"/>
              <w:rPr>
                <w:szCs w:val="18"/>
              </w:rPr>
            </w:pPr>
            <w:r w:rsidRPr="00F159F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F159F1" w:rsidRDefault="00D37A08" w:rsidP="00F81103">
            <w:pPr>
              <w:pStyle w:val="TableEntry"/>
            </w:pPr>
            <w:r w:rsidRPr="00F159F1">
              <w:t>Identity of the human that initiated the transaction.</w:t>
            </w:r>
          </w:p>
        </w:tc>
      </w:tr>
      <w:tr w:rsidR="00D37A08" w:rsidRPr="00F159F1"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F159F1" w:rsidRDefault="00D37A08" w:rsidP="00F81103">
            <w:pPr>
              <w:pStyle w:val="TableEntry"/>
              <w:rPr>
                <w:i/>
                <w:iCs/>
                <w:szCs w:val="18"/>
              </w:rPr>
            </w:pPr>
            <w:r w:rsidRPr="00F159F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F159F1" w:rsidRDefault="00D37A08" w:rsidP="00F81103">
            <w:pPr>
              <w:pStyle w:val="TableEntry"/>
              <w:rPr>
                <w:i/>
                <w:iCs/>
              </w:rPr>
            </w:pPr>
            <w:r w:rsidRPr="00F159F1">
              <w:rPr>
                <w:i/>
                <w:iCs/>
              </w:rPr>
              <w:t>not specialized</w:t>
            </w:r>
          </w:p>
        </w:tc>
      </w:tr>
      <w:tr w:rsidR="00D37A08" w:rsidRPr="00F159F1"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F159F1" w:rsidRDefault="00D37A08" w:rsidP="00F81103">
            <w:pPr>
              <w:pStyle w:val="TableEntry"/>
              <w:rPr>
                <w:i/>
                <w:iCs/>
              </w:rPr>
            </w:pPr>
            <w:r w:rsidRPr="00F159F1">
              <w:rPr>
                <w:i/>
                <w:iCs/>
              </w:rPr>
              <w:t>not specialized</w:t>
            </w:r>
          </w:p>
        </w:tc>
      </w:tr>
      <w:tr w:rsidR="00D37A08" w:rsidRPr="00F159F1"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F159F1" w:rsidRDefault="00D37A08" w:rsidP="00F81103">
            <w:pPr>
              <w:pStyle w:val="TableEntry"/>
              <w:jc w:val="center"/>
              <w:rPr>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F159F1" w:rsidRDefault="00D37A08" w:rsidP="00F81103">
            <w:pPr>
              <w:pStyle w:val="TableEntry"/>
              <w:rPr>
                <w:i/>
                <w:iCs/>
              </w:rPr>
            </w:pPr>
            <w:r w:rsidRPr="00F159F1">
              <w:rPr>
                <w:i/>
                <w:iCs/>
              </w:rPr>
              <w:t>not specialized</w:t>
            </w:r>
          </w:p>
        </w:tc>
      </w:tr>
      <w:tr w:rsidR="00D37A08" w:rsidRPr="00F159F1"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F159F1" w:rsidRDefault="00D37A08" w:rsidP="00F81103">
            <w:pPr>
              <w:pStyle w:val="TableEntry"/>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F159F1" w:rsidRDefault="00D37A08" w:rsidP="00F81103">
            <w:pPr>
              <w:pStyle w:val="TableEntry"/>
            </w:pPr>
            <w:r w:rsidRPr="00F159F1">
              <w:t>Access Control role(s) the user holds that allows this transaction.</w:t>
            </w:r>
          </w:p>
        </w:tc>
      </w:tr>
      <w:tr w:rsidR="00D37A08" w:rsidRPr="00F159F1"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F159F1" w:rsidRDefault="00D37A08" w:rsidP="00F81103">
            <w:pPr>
              <w:pStyle w:val="TableEntry"/>
              <w:rPr>
                <w:i/>
                <w:iCs/>
                <w:szCs w:val="18"/>
              </w:rPr>
            </w:pPr>
            <w:r w:rsidRPr="00F159F1">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F159F1" w:rsidRDefault="00D37A08" w:rsidP="00F81103">
            <w:pPr>
              <w:pStyle w:val="TableEntry"/>
              <w:rPr>
                <w:i/>
                <w:iCs/>
              </w:rPr>
            </w:pPr>
            <w:r w:rsidRPr="00F159F1">
              <w:rPr>
                <w:i/>
                <w:iCs/>
              </w:rPr>
              <w:t>not specialized</w:t>
            </w:r>
          </w:p>
        </w:tc>
      </w:tr>
      <w:tr w:rsidR="00D37A08" w:rsidRPr="00F159F1"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F159F1" w:rsidRDefault="00D37A08" w:rsidP="00F81103">
            <w:pPr>
              <w:pStyle w:val="TableEntry"/>
              <w:rPr>
                <w:i/>
                <w:iCs/>
                <w:szCs w:val="18"/>
              </w:rPr>
            </w:pPr>
            <w:r w:rsidRPr="00F159F1">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F159F1" w:rsidRDefault="00D37A08" w:rsidP="00F81103">
            <w:pPr>
              <w:pStyle w:val="TableEntry"/>
              <w:rPr>
                <w:i/>
                <w:iCs/>
              </w:rPr>
            </w:pPr>
            <w:r w:rsidRPr="00F159F1">
              <w:rPr>
                <w:i/>
                <w:iCs/>
              </w:rPr>
              <w:t>not specialized</w:t>
            </w:r>
          </w:p>
        </w:tc>
      </w:tr>
    </w:tbl>
    <w:p w14:paraId="494E3E0E" w14:textId="7C42B2EC" w:rsidR="00D37A08" w:rsidRDefault="00D37A08" w:rsidP="00D37A08"/>
    <w:p w14:paraId="25D6FBBA" w14:textId="77777777" w:rsidR="00540901" w:rsidRPr="00F159F1"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F159F1"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F159F1" w:rsidRDefault="00D37A08" w:rsidP="00F81103">
            <w:pPr>
              <w:pStyle w:val="TableEntryHeader"/>
            </w:pPr>
            <w:r w:rsidRPr="00F159F1">
              <w:lastRenderedPageBreak/>
              <w:t>Destination</w:t>
            </w:r>
          </w:p>
          <w:p w14:paraId="3B183545"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F159F1" w:rsidRDefault="00D37A08" w:rsidP="00F81103">
            <w:pPr>
              <w:pStyle w:val="TableEntry"/>
              <w:rPr>
                <w:szCs w:val="18"/>
              </w:rPr>
            </w:pPr>
            <w:r w:rsidRPr="00F159F1">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F159F1" w:rsidRDefault="00D37A08" w:rsidP="00F81103">
            <w:pPr>
              <w:pStyle w:val="TableEntry"/>
              <w:jc w:val="center"/>
              <w:rPr>
                <w:szCs w:val="18"/>
              </w:rPr>
            </w:pPr>
            <w:r w:rsidRPr="00F159F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F159F1" w:rsidRDefault="00D37A08" w:rsidP="00F81103">
            <w:pPr>
              <w:pStyle w:val="TableEntry"/>
              <w:rPr>
                <w:szCs w:val="18"/>
              </w:rPr>
            </w:pPr>
            <w:r w:rsidRPr="00F159F1">
              <w:rPr>
                <w:szCs w:val="18"/>
              </w:rPr>
              <w:t>SOAP endpoint URI.</w:t>
            </w:r>
          </w:p>
        </w:tc>
      </w:tr>
      <w:tr w:rsidR="00D37A08" w:rsidRPr="00F159F1"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F159F1" w:rsidRDefault="00D37A08" w:rsidP="00F81103">
            <w:pPr>
              <w:pStyle w:val="TableEntry"/>
              <w:rPr>
                <w:i/>
                <w:iCs/>
                <w:szCs w:val="18"/>
              </w:rPr>
            </w:pPr>
            <w:r w:rsidRPr="00F159F1">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F159F1" w:rsidRDefault="00D37A08" w:rsidP="00F81103">
            <w:pPr>
              <w:pStyle w:val="TableEntry"/>
              <w:jc w:val="center"/>
              <w:rPr>
                <w:i/>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F159F1" w:rsidRDefault="00D37A08" w:rsidP="00F81103">
            <w:pPr>
              <w:pStyle w:val="TableEntry"/>
              <w:rPr>
                <w:i/>
                <w:iCs/>
                <w:szCs w:val="18"/>
              </w:rPr>
            </w:pPr>
            <w:r w:rsidRPr="00F159F1">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F159F1" w:rsidRDefault="00D37A08" w:rsidP="00F81103">
            <w:pPr>
              <w:pStyle w:val="TableEntry"/>
              <w:jc w:val="center"/>
              <w:rPr>
                <w:i/>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F159F1" w:rsidRDefault="00D37A08" w:rsidP="00F81103">
            <w:pPr>
              <w:pStyle w:val="TableEntry"/>
              <w:rPr>
                <w:i/>
                <w:iCs/>
                <w:szCs w:val="18"/>
              </w:rPr>
            </w:pPr>
            <w:r w:rsidRPr="00F159F1">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F159F1" w:rsidRDefault="00D37A08" w:rsidP="00F81103">
            <w:pPr>
              <w:pStyle w:val="TableEntry"/>
              <w:jc w:val="center"/>
              <w:rPr>
                <w:iCs/>
                <w:szCs w:val="18"/>
              </w:rPr>
            </w:pPr>
            <w:r w:rsidRPr="00F159F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F159F1" w:rsidRDefault="00D37A08" w:rsidP="00F81103">
            <w:pPr>
              <w:pStyle w:val="TableEntry"/>
              <w:rPr>
                <w:iCs/>
                <w:szCs w:val="18"/>
              </w:rPr>
            </w:pPr>
            <w:r w:rsidRPr="00F159F1">
              <w:rPr>
                <w:i/>
                <w:iCs/>
                <w:szCs w:val="18"/>
              </w:rPr>
              <w:t>not specialized</w:t>
            </w:r>
          </w:p>
        </w:tc>
      </w:tr>
      <w:tr w:rsidR="00D37A08" w:rsidRPr="00F159F1"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F159F1" w:rsidRDefault="00D37A08" w:rsidP="00F81103">
            <w:pPr>
              <w:pStyle w:val="TableEntry"/>
              <w:rPr>
                <w:szCs w:val="18"/>
              </w:rPr>
            </w:pPr>
            <w:r w:rsidRPr="00F159F1">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F159F1" w:rsidRDefault="00D37A08" w:rsidP="00F81103">
            <w:pPr>
              <w:pStyle w:val="TableEntry"/>
              <w:jc w:val="center"/>
              <w:rPr>
                <w:szCs w:val="18"/>
              </w:rPr>
            </w:pPr>
            <w:r w:rsidRPr="00F159F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F159F1" w:rsidRDefault="00D37A08" w:rsidP="00F81103">
            <w:pPr>
              <w:pStyle w:val="TableEntry"/>
              <w:rPr>
                <w:szCs w:val="18"/>
              </w:rPr>
            </w:pPr>
            <w:r w:rsidRPr="00F159F1">
              <w:rPr>
                <w:szCs w:val="18"/>
              </w:rPr>
              <w:t>EV(110152, DCM, “Destination”)</w:t>
            </w:r>
          </w:p>
        </w:tc>
      </w:tr>
      <w:tr w:rsidR="00D37A08" w:rsidRPr="00F159F1"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F159F1" w:rsidRDefault="00D37A08" w:rsidP="00F81103">
            <w:pPr>
              <w:pStyle w:val="TableEntry"/>
              <w:rPr>
                <w:iCs/>
                <w:szCs w:val="18"/>
              </w:rPr>
            </w:pPr>
            <w:r w:rsidRPr="00F159F1">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F159F1" w:rsidRDefault="00D37A08" w:rsidP="00F81103">
            <w:pPr>
              <w:pStyle w:val="TableEntry"/>
              <w:jc w:val="center"/>
              <w:rPr>
                <w:iCs/>
                <w:szCs w:val="18"/>
              </w:rPr>
            </w:pPr>
            <w:r w:rsidRPr="00F159F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F159F1" w:rsidRDefault="00D37A08" w:rsidP="00F81103">
            <w:pPr>
              <w:pStyle w:val="TableEntry"/>
              <w:rPr>
                <w:szCs w:val="18"/>
              </w:rPr>
            </w:pPr>
            <w:r w:rsidRPr="00F159F1">
              <w:rPr>
                <w:szCs w:val="18"/>
              </w:rPr>
              <w:t>“1” for machine (DNS) name, “2” for IP address</w:t>
            </w:r>
          </w:p>
        </w:tc>
      </w:tr>
      <w:tr w:rsidR="00D37A08" w:rsidRPr="00F159F1"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F159F1" w:rsidRDefault="00D37A08" w:rsidP="00F81103">
            <w:pPr>
              <w:pStyle w:val="TableEntry"/>
              <w:rPr>
                <w:iCs/>
                <w:szCs w:val="18"/>
              </w:rPr>
            </w:pPr>
            <w:r w:rsidRPr="00F159F1">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F159F1" w:rsidRDefault="00D37A08" w:rsidP="00F81103">
            <w:pPr>
              <w:pStyle w:val="TableEntry"/>
              <w:jc w:val="center"/>
              <w:rPr>
                <w:iCs/>
                <w:szCs w:val="18"/>
              </w:rPr>
            </w:pPr>
            <w:r w:rsidRPr="00F159F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F159F1" w:rsidRDefault="00D37A08" w:rsidP="00F81103">
            <w:pPr>
              <w:pStyle w:val="TableEntry"/>
              <w:rPr>
                <w:szCs w:val="18"/>
              </w:rPr>
            </w:pPr>
            <w:r w:rsidRPr="00F159F1">
              <w:rPr>
                <w:szCs w:val="18"/>
              </w:rPr>
              <w:t>The machine name or IP address.</w:t>
            </w:r>
          </w:p>
        </w:tc>
      </w:tr>
    </w:tbl>
    <w:p w14:paraId="55E22699" w14:textId="77777777" w:rsidR="00D37A08" w:rsidRPr="00F159F1"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F159F1"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F159F1" w:rsidRDefault="00D37A08" w:rsidP="00F81103">
            <w:pPr>
              <w:pStyle w:val="TableEntryHeader"/>
            </w:pPr>
            <w:r w:rsidRPr="00F159F1">
              <w:t>Audit Source</w:t>
            </w:r>
          </w:p>
          <w:p w14:paraId="05DF5AED" w14:textId="77777777" w:rsidR="00D37A08" w:rsidRPr="00F159F1" w:rsidRDefault="00D37A08" w:rsidP="00F81103">
            <w:pPr>
              <w:pStyle w:val="TableEntry"/>
              <w:jc w:val="center"/>
              <w:rPr>
                <w:bCs/>
                <w:sz w:val="12"/>
              </w:rPr>
            </w:pPr>
            <w:r w:rsidRPr="00F159F1">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F159F1" w:rsidRDefault="00D37A08" w:rsidP="00F81103">
            <w:pPr>
              <w:pStyle w:val="TableEntry"/>
              <w:keepNext/>
              <w:keepLines/>
              <w:rPr>
                <w:i/>
                <w:iCs/>
                <w:szCs w:val="18"/>
              </w:rPr>
            </w:pPr>
            <w:r w:rsidRPr="00F159F1">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F159F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F159F1" w:rsidRDefault="00D37A08" w:rsidP="00F81103">
            <w:pPr>
              <w:pStyle w:val="TableEntry"/>
              <w:keepNext/>
              <w:keepLines/>
              <w:rPr>
                <w:i/>
                <w:iCs/>
                <w:szCs w:val="18"/>
              </w:rPr>
            </w:pPr>
            <w:r w:rsidRPr="00F159F1">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F159F1" w:rsidRDefault="00D37A08" w:rsidP="00F81103">
            <w:pPr>
              <w:pStyle w:val="TableEntry"/>
              <w:rPr>
                <w:i/>
                <w:iCs/>
                <w:szCs w:val="18"/>
              </w:rPr>
            </w:pPr>
            <w:r w:rsidRPr="00F159F1">
              <w:rPr>
                <w:i/>
                <w:iCs/>
                <w:szCs w:val="18"/>
              </w:rPr>
              <w:t>not specialized</w:t>
            </w:r>
          </w:p>
        </w:tc>
      </w:tr>
      <w:tr w:rsidR="00D37A08" w:rsidRPr="00F159F1"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F159F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F159F1" w:rsidRDefault="00D37A08" w:rsidP="00F81103">
            <w:pPr>
              <w:pStyle w:val="TableEntry"/>
              <w:keepNext/>
              <w:keepLines/>
              <w:rPr>
                <w:i/>
                <w:iCs/>
                <w:szCs w:val="18"/>
              </w:rPr>
            </w:pPr>
            <w:r w:rsidRPr="00F159F1">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F159F1" w:rsidRDefault="00D37A08" w:rsidP="00F81103">
            <w:pPr>
              <w:pStyle w:val="TableEntry"/>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F159F1" w:rsidRDefault="00D37A08" w:rsidP="00F81103">
            <w:pPr>
              <w:pStyle w:val="TableEntry"/>
              <w:rPr>
                <w:i/>
                <w:iCs/>
                <w:szCs w:val="18"/>
              </w:rPr>
            </w:pPr>
            <w:r w:rsidRPr="00F159F1">
              <w:rPr>
                <w:i/>
                <w:iCs/>
                <w:szCs w:val="18"/>
              </w:rPr>
              <w:t>not specialized</w:t>
            </w:r>
          </w:p>
        </w:tc>
      </w:tr>
    </w:tbl>
    <w:p w14:paraId="0C9B98F1" w14:textId="78A3281F" w:rsidR="00E81AF7" w:rsidRPr="00F159F1"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F159F1"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F159F1" w:rsidRDefault="00D37A08" w:rsidP="00F81103">
            <w:pPr>
              <w:pStyle w:val="TableEntryHeader"/>
            </w:pPr>
            <w:r w:rsidRPr="00F159F1">
              <w:t>Syslog message</w:t>
            </w:r>
          </w:p>
          <w:p w14:paraId="1B765BB1" w14:textId="77777777" w:rsidR="00D37A08" w:rsidRPr="00F159F1" w:rsidRDefault="00D37A08" w:rsidP="00F81103">
            <w:pPr>
              <w:pStyle w:val="TableEntry"/>
              <w:jc w:val="center"/>
              <w:rPr>
                <w:bCs/>
                <w:sz w:val="12"/>
              </w:rPr>
            </w:pPr>
            <w:r w:rsidRPr="00F159F1">
              <w:rPr>
                <w:bCs/>
                <w:sz w:val="12"/>
              </w:rPr>
              <w:t>AuditMessage/</w:t>
            </w:r>
            <w:r w:rsidRPr="00F159F1">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F159F1" w:rsidRDefault="00D37A08" w:rsidP="00F81103">
            <w:pPr>
              <w:pStyle w:val="TableEntry"/>
              <w:keepNext/>
              <w:keepLines/>
              <w:rPr>
                <w:szCs w:val="18"/>
              </w:rPr>
            </w:pPr>
            <w:r w:rsidRPr="00F159F1">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F159F1" w:rsidRDefault="00D37A08" w:rsidP="00F81103">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F159F1" w:rsidRDefault="00D37A08" w:rsidP="00F81103">
            <w:pPr>
              <w:pStyle w:val="TableEntry"/>
              <w:keepNext/>
              <w:keepLines/>
              <w:rPr>
                <w:szCs w:val="18"/>
              </w:rPr>
            </w:pPr>
            <w:r w:rsidRPr="00F159F1">
              <w:rPr>
                <w:szCs w:val="18"/>
              </w:rPr>
              <w:t>“2” (System object)</w:t>
            </w:r>
          </w:p>
        </w:tc>
      </w:tr>
      <w:tr w:rsidR="00D37A08" w:rsidRPr="00F159F1"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F159F1" w:rsidRDefault="00D37A08" w:rsidP="00F81103">
            <w:pPr>
              <w:pStyle w:val="TableEntry"/>
              <w:keepNext/>
              <w:keepLines/>
              <w:rPr>
                <w:szCs w:val="18"/>
              </w:rPr>
            </w:pPr>
            <w:r w:rsidRPr="00F159F1">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F159F1" w:rsidRDefault="00D37A08" w:rsidP="00F81103">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F159F1" w:rsidRDefault="00D37A08" w:rsidP="00F81103">
            <w:pPr>
              <w:pStyle w:val="TableEntry"/>
              <w:keepNext/>
              <w:keepLines/>
              <w:rPr>
                <w:b/>
                <w:i/>
                <w:szCs w:val="18"/>
              </w:rPr>
            </w:pPr>
            <w:r w:rsidRPr="00F159F1">
              <w:rPr>
                <w:szCs w:val="18"/>
              </w:rPr>
              <w:t>“13” (Security Resource)</w:t>
            </w:r>
          </w:p>
        </w:tc>
      </w:tr>
      <w:tr w:rsidR="00D37A08" w:rsidRPr="00F159F1"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F159F1" w:rsidRDefault="00D37A08" w:rsidP="00F81103">
            <w:pPr>
              <w:pStyle w:val="TableEntry"/>
              <w:keepNext/>
              <w:keepLines/>
              <w:rPr>
                <w:i/>
                <w:szCs w:val="18"/>
              </w:rPr>
            </w:pPr>
            <w:r w:rsidRPr="00F159F1">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F159F1" w:rsidRDefault="00D37A08" w:rsidP="00F81103">
            <w:pPr>
              <w:pStyle w:val="TableEntry"/>
              <w:keepNext/>
              <w:keepLines/>
              <w:jc w:val="center"/>
              <w:rPr>
                <w:szCs w:val="18"/>
              </w:rPr>
            </w:pPr>
            <w:r w:rsidRPr="00F159F1">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F159F1" w:rsidRDefault="00D37A08" w:rsidP="00F81103">
            <w:pPr>
              <w:pStyle w:val="TableEntry"/>
              <w:keepNext/>
              <w:keepLines/>
              <w:rPr>
                <w:szCs w:val="18"/>
              </w:rPr>
            </w:pPr>
            <w:r w:rsidRPr="00F159F1">
              <w:rPr>
                <w:i/>
                <w:iCs/>
                <w:szCs w:val="18"/>
              </w:rPr>
              <w:t>not specialized</w:t>
            </w:r>
          </w:p>
        </w:tc>
      </w:tr>
      <w:tr w:rsidR="00D37A08" w:rsidRPr="00F159F1"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F159F1"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F159F1" w:rsidRDefault="00D37A08" w:rsidP="00D37A08">
            <w:pPr>
              <w:pStyle w:val="TableEntry"/>
              <w:keepNext/>
              <w:keepLines/>
              <w:rPr>
                <w:szCs w:val="18"/>
              </w:rPr>
            </w:pPr>
            <w:r w:rsidRPr="00F159F1">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F159F1" w:rsidRDefault="00D37A08" w:rsidP="00D37A08">
            <w:pPr>
              <w:pStyle w:val="TableEntry"/>
              <w:keepNext/>
              <w:keepLines/>
              <w:jc w:val="center"/>
              <w:rPr>
                <w:szCs w:val="18"/>
              </w:rPr>
            </w:pPr>
            <w:r w:rsidRPr="00F159F1">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F159F1" w:rsidRDefault="00D37A08" w:rsidP="00D37A08">
            <w:pPr>
              <w:pStyle w:val="TableEntry"/>
              <w:rPr>
                <w:strike/>
                <w:sz w:val="16"/>
              </w:rPr>
            </w:pPr>
            <w:r w:rsidRPr="00F159F1">
              <w:rPr>
                <w:iCs/>
                <w:szCs w:val="18"/>
              </w:rPr>
              <w:t>EV(“12”, “RFC-3881”, "URI")</w:t>
            </w:r>
          </w:p>
        </w:tc>
      </w:tr>
      <w:tr w:rsidR="00D37A08" w:rsidRPr="00F159F1"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F159F1" w:rsidRDefault="00D37A08" w:rsidP="00F81103">
            <w:pPr>
              <w:pStyle w:val="TableEntry"/>
              <w:keepNext/>
              <w:keepLines/>
              <w:rPr>
                <w:i/>
                <w:iCs/>
                <w:szCs w:val="18"/>
              </w:rPr>
            </w:pPr>
            <w:r w:rsidRPr="00F159F1">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F159F1" w:rsidRDefault="00D37A08" w:rsidP="00F81103">
            <w:pPr>
              <w:pStyle w:val="TableEntry"/>
              <w:rPr>
                <w:szCs w:val="18"/>
              </w:rPr>
            </w:pPr>
            <w:r w:rsidRPr="00F159F1">
              <w:rPr>
                <w:i/>
                <w:iCs/>
                <w:szCs w:val="18"/>
              </w:rPr>
              <w:t>not specialized</w:t>
            </w:r>
          </w:p>
        </w:tc>
      </w:tr>
      <w:tr w:rsidR="00D37A08" w:rsidRPr="00F159F1"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F159F1" w:rsidRDefault="00D37A08" w:rsidP="00F81103">
            <w:pPr>
              <w:pStyle w:val="TableEntry"/>
              <w:rPr>
                <w:szCs w:val="18"/>
              </w:rPr>
            </w:pPr>
            <w:bookmarkStart w:id="257" w:name="_Toc398544289"/>
            <w:bookmarkEnd w:id="257"/>
            <w:r w:rsidRPr="00F159F1">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F159F1" w:rsidRDefault="00D37A08" w:rsidP="00F81103">
            <w:pPr>
              <w:pStyle w:val="TableEntry"/>
              <w:jc w:val="center"/>
              <w:rPr>
                <w:iCs/>
                <w:szCs w:val="18"/>
              </w:rPr>
            </w:pPr>
            <w:r w:rsidRPr="00F159F1">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F159F1" w:rsidRDefault="00D37A08" w:rsidP="00F81103">
            <w:pPr>
              <w:pStyle w:val="TableEntry"/>
              <w:rPr>
                <w:iCs/>
                <w:szCs w:val="18"/>
              </w:rPr>
            </w:pPr>
            <w:r w:rsidRPr="00F159F1">
              <w:rPr>
                <w:iCs/>
                <w:szCs w:val="18"/>
              </w:rPr>
              <w:t>The URI of the Audit log</w:t>
            </w:r>
          </w:p>
        </w:tc>
      </w:tr>
      <w:tr w:rsidR="00D37A08" w:rsidRPr="00F159F1"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F159F1" w:rsidRDefault="00D37A08" w:rsidP="00F81103">
            <w:pPr>
              <w:pStyle w:val="TableEntry"/>
              <w:keepNext/>
              <w:keepLines/>
              <w:rPr>
                <w:i/>
                <w:iCs/>
                <w:szCs w:val="18"/>
              </w:rPr>
            </w:pPr>
            <w:r w:rsidRPr="00F159F1">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F159F1" w:rsidRDefault="00D37A08" w:rsidP="00F81103">
            <w:pPr>
              <w:pStyle w:val="TableEntry"/>
              <w:keepNext/>
              <w:keepLines/>
              <w:rPr>
                <w:szCs w:val="18"/>
              </w:rPr>
            </w:pPr>
            <w:r w:rsidRPr="00F159F1">
              <w:rPr>
                <w:i/>
                <w:iCs/>
                <w:szCs w:val="18"/>
              </w:rPr>
              <w:t>“Security Audit Log”</w:t>
            </w:r>
          </w:p>
        </w:tc>
      </w:tr>
      <w:tr w:rsidR="00D37A08" w:rsidRPr="00F159F1"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F159F1" w:rsidRDefault="00D37A08" w:rsidP="00F81103">
            <w:pPr>
              <w:pStyle w:val="TableEntry"/>
              <w:rPr>
                <w:i/>
                <w:iCs/>
                <w:szCs w:val="18"/>
              </w:rPr>
            </w:pPr>
            <w:bookmarkStart w:id="258" w:name="_Toc398544290"/>
            <w:bookmarkEnd w:id="258"/>
            <w:r w:rsidRPr="00F159F1">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F159F1" w:rsidRDefault="00D37A08" w:rsidP="00F81103">
            <w:pPr>
              <w:pStyle w:val="TableEntry"/>
              <w:keepNext/>
              <w:keepLines/>
              <w:rPr>
                <w:szCs w:val="18"/>
              </w:rPr>
            </w:pPr>
            <w:r w:rsidRPr="00F159F1">
              <w:rPr>
                <w:i/>
                <w:iCs/>
                <w:szCs w:val="18"/>
              </w:rPr>
              <w:t>not specialized</w:t>
            </w:r>
          </w:p>
        </w:tc>
      </w:tr>
      <w:tr w:rsidR="00D37A08" w:rsidRPr="00F159F1"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F159F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F159F1" w:rsidRDefault="00D37A08" w:rsidP="00F81103">
            <w:pPr>
              <w:pStyle w:val="TableEntry"/>
              <w:keepNext/>
              <w:keepLines/>
              <w:rPr>
                <w:i/>
                <w:iCs/>
                <w:szCs w:val="18"/>
              </w:rPr>
            </w:pPr>
            <w:r w:rsidRPr="00F159F1">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F159F1" w:rsidRDefault="00D37A08" w:rsidP="00F81103">
            <w:pPr>
              <w:pStyle w:val="TableEntry"/>
              <w:keepNext/>
              <w:keepLines/>
              <w:jc w:val="center"/>
              <w:rPr>
                <w:i/>
                <w:iCs/>
                <w:szCs w:val="18"/>
              </w:rPr>
            </w:pPr>
            <w:r w:rsidRPr="00F159F1">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F159F1" w:rsidRDefault="00D37A08" w:rsidP="00F81103">
            <w:pPr>
              <w:pStyle w:val="TableEntry"/>
              <w:keepNext/>
              <w:keepLines/>
              <w:rPr>
                <w:szCs w:val="18"/>
              </w:rPr>
            </w:pPr>
            <w:r w:rsidRPr="00F159F1">
              <w:rPr>
                <w:i/>
                <w:iCs/>
                <w:szCs w:val="18"/>
              </w:rPr>
              <w:t>not specialized</w:t>
            </w:r>
          </w:p>
        </w:tc>
      </w:tr>
    </w:tbl>
    <w:p w14:paraId="00E88B9B" w14:textId="77777777" w:rsidR="00540901" w:rsidRPr="00F159F1" w:rsidRDefault="00540901" w:rsidP="00E81AF7">
      <w:pPr>
        <w:pStyle w:val="BodyText"/>
      </w:pPr>
    </w:p>
    <w:p w14:paraId="209E8DC6" w14:textId="16299D8F" w:rsidR="00BC46FE" w:rsidRPr="00F159F1" w:rsidRDefault="00BC46FE" w:rsidP="00597DB2">
      <w:pPr>
        <w:pStyle w:val="BodyText"/>
      </w:pPr>
    </w:p>
    <w:p w14:paraId="4C1767F6" w14:textId="08269573" w:rsidR="00757980" w:rsidRPr="00F159F1" w:rsidRDefault="00757980" w:rsidP="00757980">
      <w:pPr>
        <w:pStyle w:val="EditorInstructions"/>
      </w:pPr>
      <w:r w:rsidRPr="00F159F1">
        <w:t>Editor: Update</w:t>
      </w:r>
      <w:r w:rsidR="00951274" w:rsidRPr="00F159F1">
        <w:t xml:space="preserve"> the “Appendix</w:t>
      </w:r>
      <w:r w:rsidRPr="00F159F1">
        <w:t xml:space="preserve"> </w:t>
      </w:r>
      <w:r w:rsidR="00951274" w:rsidRPr="00F159F1">
        <w:t xml:space="preserve">Z on HL7 FHIR” </w:t>
      </w:r>
      <w:r w:rsidR="0073691F" w:rsidRPr="00F159F1">
        <w:t>TI supplement</w:t>
      </w:r>
      <w:r w:rsidR="00951274" w:rsidRPr="00F159F1">
        <w:t>, S</w:t>
      </w:r>
      <w:r w:rsidR="0073691F" w:rsidRPr="00F159F1">
        <w:t>ection Z.8</w:t>
      </w:r>
      <w:r w:rsidR="00951274" w:rsidRPr="00F159F1">
        <w:t>:</w:t>
      </w:r>
    </w:p>
    <w:p w14:paraId="3E3CFFF5" w14:textId="0FF75C71" w:rsidR="00757980" w:rsidRPr="00F159F1" w:rsidRDefault="0073691F" w:rsidP="00757980">
      <w:pPr>
        <w:pStyle w:val="Heading2"/>
        <w:rPr>
          <w:noProof w:val="0"/>
        </w:rPr>
      </w:pPr>
      <w:bookmarkStart w:id="259" w:name="_Toc16703929"/>
      <w:r w:rsidRPr="00F159F1">
        <w:rPr>
          <w:noProof w:val="0"/>
        </w:rPr>
        <w:t>Z.8 Mobile Security Considerations</w:t>
      </w:r>
      <w:bookmarkEnd w:id="259"/>
    </w:p>
    <w:p w14:paraId="2AF8A976" w14:textId="7AB5F2AB" w:rsidR="0073691F" w:rsidRPr="00F159F1" w:rsidRDefault="0073691F" w:rsidP="0073691F">
      <w:pPr>
        <w:pStyle w:val="BodyText"/>
      </w:pPr>
      <w:r w:rsidRPr="00F159F1">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F159F1">
          <w:rPr>
            <w:rStyle w:val="Hyperlink"/>
          </w:rPr>
          <w:t>http://hl7.org/fhir/R4/secpriv-module.html</w:t>
        </w:r>
      </w:hyperlink>
      <w:r w:rsidRPr="00F159F1">
        <w:t>.</w:t>
      </w:r>
    </w:p>
    <w:p w14:paraId="5801E4D3" w14:textId="77777777" w:rsidR="0073691F" w:rsidRPr="00F159F1" w:rsidRDefault="0073691F" w:rsidP="0073691F">
      <w:pPr>
        <w:pStyle w:val="BodyText"/>
      </w:pPr>
      <w:r w:rsidRPr="00F159F1">
        <w:t>Actors should not communicate any patient information unless proper authentication, authorization, and communications security have been performed.</w:t>
      </w:r>
    </w:p>
    <w:p w14:paraId="1FA20A7C" w14:textId="7D962F73" w:rsidR="0073691F" w:rsidRPr="00F159F1" w:rsidRDefault="0073691F" w:rsidP="003D47F9">
      <w:pPr>
        <w:pStyle w:val="BodyText"/>
      </w:pPr>
      <w:r w:rsidRPr="00F159F1">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w:t>
      </w:r>
      <w:r w:rsidRPr="00F159F1">
        <w:lastRenderedPageBreak/>
        <w:t>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F159F1" w:rsidRDefault="0073691F" w:rsidP="00597DB2">
      <w:pPr>
        <w:pStyle w:val="BodyText"/>
        <w:rPr>
          <w:b/>
          <w:strike/>
        </w:rPr>
      </w:pPr>
      <w:r w:rsidRPr="00F159F1">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F159F1" w:rsidRDefault="00F07AD0" w:rsidP="00597DB2">
      <w:pPr>
        <w:pStyle w:val="BodyText"/>
        <w:rPr>
          <w:b/>
          <w:u w:val="single"/>
        </w:rPr>
      </w:pPr>
      <w:r w:rsidRPr="00F159F1">
        <w:rPr>
          <w:b/>
          <w:u w:val="single"/>
        </w:rPr>
        <w:t xml:space="preserve">Security audit logging (e.g., ATNA) is recommended. Support for ATNA-based audit logging on the mobile health device </w:t>
      </w:r>
      <w:r w:rsidR="004155A8" w:rsidRPr="00F159F1">
        <w:rPr>
          <w:b/>
          <w:u w:val="single"/>
        </w:rPr>
        <w:t xml:space="preserve">can be done using </w:t>
      </w:r>
      <w:r w:rsidR="00AB4D68" w:rsidRPr="00F159F1">
        <w:rPr>
          <w:b/>
          <w:u w:val="single"/>
        </w:rPr>
        <w:t>the Record Audit Event</w:t>
      </w:r>
      <w:r w:rsidR="004155A8" w:rsidRPr="00F159F1">
        <w:rPr>
          <w:b/>
          <w:u w:val="single"/>
        </w:rPr>
        <w:t xml:space="preserve"> [ITI-</w:t>
      </w:r>
      <w:r w:rsidR="00AB4D68" w:rsidRPr="00F159F1">
        <w:rPr>
          <w:b/>
          <w:u w:val="single"/>
        </w:rPr>
        <w:t>20</w:t>
      </w:r>
      <w:r w:rsidR="004155A8" w:rsidRPr="00F159F1">
        <w:rPr>
          <w:b/>
          <w:u w:val="single"/>
        </w:rPr>
        <w:t>] transaction that support</w:t>
      </w:r>
      <w:r w:rsidR="00C4769E" w:rsidRPr="00F159F1">
        <w:rPr>
          <w:b/>
          <w:u w:val="single"/>
        </w:rPr>
        <w:t>s</w:t>
      </w:r>
      <w:r w:rsidR="00CF5A87" w:rsidRPr="00F159F1">
        <w:rPr>
          <w:b/>
          <w:u w:val="single"/>
        </w:rPr>
        <w:t xml:space="preserve"> HTTP interactions </w:t>
      </w:r>
      <w:r w:rsidR="004155A8" w:rsidRPr="00F159F1">
        <w:rPr>
          <w:b/>
          <w:u w:val="single"/>
        </w:rPr>
        <w:t>for both</w:t>
      </w:r>
      <w:r w:rsidR="00CF5A87" w:rsidRPr="00F159F1">
        <w:rPr>
          <w:b/>
          <w:u w:val="single"/>
        </w:rPr>
        <w:t xml:space="preserve"> JSON</w:t>
      </w:r>
      <w:r w:rsidR="004155A8" w:rsidRPr="00F159F1">
        <w:rPr>
          <w:b/>
          <w:u w:val="single"/>
        </w:rPr>
        <w:t xml:space="preserve"> and XML</w:t>
      </w:r>
      <w:r w:rsidR="00CF5A87" w:rsidRPr="00F159F1">
        <w:rPr>
          <w:b/>
          <w:u w:val="single"/>
        </w:rPr>
        <w:t xml:space="preserve"> encoding</w:t>
      </w:r>
      <w:r w:rsidRPr="00F159F1">
        <w:rPr>
          <w:b/>
          <w:u w:val="single"/>
        </w:rPr>
        <w:t>.</w:t>
      </w:r>
    </w:p>
    <w:p w14:paraId="7D912CA8" w14:textId="7254707B" w:rsidR="0073691F" w:rsidRPr="00F159F1" w:rsidRDefault="0073691F" w:rsidP="00597DB2">
      <w:pPr>
        <w:pStyle w:val="BodyText"/>
      </w:pPr>
      <w:r w:rsidRPr="00F159F1">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F159F1"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9E7B8" w14:textId="77777777" w:rsidR="007D2436" w:rsidRDefault="007D2436">
      <w:r>
        <w:separator/>
      </w:r>
    </w:p>
  </w:endnote>
  <w:endnote w:type="continuationSeparator" w:id="0">
    <w:p w14:paraId="45AC0388" w14:textId="77777777" w:rsidR="007D2436" w:rsidRDefault="007D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6A1657" w:rsidRDefault="006A1657" w:rsidP="006567FB">
    <w:pPr>
      <w:pStyle w:val="Footer"/>
      <w:ind w:right="360"/>
    </w:pPr>
    <w:r>
      <w:t>________________________________________________________________________________________</w:t>
    </w:r>
  </w:p>
  <w:p w14:paraId="4C64861B" w14:textId="65E3AD99" w:rsidR="006A1657" w:rsidRDefault="006A1657" w:rsidP="006567FB">
    <w:pPr>
      <w:pStyle w:val="Footer"/>
      <w:ind w:right="360"/>
    </w:pPr>
    <w:r>
      <w:t>Rev. 3.1 – 2019-08-</w:t>
    </w:r>
    <w:r w:rsidR="006B18AE">
      <w:t>15</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2019: IHE International, Inc.</w:t>
    </w:r>
  </w:p>
  <w:p w14:paraId="47799E4A" w14:textId="77777777" w:rsidR="006A1657" w:rsidRDefault="006A1657">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6A87A9C9" w:rsidR="006A1657" w:rsidRDefault="006A1657" w:rsidP="00626DF9">
    <w:pPr>
      <w:pStyle w:val="Footer"/>
      <w:jc w:val="center"/>
    </w:pPr>
    <w: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4349F" w14:textId="77777777" w:rsidR="007D2436" w:rsidRDefault="007D2436">
      <w:r>
        <w:separator/>
      </w:r>
    </w:p>
  </w:footnote>
  <w:footnote w:type="continuationSeparator" w:id="0">
    <w:p w14:paraId="31985162" w14:textId="77777777" w:rsidR="007D2436" w:rsidRDefault="007D2436">
      <w:r>
        <w:continuationSeparator/>
      </w:r>
    </w:p>
  </w:footnote>
  <w:footnote w:id="1">
    <w:p w14:paraId="17989198" w14:textId="77777777" w:rsidR="006A1657" w:rsidRDefault="006A1657" w:rsidP="00556BA1">
      <w:pPr>
        <w:pStyle w:val="FootnoteText"/>
      </w:pPr>
      <w:r>
        <w:rPr>
          <w:rStyle w:val="FootnoteReference"/>
        </w:rPr>
        <w:footnoteRef/>
      </w:r>
      <w:r>
        <w:t xml:space="preserve"> HL7 </w:t>
      </w:r>
      <w:r w:rsidRPr="00964FA2">
        <w:t>is the registered trademark of Health Level Seven International.</w:t>
      </w:r>
    </w:p>
  </w:footnote>
  <w:footnote w:id="2">
    <w:p w14:paraId="53162260" w14:textId="77777777" w:rsidR="006A1657" w:rsidRDefault="006A1657" w:rsidP="00556BA1">
      <w:pPr>
        <w:pStyle w:val="FootnoteText"/>
      </w:pPr>
      <w:r>
        <w:rPr>
          <w:rStyle w:val="FootnoteReference"/>
        </w:rPr>
        <w:footnoteRef/>
      </w:r>
      <w:r>
        <w:t xml:space="preserve"> FHIR </w:t>
      </w:r>
      <w:r w:rsidRPr="00964FA2">
        <w:t>is the registered trademark of Health Level Seven International.</w:t>
      </w:r>
    </w:p>
  </w:footnote>
  <w:footnote w:id="3">
    <w:p w14:paraId="7E89F281" w14:textId="6956FA0E" w:rsidR="006A1657" w:rsidRDefault="006A1657">
      <w:pPr>
        <w:pStyle w:val="FootnoteText"/>
      </w:pPr>
      <w:r>
        <w:rPr>
          <w:rStyle w:val="FootnoteReference"/>
        </w:rPr>
        <w:footnoteRef/>
      </w:r>
      <w:r>
        <w:t xml:space="preserve"> </w:t>
      </w:r>
      <w:r w:rsidRPr="00874604">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6A1657" w:rsidRPr="00626DF9" w:rsidRDefault="006A1657"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6A1657" w:rsidRPr="00626DF9" w:rsidRDefault="006A165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 w:numId="88">
    <w:abstractNumId w:val="3"/>
    <w:lvlOverride w:ilvl="0">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EC7"/>
    <w:rsid w:val="00565866"/>
    <w:rsid w:val="00565C38"/>
    <w:rsid w:val="0056715E"/>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3A2"/>
    <w:rsid w:val="007C3E9A"/>
    <w:rsid w:val="007C4BAB"/>
    <w:rsid w:val="007C53EA"/>
    <w:rsid w:val="007C5673"/>
    <w:rsid w:val="007C601A"/>
    <w:rsid w:val="007C6457"/>
    <w:rsid w:val="007C6F79"/>
    <w:rsid w:val="007D033F"/>
    <w:rsid w:val="007D0AF8"/>
    <w:rsid w:val="007D0F54"/>
    <w:rsid w:val="007D1058"/>
    <w:rsid w:val="007D1847"/>
    <w:rsid w:val="007D2436"/>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uiPriority w:val="99"/>
    <w:qFormat/>
    <w:rsid w:val="00597DB2"/>
    <w:rPr>
      <w:szCs w:val="20"/>
    </w:rPr>
  </w:style>
  <w:style w:type="character" w:customStyle="1" w:styleId="BodyTextChar">
    <w:name w:val="Body Text Char"/>
    <w:link w:val="BodyText"/>
    <w:uiPriority w:val="99"/>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61" Type="http://schemas.openxmlformats.org/officeDocument/2006/relationships/hyperlink" Target="http://hl7.org/fhir/2015May/datatype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s://www.hl7.org/fhir/R4/http.html" TargetMode="External"/><Relationship Id="rId34" Type="http://schemas.openxmlformats.org/officeDocument/2006/relationships/hyperlink" Target="https://www.hl7.org/fhir/R4/http.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TotalTime>
  <Pages>57</Pages>
  <Words>16304</Words>
  <Characters>92937</Characters>
  <Application>Microsoft Office Word</Application>
  <DocSecurity>0</DocSecurity>
  <Lines>774</Lines>
  <Paragraphs>218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IHE_ITI_Suppl_RESTful-ATNA_Rev3-1_TI_2019-08-15</vt:lpstr>
      <vt:lpstr>IHE_ITI_Suppl_RESTful-ATNA_Rev2.2_TI_2017-07-21</vt:lpstr>
    </vt:vector>
  </TitlesOfParts>
  <Company>IHE</Company>
  <LinksUpToDate>false</LinksUpToDate>
  <CharactersWithSpaces>109023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IHE_ITI_Suppl_RESTful-ATNA_Rev3-1_TI_2019-08-15</dc:title>
  <dc:subject>IHE ITI RESTful ATNA Supplement</dc:subject>
  <dc:creator>IHE ITI Technical Committee</dc:creator>
  <cp:keywords>IHE ITI Supplement</cp:keywords>
  <cp:lastModifiedBy>Mary Jungers</cp:lastModifiedBy>
  <cp:revision>7</cp:revision>
  <cp:lastPrinted>2015-02-21T19:23:00Z</cp:lastPrinted>
  <dcterms:created xsi:type="dcterms:W3CDTF">2019-08-07T13:38:00Z</dcterms:created>
  <dcterms:modified xsi:type="dcterms:W3CDTF">2019-08-15T00:44:00Z</dcterms:modified>
  <cp:category>IHE Supplement</cp:category>
</cp:coreProperties>
</file>
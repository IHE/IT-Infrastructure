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282039" w:rsidRDefault="00CF283F" w:rsidP="00D05B7C">
      <w:pPr>
        <w:pStyle w:val="BodyText"/>
        <w:jc w:val="center"/>
        <w:rPr>
          <w:b/>
          <w:bCs/>
          <w:sz w:val="28"/>
          <w:szCs w:val="28"/>
        </w:rPr>
      </w:pPr>
      <w:r w:rsidRPr="00282039">
        <w:rPr>
          <w:b/>
          <w:bCs/>
          <w:sz w:val="28"/>
          <w:szCs w:val="28"/>
        </w:rPr>
        <w:t>Integrating the Healthcare Enterprise</w:t>
      </w:r>
    </w:p>
    <w:p w14:paraId="61E9B0DF" w14:textId="77777777" w:rsidR="00CF283F" w:rsidRPr="00282039" w:rsidRDefault="00CF283F" w:rsidP="00663624">
      <w:pPr>
        <w:pStyle w:val="BodyText"/>
      </w:pPr>
    </w:p>
    <w:p w14:paraId="5D3342C9" w14:textId="77777777" w:rsidR="00CF283F" w:rsidRPr="00282039" w:rsidRDefault="00DB4DD0" w:rsidP="003D24EE">
      <w:pPr>
        <w:pStyle w:val="BodyText"/>
        <w:jc w:val="center"/>
      </w:pPr>
      <w:r w:rsidRPr="00282039">
        <w:rPr>
          <w:noProof/>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0DCEDB4" w14:textId="77777777" w:rsidR="007400C4" w:rsidRPr="00282039" w:rsidRDefault="007400C4" w:rsidP="00663624">
      <w:pPr>
        <w:pStyle w:val="BodyText"/>
      </w:pPr>
    </w:p>
    <w:p w14:paraId="5697D992" w14:textId="04C8C4AD" w:rsidR="00482DC2" w:rsidRPr="00282039" w:rsidRDefault="00747A21" w:rsidP="00D22973">
      <w:pPr>
        <w:pStyle w:val="BodyText"/>
        <w:jc w:val="center"/>
        <w:rPr>
          <w:b/>
          <w:bCs/>
          <w:sz w:val="44"/>
          <w:szCs w:val="44"/>
        </w:rPr>
      </w:pPr>
      <w:r w:rsidRPr="00282039">
        <w:rPr>
          <w:b/>
          <w:bCs/>
          <w:sz w:val="44"/>
          <w:szCs w:val="44"/>
        </w:rPr>
        <w:t xml:space="preserve">IHE </w:t>
      </w:r>
      <w:r w:rsidR="00282039" w:rsidRPr="004F13B2">
        <w:rPr>
          <w:b/>
          <w:sz w:val="44"/>
          <w:szCs w:val="44"/>
        </w:rPr>
        <w:t>IT Infrastructure</w:t>
      </w:r>
      <w:r w:rsidR="00282039" w:rsidRPr="00282039" w:rsidDel="00282039">
        <w:rPr>
          <w:b/>
          <w:bCs/>
          <w:sz w:val="44"/>
          <w:szCs w:val="44"/>
        </w:rPr>
        <w:t xml:space="preserve"> </w:t>
      </w:r>
    </w:p>
    <w:p w14:paraId="1A82A54F" w14:textId="77777777" w:rsidR="00B15D8F" w:rsidRPr="00282039" w:rsidRDefault="00CF283F" w:rsidP="00D22973">
      <w:pPr>
        <w:pStyle w:val="BodyText"/>
        <w:jc w:val="center"/>
        <w:rPr>
          <w:b/>
          <w:bCs/>
          <w:sz w:val="44"/>
          <w:szCs w:val="44"/>
        </w:rPr>
      </w:pPr>
      <w:r w:rsidRPr="00282039">
        <w:rPr>
          <w:b/>
          <w:bCs/>
          <w:sz w:val="44"/>
          <w:szCs w:val="44"/>
        </w:rPr>
        <w:t>Technical Framework</w:t>
      </w:r>
      <w:r w:rsidR="00B4798B" w:rsidRPr="00282039">
        <w:rPr>
          <w:b/>
          <w:bCs/>
          <w:sz w:val="44"/>
          <w:szCs w:val="44"/>
        </w:rPr>
        <w:t xml:space="preserve"> </w:t>
      </w:r>
      <w:r w:rsidRPr="00282039">
        <w:rPr>
          <w:b/>
          <w:bCs/>
          <w:sz w:val="44"/>
          <w:szCs w:val="44"/>
        </w:rPr>
        <w:t>Supplement</w:t>
      </w:r>
    </w:p>
    <w:p w14:paraId="210C976D" w14:textId="77777777" w:rsidR="00CF283F" w:rsidRPr="00282039" w:rsidRDefault="00CF283F" w:rsidP="00D22973">
      <w:pPr>
        <w:pStyle w:val="BodyText"/>
      </w:pPr>
    </w:p>
    <w:p w14:paraId="7B19EE43" w14:textId="2743C3F1" w:rsidR="00656A6B" w:rsidRDefault="00656A6B" w:rsidP="00D22973">
      <w:pPr>
        <w:pStyle w:val="BodyText"/>
      </w:pPr>
    </w:p>
    <w:p w14:paraId="6DC0BC08" w14:textId="77777777" w:rsidR="00282039" w:rsidRPr="00282039" w:rsidRDefault="00282039" w:rsidP="00D22973">
      <w:pPr>
        <w:pStyle w:val="BodyText"/>
      </w:pPr>
    </w:p>
    <w:p w14:paraId="0D13A301" w14:textId="6CC3C877" w:rsidR="00E52CB9" w:rsidRDefault="00747A21" w:rsidP="005B08D1">
      <w:pPr>
        <w:pStyle w:val="BodyText"/>
        <w:jc w:val="center"/>
        <w:rPr>
          <w:b/>
          <w:bCs/>
          <w:sz w:val="44"/>
          <w:szCs w:val="44"/>
        </w:rPr>
      </w:pPr>
      <w:r w:rsidRPr="00282039">
        <w:rPr>
          <w:b/>
          <w:bCs/>
          <w:sz w:val="44"/>
          <w:szCs w:val="44"/>
        </w:rPr>
        <w:t xml:space="preserve">Internet User </w:t>
      </w:r>
      <w:r w:rsidR="00CE2A56" w:rsidRPr="00282039">
        <w:rPr>
          <w:b/>
          <w:bCs/>
          <w:sz w:val="44"/>
          <w:szCs w:val="44"/>
        </w:rPr>
        <w:t>Authorization</w:t>
      </w:r>
    </w:p>
    <w:p w14:paraId="2CD66CFD" w14:textId="0BC7DA70" w:rsidR="00CF283F" w:rsidRPr="00282039" w:rsidRDefault="00747A21" w:rsidP="005B08D1">
      <w:pPr>
        <w:pStyle w:val="BodyText"/>
        <w:jc w:val="center"/>
        <w:rPr>
          <w:b/>
          <w:bCs/>
          <w:sz w:val="44"/>
          <w:szCs w:val="44"/>
        </w:rPr>
      </w:pPr>
      <w:r w:rsidRPr="00282039">
        <w:rPr>
          <w:b/>
          <w:bCs/>
          <w:sz w:val="44"/>
          <w:szCs w:val="44"/>
        </w:rPr>
        <w:t>(</w:t>
      </w:r>
      <w:proofErr w:type="spellStart"/>
      <w:r w:rsidRPr="00282039">
        <w:rPr>
          <w:b/>
          <w:bCs/>
          <w:sz w:val="44"/>
          <w:szCs w:val="44"/>
        </w:rPr>
        <w:t>I</w:t>
      </w:r>
      <w:r w:rsidR="00D55117" w:rsidRPr="00282039">
        <w:rPr>
          <w:b/>
          <w:bCs/>
          <w:sz w:val="44"/>
          <w:szCs w:val="44"/>
        </w:rPr>
        <w:t>U</w:t>
      </w:r>
      <w:r w:rsidRPr="00282039">
        <w:rPr>
          <w:b/>
          <w:bCs/>
          <w:sz w:val="44"/>
          <w:szCs w:val="44"/>
        </w:rPr>
        <w:t>A</w:t>
      </w:r>
      <w:proofErr w:type="spellEnd"/>
      <w:r w:rsidRPr="00282039">
        <w:rPr>
          <w:b/>
          <w:bCs/>
          <w:sz w:val="44"/>
          <w:szCs w:val="44"/>
        </w:rPr>
        <w:t>)</w:t>
      </w:r>
    </w:p>
    <w:p w14:paraId="391FE813" w14:textId="77777777" w:rsidR="00CF283F" w:rsidRPr="00282039" w:rsidRDefault="00CF283F" w:rsidP="005E63F6">
      <w:pPr>
        <w:pStyle w:val="BodyText"/>
      </w:pPr>
    </w:p>
    <w:p w14:paraId="1816E34B" w14:textId="77777777" w:rsidR="007400C4" w:rsidRPr="00282039" w:rsidRDefault="007400C4" w:rsidP="005E63F6">
      <w:pPr>
        <w:pStyle w:val="BodyText"/>
      </w:pPr>
    </w:p>
    <w:p w14:paraId="411A652D" w14:textId="77777777" w:rsidR="00C1037F" w:rsidRPr="00282039" w:rsidRDefault="00C1037F" w:rsidP="005E63F6">
      <w:pPr>
        <w:pStyle w:val="BodyText"/>
      </w:pPr>
    </w:p>
    <w:p w14:paraId="2CA83A47" w14:textId="70C0C745" w:rsidR="00503AE1" w:rsidRPr="00282039" w:rsidRDefault="00282039" w:rsidP="005B08D1">
      <w:pPr>
        <w:pStyle w:val="BodyText"/>
        <w:jc w:val="center"/>
        <w:rPr>
          <w:b/>
          <w:bCs/>
          <w:sz w:val="44"/>
          <w:szCs w:val="44"/>
        </w:rPr>
      </w:pPr>
      <w:r>
        <w:rPr>
          <w:b/>
          <w:bCs/>
          <w:sz w:val="44"/>
          <w:szCs w:val="44"/>
        </w:rPr>
        <w:t xml:space="preserve">Revision 1.3 – </w:t>
      </w:r>
      <w:r w:rsidR="0000242C" w:rsidRPr="00282039">
        <w:rPr>
          <w:b/>
          <w:bCs/>
          <w:sz w:val="44"/>
          <w:szCs w:val="44"/>
        </w:rPr>
        <w:t>Trial Implementation</w:t>
      </w:r>
      <w:r w:rsidR="00503AE1" w:rsidRPr="00282039">
        <w:rPr>
          <w:b/>
          <w:bCs/>
          <w:sz w:val="44"/>
          <w:szCs w:val="44"/>
        </w:rPr>
        <w:t xml:space="preserve"> </w:t>
      </w:r>
    </w:p>
    <w:p w14:paraId="4CD081D8" w14:textId="77777777" w:rsidR="009D125C" w:rsidRPr="00282039" w:rsidRDefault="009D125C">
      <w:pPr>
        <w:pStyle w:val="BodyText"/>
      </w:pPr>
    </w:p>
    <w:p w14:paraId="76122351" w14:textId="77777777" w:rsidR="009D125C" w:rsidRPr="00282039" w:rsidRDefault="009D125C">
      <w:pPr>
        <w:pStyle w:val="BodyText"/>
      </w:pPr>
    </w:p>
    <w:p w14:paraId="30E1D130" w14:textId="77777777" w:rsidR="00D22973" w:rsidRPr="00282039" w:rsidRDefault="00D22973">
      <w:pPr>
        <w:pStyle w:val="BodyText"/>
      </w:pPr>
    </w:p>
    <w:p w14:paraId="6222F487" w14:textId="77777777" w:rsidR="00D22973" w:rsidRPr="00282039" w:rsidRDefault="00D22973">
      <w:pPr>
        <w:pStyle w:val="BodyText"/>
      </w:pPr>
    </w:p>
    <w:p w14:paraId="720BD3EE" w14:textId="06CDCD9C" w:rsidR="00A910E1" w:rsidRPr="00282039" w:rsidRDefault="00A910E1" w:rsidP="00147324">
      <w:pPr>
        <w:pStyle w:val="BodyText"/>
      </w:pPr>
      <w:r w:rsidRPr="00282039">
        <w:t>Date:</w:t>
      </w:r>
      <w:r w:rsidRPr="00282039">
        <w:tab/>
      </w:r>
      <w:r w:rsidRPr="00282039">
        <w:tab/>
      </w:r>
      <w:r w:rsidR="007C664B">
        <w:t>July 12</w:t>
      </w:r>
      <w:r w:rsidR="00282039">
        <w:t>, 2019</w:t>
      </w:r>
    </w:p>
    <w:p w14:paraId="4ACE3916" w14:textId="77777777" w:rsidR="00603ED5" w:rsidRPr="00282039" w:rsidRDefault="00A910E1" w:rsidP="009B55E5">
      <w:pPr>
        <w:pStyle w:val="BodyText"/>
      </w:pPr>
      <w:r w:rsidRPr="00282039">
        <w:t>Author:</w:t>
      </w:r>
      <w:r w:rsidRPr="00282039">
        <w:tab/>
      </w:r>
      <w:r w:rsidR="00D22973" w:rsidRPr="00282039">
        <w:t>ITI Technical Committee</w:t>
      </w:r>
    </w:p>
    <w:p w14:paraId="6470E2EC" w14:textId="77777777" w:rsidR="00A875FF" w:rsidRPr="00282039" w:rsidRDefault="00603ED5" w:rsidP="00282039">
      <w:pPr>
        <w:pStyle w:val="BodyText"/>
        <w:spacing w:after="60"/>
      </w:pPr>
      <w:r w:rsidRPr="00282039">
        <w:t>Email:</w:t>
      </w:r>
      <w:r w:rsidR="00FF4C4E" w:rsidRPr="00282039">
        <w:tab/>
      </w:r>
      <w:r w:rsidR="00FF4C4E" w:rsidRPr="00282039">
        <w:tab/>
      </w:r>
      <w:r w:rsidR="00D22973" w:rsidRPr="00282039">
        <w:t>iti@ihe.net</w:t>
      </w:r>
    </w:p>
    <w:p w14:paraId="59BE6115" w14:textId="77777777" w:rsidR="00557E70" w:rsidRPr="00282039" w:rsidRDefault="00557E70" w:rsidP="00017E09">
      <w:pPr>
        <w:pStyle w:val="BodyText"/>
      </w:pPr>
    </w:p>
    <w:p w14:paraId="779F4B4D" w14:textId="77777777" w:rsidR="00557E70" w:rsidRPr="00282039" w:rsidRDefault="00557E70" w:rsidP="00557E70">
      <w:pPr>
        <w:pStyle w:val="BodyText"/>
      </w:pPr>
    </w:p>
    <w:p w14:paraId="3518BFA9" w14:textId="77777777" w:rsidR="00557E70" w:rsidRPr="00282039"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282039">
        <w:rPr>
          <w:b/>
        </w:rPr>
        <w:t xml:space="preserve">Please verify you have the most recent version of this document. </w:t>
      </w:r>
      <w:r w:rsidRPr="00282039">
        <w:t xml:space="preserve">See </w:t>
      </w:r>
      <w:hyperlink r:id="rId9" w:history="1">
        <w:r w:rsidRPr="00282039">
          <w:rPr>
            <w:rStyle w:val="Hyperlink"/>
          </w:rPr>
          <w:t>here</w:t>
        </w:r>
      </w:hyperlink>
      <w:r w:rsidRPr="00282039">
        <w:t xml:space="preserve"> for Trial Implementation and Final Text versions and </w:t>
      </w:r>
      <w:hyperlink r:id="rId10" w:history="1">
        <w:r w:rsidRPr="00282039">
          <w:rPr>
            <w:rStyle w:val="Hyperlink"/>
          </w:rPr>
          <w:t>here</w:t>
        </w:r>
      </w:hyperlink>
      <w:r w:rsidRPr="00282039">
        <w:t xml:space="preserve"> for Public Comment versions.</w:t>
      </w:r>
    </w:p>
    <w:p w14:paraId="117D8572" w14:textId="77777777" w:rsidR="00017E09" w:rsidRPr="00282039" w:rsidRDefault="009D125C" w:rsidP="00557E70">
      <w:pPr>
        <w:pStyle w:val="BodyText"/>
        <w:rPr>
          <w:i/>
        </w:rPr>
      </w:pPr>
      <w:r w:rsidRPr="00282039">
        <w:br w:type="page"/>
      </w:r>
    </w:p>
    <w:p w14:paraId="17753218" w14:textId="77777777" w:rsidR="00CF283F" w:rsidRPr="00282039" w:rsidRDefault="00A875FF" w:rsidP="009D125C">
      <w:pPr>
        <w:pStyle w:val="BodyText"/>
      </w:pPr>
      <w:r w:rsidRPr="00282039">
        <w:rPr>
          <w:rFonts w:ascii="Arial" w:hAnsi="Arial"/>
          <w:b/>
          <w:kern w:val="28"/>
          <w:sz w:val="28"/>
        </w:rPr>
        <w:lastRenderedPageBreak/>
        <w:t>Foreword</w:t>
      </w:r>
    </w:p>
    <w:p w14:paraId="060F87BB" w14:textId="2055976A" w:rsidR="00557E70" w:rsidRPr="00282039" w:rsidRDefault="00557E70" w:rsidP="00557E70">
      <w:pPr>
        <w:pStyle w:val="BodyText"/>
      </w:pPr>
      <w:r w:rsidRPr="00282039">
        <w:t>This is a supplement to the IHE IT Infrastructure Technical Framework V1</w:t>
      </w:r>
      <w:r w:rsidR="00282039">
        <w:t>6</w:t>
      </w:r>
      <w:r w:rsidRPr="00282039">
        <w:t>.0. Each supplement undergoes a process of public comment and trial implementation before being incorporated into the volumes of the Technical Frameworks.</w:t>
      </w:r>
    </w:p>
    <w:p w14:paraId="1CD6CF93" w14:textId="45CA1659" w:rsidR="00557E70" w:rsidRPr="00282039" w:rsidRDefault="00557E70" w:rsidP="00557E70">
      <w:pPr>
        <w:pStyle w:val="BodyText"/>
      </w:pPr>
      <w:r w:rsidRPr="00282039">
        <w:t xml:space="preserve">This supplement is published on </w:t>
      </w:r>
      <w:r w:rsidR="007C664B">
        <w:t>July 12</w:t>
      </w:r>
      <w:r w:rsidR="00282039">
        <w:t>, 2019</w:t>
      </w:r>
      <w:r w:rsidRPr="0028203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282039">
          <w:rPr>
            <w:rStyle w:val="Hyperlink"/>
          </w:rPr>
          <w:t>http://www.ihe.net/ITI_Public_Comments</w:t>
        </w:r>
      </w:hyperlink>
      <w:r w:rsidRPr="00282039">
        <w:t>.</w:t>
      </w:r>
    </w:p>
    <w:p w14:paraId="77E60E8B" w14:textId="77777777" w:rsidR="00557E70" w:rsidRPr="00282039" w:rsidRDefault="00557E70" w:rsidP="00557E70">
      <w:pPr>
        <w:pStyle w:val="BodyText"/>
      </w:pPr>
      <w:r w:rsidRPr="00282039">
        <w:t xml:space="preserve">This supplement describes changes to the existing technical framework documents. </w:t>
      </w:r>
    </w:p>
    <w:p w14:paraId="4FC8EA06" w14:textId="77777777" w:rsidR="00557E70" w:rsidRPr="00282039" w:rsidRDefault="00557E70" w:rsidP="00557E70">
      <w:pPr>
        <w:pStyle w:val="BodyText"/>
      </w:pPr>
      <w:r w:rsidRPr="00282039">
        <w:t>“Boxed” instructions like the sample below indicate to the Volume Editor how to integrate the relevant section(s) into the relevant Technical Framework volume.</w:t>
      </w:r>
    </w:p>
    <w:p w14:paraId="69C6C803" w14:textId="77777777" w:rsidR="00557E70" w:rsidRPr="00282039" w:rsidRDefault="00557E70" w:rsidP="00557E70">
      <w:pPr>
        <w:pStyle w:val="EditorInstructions"/>
      </w:pPr>
      <w:r w:rsidRPr="00282039">
        <w:t xml:space="preserve">Amend Section </w:t>
      </w:r>
      <w:proofErr w:type="spellStart"/>
      <w:r w:rsidRPr="00282039">
        <w:t>X.X</w:t>
      </w:r>
      <w:proofErr w:type="spellEnd"/>
      <w:r w:rsidRPr="00282039">
        <w:t xml:space="preserve"> by the following:</w:t>
      </w:r>
    </w:p>
    <w:p w14:paraId="09F40125" w14:textId="77777777" w:rsidR="00557E70" w:rsidRPr="00282039" w:rsidRDefault="00557E70" w:rsidP="00557E70">
      <w:pPr>
        <w:pStyle w:val="BodyText"/>
      </w:pPr>
      <w:r w:rsidRPr="00282039">
        <w:t xml:space="preserve">Where the amendment adds text, make the added text </w:t>
      </w:r>
      <w:r w:rsidRPr="00282039">
        <w:rPr>
          <w:rStyle w:val="InsertText"/>
        </w:rPr>
        <w:t>bold underline</w:t>
      </w:r>
      <w:r w:rsidRPr="00282039">
        <w:t xml:space="preserve">. Where the amendment removes text, make the removed text </w:t>
      </w:r>
      <w:r w:rsidRPr="00282039">
        <w:rPr>
          <w:rStyle w:val="DeleteText"/>
        </w:rPr>
        <w:t>bold strikethrough</w:t>
      </w:r>
      <w:r w:rsidRPr="00282039">
        <w:t>. When entire new sections are added, introduce with editor’s instructions to “add new text” or similar, which for readability are not bolded or underlined.</w:t>
      </w:r>
    </w:p>
    <w:p w14:paraId="70DCAB0D" w14:textId="77777777" w:rsidR="00557E70" w:rsidRPr="00282039" w:rsidRDefault="00557E70" w:rsidP="00E14D81">
      <w:pPr>
        <w:pStyle w:val="BodyText"/>
      </w:pPr>
    </w:p>
    <w:p w14:paraId="5C9AFDEB" w14:textId="74C8373C" w:rsidR="00557E70" w:rsidRPr="00282039" w:rsidRDefault="00557E70" w:rsidP="00557E70">
      <w:pPr>
        <w:pStyle w:val="BodyText"/>
      </w:pPr>
      <w:r w:rsidRPr="00282039">
        <w:t xml:space="preserve">General information about IHE can be found at </w:t>
      </w:r>
      <w:hyperlink r:id="rId12" w:tooltip="http://www.ihe.net" w:history="1">
        <w:r w:rsidRPr="00282039">
          <w:rPr>
            <w:rStyle w:val="Hyperlink"/>
          </w:rPr>
          <w:t>http://www.ihe.net</w:t>
        </w:r>
      </w:hyperlink>
      <w:r w:rsidRPr="00282039">
        <w:t>.</w:t>
      </w:r>
    </w:p>
    <w:p w14:paraId="410C054D" w14:textId="3FFBF002" w:rsidR="00557E70" w:rsidRPr="00282039" w:rsidRDefault="00557E70" w:rsidP="00557E70">
      <w:pPr>
        <w:pStyle w:val="BodyText"/>
      </w:pPr>
      <w:r w:rsidRPr="00282039">
        <w:t xml:space="preserve">Information about the IHE IT Infrastructure domain can be found at </w:t>
      </w:r>
      <w:hyperlink r:id="rId13" w:tooltip="http://www.ihe.net/IHE_Domains" w:history="1">
        <w:r w:rsidRPr="00282039">
          <w:rPr>
            <w:rStyle w:val="Hyperlink"/>
          </w:rPr>
          <w:t>http://www.ihe.net/IHE_Domains</w:t>
        </w:r>
      </w:hyperlink>
      <w:r w:rsidRPr="00282039">
        <w:t>.</w:t>
      </w:r>
    </w:p>
    <w:p w14:paraId="05342827" w14:textId="3F335644" w:rsidR="00557E70" w:rsidRPr="00282039" w:rsidRDefault="00557E70" w:rsidP="00557E70">
      <w:pPr>
        <w:pStyle w:val="BodyText"/>
      </w:pPr>
      <w:r w:rsidRPr="00282039">
        <w:t xml:space="preserve">Information about the structure of IHE Technical Frameworks and Supplements can be found at </w:t>
      </w:r>
      <w:hyperlink r:id="rId14" w:history="1">
        <w:r w:rsidRPr="00282039">
          <w:rPr>
            <w:rStyle w:val="Hyperlink"/>
          </w:rPr>
          <w:t>http://www.ihe.net/IHE_Process</w:t>
        </w:r>
      </w:hyperlink>
      <w:r w:rsidRPr="00282039">
        <w:t xml:space="preserve"> and </w:t>
      </w:r>
      <w:hyperlink r:id="rId15" w:history="1">
        <w:r w:rsidRPr="00282039">
          <w:rPr>
            <w:rStyle w:val="Hyperlink"/>
          </w:rPr>
          <w:t>http://www.ihe.net/Profiles</w:t>
        </w:r>
      </w:hyperlink>
      <w:r w:rsidRPr="00282039">
        <w:t>.</w:t>
      </w:r>
    </w:p>
    <w:p w14:paraId="3CF51717" w14:textId="2F814ADE" w:rsidR="00557E70" w:rsidRPr="00282039" w:rsidRDefault="00557E70" w:rsidP="00557E70">
      <w:pPr>
        <w:pStyle w:val="BodyText"/>
      </w:pPr>
      <w:r w:rsidRPr="00282039">
        <w:t xml:space="preserve">The current version of the IHE Technical Framework can be found at </w:t>
      </w:r>
      <w:hyperlink r:id="rId16" w:history="1">
        <w:r w:rsidRPr="00282039">
          <w:rPr>
            <w:rStyle w:val="Hyperlink"/>
          </w:rPr>
          <w:t>http://www.ihe.net/Technical_Frameworks</w:t>
        </w:r>
      </w:hyperlink>
      <w:r w:rsidRPr="00282039">
        <w:t>.</w:t>
      </w:r>
    </w:p>
    <w:p w14:paraId="5FB434FA" w14:textId="0CA71781" w:rsidR="003B1068" w:rsidRPr="00282039" w:rsidRDefault="003B1068" w:rsidP="003B1068">
      <w:pPr>
        <w:pStyle w:val="BodyText"/>
      </w:pPr>
    </w:p>
    <w:p w14:paraId="1F613350" w14:textId="77777777" w:rsidR="00BE5916" w:rsidRPr="00282039" w:rsidRDefault="00BE5916" w:rsidP="00D22973">
      <w:pPr>
        <w:pStyle w:val="BodyText"/>
      </w:pPr>
    </w:p>
    <w:p w14:paraId="6EFA4B64" w14:textId="77777777" w:rsidR="00D85A7B" w:rsidRPr="00282039" w:rsidRDefault="009813A1" w:rsidP="003368EF">
      <w:pPr>
        <w:pStyle w:val="BodyText"/>
        <w:rPr>
          <w:b/>
        </w:rPr>
      </w:pPr>
      <w:r w:rsidRPr="00282039">
        <w:br w:type="page"/>
      </w:r>
      <w:r w:rsidR="00D85A7B" w:rsidRPr="00282039">
        <w:rPr>
          <w:b/>
        </w:rPr>
        <w:lastRenderedPageBreak/>
        <w:t>C</w:t>
      </w:r>
      <w:r w:rsidR="00060D78" w:rsidRPr="00282039">
        <w:rPr>
          <w:b/>
        </w:rPr>
        <w:t>ONTENTS</w:t>
      </w:r>
    </w:p>
    <w:p w14:paraId="132B3889" w14:textId="77777777" w:rsidR="004D69C3" w:rsidRPr="00282039" w:rsidRDefault="004D69C3" w:rsidP="00E14D81">
      <w:pPr>
        <w:pStyle w:val="BodyText"/>
      </w:pPr>
    </w:p>
    <w:p w14:paraId="6CF0D99F" w14:textId="3D4C3D8F" w:rsidR="007C664B" w:rsidRDefault="00CF508D">
      <w:pPr>
        <w:pStyle w:val="TOC1"/>
        <w:rPr>
          <w:rFonts w:asciiTheme="minorHAnsi" w:eastAsiaTheme="minorEastAsia" w:hAnsiTheme="minorHAnsi" w:cstheme="minorBidi"/>
          <w:noProof/>
          <w:sz w:val="22"/>
          <w:szCs w:val="22"/>
        </w:rPr>
      </w:pPr>
      <w:r w:rsidRPr="00282039">
        <w:fldChar w:fldCharType="begin"/>
      </w:r>
      <w:r w:rsidRPr="00282039">
        <w:instrText xml:space="preserve"> TOC \o "2-7" \h \z \t "Heading 1,1,Appendix Heading 2,2,Appendix Heading 1,1,Appendix Heading 3,3,Glossary,1,Part Title,1" </w:instrText>
      </w:r>
      <w:r w:rsidRPr="00282039">
        <w:fldChar w:fldCharType="separate"/>
      </w:r>
      <w:hyperlink w:anchor="_Toc13818225" w:history="1">
        <w:r w:rsidR="007C664B" w:rsidRPr="003626AF">
          <w:rPr>
            <w:rStyle w:val="Hyperlink"/>
            <w:noProof/>
          </w:rPr>
          <w:t>Introduction to this Supplement</w:t>
        </w:r>
        <w:r w:rsidR="007C664B">
          <w:rPr>
            <w:noProof/>
            <w:webHidden/>
          </w:rPr>
          <w:tab/>
        </w:r>
        <w:r w:rsidR="007C664B">
          <w:rPr>
            <w:noProof/>
            <w:webHidden/>
          </w:rPr>
          <w:fldChar w:fldCharType="begin"/>
        </w:r>
        <w:r w:rsidR="007C664B">
          <w:rPr>
            <w:noProof/>
            <w:webHidden/>
          </w:rPr>
          <w:instrText xml:space="preserve"> PAGEREF _Toc13818225 \h </w:instrText>
        </w:r>
        <w:r w:rsidR="007C664B">
          <w:rPr>
            <w:noProof/>
            <w:webHidden/>
          </w:rPr>
        </w:r>
        <w:r w:rsidR="007C664B">
          <w:rPr>
            <w:noProof/>
            <w:webHidden/>
          </w:rPr>
          <w:fldChar w:fldCharType="separate"/>
        </w:r>
        <w:r w:rsidR="007C664B">
          <w:rPr>
            <w:noProof/>
            <w:webHidden/>
          </w:rPr>
          <w:t>5</w:t>
        </w:r>
        <w:r w:rsidR="007C664B">
          <w:rPr>
            <w:noProof/>
            <w:webHidden/>
          </w:rPr>
          <w:fldChar w:fldCharType="end"/>
        </w:r>
      </w:hyperlink>
    </w:p>
    <w:p w14:paraId="6ED99AA6" w14:textId="11842748" w:rsidR="007C664B" w:rsidRDefault="007C664B">
      <w:pPr>
        <w:pStyle w:val="TOC2"/>
        <w:rPr>
          <w:rFonts w:asciiTheme="minorHAnsi" w:eastAsiaTheme="minorEastAsia" w:hAnsiTheme="minorHAnsi" w:cstheme="minorBidi"/>
          <w:noProof/>
          <w:sz w:val="22"/>
          <w:szCs w:val="22"/>
        </w:rPr>
      </w:pPr>
      <w:hyperlink w:anchor="_Toc13818226" w:history="1">
        <w:r w:rsidRPr="003626AF">
          <w:rPr>
            <w:rStyle w:val="Hyperlink"/>
            <w:bCs/>
            <w:noProof/>
          </w:rPr>
          <w:t>Problem Statement</w:t>
        </w:r>
        <w:r>
          <w:rPr>
            <w:noProof/>
            <w:webHidden/>
          </w:rPr>
          <w:tab/>
        </w:r>
        <w:r>
          <w:rPr>
            <w:noProof/>
            <w:webHidden/>
          </w:rPr>
          <w:fldChar w:fldCharType="begin"/>
        </w:r>
        <w:r>
          <w:rPr>
            <w:noProof/>
            <w:webHidden/>
          </w:rPr>
          <w:instrText xml:space="preserve"> PAGEREF _Toc13818226 \h </w:instrText>
        </w:r>
        <w:r>
          <w:rPr>
            <w:noProof/>
            <w:webHidden/>
          </w:rPr>
        </w:r>
        <w:r>
          <w:rPr>
            <w:noProof/>
            <w:webHidden/>
          </w:rPr>
          <w:fldChar w:fldCharType="separate"/>
        </w:r>
        <w:r>
          <w:rPr>
            <w:noProof/>
            <w:webHidden/>
          </w:rPr>
          <w:t>5</w:t>
        </w:r>
        <w:r>
          <w:rPr>
            <w:noProof/>
            <w:webHidden/>
          </w:rPr>
          <w:fldChar w:fldCharType="end"/>
        </w:r>
      </w:hyperlink>
    </w:p>
    <w:p w14:paraId="2D0ED61B" w14:textId="05851CE5" w:rsidR="007C664B" w:rsidRDefault="007C664B">
      <w:pPr>
        <w:pStyle w:val="TOC3"/>
        <w:rPr>
          <w:rFonts w:asciiTheme="minorHAnsi" w:eastAsiaTheme="minorEastAsia" w:hAnsiTheme="minorHAnsi" w:cstheme="minorBidi"/>
          <w:noProof/>
          <w:sz w:val="22"/>
          <w:szCs w:val="22"/>
        </w:rPr>
      </w:pPr>
      <w:hyperlink w:anchor="_Toc13818227" w:history="1">
        <w:r w:rsidRPr="003626AF">
          <w:rPr>
            <w:rStyle w:val="Hyperlink"/>
            <w:bCs/>
            <w:noProof/>
          </w:rPr>
          <w:t>Background on the problem environment</w:t>
        </w:r>
        <w:r>
          <w:rPr>
            <w:noProof/>
            <w:webHidden/>
          </w:rPr>
          <w:tab/>
        </w:r>
        <w:r>
          <w:rPr>
            <w:noProof/>
            <w:webHidden/>
          </w:rPr>
          <w:fldChar w:fldCharType="begin"/>
        </w:r>
        <w:r>
          <w:rPr>
            <w:noProof/>
            <w:webHidden/>
          </w:rPr>
          <w:instrText xml:space="preserve"> PAGEREF _Toc13818227 \h </w:instrText>
        </w:r>
        <w:r>
          <w:rPr>
            <w:noProof/>
            <w:webHidden/>
          </w:rPr>
        </w:r>
        <w:r>
          <w:rPr>
            <w:noProof/>
            <w:webHidden/>
          </w:rPr>
          <w:fldChar w:fldCharType="separate"/>
        </w:r>
        <w:r>
          <w:rPr>
            <w:noProof/>
            <w:webHidden/>
          </w:rPr>
          <w:t>6</w:t>
        </w:r>
        <w:r>
          <w:rPr>
            <w:noProof/>
            <w:webHidden/>
          </w:rPr>
          <w:fldChar w:fldCharType="end"/>
        </w:r>
      </w:hyperlink>
    </w:p>
    <w:p w14:paraId="2D3890C4" w14:textId="0E8396D1" w:rsidR="007C664B" w:rsidRDefault="007C664B">
      <w:pPr>
        <w:pStyle w:val="TOC2"/>
        <w:rPr>
          <w:rFonts w:asciiTheme="minorHAnsi" w:eastAsiaTheme="minorEastAsia" w:hAnsiTheme="minorHAnsi" w:cstheme="minorBidi"/>
          <w:noProof/>
          <w:sz w:val="22"/>
          <w:szCs w:val="22"/>
        </w:rPr>
      </w:pPr>
      <w:hyperlink w:anchor="_Toc13818228" w:history="1">
        <w:r w:rsidRPr="003626AF">
          <w:rPr>
            <w:rStyle w:val="Hyperlink"/>
            <w:noProof/>
          </w:rPr>
          <w:t>Open Issues and Question</w:t>
        </w:r>
        <w:r>
          <w:rPr>
            <w:noProof/>
            <w:webHidden/>
          </w:rPr>
          <w:tab/>
        </w:r>
        <w:r>
          <w:rPr>
            <w:noProof/>
            <w:webHidden/>
          </w:rPr>
          <w:fldChar w:fldCharType="begin"/>
        </w:r>
        <w:r>
          <w:rPr>
            <w:noProof/>
            <w:webHidden/>
          </w:rPr>
          <w:instrText xml:space="preserve"> PAGEREF _Toc13818228 \h </w:instrText>
        </w:r>
        <w:r>
          <w:rPr>
            <w:noProof/>
            <w:webHidden/>
          </w:rPr>
        </w:r>
        <w:r>
          <w:rPr>
            <w:noProof/>
            <w:webHidden/>
          </w:rPr>
          <w:fldChar w:fldCharType="separate"/>
        </w:r>
        <w:r>
          <w:rPr>
            <w:noProof/>
            <w:webHidden/>
          </w:rPr>
          <w:t>8</w:t>
        </w:r>
        <w:r>
          <w:rPr>
            <w:noProof/>
            <w:webHidden/>
          </w:rPr>
          <w:fldChar w:fldCharType="end"/>
        </w:r>
      </w:hyperlink>
    </w:p>
    <w:p w14:paraId="6E168990" w14:textId="3B48CBDF" w:rsidR="007C664B" w:rsidRDefault="007C664B">
      <w:pPr>
        <w:pStyle w:val="TOC2"/>
        <w:rPr>
          <w:rFonts w:asciiTheme="minorHAnsi" w:eastAsiaTheme="minorEastAsia" w:hAnsiTheme="minorHAnsi" w:cstheme="minorBidi"/>
          <w:noProof/>
          <w:sz w:val="22"/>
          <w:szCs w:val="22"/>
        </w:rPr>
      </w:pPr>
      <w:hyperlink w:anchor="_Toc13818229" w:history="1">
        <w:r w:rsidRPr="003626AF">
          <w:rPr>
            <w:rStyle w:val="Hyperlink"/>
            <w:noProof/>
          </w:rPr>
          <w:t>Closed Issues</w:t>
        </w:r>
        <w:r>
          <w:rPr>
            <w:noProof/>
            <w:webHidden/>
          </w:rPr>
          <w:tab/>
        </w:r>
        <w:r>
          <w:rPr>
            <w:noProof/>
            <w:webHidden/>
          </w:rPr>
          <w:fldChar w:fldCharType="begin"/>
        </w:r>
        <w:r>
          <w:rPr>
            <w:noProof/>
            <w:webHidden/>
          </w:rPr>
          <w:instrText xml:space="preserve"> PAGEREF _Toc13818229 \h </w:instrText>
        </w:r>
        <w:r>
          <w:rPr>
            <w:noProof/>
            <w:webHidden/>
          </w:rPr>
        </w:r>
        <w:r>
          <w:rPr>
            <w:noProof/>
            <w:webHidden/>
          </w:rPr>
          <w:fldChar w:fldCharType="separate"/>
        </w:r>
        <w:r>
          <w:rPr>
            <w:noProof/>
            <w:webHidden/>
          </w:rPr>
          <w:t>8</w:t>
        </w:r>
        <w:r>
          <w:rPr>
            <w:noProof/>
            <w:webHidden/>
          </w:rPr>
          <w:fldChar w:fldCharType="end"/>
        </w:r>
      </w:hyperlink>
    </w:p>
    <w:p w14:paraId="71A85BC3" w14:textId="33848AE5" w:rsidR="007C664B" w:rsidRDefault="007C664B">
      <w:pPr>
        <w:pStyle w:val="TOC1"/>
        <w:rPr>
          <w:rFonts w:asciiTheme="minorHAnsi" w:eastAsiaTheme="minorEastAsia" w:hAnsiTheme="minorHAnsi" w:cstheme="minorBidi"/>
          <w:noProof/>
          <w:sz w:val="22"/>
          <w:szCs w:val="22"/>
        </w:rPr>
      </w:pPr>
      <w:hyperlink w:anchor="_Toc13818230" w:history="1">
        <w:r w:rsidRPr="003626AF">
          <w:rPr>
            <w:rStyle w:val="Hyperlink"/>
            <w:noProof/>
          </w:rPr>
          <w:t>General Introduction</w:t>
        </w:r>
        <w:r>
          <w:rPr>
            <w:noProof/>
            <w:webHidden/>
          </w:rPr>
          <w:tab/>
        </w:r>
        <w:r>
          <w:rPr>
            <w:noProof/>
            <w:webHidden/>
          </w:rPr>
          <w:fldChar w:fldCharType="begin"/>
        </w:r>
        <w:r>
          <w:rPr>
            <w:noProof/>
            <w:webHidden/>
          </w:rPr>
          <w:instrText xml:space="preserve"> PAGEREF _Toc13818230 \h </w:instrText>
        </w:r>
        <w:r>
          <w:rPr>
            <w:noProof/>
            <w:webHidden/>
          </w:rPr>
        </w:r>
        <w:r>
          <w:rPr>
            <w:noProof/>
            <w:webHidden/>
          </w:rPr>
          <w:fldChar w:fldCharType="separate"/>
        </w:r>
        <w:r>
          <w:rPr>
            <w:noProof/>
            <w:webHidden/>
          </w:rPr>
          <w:t>9</w:t>
        </w:r>
        <w:r>
          <w:rPr>
            <w:noProof/>
            <w:webHidden/>
          </w:rPr>
          <w:fldChar w:fldCharType="end"/>
        </w:r>
      </w:hyperlink>
    </w:p>
    <w:p w14:paraId="62D52AD1" w14:textId="024FC2EF" w:rsidR="007C664B" w:rsidRDefault="007C664B">
      <w:pPr>
        <w:pStyle w:val="TOC1"/>
        <w:rPr>
          <w:rFonts w:asciiTheme="minorHAnsi" w:eastAsiaTheme="minorEastAsia" w:hAnsiTheme="minorHAnsi" w:cstheme="minorBidi"/>
          <w:noProof/>
          <w:sz w:val="22"/>
          <w:szCs w:val="22"/>
        </w:rPr>
      </w:pPr>
      <w:hyperlink w:anchor="_Toc13818231" w:history="1">
        <w:r w:rsidRPr="003626AF">
          <w:rPr>
            <w:rStyle w:val="Hyperlink"/>
            <w:noProof/>
          </w:rPr>
          <w:t>Appendix A – Actor Summary Definitions</w:t>
        </w:r>
        <w:r>
          <w:rPr>
            <w:noProof/>
            <w:webHidden/>
          </w:rPr>
          <w:tab/>
        </w:r>
        <w:r>
          <w:rPr>
            <w:noProof/>
            <w:webHidden/>
          </w:rPr>
          <w:fldChar w:fldCharType="begin"/>
        </w:r>
        <w:r>
          <w:rPr>
            <w:noProof/>
            <w:webHidden/>
          </w:rPr>
          <w:instrText xml:space="preserve"> PAGEREF _Toc13818231 \h </w:instrText>
        </w:r>
        <w:r>
          <w:rPr>
            <w:noProof/>
            <w:webHidden/>
          </w:rPr>
        </w:r>
        <w:r>
          <w:rPr>
            <w:noProof/>
            <w:webHidden/>
          </w:rPr>
          <w:fldChar w:fldCharType="separate"/>
        </w:r>
        <w:r>
          <w:rPr>
            <w:noProof/>
            <w:webHidden/>
          </w:rPr>
          <w:t>9</w:t>
        </w:r>
        <w:r>
          <w:rPr>
            <w:noProof/>
            <w:webHidden/>
          </w:rPr>
          <w:fldChar w:fldCharType="end"/>
        </w:r>
      </w:hyperlink>
    </w:p>
    <w:p w14:paraId="26D8922F" w14:textId="4CB27551" w:rsidR="007C664B" w:rsidRDefault="007C664B">
      <w:pPr>
        <w:pStyle w:val="TOC1"/>
        <w:rPr>
          <w:rFonts w:asciiTheme="minorHAnsi" w:eastAsiaTheme="minorEastAsia" w:hAnsiTheme="minorHAnsi" w:cstheme="minorBidi"/>
          <w:noProof/>
          <w:sz w:val="22"/>
          <w:szCs w:val="22"/>
        </w:rPr>
      </w:pPr>
      <w:hyperlink w:anchor="_Toc13818232" w:history="1">
        <w:r w:rsidRPr="003626AF">
          <w:rPr>
            <w:rStyle w:val="Hyperlink"/>
            <w:noProof/>
          </w:rPr>
          <w:t>Appendix B – Transaction Summary Definitions</w:t>
        </w:r>
        <w:r>
          <w:rPr>
            <w:noProof/>
            <w:webHidden/>
          </w:rPr>
          <w:tab/>
        </w:r>
        <w:r>
          <w:rPr>
            <w:noProof/>
            <w:webHidden/>
          </w:rPr>
          <w:fldChar w:fldCharType="begin"/>
        </w:r>
        <w:r>
          <w:rPr>
            <w:noProof/>
            <w:webHidden/>
          </w:rPr>
          <w:instrText xml:space="preserve"> PAGEREF _Toc13818232 \h </w:instrText>
        </w:r>
        <w:r>
          <w:rPr>
            <w:noProof/>
            <w:webHidden/>
          </w:rPr>
        </w:r>
        <w:r>
          <w:rPr>
            <w:noProof/>
            <w:webHidden/>
          </w:rPr>
          <w:fldChar w:fldCharType="separate"/>
        </w:r>
        <w:r>
          <w:rPr>
            <w:noProof/>
            <w:webHidden/>
          </w:rPr>
          <w:t>9</w:t>
        </w:r>
        <w:r>
          <w:rPr>
            <w:noProof/>
            <w:webHidden/>
          </w:rPr>
          <w:fldChar w:fldCharType="end"/>
        </w:r>
      </w:hyperlink>
    </w:p>
    <w:p w14:paraId="5D6CCB05" w14:textId="5E1811B4" w:rsidR="007C664B" w:rsidRPr="00E14D81" w:rsidRDefault="007C664B">
      <w:pPr>
        <w:pStyle w:val="TOC1"/>
        <w:rPr>
          <w:rFonts w:asciiTheme="minorHAnsi" w:eastAsiaTheme="minorEastAsia" w:hAnsiTheme="minorHAnsi" w:cstheme="minorBidi"/>
          <w:b/>
          <w:bCs/>
          <w:noProof/>
          <w:sz w:val="22"/>
          <w:szCs w:val="22"/>
        </w:rPr>
      </w:pPr>
      <w:hyperlink w:anchor="_Toc13818233" w:history="1">
        <w:r w:rsidRPr="00E14D81">
          <w:rPr>
            <w:rStyle w:val="Hyperlink"/>
            <w:b/>
            <w:bCs/>
            <w:noProof/>
          </w:rPr>
          <w:t>Volume 1 – Profiles</w:t>
        </w:r>
        <w:r w:rsidRPr="00E14D81">
          <w:rPr>
            <w:b/>
            <w:bCs/>
            <w:noProof/>
            <w:webHidden/>
          </w:rPr>
          <w:tab/>
        </w:r>
        <w:r w:rsidRPr="00E14D81">
          <w:rPr>
            <w:b/>
            <w:bCs/>
            <w:noProof/>
            <w:webHidden/>
          </w:rPr>
          <w:fldChar w:fldCharType="begin"/>
        </w:r>
        <w:r w:rsidRPr="00E14D81">
          <w:rPr>
            <w:b/>
            <w:bCs/>
            <w:noProof/>
            <w:webHidden/>
          </w:rPr>
          <w:instrText xml:space="preserve"> PAGEREF _Toc13818233 \h </w:instrText>
        </w:r>
        <w:r w:rsidRPr="00E14D81">
          <w:rPr>
            <w:b/>
            <w:bCs/>
            <w:noProof/>
            <w:webHidden/>
          </w:rPr>
        </w:r>
        <w:r w:rsidRPr="00E14D81">
          <w:rPr>
            <w:b/>
            <w:bCs/>
            <w:noProof/>
            <w:webHidden/>
          </w:rPr>
          <w:fldChar w:fldCharType="separate"/>
        </w:r>
        <w:r w:rsidRPr="00E14D81">
          <w:rPr>
            <w:b/>
            <w:bCs/>
            <w:noProof/>
            <w:webHidden/>
          </w:rPr>
          <w:t>10</w:t>
        </w:r>
        <w:r w:rsidRPr="00E14D81">
          <w:rPr>
            <w:b/>
            <w:bCs/>
            <w:noProof/>
            <w:webHidden/>
          </w:rPr>
          <w:fldChar w:fldCharType="end"/>
        </w:r>
      </w:hyperlink>
    </w:p>
    <w:p w14:paraId="31B576A1" w14:textId="2B4C1CF1" w:rsidR="007C664B" w:rsidRDefault="007C664B">
      <w:pPr>
        <w:pStyle w:val="TOC1"/>
        <w:rPr>
          <w:rFonts w:asciiTheme="minorHAnsi" w:eastAsiaTheme="minorEastAsia" w:hAnsiTheme="minorHAnsi" w:cstheme="minorBidi"/>
          <w:noProof/>
          <w:sz w:val="22"/>
          <w:szCs w:val="22"/>
        </w:rPr>
      </w:pPr>
      <w:hyperlink w:anchor="_Toc13818234" w:history="1">
        <w:r w:rsidRPr="003626AF">
          <w:rPr>
            <w:rStyle w:val="Hyperlink"/>
            <w:noProof/>
          </w:rPr>
          <w:t>34 IUA Profile</w:t>
        </w:r>
        <w:r>
          <w:rPr>
            <w:noProof/>
            <w:webHidden/>
          </w:rPr>
          <w:tab/>
        </w:r>
        <w:r>
          <w:rPr>
            <w:noProof/>
            <w:webHidden/>
          </w:rPr>
          <w:fldChar w:fldCharType="begin"/>
        </w:r>
        <w:r>
          <w:rPr>
            <w:noProof/>
            <w:webHidden/>
          </w:rPr>
          <w:instrText xml:space="preserve"> PAGEREF _Toc13818234 \h </w:instrText>
        </w:r>
        <w:r>
          <w:rPr>
            <w:noProof/>
            <w:webHidden/>
          </w:rPr>
        </w:r>
        <w:r>
          <w:rPr>
            <w:noProof/>
            <w:webHidden/>
          </w:rPr>
          <w:fldChar w:fldCharType="separate"/>
        </w:r>
        <w:r>
          <w:rPr>
            <w:noProof/>
            <w:webHidden/>
          </w:rPr>
          <w:t>10</w:t>
        </w:r>
        <w:r>
          <w:rPr>
            <w:noProof/>
            <w:webHidden/>
          </w:rPr>
          <w:fldChar w:fldCharType="end"/>
        </w:r>
      </w:hyperlink>
    </w:p>
    <w:p w14:paraId="1994C2FA" w14:textId="57A5298D" w:rsidR="007C664B" w:rsidRDefault="007C664B">
      <w:pPr>
        <w:pStyle w:val="TOC2"/>
        <w:rPr>
          <w:rFonts w:asciiTheme="minorHAnsi" w:eastAsiaTheme="minorEastAsia" w:hAnsiTheme="minorHAnsi" w:cstheme="minorBidi"/>
          <w:noProof/>
          <w:sz w:val="22"/>
          <w:szCs w:val="22"/>
        </w:rPr>
      </w:pPr>
      <w:hyperlink w:anchor="_Toc13818235" w:history="1">
        <w:r w:rsidRPr="003626AF">
          <w:rPr>
            <w:rStyle w:val="Hyperlink"/>
            <w:noProof/>
          </w:rPr>
          <w:t>34.1 IUA Actors, Transactions, and Content Modules</w:t>
        </w:r>
        <w:r>
          <w:rPr>
            <w:noProof/>
            <w:webHidden/>
          </w:rPr>
          <w:tab/>
        </w:r>
        <w:r>
          <w:rPr>
            <w:noProof/>
            <w:webHidden/>
          </w:rPr>
          <w:fldChar w:fldCharType="begin"/>
        </w:r>
        <w:r>
          <w:rPr>
            <w:noProof/>
            <w:webHidden/>
          </w:rPr>
          <w:instrText xml:space="preserve"> PAGEREF _Toc13818235 \h </w:instrText>
        </w:r>
        <w:r>
          <w:rPr>
            <w:noProof/>
            <w:webHidden/>
          </w:rPr>
        </w:r>
        <w:r>
          <w:rPr>
            <w:noProof/>
            <w:webHidden/>
          </w:rPr>
          <w:fldChar w:fldCharType="separate"/>
        </w:r>
        <w:r>
          <w:rPr>
            <w:noProof/>
            <w:webHidden/>
          </w:rPr>
          <w:t>10</w:t>
        </w:r>
        <w:r>
          <w:rPr>
            <w:noProof/>
            <w:webHidden/>
          </w:rPr>
          <w:fldChar w:fldCharType="end"/>
        </w:r>
      </w:hyperlink>
    </w:p>
    <w:p w14:paraId="7B08A50B" w14:textId="3E9A6A74" w:rsidR="007C664B" w:rsidRDefault="007C664B">
      <w:pPr>
        <w:pStyle w:val="TOC3"/>
        <w:rPr>
          <w:rFonts w:asciiTheme="minorHAnsi" w:eastAsiaTheme="minorEastAsia" w:hAnsiTheme="minorHAnsi" w:cstheme="minorBidi"/>
          <w:noProof/>
          <w:sz w:val="22"/>
          <w:szCs w:val="22"/>
        </w:rPr>
      </w:pPr>
      <w:hyperlink w:anchor="_Toc13818236" w:history="1">
        <w:r w:rsidRPr="003626AF">
          <w:rPr>
            <w:rStyle w:val="Hyperlink"/>
            <w:bCs/>
            <w:noProof/>
          </w:rPr>
          <w:t>34.1.1 Actor Descriptions and Actor Profile Requirements</w:t>
        </w:r>
        <w:r>
          <w:rPr>
            <w:noProof/>
            <w:webHidden/>
          </w:rPr>
          <w:tab/>
        </w:r>
        <w:r>
          <w:rPr>
            <w:noProof/>
            <w:webHidden/>
          </w:rPr>
          <w:fldChar w:fldCharType="begin"/>
        </w:r>
        <w:r>
          <w:rPr>
            <w:noProof/>
            <w:webHidden/>
          </w:rPr>
          <w:instrText xml:space="preserve"> PAGEREF _Toc13818236 \h </w:instrText>
        </w:r>
        <w:r>
          <w:rPr>
            <w:noProof/>
            <w:webHidden/>
          </w:rPr>
        </w:r>
        <w:r>
          <w:rPr>
            <w:noProof/>
            <w:webHidden/>
          </w:rPr>
          <w:fldChar w:fldCharType="separate"/>
        </w:r>
        <w:r>
          <w:rPr>
            <w:noProof/>
            <w:webHidden/>
          </w:rPr>
          <w:t>11</w:t>
        </w:r>
        <w:r>
          <w:rPr>
            <w:noProof/>
            <w:webHidden/>
          </w:rPr>
          <w:fldChar w:fldCharType="end"/>
        </w:r>
      </w:hyperlink>
    </w:p>
    <w:p w14:paraId="15B087FE" w14:textId="7397214E" w:rsidR="007C664B" w:rsidRDefault="007C664B">
      <w:pPr>
        <w:pStyle w:val="TOC4"/>
        <w:rPr>
          <w:rFonts w:asciiTheme="minorHAnsi" w:eastAsiaTheme="minorEastAsia" w:hAnsiTheme="minorHAnsi" w:cstheme="minorBidi"/>
          <w:noProof/>
          <w:sz w:val="22"/>
          <w:szCs w:val="22"/>
        </w:rPr>
      </w:pPr>
      <w:hyperlink w:anchor="_Toc13818237" w:history="1">
        <w:r w:rsidRPr="003626AF">
          <w:rPr>
            <w:rStyle w:val="Hyperlink"/>
            <w:noProof/>
          </w:rPr>
          <w:t>34.1.1.1 Authorization Client</w:t>
        </w:r>
        <w:r>
          <w:rPr>
            <w:noProof/>
            <w:webHidden/>
          </w:rPr>
          <w:tab/>
        </w:r>
        <w:r>
          <w:rPr>
            <w:noProof/>
            <w:webHidden/>
          </w:rPr>
          <w:fldChar w:fldCharType="begin"/>
        </w:r>
        <w:r>
          <w:rPr>
            <w:noProof/>
            <w:webHidden/>
          </w:rPr>
          <w:instrText xml:space="preserve"> PAGEREF _Toc13818237 \h </w:instrText>
        </w:r>
        <w:r>
          <w:rPr>
            <w:noProof/>
            <w:webHidden/>
          </w:rPr>
        </w:r>
        <w:r>
          <w:rPr>
            <w:noProof/>
            <w:webHidden/>
          </w:rPr>
          <w:fldChar w:fldCharType="separate"/>
        </w:r>
        <w:r>
          <w:rPr>
            <w:noProof/>
            <w:webHidden/>
          </w:rPr>
          <w:t>11</w:t>
        </w:r>
        <w:r>
          <w:rPr>
            <w:noProof/>
            <w:webHidden/>
          </w:rPr>
          <w:fldChar w:fldCharType="end"/>
        </w:r>
      </w:hyperlink>
    </w:p>
    <w:p w14:paraId="305DCB74" w14:textId="1DEBCA18" w:rsidR="007C664B" w:rsidRDefault="007C664B">
      <w:pPr>
        <w:pStyle w:val="TOC4"/>
        <w:rPr>
          <w:rFonts w:asciiTheme="minorHAnsi" w:eastAsiaTheme="minorEastAsia" w:hAnsiTheme="minorHAnsi" w:cstheme="minorBidi"/>
          <w:noProof/>
          <w:sz w:val="22"/>
          <w:szCs w:val="22"/>
        </w:rPr>
      </w:pPr>
      <w:hyperlink w:anchor="_Toc13818238" w:history="1">
        <w:r w:rsidRPr="003626AF">
          <w:rPr>
            <w:rStyle w:val="Hyperlink"/>
            <w:noProof/>
          </w:rPr>
          <w:t>34.1.1.2 Authorization Server</w:t>
        </w:r>
        <w:r>
          <w:rPr>
            <w:noProof/>
            <w:webHidden/>
          </w:rPr>
          <w:tab/>
        </w:r>
        <w:r>
          <w:rPr>
            <w:noProof/>
            <w:webHidden/>
          </w:rPr>
          <w:fldChar w:fldCharType="begin"/>
        </w:r>
        <w:r>
          <w:rPr>
            <w:noProof/>
            <w:webHidden/>
          </w:rPr>
          <w:instrText xml:space="preserve"> PAGEREF _Toc13818238 \h </w:instrText>
        </w:r>
        <w:r>
          <w:rPr>
            <w:noProof/>
            <w:webHidden/>
          </w:rPr>
        </w:r>
        <w:r>
          <w:rPr>
            <w:noProof/>
            <w:webHidden/>
          </w:rPr>
          <w:fldChar w:fldCharType="separate"/>
        </w:r>
        <w:r>
          <w:rPr>
            <w:noProof/>
            <w:webHidden/>
          </w:rPr>
          <w:t>11</w:t>
        </w:r>
        <w:r>
          <w:rPr>
            <w:noProof/>
            <w:webHidden/>
          </w:rPr>
          <w:fldChar w:fldCharType="end"/>
        </w:r>
      </w:hyperlink>
    </w:p>
    <w:p w14:paraId="1952F31D" w14:textId="601770F3" w:rsidR="007C664B" w:rsidRDefault="007C664B">
      <w:pPr>
        <w:pStyle w:val="TOC4"/>
        <w:rPr>
          <w:rFonts w:asciiTheme="minorHAnsi" w:eastAsiaTheme="minorEastAsia" w:hAnsiTheme="minorHAnsi" w:cstheme="minorBidi"/>
          <w:noProof/>
          <w:sz w:val="22"/>
          <w:szCs w:val="22"/>
        </w:rPr>
      </w:pPr>
      <w:hyperlink w:anchor="_Toc13818239" w:history="1">
        <w:r w:rsidRPr="003626AF">
          <w:rPr>
            <w:rStyle w:val="Hyperlink"/>
            <w:noProof/>
          </w:rPr>
          <w:t>34.1.1.3 Resource Server</w:t>
        </w:r>
        <w:r>
          <w:rPr>
            <w:noProof/>
            <w:webHidden/>
          </w:rPr>
          <w:tab/>
        </w:r>
        <w:r>
          <w:rPr>
            <w:noProof/>
            <w:webHidden/>
          </w:rPr>
          <w:fldChar w:fldCharType="begin"/>
        </w:r>
        <w:r>
          <w:rPr>
            <w:noProof/>
            <w:webHidden/>
          </w:rPr>
          <w:instrText xml:space="preserve"> PAGEREF _Toc13818239 \h </w:instrText>
        </w:r>
        <w:r>
          <w:rPr>
            <w:noProof/>
            <w:webHidden/>
          </w:rPr>
        </w:r>
        <w:r>
          <w:rPr>
            <w:noProof/>
            <w:webHidden/>
          </w:rPr>
          <w:fldChar w:fldCharType="separate"/>
        </w:r>
        <w:r>
          <w:rPr>
            <w:noProof/>
            <w:webHidden/>
          </w:rPr>
          <w:t>12</w:t>
        </w:r>
        <w:r>
          <w:rPr>
            <w:noProof/>
            <w:webHidden/>
          </w:rPr>
          <w:fldChar w:fldCharType="end"/>
        </w:r>
      </w:hyperlink>
    </w:p>
    <w:p w14:paraId="1E456E70" w14:textId="00C9A26A" w:rsidR="007C664B" w:rsidRDefault="007C664B">
      <w:pPr>
        <w:pStyle w:val="TOC2"/>
        <w:rPr>
          <w:rFonts w:asciiTheme="minorHAnsi" w:eastAsiaTheme="minorEastAsia" w:hAnsiTheme="minorHAnsi" w:cstheme="minorBidi"/>
          <w:noProof/>
          <w:sz w:val="22"/>
          <w:szCs w:val="22"/>
        </w:rPr>
      </w:pPr>
      <w:hyperlink w:anchor="_Toc13818240" w:history="1">
        <w:r w:rsidRPr="003626AF">
          <w:rPr>
            <w:rStyle w:val="Hyperlink"/>
            <w:noProof/>
          </w:rPr>
          <w:t>34.2 IUA Actor Options</w:t>
        </w:r>
        <w:r>
          <w:rPr>
            <w:noProof/>
            <w:webHidden/>
          </w:rPr>
          <w:tab/>
        </w:r>
        <w:r>
          <w:rPr>
            <w:noProof/>
            <w:webHidden/>
          </w:rPr>
          <w:fldChar w:fldCharType="begin"/>
        </w:r>
        <w:r>
          <w:rPr>
            <w:noProof/>
            <w:webHidden/>
          </w:rPr>
          <w:instrText xml:space="preserve"> PAGEREF _Toc13818240 \h </w:instrText>
        </w:r>
        <w:r>
          <w:rPr>
            <w:noProof/>
            <w:webHidden/>
          </w:rPr>
        </w:r>
        <w:r>
          <w:rPr>
            <w:noProof/>
            <w:webHidden/>
          </w:rPr>
          <w:fldChar w:fldCharType="separate"/>
        </w:r>
        <w:r>
          <w:rPr>
            <w:noProof/>
            <w:webHidden/>
          </w:rPr>
          <w:t>12</w:t>
        </w:r>
        <w:r>
          <w:rPr>
            <w:noProof/>
            <w:webHidden/>
          </w:rPr>
          <w:fldChar w:fldCharType="end"/>
        </w:r>
      </w:hyperlink>
    </w:p>
    <w:p w14:paraId="68AA7C6D" w14:textId="25321FAB" w:rsidR="007C664B" w:rsidRDefault="007C664B">
      <w:pPr>
        <w:pStyle w:val="TOC3"/>
        <w:rPr>
          <w:rFonts w:asciiTheme="minorHAnsi" w:eastAsiaTheme="minorEastAsia" w:hAnsiTheme="minorHAnsi" w:cstheme="minorBidi"/>
          <w:noProof/>
          <w:sz w:val="22"/>
          <w:szCs w:val="22"/>
        </w:rPr>
      </w:pPr>
      <w:hyperlink w:anchor="_Toc13818241" w:history="1">
        <w:r w:rsidRPr="003626AF">
          <w:rPr>
            <w:rStyle w:val="Hyperlink"/>
            <w:noProof/>
          </w:rPr>
          <w:t>34.2.1 SAML Token Option</w:t>
        </w:r>
        <w:r>
          <w:rPr>
            <w:noProof/>
            <w:webHidden/>
          </w:rPr>
          <w:tab/>
        </w:r>
        <w:r>
          <w:rPr>
            <w:noProof/>
            <w:webHidden/>
          </w:rPr>
          <w:fldChar w:fldCharType="begin"/>
        </w:r>
        <w:r>
          <w:rPr>
            <w:noProof/>
            <w:webHidden/>
          </w:rPr>
          <w:instrText xml:space="preserve"> PAGEREF _Toc13818241 \h </w:instrText>
        </w:r>
        <w:r>
          <w:rPr>
            <w:noProof/>
            <w:webHidden/>
          </w:rPr>
        </w:r>
        <w:r>
          <w:rPr>
            <w:noProof/>
            <w:webHidden/>
          </w:rPr>
          <w:fldChar w:fldCharType="separate"/>
        </w:r>
        <w:r>
          <w:rPr>
            <w:noProof/>
            <w:webHidden/>
          </w:rPr>
          <w:t>13</w:t>
        </w:r>
        <w:r>
          <w:rPr>
            <w:noProof/>
            <w:webHidden/>
          </w:rPr>
          <w:fldChar w:fldCharType="end"/>
        </w:r>
      </w:hyperlink>
    </w:p>
    <w:p w14:paraId="6F745536" w14:textId="353DBAE2" w:rsidR="007C664B" w:rsidRDefault="007C664B">
      <w:pPr>
        <w:pStyle w:val="TOC3"/>
        <w:rPr>
          <w:rFonts w:asciiTheme="minorHAnsi" w:eastAsiaTheme="minorEastAsia" w:hAnsiTheme="minorHAnsi" w:cstheme="minorBidi"/>
          <w:noProof/>
          <w:sz w:val="22"/>
          <w:szCs w:val="22"/>
        </w:rPr>
      </w:pPr>
      <w:hyperlink w:anchor="_Toc13818242" w:history="1">
        <w:r w:rsidRPr="003626AF">
          <w:rPr>
            <w:rStyle w:val="Hyperlink"/>
            <w:noProof/>
          </w:rPr>
          <w:t>34.2.2 OAuth Bearer Token Option</w:t>
        </w:r>
        <w:r>
          <w:rPr>
            <w:noProof/>
            <w:webHidden/>
          </w:rPr>
          <w:tab/>
        </w:r>
        <w:r>
          <w:rPr>
            <w:noProof/>
            <w:webHidden/>
          </w:rPr>
          <w:fldChar w:fldCharType="begin"/>
        </w:r>
        <w:r>
          <w:rPr>
            <w:noProof/>
            <w:webHidden/>
          </w:rPr>
          <w:instrText xml:space="preserve"> PAGEREF _Toc13818242 \h </w:instrText>
        </w:r>
        <w:r>
          <w:rPr>
            <w:noProof/>
            <w:webHidden/>
          </w:rPr>
        </w:r>
        <w:r>
          <w:rPr>
            <w:noProof/>
            <w:webHidden/>
          </w:rPr>
          <w:fldChar w:fldCharType="separate"/>
        </w:r>
        <w:r>
          <w:rPr>
            <w:noProof/>
            <w:webHidden/>
          </w:rPr>
          <w:t>13</w:t>
        </w:r>
        <w:r>
          <w:rPr>
            <w:noProof/>
            <w:webHidden/>
          </w:rPr>
          <w:fldChar w:fldCharType="end"/>
        </w:r>
      </w:hyperlink>
    </w:p>
    <w:p w14:paraId="5CF5DCDF" w14:textId="523C97BB" w:rsidR="007C664B" w:rsidRDefault="007C664B">
      <w:pPr>
        <w:pStyle w:val="TOC2"/>
        <w:rPr>
          <w:rFonts w:asciiTheme="minorHAnsi" w:eastAsiaTheme="minorEastAsia" w:hAnsiTheme="minorHAnsi" w:cstheme="minorBidi"/>
          <w:noProof/>
          <w:sz w:val="22"/>
          <w:szCs w:val="22"/>
        </w:rPr>
      </w:pPr>
      <w:hyperlink w:anchor="_Toc13818243" w:history="1">
        <w:r w:rsidRPr="003626AF">
          <w:rPr>
            <w:rStyle w:val="Hyperlink"/>
            <w:noProof/>
          </w:rPr>
          <w:t>34.3 IUA Required Actor Groupings</w:t>
        </w:r>
        <w:r>
          <w:rPr>
            <w:noProof/>
            <w:webHidden/>
          </w:rPr>
          <w:tab/>
        </w:r>
        <w:r>
          <w:rPr>
            <w:noProof/>
            <w:webHidden/>
          </w:rPr>
          <w:fldChar w:fldCharType="begin"/>
        </w:r>
        <w:r>
          <w:rPr>
            <w:noProof/>
            <w:webHidden/>
          </w:rPr>
          <w:instrText xml:space="preserve"> PAGEREF _Toc13818243 \h </w:instrText>
        </w:r>
        <w:r>
          <w:rPr>
            <w:noProof/>
            <w:webHidden/>
          </w:rPr>
        </w:r>
        <w:r>
          <w:rPr>
            <w:noProof/>
            <w:webHidden/>
          </w:rPr>
          <w:fldChar w:fldCharType="separate"/>
        </w:r>
        <w:r>
          <w:rPr>
            <w:noProof/>
            <w:webHidden/>
          </w:rPr>
          <w:t>13</w:t>
        </w:r>
        <w:r>
          <w:rPr>
            <w:noProof/>
            <w:webHidden/>
          </w:rPr>
          <w:fldChar w:fldCharType="end"/>
        </w:r>
      </w:hyperlink>
    </w:p>
    <w:p w14:paraId="5F273259" w14:textId="516DD5D4" w:rsidR="007C664B" w:rsidRDefault="007C664B">
      <w:pPr>
        <w:pStyle w:val="TOC2"/>
        <w:rPr>
          <w:rFonts w:asciiTheme="minorHAnsi" w:eastAsiaTheme="minorEastAsia" w:hAnsiTheme="minorHAnsi" w:cstheme="minorBidi"/>
          <w:noProof/>
          <w:sz w:val="22"/>
          <w:szCs w:val="22"/>
        </w:rPr>
      </w:pPr>
      <w:hyperlink w:anchor="_Toc13818244" w:history="1">
        <w:r w:rsidRPr="003626AF">
          <w:rPr>
            <w:rStyle w:val="Hyperlink"/>
            <w:noProof/>
          </w:rPr>
          <w:t>34.4 IUA Overview</w:t>
        </w:r>
        <w:r>
          <w:rPr>
            <w:noProof/>
            <w:webHidden/>
          </w:rPr>
          <w:tab/>
        </w:r>
        <w:r>
          <w:rPr>
            <w:noProof/>
            <w:webHidden/>
          </w:rPr>
          <w:fldChar w:fldCharType="begin"/>
        </w:r>
        <w:r>
          <w:rPr>
            <w:noProof/>
            <w:webHidden/>
          </w:rPr>
          <w:instrText xml:space="preserve"> PAGEREF _Toc13818244 \h </w:instrText>
        </w:r>
        <w:r>
          <w:rPr>
            <w:noProof/>
            <w:webHidden/>
          </w:rPr>
        </w:r>
        <w:r>
          <w:rPr>
            <w:noProof/>
            <w:webHidden/>
          </w:rPr>
          <w:fldChar w:fldCharType="separate"/>
        </w:r>
        <w:r>
          <w:rPr>
            <w:noProof/>
            <w:webHidden/>
          </w:rPr>
          <w:t>13</w:t>
        </w:r>
        <w:r>
          <w:rPr>
            <w:noProof/>
            <w:webHidden/>
          </w:rPr>
          <w:fldChar w:fldCharType="end"/>
        </w:r>
      </w:hyperlink>
    </w:p>
    <w:p w14:paraId="7DC36A47" w14:textId="398D4EED" w:rsidR="007C664B" w:rsidRDefault="007C664B">
      <w:pPr>
        <w:pStyle w:val="TOC3"/>
        <w:rPr>
          <w:rFonts w:asciiTheme="minorHAnsi" w:eastAsiaTheme="minorEastAsia" w:hAnsiTheme="minorHAnsi" w:cstheme="minorBidi"/>
          <w:noProof/>
          <w:sz w:val="22"/>
          <w:szCs w:val="22"/>
        </w:rPr>
      </w:pPr>
      <w:hyperlink w:anchor="_Toc13818245" w:history="1">
        <w:r w:rsidRPr="003626AF">
          <w:rPr>
            <w:rStyle w:val="Hyperlink"/>
            <w:bCs/>
            <w:noProof/>
          </w:rPr>
          <w:t>34.4.1 Concepts</w:t>
        </w:r>
        <w:r>
          <w:rPr>
            <w:noProof/>
            <w:webHidden/>
          </w:rPr>
          <w:tab/>
        </w:r>
        <w:r>
          <w:rPr>
            <w:noProof/>
            <w:webHidden/>
          </w:rPr>
          <w:fldChar w:fldCharType="begin"/>
        </w:r>
        <w:r>
          <w:rPr>
            <w:noProof/>
            <w:webHidden/>
          </w:rPr>
          <w:instrText xml:space="preserve"> PAGEREF _Toc13818245 \h </w:instrText>
        </w:r>
        <w:r>
          <w:rPr>
            <w:noProof/>
            <w:webHidden/>
          </w:rPr>
        </w:r>
        <w:r>
          <w:rPr>
            <w:noProof/>
            <w:webHidden/>
          </w:rPr>
          <w:fldChar w:fldCharType="separate"/>
        </w:r>
        <w:r>
          <w:rPr>
            <w:noProof/>
            <w:webHidden/>
          </w:rPr>
          <w:t>13</w:t>
        </w:r>
        <w:r>
          <w:rPr>
            <w:noProof/>
            <w:webHidden/>
          </w:rPr>
          <w:fldChar w:fldCharType="end"/>
        </w:r>
      </w:hyperlink>
    </w:p>
    <w:p w14:paraId="4CD11FDA" w14:textId="3D52FE93" w:rsidR="007C664B" w:rsidRDefault="007C664B">
      <w:pPr>
        <w:pStyle w:val="TOC3"/>
        <w:rPr>
          <w:rFonts w:asciiTheme="minorHAnsi" w:eastAsiaTheme="minorEastAsia" w:hAnsiTheme="minorHAnsi" w:cstheme="minorBidi"/>
          <w:noProof/>
          <w:sz w:val="22"/>
          <w:szCs w:val="22"/>
        </w:rPr>
      </w:pPr>
      <w:hyperlink w:anchor="_Toc13818246" w:history="1">
        <w:r w:rsidRPr="003626AF">
          <w:rPr>
            <w:rStyle w:val="Hyperlink"/>
            <w:noProof/>
          </w:rPr>
          <w:t>34.4.2 Use Cases</w:t>
        </w:r>
        <w:r>
          <w:rPr>
            <w:noProof/>
            <w:webHidden/>
          </w:rPr>
          <w:tab/>
        </w:r>
        <w:r>
          <w:rPr>
            <w:noProof/>
            <w:webHidden/>
          </w:rPr>
          <w:fldChar w:fldCharType="begin"/>
        </w:r>
        <w:r>
          <w:rPr>
            <w:noProof/>
            <w:webHidden/>
          </w:rPr>
          <w:instrText xml:space="preserve"> PAGEREF _Toc13818246 \h </w:instrText>
        </w:r>
        <w:r>
          <w:rPr>
            <w:noProof/>
            <w:webHidden/>
          </w:rPr>
        </w:r>
        <w:r>
          <w:rPr>
            <w:noProof/>
            <w:webHidden/>
          </w:rPr>
          <w:fldChar w:fldCharType="separate"/>
        </w:r>
        <w:r>
          <w:rPr>
            <w:noProof/>
            <w:webHidden/>
          </w:rPr>
          <w:t>14</w:t>
        </w:r>
        <w:r>
          <w:rPr>
            <w:noProof/>
            <w:webHidden/>
          </w:rPr>
          <w:fldChar w:fldCharType="end"/>
        </w:r>
      </w:hyperlink>
    </w:p>
    <w:p w14:paraId="0DBFC3FE" w14:textId="51FB663D" w:rsidR="007C664B" w:rsidRDefault="007C664B">
      <w:pPr>
        <w:pStyle w:val="TOC4"/>
        <w:rPr>
          <w:rFonts w:asciiTheme="minorHAnsi" w:eastAsiaTheme="minorEastAsia" w:hAnsiTheme="minorHAnsi" w:cstheme="minorBidi"/>
          <w:noProof/>
          <w:sz w:val="22"/>
          <w:szCs w:val="22"/>
        </w:rPr>
      </w:pPr>
      <w:hyperlink w:anchor="_Toc13818247" w:history="1">
        <w:r w:rsidRPr="003626AF">
          <w:rPr>
            <w:rStyle w:val="Hyperlink"/>
            <w:noProof/>
          </w:rPr>
          <w:t>34.4.2.1 Simple Authorization</w:t>
        </w:r>
        <w:r>
          <w:rPr>
            <w:noProof/>
            <w:webHidden/>
          </w:rPr>
          <w:tab/>
        </w:r>
        <w:r>
          <w:rPr>
            <w:noProof/>
            <w:webHidden/>
          </w:rPr>
          <w:fldChar w:fldCharType="begin"/>
        </w:r>
        <w:r>
          <w:rPr>
            <w:noProof/>
            <w:webHidden/>
          </w:rPr>
          <w:instrText xml:space="preserve"> PAGEREF _Toc13818247 \h </w:instrText>
        </w:r>
        <w:r>
          <w:rPr>
            <w:noProof/>
            <w:webHidden/>
          </w:rPr>
        </w:r>
        <w:r>
          <w:rPr>
            <w:noProof/>
            <w:webHidden/>
          </w:rPr>
          <w:fldChar w:fldCharType="separate"/>
        </w:r>
        <w:r>
          <w:rPr>
            <w:noProof/>
            <w:webHidden/>
          </w:rPr>
          <w:t>15</w:t>
        </w:r>
        <w:r>
          <w:rPr>
            <w:noProof/>
            <w:webHidden/>
          </w:rPr>
          <w:fldChar w:fldCharType="end"/>
        </w:r>
      </w:hyperlink>
    </w:p>
    <w:p w14:paraId="10CE99EE" w14:textId="2B0012B9" w:rsidR="007C664B" w:rsidRDefault="007C664B">
      <w:pPr>
        <w:pStyle w:val="TOC4"/>
        <w:rPr>
          <w:rFonts w:asciiTheme="minorHAnsi" w:eastAsiaTheme="minorEastAsia" w:hAnsiTheme="minorHAnsi" w:cstheme="minorBidi"/>
          <w:noProof/>
          <w:sz w:val="22"/>
          <w:szCs w:val="22"/>
        </w:rPr>
      </w:pPr>
      <w:hyperlink w:anchor="_Toc13818248" w:history="1">
        <w:r w:rsidRPr="003626AF">
          <w:rPr>
            <w:rStyle w:val="Hyperlink"/>
            <w:noProof/>
          </w:rPr>
          <w:t>34.4.2.2 Delegation</w:t>
        </w:r>
        <w:r>
          <w:rPr>
            <w:noProof/>
            <w:webHidden/>
          </w:rPr>
          <w:tab/>
        </w:r>
        <w:r>
          <w:rPr>
            <w:noProof/>
            <w:webHidden/>
          </w:rPr>
          <w:fldChar w:fldCharType="begin"/>
        </w:r>
        <w:r>
          <w:rPr>
            <w:noProof/>
            <w:webHidden/>
          </w:rPr>
          <w:instrText xml:space="preserve"> PAGEREF _Toc13818248 \h </w:instrText>
        </w:r>
        <w:r>
          <w:rPr>
            <w:noProof/>
            <w:webHidden/>
          </w:rPr>
        </w:r>
        <w:r>
          <w:rPr>
            <w:noProof/>
            <w:webHidden/>
          </w:rPr>
          <w:fldChar w:fldCharType="separate"/>
        </w:r>
        <w:r>
          <w:rPr>
            <w:noProof/>
            <w:webHidden/>
          </w:rPr>
          <w:t>15</w:t>
        </w:r>
        <w:r>
          <w:rPr>
            <w:noProof/>
            <w:webHidden/>
          </w:rPr>
          <w:fldChar w:fldCharType="end"/>
        </w:r>
      </w:hyperlink>
    </w:p>
    <w:p w14:paraId="60F3EAD8" w14:textId="053A8ABF" w:rsidR="007C664B" w:rsidRDefault="007C664B">
      <w:pPr>
        <w:pStyle w:val="TOC5"/>
        <w:tabs>
          <w:tab w:val="left" w:pos="2592"/>
        </w:tabs>
        <w:rPr>
          <w:rFonts w:asciiTheme="minorHAnsi" w:eastAsiaTheme="minorEastAsia" w:hAnsiTheme="minorHAnsi" w:cstheme="minorBidi"/>
          <w:noProof/>
          <w:sz w:val="22"/>
          <w:szCs w:val="22"/>
        </w:rPr>
      </w:pPr>
      <w:hyperlink w:anchor="_Toc13818249" w:history="1">
        <w:r w:rsidRPr="003626AF">
          <w:rPr>
            <w:rStyle w:val="Hyperlink"/>
            <w:noProof/>
          </w:rPr>
          <w:t>34.4.2.2.1</w:t>
        </w:r>
        <w:r>
          <w:rPr>
            <w:rFonts w:asciiTheme="minorHAnsi" w:eastAsiaTheme="minorEastAsia" w:hAnsiTheme="minorHAnsi" w:cstheme="minorBidi"/>
            <w:noProof/>
            <w:sz w:val="22"/>
            <w:szCs w:val="22"/>
          </w:rPr>
          <w:tab/>
        </w:r>
        <w:r w:rsidRPr="003626AF">
          <w:rPr>
            <w:rStyle w:val="Hyperlink"/>
            <w:noProof/>
          </w:rPr>
          <w:t>Obtaining a token</w:t>
        </w:r>
        <w:r>
          <w:rPr>
            <w:noProof/>
            <w:webHidden/>
          </w:rPr>
          <w:tab/>
        </w:r>
        <w:r>
          <w:rPr>
            <w:noProof/>
            <w:webHidden/>
          </w:rPr>
          <w:fldChar w:fldCharType="begin"/>
        </w:r>
        <w:r>
          <w:rPr>
            <w:noProof/>
            <w:webHidden/>
          </w:rPr>
          <w:instrText xml:space="preserve"> PAGEREF _Toc13818249 \h </w:instrText>
        </w:r>
        <w:r>
          <w:rPr>
            <w:noProof/>
            <w:webHidden/>
          </w:rPr>
        </w:r>
        <w:r>
          <w:rPr>
            <w:noProof/>
            <w:webHidden/>
          </w:rPr>
          <w:fldChar w:fldCharType="separate"/>
        </w:r>
        <w:r>
          <w:rPr>
            <w:noProof/>
            <w:webHidden/>
          </w:rPr>
          <w:t>16</w:t>
        </w:r>
        <w:r>
          <w:rPr>
            <w:noProof/>
            <w:webHidden/>
          </w:rPr>
          <w:fldChar w:fldCharType="end"/>
        </w:r>
      </w:hyperlink>
    </w:p>
    <w:p w14:paraId="088540D5" w14:textId="5EBA23BF" w:rsidR="007C664B" w:rsidRDefault="007C664B">
      <w:pPr>
        <w:pStyle w:val="TOC2"/>
        <w:rPr>
          <w:rFonts w:asciiTheme="minorHAnsi" w:eastAsiaTheme="minorEastAsia" w:hAnsiTheme="minorHAnsi" w:cstheme="minorBidi"/>
          <w:noProof/>
          <w:sz w:val="22"/>
          <w:szCs w:val="22"/>
        </w:rPr>
      </w:pPr>
      <w:hyperlink w:anchor="_Toc13818250" w:history="1">
        <w:r w:rsidRPr="003626AF">
          <w:rPr>
            <w:rStyle w:val="Hyperlink"/>
            <w:noProof/>
          </w:rPr>
          <w:t>34.5 IUA Security Considerations</w:t>
        </w:r>
        <w:r>
          <w:rPr>
            <w:noProof/>
            <w:webHidden/>
          </w:rPr>
          <w:tab/>
        </w:r>
        <w:r>
          <w:rPr>
            <w:noProof/>
            <w:webHidden/>
          </w:rPr>
          <w:fldChar w:fldCharType="begin"/>
        </w:r>
        <w:r>
          <w:rPr>
            <w:noProof/>
            <w:webHidden/>
          </w:rPr>
          <w:instrText xml:space="preserve"> PAGEREF _Toc13818250 \h </w:instrText>
        </w:r>
        <w:r>
          <w:rPr>
            <w:noProof/>
            <w:webHidden/>
          </w:rPr>
        </w:r>
        <w:r>
          <w:rPr>
            <w:noProof/>
            <w:webHidden/>
          </w:rPr>
          <w:fldChar w:fldCharType="separate"/>
        </w:r>
        <w:r>
          <w:rPr>
            <w:noProof/>
            <w:webHidden/>
          </w:rPr>
          <w:t>16</w:t>
        </w:r>
        <w:r>
          <w:rPr>
            <w:noProof/>
            <w:webHidden/>
          </w:rPr>
          <w:fldChar w:fldCharType="end"/>
        </w:r>
      </w:hyperlink>
    </w:p>
    <w:p w14:paraId="7B14CF1E" w14:textId="79738B24" w:rsidR="007C664B" w:rsidRDefault="007C664B">
      <w:pPr>
        <w:pStyle w:val="TOC2"/>
        <w:rPr>
          <w:rFonts w:asciiTheme="minorHAnsi" w:eastAsiaTheme="minorEastAsia" w:hAnsiTheme="minorHAnsi" w:cstheme="minorBidi"/>
          <w:noProof/>
          <w:sz w:val="22"/>
          <w:szCs w:val="22"/>
        </w:rPr>
      </w:pPr>
      <w:hyperlink w:anchor="_Toc13818251" w:history="1">
        <w:r w:rsidRPr="003626AF">
          <w:rPr>
            <w:rStyle w:val="Hyperlink"/>
            <w:noProof/>
          </w:rPr>
          <w:t>34.6 IUA Cross Profile Considerations</w:t>
        </w:r>
        <w:r>
          <w:rPr>
            <w:noProof/>
            <w:webHidden/>
          </w:rPr>
          <w:tab/>
        </w:r>
        <w:r>
          <w:rPr>
            <w:noProof/>
            <w:webHidden/>
          </w:rPr>
          <w:fldChar w:fldCharType="begin"/>
        </w:r>
        <w:r>
          <w:rPr>
            <w:noProof/>
            <w:webHidden/>
          </w:rPr>
          <w:instrText xml:space="preserve"> PAGEREF _Toc13818251 \h </w:instrText>
        </w:r>
        <w:r>
          <w:rPr>
            <w:noProof/>
            <w:webHidden/>
          </w:rPr>
        </w:r>
        <w:r>
          <w:rPr>
            <w:noProof/>
            <w:webHidden/>
          </w:rPr>
          <w:fldChar w:fldCharType="separate"/>
        </w:r>
        <w:r>
          <w:rPr>
            <w:noProof/>
            <w:webHidden/>
          </w:rPr>
          <w:t>17</w:t>
        </w:r>
        <w:r>
          <w:rPr>
            <w:noProof/>
            <w:webHidden/>
          </w:rPr>
          <w:fldChar w:fldCharType="end"/>
        </w:r>
      </w:hyperlink>
    </w:p>
    <w:p w14:paraId="685AA463" w14:textId="29254E6E" w:rsidR="007C664B" w:rsidRPr="00E14D81" w:rsidRDefault="007C664B">
      <w:pPr>
        <w:pStyle w:val="TOC1"/>
        <w:rPr>
          <w:rFonts w:asciiTheme="minorHAnsi" w:eastAsiaTheme="minorEastAsia" w:hAnsiTheme="minorHAnsi" w:cstheme="minorBidi"/>
          <w:b/>
          <w:bCs/>
          <w:noProof/>
          <w:sz w:val="22"/>
          <w:szCs w:val="22"/>
        </w:rPr>
      </w:pPr>
      <w:hyperlink w:anchor="_Toc13818252" w:history="1">
        <w:r w:rsidRPr="00E14D81">
          <w:rPr>
            <w:rStyle w:val="Hyperlink"/>
            <w:b/>
            <w:bCs/>
            <w:noProof/>
          </w:rPr>
          <w:t>Volume 2c – Transactions</w:t>
        </w:r>
        <w:r w:rsidRPr="00E14D81">
          <w:rPr>
            <w:b/>
            <w:bCs/>
            <w:noProof/>
            <w:webHidden/>
          </w:rPr>
          <w:tab/>
        </w:r>
        <w:r w:rsidRPr="00E14D81">
          <w:rPr>
            <w:b/>
            <w:bCs/>
            <w:noProof/>
            <w:webHidden/>
          </w:rPr>
          <w:fldChar w:fldCharType="begin"/>
        </w:r>
        <w:r w:rsidRPr="00E14D81">
          <w:rPr>
            <w:b/>
            <w:bCs/>
            <w:noProof/>
            <w:webHidden/>
          </w:rPr>
          <w:instrText xml:space="preserve"> PAGEREF _Toc13818252 \h </w:instrText>
        </w:r>
        <w:r w:rsidRPr="00E14D81">
          <w:rPr>
            <w:b/>
            <w:bCs/>
            <w:noProof/>
            <w:webHidden/>
          </w:rPr>
        </w:r>
        <w:r w:rsidRPr="00E14D81">
          <w:rPr>
            <w:b/>
            <w:bCs/>
            <w:noProof/>
            <w:webHidden/>
          </w:rPr>
          <w:fldChar w:fldCharType="separate"/>
        </w:r>
        <w:r w:rsidRPr="00E14D81">
          <w:rPr>
            <w:b/>
            <w:bCs/>
            <w:noProof/>
            <w:webHidden/>
          </w:rPr>
          <w:t>18</w:t>
        </w:r>
        <w:r w:rsidRPr="00E14D81">
          <w:rPr>
            <w:b/>
            <w:bCs/>
            <w:noProof/>
            <w:webHidden/>
          </w:rPr>
          <w:fldChar w:fldCharType="end"/>
        </w:r>
      </w:hyperlink>
    </w:p>
    <w:p w14:paraId="786158C8" w14:textId="077FDADE" w:rsidR="007C664B" w:rsidRDefault="007C664B">
      <w:pPr>
        <w:pStyle w:val="TOC2"/>
        <w:rPr>
          <w:rFonts w:asciiTheme="minorHAnsi" w:eastAsiaTheme="minorEastAsia" w:hAnsiTheme="minorHAnsi" w:cstheme="minorBidi"/>
          <w:noProof/>
          <w:sz w:val="22"/>
          <w:szCs w:val="22"/>
        </w:rPr>
      </w:pPr>
      <w:hyperlink w:anchor="_Toc13818253" w:history="1">
        <w:r w:rsidRPr="003626AF">
          <w:rPr>
            <w:rStyle w:val="Hyperlink"/>
            <w:noProof/>
          </w:rPr>
          <w:t>3.71 Get Authorization Token</w:t>
        </w:r>
        <w:r>
          <w:rPr>
            <w:noProof/>
            <w:webHidden/>
          </w:rPr>
          <w:tab/>
        </w:r>
        <w:r>
          <w:rPr>
            <w:noProof/>
            <w:webHidden/>
          </w:rPr>
          <w:fldChar w:fldCharType="begin"/>
        </w:r>
        <w:r>
          <w:rPr>
            <w:noProof/>
            <w:webHidden/>
          </w:rPr>
          <w:instrText xml:space="preserve"> PAGEREF _Toc13818253 \h </w:instrText>
        </w:r>
        <w:r>
          <w:rPr>
            <w:noProof/>
            <w:webHidden/>
          </w:rPr>
        </w:r>
        <w:r>
          <w:rPr>
            <w:noProof/>
            <w:webHidden/>
          </w:rPr>
          <w:fldChar w:fldCharType="separate"/>
        </w:r>
        <w:r>
          <w:rPr>
            <w:noProof/>
            <w:webHidden/>
          </w:rPr>
          <w:t>18</w:t>
        </w:r>
        <w:r>
          <w:rPr>
            <w:noProof/>
            <w:webHidden/>
          </w:rPr>
          <w:fldChar w:fldCharType="end"/>
        </w:r>
      </w:hyperlink>
    </w:p>
    <w:p w14:paraId="4997E34C" w14:textId="2C4BA647" w:rsidR="007C664B" w:rsidRDefault="007C664B">
      <w:pPr>
        <w:pStyle w:val="TOC3"/>
        <w:rPr>
          <w:rFonts w:asciiTheme="minorHAnsi" w:eastAsiaTheme="minorEastAsia" w:hAnsiTheme="minorHAnsi" w:cstheme="minorBidi"/>
          <w:noProof/>
          <w:sz w:val="22"/>
          <w:szCs w:val="22"/>
        </w:rPr>
      </w:pPr>
      <w:hyperlink w:anchor="_Toc13818254" w:history="1">
        <w:r w:rsidRPr="003626AF">
          <w:rPr>
            <w:rStyle w:val="Hyperlink"/>
            <w:noProof/>
          </w:rPr>
          <w:t>3.71.1 Scope</w:t>
        </w:r>
        <w:r>
          <w:rPr>
            <w:noProof/>
            <w:webHidden/>
          </w:rPr>
          <w:tab/>
        </w:r>
        <w:r>
          <w:rPr>
            <w:noProof/>
            <w:webHidden/>
          </w:rPr>
          <w:fldChar w:fldCharType="begin"/>
        </w:r>
        <w:r>
          <w:rPr>
            <w:noProof/>
            <w:webHidden/>
          </w:rPr>
          <w:instrText xml:space="preserve"> PAGEREF _Toc13818254 \h </w:instrText>
        </w:r>
        <w:r>
          <w:rPr>
            <w:noProof/>
            <w:webHidden/>
          </w:rPr>
        </w:r>
        <w:r>
          <w:rPr>
            <w:noProof/>
            <w:webHidden/>
          </w:rPr>
          <w:fldChar w:fldCharType="separate"/>
        </w:r>
        <w:r>
          <w:rPr>
            <w:noProof/>
            <w:webHidden/>
          </w:rPr>
          <w:t>18</w:t>
        </w:r>
        <w:r>
          <w:rPr>
            <w:noProof/>
            <w:webHidden/>
          </w:rPr>
          <w:fldChar w:fldCharType="end"/>
        </w:r>
      </w:hyperlink>
    </w:p>
    <w:p w14:paraId="62F7B126" w14:textId="0AE2613D" w:rsidR="007C664B" w:rsidRDefault="007C664B">
      <w:pPr>
        <w:pStyle w:val="TOC3"/>
        <w:rPr>
          <w:rFonts w:asciiTheme="minorHAnsi" w:eastAsiaTheme="minorEastAsia" w:hAnsiTheme="minorHAnsi" w:cstheme="minorBidi"/>
          <w:noProof/>
          <w:sz w:val="22"/>
          <w:szCs w:val="22"/>
        </w:rPr>
      </w:pPr>
      <w:hyperlink w:anchor="_Toc13818255" w:history="1">
        <w:r w:rsidRPr="003626AF">
          <w:rPr>
            <w:rStyle w:val="Hyperlink"/>
            <w:noProof/>
          </w:rPr>
          <w:t>3.71.2 Actor Roles</w:t>
        </w:r>
        <w:r>
          <w:rPr>
            <w:noProof/>
            <w:webHidden/>
          </w:rPr>
          <w:tab/>
        </w:r>
        <w:r>
          <w:rPr>
            <w:noProof/>
            <w:webHidden/>
          </w:rPr>
          <w:fldChar w:fldCharType="begin"/>
        </w:r>
        <w:r>
          <w:rPr>
            <w:noProof/>
            <w:webHidden/>
          </w:rPr>
          <w:instrText xml:space="preserve"> PAGEREF _Toc13818255 \h </w:instrText>
        </w:r>
        <w:r>
          <w:rPr>
            <w:noProof/>
            <w:webHidden/>
          </w:rPr>
        </w:r>
        <w:r>
          <w:rPr>
            <w:noProof/>
            <w:webHidden/>
          </w:rPr>
          <w:fldChar w:fldCharType="separate"/>
        </w:r>
        <w:r>
          <w:rPr>
            <w:noProof/>
            <w:webHidden/>
          </w:rPr>
          <w:t>18</w:t>
        </w:r>
        <w:r>
          <w:rPr>
            <w:noProof/>
            <w:webHidden/>
          </w:rPr>
          <w:fldChar w:fldCharType="end"/>
        </w:r>
      </w:hyperlink>
    </w:p>
    <w:p w14:paraId="5353F723" w14:textId="3E09FA17" w:rsidR="007C664B" w:rsidRDefault="007C664B">
      <w:pPr>
        <w:pStyle w:val="TOC3"/>
        <w:rPr>
          <w:rFonts w:asciiTheme="minorHAnsi" w:eastAsiaTheme="minorEastAsia" w:hAnsiTheme="minorHAnsi" w:cstheme="minorBidi"/>
          <w:noProof/>
          <w:sz w:val="22"/>
          <w:szCs w:val="22"/>
        </w:rPr>
      </w:pPr>
      <w:hyperlink w:anchor="_Toc13818256" w:history="1">
        <w:r w:rsidRPr="003626AF">
          <w:rPr>
            <w:rStyle w:val="Hyperlink"/>
            <w:noProof/>
          </w:rPr>
          <w:t>3.71.3 Referenced Standards</w:t>
        </w:r>
        <w:r>
          <w:rPr>
            <w:noProof/>
            <w:webHidden/>
          </w:rPr>
          <w:tab/>
        </w:r>
        <w:r>
          <w:rPr>
            <w:noProof/>
            <w:webHidden/>
          </w:rPr>
          <w:fldChar w:fldCharType="begin"/>
        </w:r>
        <w:r>
          <w:rPr>
            <w:noProof/>
            <w:webHidden/>
          </w:rPr>
          <w:instrText xml:space="preserve"> PAGEREF _Toc13818256 \h </w:instrText>
        </w:r>
        <w:r>
          <w:rPr>
            <w:noProof/>
            <w:webHidden/>
          </w:rPr>
        </w:r>
        <w:r>
          <w:rPr>
            <w:noProof/>
            <w:webHidden/>
          </w:rPr>
          <w:fldChar w:fldCharType="separate"/>
        </w:r>
        <w:r>
          <w:rPr>
            <w:noProof/>
            <w:webHidden/>
          </w:rPr>
          <w:t>18</w:t>
        </w:r>
        <w:r>
          <w:rPr>
            <w:noProof/>
            <w:webHidden/>
          </w:rPr>
          <w:fldChar w:fldCharType="end"/>
        </w:r>
      </w:hyperlink>
    </w:p>
    <w:p w14:paraId="573CEEFA" w14:textId="20DB585A" w:rsidR="007C664B" w:rsidRDefault="007C664B">
      <w:pPr>
        <w:pStyle w:val="TOC3"/>
        <w:rPr>
          <w:rFonts w:asciiTheme="minorHAnsi" w:eastAsiaTheme="minorEastAsia" w:hAnsiTheme="minorHAnsi" w:cstheme="minorBidi"/>
          <w:noProof/>
          <w:sz w:val="22"/>
          <w:szCs w:val="22"/>
        </w:rPr>
      </w:pPr>
      <w:hyperlink w:anchor="_Toc13818257" w:history="1">
        <w:r w:rsidRPr="003626AF">
          <w:rPr>
            <w:rStyle w:val="Hyperlink"/>
            <w:noProof/>
          </w:rPr>
          <w:t>3.71.4 Messages</w:t>
        </w:r>
        <w:r>
          <w:rPr>
            <w:noProof/>
            <w:webHidden/>
          </w:rPr>
          <w:tab/>
        </w:r>
        <w:r>
          <w:rPr>
            <w:noProof/>
            <w:webHidden/>
          </w:rPr>
          <w:fldChar w:fldCharType="begin"/>
        </w:r>
        <w:r>
          <w:rPr>
            <w:noProof/>
            <w:webHidden/>
          </w:rPr>
          <w:instrText xml:space="preserve"> PAGEREF _Toc13818257 \h </w:instrText>
        </w:r>
        <w:r>
          <w:rPr>
            <w:noProof/>
            <w:webHidden/>
          </w:rPr>
        </w:r>
        <w:r>
          <w:rPr>
            <w:noProof/>
            <w:webHidden/>
          </w:rPr>
          <w:fldChar w:fldCharType="separate"/>
        </w:r>
        <w:r>
          <w:rPr>
            <w:noProof/>
            <w:webHidden/>
          </w:rPr>
          <w:t>19</w:t>
        </w:r>
        <w:r>
          <w:rPr>
            <w:noProof/>
            <w:webHidden/>
          </w:rPr>
          <w:fldChar w:fldCharType="end"/>
        </w:r>
      </w:hyperlink>
    </w:p>
    <w:p w14:paraId="57A8D0EC" w14:textId="0C11B72F" w:rsidR="007C664B" w:rsidRDefault="007C664B">
      <w:pPr>
        <w:pStyle w:val="TOC4"/>
        <w:rPr>
          <w:rFonts w:asciiTheme="minorHAnsi" w:eastAsiaTheme="minorEastAsia" w:hAnsiTheme="minorHAnsi" w:cstheme="minorBidi"/>
          <w:noProof/>
          <w:sz w:val="22"/>
          <w:szCs w:val="22"/>
        </w:rPr>
      </w:pPr>
      <w:hyperlink w:anchor="_Toc13818258" w:history="1">
        <w:r w:rsidRPr="003626AF">
          <w:rPr>
            <w:rStyle w:val="Hyperlink"/>
            <w:noProof/>
          </w:rPr>
          <w:t>3.71.4.1 Authorization Request</w:t>
        </w:r>
        <w:r>
          <w:rPr>
            <w:noProof/>
            <w:webHidden/>
          </w:rPr>
          <w:tab/>
        </w:r>
        <w:r>
          <w:rPr>
            <w:noProof/>
            <w:webHidden/>
          </w:rPr>
          <w:fldChar w:fldCharType="begin"/>
        </w:r>
        <w:r>
          <w:rPr>
            <w:noProof/>
            <w:webHidden/>
          </w:rPr>
          <w:instrText xml:space="preserve"> PAGEREF _Toc13818258 \h </w:instrText>
        </w:r>
        <w:r>
          <w:rPr>
            <w:noProof/>
            <w:webHidden/>
          </w:rPr>
        </w:r>
        <w:r>
          <w:rPr>
            <w:noProof/>
            <w:webHidden/>
          </w:rPr>
          <w:fldChar w:fldCharType="separate"/>
        </w:r>
        <w:r>
          <w:rPr>
            <w:noProof/>
            <w:webHidden/>
          </w:rPr>
          <w:t>20</w:t>
        </w:r>
        <w:r>
          <w:rPr>
            <w:noProof/>
            <w:webHidden/>
          </w:rPr>
          <w:fldChar w:fldCharType="end"/>
        </w:r>
      </w:hyperlink>
    </w:p>
    <w:p w14:paraId="0263E15A" w14:textId="01F4C456" w:rsidR="007C664B" w:rsidRDefault="007C664B">
      <w:pPr>
        <w:pStyle w:val="TOC5"/>
        <w:rPr>
          <w:rFonts w:asciiTheme="minorHAnsi" w:eastAsiaTheme="minorEastAsia" w:hAnsiTheme="minorHAnsi" w:cstheme="minorBidi"/>
          <w:noProof/>
          <w:sz w:val="22"/>
          <w:szCs w:val="22"/>
        </w:rPr>
      </w:pPr>
      <w:hyperlink w:anchor="_Toc13818259" w:history="1">
        <w:r w:rsidRPr="003626AF">
          <w:rPr>
            <w:rStyle w:val="Hyperlink"/>
            <w:noProof/>
          </w:rPr>
          <w:t>3.71.4.1.1 Trigger Events</w:t>
        </w:r>
        <w:r>
          <w:rPr>
            <w:noProof/>
            <w:webHidden/>
          </w:rPr>
          <w:tab/>
        </w:r>
        <w:r>
          <w:rPr>
            <w:noProof/>
            <w:webHidden/>
          </w:rPr>
          <w:fldChar w:fldCharType="begin"/>
        </w:r>
        <w:r>
          <w:rPr>
            <w:noProof/>
            <w:webHidden/>
          </w:rPr>
          <w:instrText xml:space="preserve"> PAGEREF _Toc13818259 \h </w:instrText>
        </w:r>
        <w:r>
          <w:rPr>
            <w:noProof/>
            <w:webHidden/>
          </w:rPr>
        </w:r>
        <w:r>
          <w:rPr>
            <w:noProof/>
            <w:webHidden/>
          </w:rPr>
          <w:fldChar w:fldCharType="separate"/>
        </w:r>
        <w:r>
          <w:rPr>
            <w:noProof/>
            <w:webHidden/>
          </w:rPr>
          <w:t>20</w:t>
        </w:r>
        <w:r>
          <w:rPr>
            <w:noProof/>
            <w:webHidden/>
          </w:rPr>
          <w:fldChar w:fldCharType="end"/>
        </w:r>
      </w:hyperlink>
    </w:p>
    <w:p w14:paraId="4CC8F796" w14:textId="60E4F8BB" w:rsidR="007C664B" w:rsidRDefault="007C664B">
      <w:pPr>
        <w:pStyle w:val="TOC5"/>
        <w:rPr>
          <w:rFonts w:asciiTheme="minorHAnsi" w:eastAsiaTheme="minorEastAsia" w:hAnsiTheme="minorHAnsi" w:cstheme="minorBidi"/>
          <w:noProof/>
          <w:sz w:val="22"/>
          <w:szCs w:val="22"/>
        </w:rPr>
      </w:pPr>
      <w:hyperlink w:anchor="_Toc13818260" w:history="1">
        <w:r w:rsidRPr="003626AF">
          <w:rPr>
            <w:rStyle w:val="Hyperlink"/>
            <w:noProof/>
          </w:rPr>
          <w:t>3.71.4.1.2 Message Semantics</w:t>
        </w:r>
        <w:r>
          <w:rPr>
            <w:noProof/>
            <w:webHidden/>
          </w:rPr>
          <w:tab/>
        </w:r>
        <w:r>
          <w:rPr>
            <w:noProof/>
            <w:webHidden/>
          </w:rPr>
          <w:fldChar w:fldCharType="begin"/>
        </w:r>
        <w:r>
          <w:rPr>
            <w:noProof/>
            <w:webHidden/>
          </w:rPr>
          <w:instrText xml:space="preserve"> PAGEREF _Toc13818260 \h </w:instrText>
        </w:r>
        <w:r>
          <w:rPr>
            <w:noProof/>
            <w:webHidden/>
          </w:rPr>
        </w:r>
        <w:r>
          <w:rPr>
            <w:noProof/>
            <w:webHidden/>
          </w:rPr>
          <w:fldChar w:fldCharType="separate"/>
        </w:r>
        <w:r>
          <w:rPr>
            <w:noProof/>
            <w:webHidden/>
          </w:rPr>
          <w:t>20</w:t>
        </w:r>
        <w:r>
          <w:rPr>
            <w:noProof/>
            <w:webHidden/>
          </w:rPr>
          <w:fldChar w:fldCharType="end"/>
        </w:r>
      </w:hyperlink>
    </w:p>
    <w:p w14:paraId="54CF10AE" w14:textId="239A1DB1" w:rsidR="007C664B" w:rsidRDefault="007C664B">
      <w:pPr>
        <w:pStyle w:val="TOC6"/>
        <w:rPr>
          <w:rFonts w:asciiTheme="minorHAnsi" w:eastAsiaTheme="minorEastAsia" w:hAnsiTheme="minorHAnsi" w:cstheme="minorBidi"/>
          <w:noProof/>
          <w:sz w:val="22"/>
          <w:szCs w:val="22"/>
        </w:rPr>
      </w:pPr>
      <w:hyperlink w:anchor="_Toc13818261" w:history="1">
        <w:r w:rsidRPr="003626AF">
          <w:rPr>
            <w:rStyle w:val="Hyperlink"/>
            <w:noProof/>
          </w:rPr>
          <w:t>3.71.4.1.2.1 JSON Web Token (JWT)</w:t>
        </w:r>
        <w:r>
          <w:rPr>
            <w:noProof/>
            <w:webHidden/>
          </w:rPr>
          <w:tab/>
        </w:r>
        <w:r>
          <w:rPr>
            <w:noProof/>
            <w:webHidden/>
          </w:rPr>
          <w:fldChar w:fldCharType="begin"/>
        </w:r>
        <w:r>
          <w:rPr>
            <w:noProof/>
            <w:webHidden/>
          </w:rPr>
          <w:instrText xml:space="preserve"> PAGEREF _Toc13818261 \h </w:instrText>
        </w:r>
        <w:r>
          <w:rPr>
            <w:noProof/>
            <w:webHidden/>
          </w:rPr>
        </w:r>
        <w:r>
          <w:rPr>
            <w:noProof/>
            <w:webHidden/>
          </w:rPr>
          <w:fldChar w:fldCharType="separate"/>
        </w:r>
        <w:r>
          <w:rPr>
            <w:noProof/>
            <w:webHidden/>
          </w:rPr>
          <w:t>20</w:t>
        </w:r>
        <w:r>
          <w:rPr>
            <w:noProof/>
            <w:webHidden/>
          </w:rPr>
          <w:fldChar w:fldCharType="end"/>
        </w:r>
      </w:hyperlink>
    </w:p>
    <w:p w14:paraId="26BFD63A" w14:textId="5A2DC79A" w:rsidR="007C664B" w:rsidRDefault="007C664B">
      <w:pPr>
        <w:pStyle w:val="TOC6"/>
        <w:rPr>
          <w:rFonts w:asciiTheme="minorHAnsi" w:eastAsiaTheme="minorEastAsia" w:hAnsiTheme="minorHAnsi" w:cstheme="minorBidi"/>
          <w:noProof/>
          <w:sz w:val="22"/>
          <w:szCs w:val="22"/>
        </w:rPr>
      </w:pPr>
      <w:hyperlink w:anchor="_Toc13818262" w:history="1">
        <w:r w:rsidRPr="003626AF">
          <w:rPr>
            <w:rStyle w:val="Hyperlink"/>
            <w:noProof/>
          </w:rPr>
          <w:t>3.71.4.1.2.2 SAML Token Option</w:t>
        </w:r>
        <w:r>
          <w:rPr>
            <w:noProof/>
            <w:webHidden/>
          </w:rPr>
          <w:tab/>
        </w:r>
        <w:r>
          <w:rPr>
            <w:noProof/>
            <w:webHidden/>
          </w:rPr>
          <w:fldChar w:fldCharType="begin"/>
        </w:r>
        <w:r>
          <w:rPr>
            <w:noProof/>
            <w:webHidden/>
          </w:rPr>
          <w:instrText xml:space="preserve"> PAGEREF _Toc13818262 \h </w:instrText>
        </w:r>
        <w:r>
          <w:rPr>
            <w:noProof/>
            <w:webHidden/>
          </w:rPr>
        </w:r>
        <w:r>
          <w:rPr>
            <w:noProof/>
            <w:webHidden/>
          </w:rPr>
          <w:fldChar w:fldCharType="separate"/>
        </w:r>
        <w:r>
          <w:rPr>
            <w:noProof/>
            <w:webHidden/>
          </w:rPr>
          <w:t>24</w:t>
        </w:r>
        <w:r>
          <w:rPr>
            <w:noProof/>
            <w:webHidden/>
          </w:rPr>
          <w:fldChar w:fldCharType="end"/>
        </w:r>
      </w:hyperlink>
    </w:p>
    <w:p w14:paraId="288A41F1" w14:textId="74F72C51" w:rsidR="007C664B" w:rsidRDefault="007C664B">
      <w:pPr>
        <w:pStyle w:val="TOC6"/>
        <w:rPr>
          <w:rFonts w:asciiTheme="minorHAnsi" w:eastAsiaTheme="minorEastAsia" w:hAnsiTheme="minorHAnsi" w:cstheme="minorBidi"/>
          <w:noProof/>
          <w:sz w:val="22"/>
          <w:szCs w:val="22"/>
        </w:rPr>
      </w:pPr>
      <w:hyperlink w:anchor="_Toc13818263" w:history="1">
        <w:r w:rsidRPr="003626AF">
          <w:rPr>
            <w:rStyle w:val="Hyperlink"/>
            <w:noProof/>
          </w:rPr>
          <w:t>3.71.4.1.2.3 OAuth Bearer Token Option</w:t>
        </w:r>
        <w:r>
          <w:rPr>
            <w:noProof/>
            <w:webHidden/>
          </w:rPr>
          <w:tab/>
        </w:r>
        <w:r>
          <w:rPr>
            <w:noProof/>
            <w:webHidden/>
          </w:rPr>
          <w:fldChar w:fldCharType="begin"/>
        </w:r>
        <w:r>
          <w:rPr>
            <w:noProof/>
            <w:webHidden/>
          </w:rPr>
          <w:instrText xml:space="preserve"> PAGEREF _Toc13818263 \h </w:instrText>
        </w:r>
        <w:r>
          <w:rPr>
            <w:noProof/>
            <w:webHidden/>
          </w:rPr>
        </w:r>
        <w:r>
          <w:rPr>
            <w:noProof/>
            <w:webHidden/>
          </w:rPr>
          <w:fldChar w:fldCharType="separate"/>
        </w:r>
        <w:r>
          <w:rPr>
            <w:noProof/>
            <w:webHidden/>
          </w:rPr>
          <w:t>24</w:t>
        </w:r>
        <w:r>
          <w:rPr>
            <w:noProof/>
            <w:webHidden/>
          </w:rPr>
          <w:fldChar w:fldCharType="end"/>
        </w:r>
      </w:hyperlink>
    </w:p>
    <w:p w14:paraId="5B109058" w14:textId="2310D554" w:rsidR="007C664B" w:rsidRDefault="007C664B">
      <w:pPr>
        <w:pStyle w:val="TOC5"/>
        <w:rPr>
          <w:rFonts w:asciiTheme="minorHAnsi" w:eastAsiaTheme="minorEastAsia" w:hAnsiTheme="minorHAnsi" w:cstheme="minorBidi"/>
          <w:noProof/>
          <w:sz w:val="22"/>
          <w:szCs w:val="22"/>
        </w:rPr>
      </w:pPr>
      <w:hyperlink w:anchor="_Toc13818264" w:history="1">
        <w:r w:rsidRPr="003626AF">
          <w:rPr>
            <w:rStyle w:val="Hyperlink"/>
            <w:noProof/>
          </w:rPr>
          <w:t>3.71.4.1.3 Expected Actions</w:t>
        </w:r>
        <w:r>
          <w:rPr>
            <w:noProof/>
            <w:webHidden/>
          </w:rPr>
          <w:tab/>
        </w:r>
        <w:r>
          <w:rPr>
            <w:noProof/>
            <w:webHidden/>
          </w:rPr>
          <w:fldChar w:fldCharType="begin"/>
        </w:r>
        <w:r>
          <w:rPr>
            <w:noProof/>
            <w:webHidden/>
          </w:rPr>
          <w:instrText xml:space="preserve"> PAGEREF _Toc13818264 \h </w:instrText>
        </w:r>
        <w:r>
          <w:rPr>
            <w:noProof/>
            <w:webHidden/>
          </w:rPr>
        </w:r>
        <w:r>
          <w:rPr>
            <w:noProof/>
            <w:webHidden/>
          </w:rPr>
          <w:fldChar w:fldCharType="separate"/>
        </w:r>
        <w:r>
          <w:rPr>
            <w:noProof/>
            <w:webHidden/>
          </w:rPr>
          <w:t>24</w:t>
        </w:r>
        <w:r>
          <w:rPr>
            <w:noProof/>
            <w:webHidden/>
          </w:rPr>
          <w:fldChar w:fldCharType="end"/>
        </w:r>
      </w:hyperlink>
    </w:p>
    <w:p w14:paraId="257E58FC" w14:textId="14801A11" w:rsidR="007C664B" w:rsidRDefault="007C664B">
      <w:pPr>
        <w:pStyle w:val="TOC3"/>
        <w:rPr>
          <w:rFonts w:asciiTheme="minorHAnsi" w:eastAsiaTheme="minorEastAsia" w:hAnsiTheme="minorHAnsi" w:cstheme="minorBidi"/>
          <w:noProof/>
          <w:sz w:val="22"/>
          <w:szCs w:val="22"/>
        </w:rPr>
      </w:pPr>
      <w:hyperlink w:anchor="_Toc13818265" w:history="1">
        <w:r w:rsidRPr="003626AF">
          <w:rPr>
            <w:rStyle w:val="Hyperlink"/>
            <w:noProof/>
          </w:rPr>
          <w:t>3.71.5 Security Considerations</w:t>
        </w:r>
        <w:r>
          <w:rPr>
            <w:noProof/>
            <w:webHidden/>
          </w:rPr>
          <w:tab/>
        </w:r>
        <w:r>
          <w:rPr>
            <w:noProof/>
            <w:webHidden/>
          </w:rPr>
          <w:fldChar w:fldCharType="begin"/>
        </w:r>
        <w:r>
          <w:rPr>
            <w:noProof/>
            <w:webHidden/>
          </w:rPr>
          <w:instrText xml:space="preserve"> PAGEREF _Toc13818265 \h </w:instrText>
        </w:r>
        <w:r>
          <w:rPr>
            <w:noProof/>
            <w:webHidden/>
          </w:rPr>
        </w:r>
        <w:r>
          <w:rPr>
            <w:noProof/>
            <w:webHidden/>
          </w:rPr>
          <w:fldChar w:fldCharType="separate"/>
        </w:r>
        <w:r>
          <w:rPr>
            <w:noProof/>
            <w:webHidden/>
          </w:rPr>
          <w:t>24</w:t>
        </w:r>
        <w:r>
          <w:rPr>
            <w:noProof/>
            <w:webHidden/>
          </w:rPr>
          <w:fldChar w:fldCharType="end"/>
        </w:r>
      </w:hyperlink>
    </w:p>
    <w:p w14:paraId="7B288D4A" w14:textId="7BE6A2B2" w:rsidR="007C664B" w:rsidRDefault="007C664B">
      <w:pPr>
        <w:pStyle w:val="TOC4"/>
        <w:rPr>
          <w:rFonts w:asciiTheme="minorHAnsi" w:eastAsiaTheme="minorEastAsia" w:hAnsiTheme="minorHAnsi" w:cstheme="minorBidi"/>
          <w:noProof/>
          <w:sz w:val="22"/>
          <w:szCs w:val="22"/>
        </w:rPr>
      </w:pPr>
      <w:hyperlink w:anchor="_Toc13818266" w:history="1">
        <w:r w:rsidRPr="003626AF">
          <w:rPr>
            <w:rStyle w:val="Hyperlink"/>
            <w:noProof/>
          </w:rPr>
          <w:t>3.71.5.1 Security Audit Considerations</w:t>
        </w:r>
        <w:r>
          <w:rPr>
            <w:noProof/>
            <w:webHidden/>
          </w:rPr>
          <w:tab/>
        </w:r>
        <w:r>
          <w:rPr>
            <w:noProof/>
            <w:webHidden/>
          </w:rPr>
          <w:fldChar w:fldCharType="begin"/>
        </w:r>
        <w:r>
          <w:rPr>
            <w:noProof/>
            <w:webHidden/>
          </w:rPr>
          <w:instrText xml:space="preserve"> PAGEREF _Toc13818266 \h </w:instrText>
        </w:r>
        <w:r>
          <w:rPr>
            <w:noProof/>
            <w:webHidden/>
          </w:rPr>
        </w:r>
        <w:r>
          <w:rPr>
            <w:noProof/>
            <w:webHidden/>
          </w:rPr>
          <w:fldChar w:fldCharType="separate"/>
        </w:r>
        <w:r>
          <w:rPr>
            <w:noProof/>
            <w:webHidden/>
          </w:rPr>
          <w:t>24</w:t>
        </w:r>
        <w:r>
          <w:rPr>
            <w:noProof/>
            <w:webHidden/>
          </w:rPr>
          <w:fldChar w:fldCharType="end"/>
        </w:r>
      </w:hyperlink>
    </w:p>
    <w:p w14:paraId="5DC1569A" w14:textId="5D0FBAE1" w:rsidR="007C664B" w:rsidRDefault="007C664B">
      <w:pPr>
        <w:pStyle w:val="TOC5"/>
        <w:rPr>
          <w:rFonts w:asciiTheme="minorHAnsi" w:eastAsiaTheme="minorEastAsia" w:hAnsiTheme="minorHAnsi" w:cstheme="minorBidi"/>
          <w:noProof/>
          <w:sz w:val="22"/>
          <w:szCs w:val="22"/>
        </w:rPr>
      </w:pPr>
      <w:hyperlink w:anchor="_Toc13818267" w:history="1">
        <w:r w:rsidRPr="003626AF">
          <w:rPr>
            <w:rStyle w:val="Hyperlink"/>
            <w:noProof/>
          </w:rPr>
          <w:t>3.71.5.1.1 Authorization Server Specific Security Considerations</w:t>
        </w:r>
        <w:r>
          <w:rPr>
            <w:noProof/>
            <w:webHidden/>
          </w:rPr>
          <w:tab/>
        </w:r>
        <w:r>
          <w:rPr>
            <w:noProof/>
            <w:webHidden/>
          </w:rPr>
          <w:fldChar w:fldCharType="begin"/>
        </w:r>
        <w:r>
          <w:rPr>
            <w:noProof/>
            <w:webHidden/>
          </w:rPr>
          <w:instrText xml:space="preserve"> PAGEREF _Toc13818267 \h </w:instrText>
        </w:r>
        <w:r>
          <w:rPr>
            <w:noProof/>
            <w:webHidden/>
          </w:rPr>
        </w:r>
        <w:r>
          <w:rPr>
            <w:noProof/>
            <w:webHidden/>
          </w:rPr>
          <w:fldChar w:fldCharType="separate"/>
        </w:r>
        <w:r>
          <w:rPr>
            <w:noProof/>
            <w:webHidden/>
          </w:rPr>
          <w:t>24</w:t>
        </w:r>
        <w:r>
          <w:rPr>
            <w:noProof/>
            <w:webHidden/>
          </w:rPr>
          <w:fldChar w:fldCharType="end"/>
        </w:r>
      </w:hyperlink>
    </w:p>
    <w:p w14:paraId="5D244290" w14:textId="4E9E7DD3" w:rsidR="007C664B" w:rsidRDefault="007C664B">
      <w:pPr>
        <w:pStyle w:val="TOC5"/>
        <w:rPr>
          <w:rFonts w:asciiTheme="minorHAnsi" w:eastAsiaTheme="minorEastAsia" w:hAnsiTheme="minorHAnsi" w:cstheme="minorBidi"/>
          <w:noProof/>
          <w:sz w:val="22"/>
          <w:szCs w:val="22"/>
        </w:rPr>
      </w:pPr>
      <w:hyperlink w:anchor="_Toc13818268" w:history="1">
        <w:r w:rsidRPr="003626AF">
          <w:rPr>
            <w:rStyle w:val="Hyperlink"/>
            <w:noProof/>
          </w:rPr>
          <w:t>3.71.5.1.2 Client Authorization Agent Specific Security Considerations</w:t>
        </w:r>
        <w:r>
          <w:rPr>
            <w:noProof/>
            <w:webHidden/>
          </w:rPr>
          <w:tab/>
        </w:r>
        <w:r>
          <w:rPr>
            <w:noProof/>
            <w:webHidden/>
          </w:rPr>
          <w:fldChar w:fldCharType="begin"/>
        </w:r>
        <w:r>
          <w:rPr>
            <w:noProof/>
            <w:webHidden/>
          </w:rPr>
          <w:instrText xml:space="preserve"> PAGEREF _Toc13818268 \h </w:instrText>
        </w:r>
        <w:r>
          <w:rPr>
            <w:noProof/>
            <w:webHidden/>
          </w:rPr>
        </w:r>
        <w:r>
          <w:rPr>
            <w:noProof/>
            <w:webHidden/>
          </w:rPr>
          <w:fldChar w:fldCharType="separate"/>
        </w:r>
        <w:r>
          <w:rPr>
            <w:noProof/>
            <w:webHidden/>
          </w:rPr>
          <w:t>25</w:t>
        </w:r>
        <w:r>
          <w:rPr>
            <w:noProof/>
            <w:webHidden/>
          </w:rPr>
          <w:fldChar w:fldCharType="end"/>
        </w:r>
      </w:hyperlink>
    </w:p>
    <w:p w14:paraId="531A6860" w14:textId="6D6FDEFD" w:rsidR="007C664B" w:rsidRDefault="007C664B">
      <w:pPr>
        <w:pStyle w:val="TOC2"/>
        <w:rPr>
          <w:rFonts w:asciiTheme="minorHAnsi" w:eastAsiaTheme="minorEastAsia" w:hAnsiTheme="minorHAnsi" w:cstheme="minorBidi"/>
          <w:noProof/>
          <w:sz w:val="22"/>
          <w:szCs w:val="22"/>
        </w:rPr>
      </w:pPr>
      <w:hyperlink w:anchor="_Toc13818269" w:history="1">
        <w:r w:rsidRPr="003626AF">
          <w:rPr>
            <w:rStyle w:val="Hyperlink"/>
            <w:noProof/>
          </w:rPr>
          <w:t>3.72 Incorporate Authorization Token</w:t>
        </w:r>
        <w:r>
          <w:rPr>
            <w:noProof/>
            <w:webHidden/>
          </w:rPr>
          <w:tab/>
        </w:r>
        <w:r>
          <w:rPr>
            <w:noProof/>
            <w:webHidden/>
          </w:rPr>
          <w:fldChar w:fldCharType="begin"/>
        </w:r>
        <w:r>
          <w:rPr>
            <w:noProof/>
            <w:webHidden/>
          </w:rPr>
          <w:instrText xml:space="preserve"> PAGEREF _Toc13818269 \h </w:instrText>
        </w:r>
        <w:r>
          <w:rPr>
            <w:noProof/>
            <w:webHidden/>
          </w:rPr>
        </w:r>
        <w:r>
          <w:rPr>
            <w:noProof/>
            <w:webHidden/>
          </w:rPr>
          <w:fldChar w:fldCharType="separate"/>
        </w:r>
        <w:r>
          <w:rPr>
            <w:noProof/>
            <w:webHidden/>
          </w:rPr>
          <w:t>26</w:t>
        </w:r>
        <w:r>
          <w:rPr>
            <w:noProof/>
            <w:webHidden/>
          </w:rPr>
          <w:fldChar w:fldCharType="end"/>
        </w:r>
      </w:hyperlink>
    </w:p>
    <w:p w14:paraId="37231174" w14:textId="4A443218" w:rsidR="007C664B" w:rsidRDefault="007C664B">
      <w:pPr>
        <w:pStyle w:val="TOC3"/>
        <w:rPr>
          <w:rFonts w:asciiTheme="minorHAnsi" w:eastAsiaTheme="minorEastAsia" w:hAnsiTheme="minorHAnsi" w:cstheme="minorBidi"/>
          <w:noProof/>
          <w:sz w:val="22"/>
          <w:szCs w:val="22"/>
        </w:rPr>
      </w:pPr>
      <w:hyperlink w:anchor="_Toc13818270" w:history="1">
        <w:r w:rsidRPr="003626AF">
          <w:rPr>
            <w:rStyle w:val="Hyperlink"/>
            <w:noProof/>
          </w:rPr>
          <w:t>3.72.1 Scope</w:t>
        </w:r>
        <w:r>
          <w:rPr>
            <w:noProof/>
            <w:webHidden/>
          </w:rPr>
          <w:tab/>
        </w:r>
        <w:r>
          <w:rPr>
            <w:noProof/>
            <w:webHidden/>
          </w:rPr>
          <w:fldChar w:fldCharType="begin"/>
        </w:r>
        <w:r>
          <w:rPr>
            <w:noProof/>
            <w:webHidden/>
          </w:rPr>
          <w:instrText xml:space="preserve"> PAGEREF _Toc13818270 \h </w:instrText>
        </w:r>
        <w:r>
          <w:rPr>
            <w:noProof/>
            <w:webHidden/>
          </w:rPr>
        </w:r>
        <w:r>
          <w:rPr>
            <w:noProof/>
            <w:webHidden/>
          </w:rPr>
          <w:fldChar w:fldCharType="separate"/>
        </w:r>
        <w:r>
          <w:rPr>
            <w:noProof/>
            <w:webHidden/>
          </w:rPr>
          <w:t>26</w:t>
        </w:r>
        <w:r>
          <w:rPr>
            <w:noProof/>
            <w:webHidden/>
          </w:rPr>
          <w:fldChar w:fldCharType="end"/>
        </w:r>
      </w:hyperlink>
    </w:p>
    <w:p w14:paraId="57615C2A" w14:textId="3B99542E" w:rsidR="007C664B" w:rsidRDefault="007C664B">
      <w:pPr>
        <w:pStyle w:val="TOC3"/>
        <w:rPr>
          <w:rFonts w:asciiTheme="minorHAnsi" w:eastAsiaTheme="minorEastAsia" w:hAnsiTheme="minorHAnsi" w:cstheme="minorBidi"/>
          <w:noProof/>
          <w:sz w:val="22"/>
          <w:szCs w:val="22"/>
        </w:rPr>
      </w:pPr>
      <w:hyperlink w:anchor="_Toc13818271" w:history="1">
        <w:r w:rsidRPr="003626AF">
          <w:rPr>
            <w:rStyle w:val="Hyperlink"/>
            <w:noProof/>
          </w:rPr>
          <w:t>3.72.2 Actor Roles</w:t>
        </w:r>
        <w:r>
          <w:rPr>
            <w:noProof/>
            <w:webHidden/>
          </w:rPr>
          <w:tab/>
        </w:r>
        <w:r>
          <w:rPr>
            <w:noProof/>
            <w:webHidden/>
          </w:rPr>
          <w:fldChar w:fldCharType="begin"/>
        </w:r>
        <w:r>
          <w:rPr>
            <w:noProof/>
            <w:webHidden/>
          </w:rPr>
          <w:instrText xml:space="preserve"> PAGEREF _Toc13818271 \h </w:instrText>
        </w:r>
        <w:r>
          <w:rPr>
            <w:noProof/>
            <w:webHidden/>
          </w:rPr>
        </w:r>
        <w:r>
          <w:rPr>
            <w:noProof/>
            <w:webHidden/>
          </w:rPr>
          <w:fldChar w:fldCharType="separate"/>
        </w:r>
        <w:r>
          <w:rPr>
            <w:noProof/>
            <w:webHidden/>
          </w:rPr>
          <w:t>26</w:t>
        </w:r>
        <w:r>
          <w:rPr>
            <w:noProof/>
            <w:webHidden/>
          </w:rPr>
          <w:fldChar w:fldCharType="end"/>
        </w:r>
      </w:hyperlink>
    </w:p>
    <w:p w14:paraId="4D19ACF8" w14:textId="7663BC49" w:rsidR="007C664B" w:rsidRDefault="007C664B">
      <w:pPr>
        <w:pStyle w:val="TOC3"/>
        <w:rPr>
          <w:rFonts w:asciiTheme="minorHAnsi" w:eastAsiaTheme="minorEastAsia" w:hAnsiTheme="minorHAnsi" w:cstheme="minorBidi"/>
          <w:noProof/>
          <w:sz w:val="22"/>
          <w:szCs w:val="22"/>
        </w:rPr>
      </w:pPr>
      <w:hyperlink w:anchor="_Toc13818272" w:history="1">
        <w:r w:rsidRPr="003626AF">
          <w:rPr>
            <w:rStyle w:val="Hyperlink"/>
            <w:noProof/>
          </w:rPr>
          <w:t>3.72.3 Referenced Standards</w:t>
        </w:r>
        <w:r>
          <w:rPr>
            <w:noProof/>
            <w:webHidden/>
          </w:rPr>
          <w:tab/>
        </w:r>
        <w:r>
          <w:rPr>
            <w:noProof/>
            <w:webHidden/>
          </w:rPr>
          <w:fldChar w:fldCharType="begin"/>
        </w:r>
        <w:r>
          <w:rPr>
            <w:noProof/>
            <w:webHidden/>
          </w:rPr>
          <w:instrText xml:space="preserve"> PAGEREF _Toc13818272 \h </w:instrText>
        </w:r>
        <w:r>
          <w:rPr>
            <w:noProof/>
            <w:webHidden/>
          </w:rPr>
        </w:r>
        <w:r>
          <w:rPr>
            <w:noProof/>
            <w:webHidden/>
          </w:rPr>
          <w:fldChar w:fldCharType="separate"/>
        </w:r>
        <w:r>
          <w:rPr>
            <w:noProof/>
            <w:webHidden/>
          </w:rPr>
          <w:t>27</w:t>
        </w:r>
        <w:r>
          <w:rPr>
            <w:noProof/>
            <w:webHidden/>
          </w:rPr>
          <w:fldChar w:fldCharType="end"/>
        </w:r>
      </w:hyperlink>
    </w:p>
    <w:p w14:paraId="6D0D8DA4" w14:textId="72772EF9" w:rsidR="007C664B" w:rsidRDefault="007C664B">
      <w:pPr>
        <w:pStyle w:val="TOC4"/>
        <w:rPr>
          <w:rFonts w:asciiTheme="minorHAnsi" w:eastAsiaTheme="minorEastAsia" w:hAnsiTheme="minorHAnsi" w:cstheme="minorBidi"/>
          <w:noProof/>
          <w:sz w:val="22"/>
          <w:szCs w:val="22"/>
        </w:rPr>
      </w:pPr>
      <w:hyperlink w:anchor="_Toc13818273" w:history="1">
        <w:r w:rsidRPr="003626AF">
          <w:rPr>
            <w:rStyle w:val="Hyperlink"/>
            <w:noProof/>
          </w:rPr>
          <w:t>3.72.3.1 Related IHE Profiles</w:t>
        </w:r>
        <w:r>
          <w:rPr>
            <w:noProof/>
            <w:webHidden/>
          </w:rPr>
          <w:tab/>
        </w:r>
        <w:r>
          <w:rPr>
            <w:noProof/>
            <w:webHidden/>
          </w:rPr>
          <w:fldChar w:fldCharType="begin"/>
        </w:r>
        <w:r>
          <w:rPr>
            <w:noProof/>
            <w:webHidden/>
          </w:rPr>
          <w:instrText xml:space="preserve"> PAGEREF _Toc13818273 \h </w:instrText>
        </w:r>
        <w:r>
          <w:rPr>
            <w:noProof/>
            <w:webHidden/>
          </w:rPr>
        </w:r>
        <w:r>
          <w:rPr>
            <w:noProof/>
            <w:webHidden/>
          </w:rPr>
          <w:fldChar w:fldCharType="separate"/>
        </w:r>
        <w:r>
          <w:rPr>
            <w:noProof/>
            <w:webHidden/>
          </w:rPr>
          <w:t>27</w:t>
        </w:r>
        <w:r>
          <w:rPr>
            <w:noProof/>
            <w:webHidden/>
          </w:rPr>
          <w:fldChar w:fldCharType="end"/>
        </w:r>
      </w:hyperlink>
    </w:p>
    <w:p w14:paraId="3BFFCDD4" w14:textId="5A6B4A08" w:rsidR="007C664B" w:rsidRDefault="007C664B">
      <w:pPr>
        <w:pStyle w:val="TOC3"/>
        <w:rPr>
          <w:rFonts w:asciiTheme="minorHAnsi" w:eastAsiaTheme="minorEastAsia" w:hAnsiTheme="minorHAnsi" w:cstheme="minorBidi"/>
          <w:noProof/>
          <w:sz w:val="22"/>
          <w:szCs w:val="22"/>
        </w:rPr>
      </w:pPr>
      <w:hyperlink w:anchor="_Toc13818274" w:history="1">
        <w:r w:rsidRPr="003626AF">
          <w:rPr>
            <w:rStyle w:val="Hyperlink"/>
            <w:noProof/>
          </w:rPr>
          <w:t>3.72.4 Messages</w:t>
        </w:r>
        <w:r>
          <w:rPr>
            <w:noProof/>
            <w:webHidden/>
          </w:rPr>
          <w:tab/>
        </w:r>
        <w:r>
          <w:rPr>
            <w:noProof/>
            <w:webHidden/>
          </w:rPr>
          <w:fldChar w:fldCharType="begin"/>
        </w:r>
        <w:r>
          <w:rPr>
            <w:noProof/>
            <w:webHidden/>
          </w:rPr>
          <w:instrText xml:space="preserve"> PAGEREF _Toc13818274 \h </w:instrText>
        </w:r>
        <w:r>
          <w:rPr>
            <w:noProof/>
            <w:webHidden/>
          </w:rPr>
        </w:r>
        <w:r>
          <w:rPr>
            <w:noProof/>
            <w:webHidden/>
          </w:rPr>
          <w:fldChar w:fldCharType="separate"/>
        </w:r>
        <w:r>
          <w:rPr>
            <w:noProof/>
            <w:webHidden/>
          </w:rPr>
          <w:t>27</w:t>
        </w:r>
        <w:r>
          <w:rPr>
            <w:noProof/>
            <w:webHidden/>
          </w:rPr>
          <w:fldChar w:fldCharType="end"/>
        </w:r>
      </w:hyperlink>
    </w:p>
    <w:p w14:paraId="5F882497" w14:textId="184AC470" w:rsidR="007C664B" w:rsidRDefault="007C664B">
      <w:pPr>
        <w:pStyle w:val="TOC4"/>
        <w:rPr>
          <w:rFonts w:asciiTheme="minorHAnsi" w:eastAsiaTheme="minorEastAsia" w:hAnsiTheme="minorHAnsi" w:cstheme="minorBidi"/>
          <w:noProof/>
          <w:sz w:val="22"/>
          <w:szCs w:val="22"/>
        </w:rPr>
      </w:pPr>
      <w:hyperlink w:anchor="_Toc13818275" w:history="1">
        <w:r w:rsidRPr="003626AF">
          <w:rPr>
            <w:rStyle w:val="Hyperlink"/>
            <w:noProof/>
          </w:rPr>
          <w:t>3.72.4.1 Authorization Request message</w:t>
        </w:r>
        <w:r>
          <w:rPr>
            <w:noProof/>
            <w:webHidden/>
          </w:rPr>
          <w:tab/>
        </w:r>
        <w:r>
          <w:rPr>
            <w:noProof/>
            <w:webHidden/>
          </w:rPr>
          <w:fldChar w:fldCharType="begin"/>
        </w:r>
        <w:r>
          <w:rPr>
            <w:noProof/>
            <w:webHidden/>
          </w:rPr>
          <w:instrText xml:space="preserve"> PAGEREF _Toc13818275 \h </w:instrText>
        </w:r>
        <w:r>
          <w:rPr>
            <w:noProof/>
            <w:webHidden/>
          </w:rPr>
        </w:r>
        <w:r>
          <w:rPr>
            <w:noProof/>
            <w:webHidden/>
          </w:rPr>
          <w:fldChar w:fldCharType="separate"/>
        </w:r>
        <w:r>
          <w:rPr>
            <w:noProof/>
            <w:webHidden/>
          </w:rPr>
          <w:t>28</w:t>
        </w:r>
        <w:r>
          <w:rPr>
            <w:noProof/>
            <w:webHidden/>
          </w:rPr>
          <w:fldChar w:fldCharType="end"/>
        </w:r>
      </w:hyperlink>
    </w:p>
    <w:p w14:paraId="04F0A840" w14:textId="220DFEC4" w:rsidR="007C664B" w:rsidRDefault="007C664B">
      <w:pPr>
        <w:pStyle w:val="TOC5"/>
        <w:rPr>
          <w:rFonts w:asciiTheme="minorHAnsi" w:eastAsiaTheme="minorEastAsia" w:hAnsiTheme="minorHAnsi" w:cstheme="minorBidi"/>
          <w:noProof/>
          <w:sz w:val="22"/>
          <w:szCs w:val="22"/>
        </w:rPr>
      </w:pPr>
      <w:hyperlink w:anchor="_Toc13818276" w:history="1">
        <w:r w:rsidRPr="003626AF">
          <w:rPr>
            <w:rStyle w:val="Hyperlink"/>
            <w:noProof/>
          </w:rPr>
          <w:t>3.72.4.1.1 Trigger Events</w:t>
        </w:r>
        <w:r>
          <w:rPr>
            <w:noProof/>
            <w:webHidden/>
          </w:rPr>
          <w:tab/>
        </w:r>
        <w:r>
          <w:rPr>
            <w:noProof/>
            <w:webHidden/>
          </w:rPr>
          <w:fldChar w:fldCharType="begin"/>
        </w:r>
        <w:r>
          <w:rPr>
            <w:noProof/>
            <w:webHidden/>
          </w:rPr>
          <w:instrText xml:space="preserve"> PAGEREF _Toc13818276 \h </w:instrText>
        </w:r>
        <w:r>
          <w:rPr>
            <w:noProof/>
            <w:webHidden/>
          </w:rPr>
        </w:r>
        <w:r>
          <w:rPr>
            <w:noProof/>
            <w:webHidden/>
          </w:rPr>
          <w:fldChar w:fldCharType="separate"/>
        </w:r>
        <w:r>
          <w:rPr>
            <w:noProof/>
            <w:webHidden/>
          </w:rPr>
          <w:t>28</w:t>
        </w:r>
        <w:r>
          <w:rPr>
            <w:noProof/>
            <w:webHidden/>
          </w:rPr>
          <w:fldChar w:fldCharType="end"/>
        </w:r>
      </w:hyperlink>
    </w:p>
    <w:p w14:paraId="1F73483D" w14:textId="0ACA514D" w:rsidR="007C664B" w:rsidRDefault="007C664B">
      <w:pPr>
        <w:pStyle w:val="TOC5"/>
        <w:rPr>
          <w:rFonts w:asciiTheme="minorHAnsi" w:eastAsiaTheme="minorEastAsia" w:hAnsiTheme="minorHAnsi" w:cstheme="minorBidi"/>
          <w:noProof/>
          <w:sz w:val="22"/>
          <w:szCs w:val="22"/>
        </w:rPr>
      </w:pPr>
      <w:hyperlink w:anchor="_Toc13818277" w:history="1">
        <w:r w:rsidRPr="003626AF">
          <w:rPr>
            <w:rStyle w:val="Hyperlink"/>
            <w:noProof/>
          </w:rPr>
          <w:t>3.72.4.1.2 Message Semantics</w:t>
        </w:r>
        <w:r>
          <w:rPr>
            <w:noProof/>
            <w:webHidden/>
          </w:rPr>
          <w:tab/>
        </w:r>
        <w:r>
          <w:rPr>
            <w:noProof/>
            <w:webHidden/>
          </w:rPr>
          <w:fldChar w:fldCharType="begin"/>
        </w:r>
        <w:r>
          <w:rPr>
            <w:noProof/>
            <w:webHidden/>
          </w:rPr>
          <w:instrText xml:space="preserve"> PAGEREF _Toc13818277 \h </w:instrText>
        </w:r>
        <w:r>
          <w:rPr>
            <w:noProof/>
            <w:webHidden/>
          </w:rPr>
        </w:r>
        <w:r>
          <w:rPr>
            <w:noProof/>
            <w:webHidden/>
          </w:rPr>
          <w:fldChar w:fldCharType="separate"/>
        </w:r>
        <w:r>
          <w:rPr>
            <w:noProof/>
            <w:webHidden/>
          </w:rPr>
          <w:t>28</w:t>
        </w:r>
        <w:r>
          <w:rPr>
            <w:noProof/>
            <w:webHidden/>
          </w:rPr>
          <w:fldChar w:fldCharType="end"/>
        </w:r>
      </w:hyperlink>
    </w:p>
    <w:p w14:paraId="24A70D5A" w14:textId="4DC319CD" w:rsidR="007C664B" w:rsidRDefault="007C664B">
      <w:pPr>
        <w:pStyle w:val="TOC6"/>
        <w:rPr>
          <w:rFonts w:asciiTheme="minorHAnsi" w:eastAsiaTheme="minorEastAsia" w:hAnsiTheme="minorHAnsi" w:cstheme="minorBidi"/>
          <w:noProof/>
          <w:sz w:val="22"/>
          <w:szCs w:val="22"/>
        </w:rPr>
      </w:pPr>
      <w:hyperlink w:anchor="_Toc13818278" w:history="1">
        <w:r w:rsidRPr="003626AF">
          <w:rPr>
            <w:rStyle w:val="Hyperlink"/>
            <w:noProof/>
          </w:rPr>
          <w:t>3.72.4.1.2.1 SAML Token Option</w:t>
        </w:r>
        <w:r>
          <w:rPr>
            <w:noProof/>
            <w:webHidden/>
          </w:rPr>
          <w:tab/>
        </w:r>
        <w:r>
          <w:rPr>
            <w:noProof/>
            <w:webHidden/>
          </w:rPr>
          <w:fldChar w:fldCharType="begin"/>
        </w:r>
        <w:r>
          <w:rPr>
            <w:noProof/>
            <w:webHidden/>
          </w:rPr>
          <w:instrText xml:space="preserve"> PAGEREF _Toc13818278 \h </w:instrText>
        </w:r>
        <w:r>
          <w:rPr>
            <w:noProof/>
            <w:webHidden/>
          </w:rPr>
        </w:r>
        <w:r>
          <w:rPr>
            <w:noProof/>
            <w:webHidden/>
          </w:rPr>
          <w:fldChar w:fldCharType="separate"/>
        </w:r>
        <w:r>
          <w:rPr>
            <w:noProof/>
            <w:webHidden/>
          </w:rPr>
          <w:t>29</w:t>
        </w:r>
        <w:r>
          <w:rPr>
            <w:noProof/>
            <w:webHidden/>
          </w:rPr>
          <w:fldChar w:fldCharType="end"/>
        </w:r>
      </w:hyperlink>
    </w:p>
    <w:p w14:paraId="37B7EA39" w14:textId="3B34FE95" w:rsidR="007C664B" w:rsidRDefault="007C664B">
      <w:pPr>
        <w:pStyle w:val="TOC6"/>
        <w:rPr>
          <w:rFonts w:asciiTheme="minorHAnsi" w:eastAsiaTheme="minorEastAsia" w:hAnsiTheme="minorHAnsi" w:cstheme="minorBidi"/>
          <w:noProof/>
          <w:sz w:val="22"/>
          <w:szCs w:val="22"/>
        </w:rPr>
      </w:pPr>
      <w:hyperlink w:anchor="_Toc13818279" w:history="1">
        <w:r w:rsidRPr="003626AF">
          <w:rPr>
            <w:rStyle w:val="Hyperlink"/>
            <w:noProof/>
          </w:rPr>
          <w:t>3.72.4.1.2.2 OAuth Bearer Token Option</w:t>
        </w:r>
        <w:r>
          <w:rPr>
            <w:noProof/>
            <w:webHidden/>
          </w:rPr>
          <w:tab/>
        </w:r>
        <w:r>
          <w:rPr>
            <w:noProof/>
            <w:webHidden/>
          </w:rPr>
          <w:fldChar w:fldCharType="begin"/>
        </w:r>
        <w:r>
          <w:rPr>
            <w:noProof/>
            <w:webHidden/>
          </w:rPr>
          <w:instrText xml:space="preserve"> PAGEREF _Toc13818279 \h </w:instrText>
        </w:r>
        <w:r>
          <w:rPr>
            <w:noProof/>
            <w:webHidden/>
          </w:rPr>
        </w:r>
        <w:r>
          <w:rPr>
            <w:noProof/>
            <w:webHidden/>
          </w:rPr>
          <w:fldChar w:fldCharType="separate"/>
        </w:r>
        <w:r>
          <w:rPr>
            <w:noProof/>
            <w:webHidden/>
          </w:rPr>
          <w:t>29</w:t>
        </w:r>
        <w:r>
          <w:rPr>
            <w:noProof/>
            <w:webHidden/>
          </w:rPr>
          <w:fldChar w:fldCharType="end"/>
        </w:r>
      </w:hyperlink>
    </w:p>
    <w:p w14:paraId="25A14CD9" w14:textId="546D5AEC" w:rsidR="007C664B" w:rsidRDefault="007C664B">
      <w:pPr>
        <w:pStyle w:val="TOC5"/>
        <w:rPr>
          <w:rFonts w:asciiTheme="minorHAnsi" w:eastAsiaTheme="minorEastAsia" w:hAnsiTheme="minorHAnsi" w:cstheme="minorBidi"/>
          <w:noProof/>
          <w:sz w:val="22"/>
          <w:szCs w:val="22"/>
        </w:rPr>
      </w:pPr>
      <w:hyperlink w:anchor="_Toc13818280" w:history="1">
        <w:r w:rsidRPr="003626AF">
          <w:rPr>
            <w:rStyle w:val="Hyperlink"/>
            <w:noProof/>
          </w:rPr>
          <w:t>3.72.4.1.3 Expected Actions</w:t>
        </w:r>
        <w:r>
          <w:rPr>
            <w:noProof/>
            <w:webHidden/>
          </w:rPr>
          <w:tab/>
        </w:r>
        <w:r>
          <w:rPr>
            <w:noProof/>
            <w:webHidden/>
          </w:rPr>
          <w:fldChar w:fldCharType="begin"/>
        </w:r>
        <w:r>
          <w:rPr>
            <w:noProof/>
            <w:webHidden/>
          </w:rPr>
          <w:instrText xml:space="preserve"> PAGEREF _Toc13818280 \h </w:instrText>
        </w:r>
        <w:r>
          <w:rPr>
            <w:noProof/>
            <w:webHidden/>
          </w:rPr>
        </w:r>
        <w:r>
          <w:rPr>
            <w:noProof/>
            <w:webHidden/>
          </w:rPr>
          <w:fldChar w:fldCharType="separate"/>
        </w:r>
        <w:r>
          <w:rPr>
            <w:noProof/>
            <w:webHidden/>
          </w:rPr>
          <w:t>29</w:t>
        </w:r>
        <w:r>
          <w:rPr>
            <w:noProof/>
            <w:webHidden/>
          </w:rPr>
          <w:fldChar w:fldCharType="end"/>
        </w:r>
      </w:hyperlink>
    </w:p>
    <w:p w14:paraId="380DE6E4" w14:textId="3782B26F" w:rsidR="007C664B" w:rsidRDefault="007C664B">
      <w:pPr>
        <w:pStyle w:val="TOC3"/>
        <w:rPr>
          <w:rFonts w:asciiTheme="minorHAnsi" w:eastAsiaTheme="minorEastAsia" w:hAnsiTheme="minorHAnsi" w:cstheme="minorBidi"/>
          <w:noProof/>
          <w:sz w:val="22"/>
          <w:szCs w:val="22"/>
        </w:rPr>
      </w:pPr>
      <w:hyperlink w:anchor="_Toc13818281" w:history="1">
        <w:r w:rsidRPr="003626AF">
          <w:rPr>
            <w:rStyle w:val="Hyperlink"/>
            <w:noProof/>
          </w:rPr>
          <w:t>3.72.5 Security Considerations</w:t>
        </w:r>
        <w:r>
          <w:rPr>
            <w:noProof/>
            <w:webHidden/>
          </w:rPr>
          <w:tab/>
        </w:r>
        <w:r>
          <w:rPr>
            <w:noProof/>
            <w:webHidden/>
          </w:rPr>
          <w:fldChar w:fldCharType="begin"/>
        </w:r>
        <w:r>
          <w:rPr>
            <w:noProof/>
            <w:webHidden/>
          </w:rPr>
          <w:instrText xml:space="preserve"> PAGEREF _Toc13818281 \h </w:instrText>
        </w:r>
        <w:r>
          <w:rPr>
            <w:noProof/>
            <w:webHidden/>
          </w:rPr>
        </w:r>
        <w:r>
          <w:rPr>
            <w:noProof/>
            <w:webHidden/>
          </w:rPr>
          <w:fldChar w:fldCharType="separate"/>
        </w:r>
        <w:r>
          <w:rPr>
            <w:noProof/>
            <w:webHidden/>
          </w:rPr>
          <w:t>30</w:t>
        </w:r>
        <w:r>
          <w:rPr>
            <w:noProof/>
            <w:webHidden/>
          </w:rPr>
          <w:fldChar w:fldCharType="end"/>
        </w:r>
      </w:hyperlink>
    </w:p>
    <w:p w14:paraId="085F8C4D" w14:textId="7D5F2369" w:rsidR="007C664B" w:rsidRDefault="007C664B">
      <w:pPr>
        <w:pStyle w:val="TOC4"/>
        <w:rPr>
          <w:rFonts w:asciiTheme="minorHAnsi" w:eastAsiaTheme="minorEastAsia" w:hAnsiTheme="minorHAnsi" w:cstheme="minorBidi"/>
          <w:noProof/>
          <w:sz w:val="22"/>
          <w:szCs w:val="22"/>
        </w:rPr>
      </w:pPr>
      <w:hyperlink w:anchor="_Toc13818282" w:history="1">
        <w:r w:rsidRPr="003626AF">
          <w:rPr>
            <w:rStyle w:val="Hyperlink"/>
            <w:noProof/>
          </w:rPr>
          <w:t>3.72.5.1 Security Audit Considerations</w:t>
        </w:r>
        <w:r>
          <w:rPr>
            <w:noProof/>
            <w:webHidden/>
          </w:rPr>
          <w:tab/>
        </w:r>
        <w:r>
          <w:rPr>
            <w:noProof/>
            <w:webHidden/>
          </w:rPr>
          <w:fldChar w:fldCharType="begin"/>
        </w:r>
        <w:r>
          <w:rPr>
            <w:noProof/>
            <w:webHidden/>
          </w:rPr>
          <w:instrText xml:space="preserve"> PAGEREF _Toc13818282 \h </w:instrText>
        </w:r>
        <w:r>
          <w:rPr>
            <w:noProof/>
            <w:webHidden/>
          </w:rPr>
        </w:r>
        <w:r>
          <w:rPr>
            <w:noProof/>
            <w:webHidden/>
          </w:rPr>
          <w:fldChar w:fldCharType="separate"/>
        </w:r>
        <w:r>
          <w:rPr>
            <w:noProof/>
            <w:webHidden/>
          </w:rPr>
          <w:t>30</w:t>
        </w:r>
        <w:r>
          <w:rPr>
            <w:noProof/>
            <w:webHidden/>
          </w:rPr>
          <w:fldChar w:fldCharType="end"/>
        </w:r>
      </w:hyperlink>
    </w:p>
    <w:p w14:paraId="549626C9" w14:textId="402D2FEE" w:rsidR="007C664B" w:rsidRDefault="007C664B">
      <w:pPr>
        <w:pStyle w:val="TOC5"/>
        <w:rPr>
          <w:rFonts w:asciiTheme="minorHAnsi" w:eastAsiaTheme="minorEastAsia" w:hAnsiTheme="minorHAnsi" w:cstheme="minorBidi"/>
          <w:noProof/>
          <w:sz w:val="22"/>
          <w:szCs w:val="22"/>
        </w:rPr>
      </w:pPr>
      <w:hyperlink w:anchor="_Toc13818283" w:history="1">
        <w:r w:rsidRPr="003626AF">
          <w:rPr>
            <w:rStyle w:val="Hyperlink"/>
            <w:noProof/>
          </w:rPr>
          <w:t>3.72.5.1.1 Resource Server Specific Security Considerations</w:t>
        </w:r>
        <w:r>
          <w:rPr>
            <w:noProof/>
            <w:webHidden/>
          </w:rPr>
          <w:tab/>
        </w:r>
        <w:r>
          <w:rPr>
            <w:noProof/>
            <w:webHidden/>
          </w:rPr>
          <w:fldChar w:fldCharType="begin"/>
        </w:r>
        <w:r>
          <w:rPr>
            <w:noProof/>
            <w:webHidden/>
          </w:rPr>
          <w:instrText xml:space="preserve"> PAGEREF _Toc13818283 \h </w:instrText>
        </w:r>
        <w:r>
          <w:rPr>
            <w:noProof/>
            <w:webHidden/>
          </w:rPr>
        </w:r>
        <w:r>
          <w:rPr>
            <w:noProof/>
            <w:webHidden/>
          </w:rPr>
          <w:fldChar w:fldCharType="separate"/>
        </w:r>
        <w:r>
          <w:rPr>
            <w:noProof/>
            <w:webHidden/>
          </w:rPr>
          <w:t>30</w:t>
        </w:r>
        <w:r>
          <w:rPr>
            <w:noProof/>
            <w:webHidden/>
          </w:rPr>
          <w:fldChar w:fldCharType="end"/>
        </w:r>
      </w:hyperlink>
    </w:p>
    <w:p w14:paraId="2FC04508" w14:textId="77777777" w:rsidR="00CF283F" w:rsidRPr="00282039" w:rsidRDefault="00CF508D" w:rsidP="00E07300">
      <w:pPr>
        <w:pStyle w:val="TOC1"/>
      </w:pPr>
      <w:r w:rsidRPr="00282039">
        <w:fldChar w:fldCharType="end"/>
      </w:r>
      <w:r w:rsidR="00692B37" w:rsidRPr="00282039">
        <w:t xml:space="preserve"> </w:t>
      </w:r>
    </w:p>
    <w:p w14:paraId="7E250757" w14:textId="77777777" w:rsidR="00CF283F" w:rsidRPr="0028203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282039">
        <w:rPr>
          <w:noProof w:val="0"/>
        </w:rPr>
        <w:br w:type="page"/>
      </w:r>
      <w:bookmarkStart w:id="9" w:name="_Toc13818225"/>
      <w:r w:rsidR="00CF283F" w:rsidRPr="00282039">
        <w:rPr>
          <w:noProof w:val="0"/>
        </w:rPr>
        <w:lastRenderedPageBreak/>
        <w:t>Introduction</w:t>
      </w:r>
      <w:bookmarkEnd w:id="2"/>
      <w:bookmarkEnd w:id="3"/>
      <w:bookmarkEnd w:id="4"/>
      <w:bookmarkEnd w:id="5"/>
      <w:bookmarkEnd w:id="6"/>
      <w:bookmarkEnd w:id="7"/>
      <w:bookmarkEnd w:id="8"/>
      <w:r w:rsidR="00167DB7" w:rsidRPr="00282039">
        <w:rPr>
          <w:noProof w:val="0"/>
        </w:rPr>
        <w:t xml:space="preserve"> to this Supplement</w:t>
      </w:r>
      <w:bookmarkEnd w:id="9"/>
    </w:p>
    <w:p w14:paraId="6D9780B9" w14:textId="77777777" w:rsidR="00414B2A" w:rsidRPr="00282039" w:rsidRDefault="00414B2A" w:rsidP="00F355DA">
      <w:pPr>
        <w:pStyle w:val="Heading2"/>
        <w:numPr>
          <w:ilvl w:val="0"/>
          <w:numId w:val="0"/>
        </w:numPr>
        <w:rPr>
          <w:bCs/>
          <w:noProof w:val="0"/>
          <w:lang w:val="en-US"/>
        </w:rPr>
      </w:pPr>
      <w:bookmarkStart w:id="10" w:name="_Toc13818226"/>
      <w:r w:rsidRPr="00282039">
        <w:rPr>
          <w:bCs/>
          <w:noProof w:val="0"/>
          <w:lang w:val="en-US"/>
        </w:rPr>
        <w:t>Problem Statement</w:t>
      </w:r>
      <w:bookmarkEnd w:id="10"/>
    </w:p>
    <w:p w14:paraId="68323D9A" w14:textId="77777777" w:rsidR="00B86332" w:rsidRPr="00282039" w:rsidRDefault="00414B2A" w:rsidP="00615035">
      <w:pPr>
        <w:pStyle w:val="BodyText"/>
      </w:pPr>
      <w:r w:rsidRPr="00282039">
        <w:t xml:space="preserve">This profile is motivated by customer </w:t>
      </w:r>
      <w:r w:rsidR="00B203DA" w:rsidRPr="00282039">
        <w:t xml:space="preserve">requirements </w:t>
      </w:r>
      <w:r w:rsidR="00B9350B" w:rsidRPr="00282039">
        <w:t>for authorizing network transactions</w:t>
      </w:r>
      <w:r w:rsidR="00B203DA" w:rsidRPr="00282039">
        <w:t>, when using</w:t>
      </w:r>
      <w:r w:rsidR="00DD2C74" w:rsidRPr="00282039">
        <w:t xml:space="preserve"> HTTP REST</w:t>
      </w:r>
      <w:r w:rsidR="00B203DA" w:rsidRPr="00282039">
        <w:t>ful</w:t>
      </w:r>
      <w:r w:rsidR="00DD2C74" w:rsidRPr="00282039">
        <w:t xml:space="preserve"> transports. </w:t>
      </w:r>
      <w:r w:rsidR="00B86332" w:rsidRPr="00282039">
        <w:t>IHE has authorization profiles for the Web Services and SOAP based transactions</w:t>
      </w:r>
      <w:r w:rsidR="0000242C" w:rsidRPr="00282039">
        <w:t xml:space="preserve">. </w:t>
      </w:r>
      <w:r w:rsidR="00B86332" w:rsidRPr="00282039">
        <w:t xml:space="preserve">This profile provides an authorization profile for the HTTP </w:t>
      </w:r>
      <w:r w:rsidR="0025335F" w:rsidRPr="00282039">
        <w:t>RESTful</w:t>
      </w:r>
      <w:r w:rsidR="00664387" w:rsidRPr="00282039">
        <w:t xml:space="preserve"> </w:t>
      </w:r>
      <w:r w:rsidR="00B86332" w:rsidRPr="00282039">
        <w:t>transactions</w:t>
      </w:r>
      <w:r w:rsidR="00664387" w:rsidRPr="00282039">
        <w:t>, e.g., browser based</w:t>
      </w:r>
      <w:r w:rsidR="00B86332" w:rsidRPr="00282039">
        <w:t>.</w:t>
      </w:r>
    </w:p>
    <w:p w14:paraId="6A723BA6" w14:textId="77777777" w:rsidR="00414B2A" w:rsidRPr="00282039" w:rsidRDefault="00B86332" w:rsidP="00C661A4">
      <w:pPr>
        <w:pStyle w:val="BodyText"/>
      </w:pPr>
      <w:r w:rsidRPr="00282039">
        <w:t xml:space="preserve">Being authorized </w:t>
      </w:r>
      <w:r w:rsidR="00DD58E9" w:rsidRPr="00282039">
        <w:t xml:space="preserve">means that the </w:t>
      </w:r>
      <w:r w:rsidR="005F1AC1" w:rsidRPr="00282039">
        <w:t xml:space="preserve">user, </w:t>
      </w:r>
      <w:r w:rsidR="00DD58E9" w:rsidRPr="00282039">
        <w:t>patient or provider</w:t>
      </w:r>
      <w:r w:rsidR="005F1AC1" w:rsidRPr="00282039">
        <w:t>,</w:t>
      </w:r>
      <w:r w:rsidR="00DD58E9" w:rsidRPr="00282039">
        <w:t xml:space="preserve"> has </w:t>
      </w:r>
      <w:r w:rsidR="005F1AC1" w:rsidRPr="00282039">
        <w:t>legitimate</w:t>
      </w:r>
      <w:r w:rsidR="00DD58E9" w:rsidRPr="00282039">
        <w:t xml:space="preserve"> access to this </w:t>
      </w:r>
      <w:r w:rsidR="00615035" w:rsidRPr="00282039">
        <w:t>HTTP REST</w:t>
      </w:r>
      <w:r w:rsidR="00CC59A9" w:rsidRPr="00282039">
        <w:t xml:space="preserve">ful </w:t>
      </w:r>
      <w:r w:rsidR="00DD58E9" w:rsidRPr="00282039">
        <w:t>service</w:t>
      </w:r>
      <w:r w:rsidR="0000242C" w:rsidRPr="00282039">
        <w:t xml:space="preserve">. </w:t>
      </w:r>
      <w:r w:rsidR="00DD58E9" w:rsidRPr="00282039">
        <w:t xml:space="preserve">The authorization includes identifying the user, device, and or application that is making the request to the </w:t>
      </w:r>
      <w:r w:rsidR="00615035" w:rsidRPr="00282039">
        <w:t>HTTP REST</w:t>
      </w:r>
      <w:r w:rsidR="00DD58E9" w:rsidRPr="00282039">
        <w:t>ful server</w:t>
      </w:r>
      <w:r w:rsidR="00CC59A9" w:rsidRPr="00282039">
        <w:t>, so that server can make further access control decisions</w:t>
      </w:r>
      <w:r w:rsidR="00C661A4" w:rsidRPr="00282039">
        <w:t>.</w:t>
      </w:r>
    </w:p>
    <w:p w14:paraId="3B672F10" w14:textId="77777777" w:rsidR="00B86332" w:rsidRPr="00282039" w:rsidRDefault="00B86332" w:rsidP="00B86332">
      <w:pPr>
        <w:pStyle w:val="BodyText"/>
      </w:pPr>
      <w:r w:rsidRPr="00282039">
        <w:t>The HTTP RESTful transport is being used by many healthcare applications and smart devices</w:t>
      </w:r>
      <w:r w:rsidR="0000242C" w:rsidRPr="00282039">
        <w:t xml:space="preserve">. </w:t>
      </w:r>
      <w:r w:rsidRPr="00282039">
        <w:t>These share a common set of issues</w:t>
      </w:r>
      <w:r w:rsidR="0000242C" w:rsidRPr="00282039">
        <w:t xml:space="preserve">. </w:t>
      </w:r>
      <w:r w:rsidRPr="00282039">
        <w:t xml:space="preserve">A typical </w:t>
      </w:r>
      <w:r w:rsidR="00C661A4" w:rsidRPr="00282039">
        <w:t xml:space="preserve">use case </w:t>
      </w:r>
      <w:r w:rsidRPr="00282039">
        <w:t>example is:</w:t>
      </w:r>
    </w:p>
    <w:p w14:paraId="008557E7" w14:textId="77777777" w:rsidR="00B86332" w:rsidRPr="00282039" w:rsidRDefault="00B86332" w:rsidP="00B86332">
      <w:pPr>
        <w:pStyle w:val="ListBullet2"/>
      </w:pPr>
      <w:r w:rsidRPr="00282039">
        <w:t>The patient has a tablet and installs an application onto that tablet.</w:t>
      </w:r>
    </w:p>
    <w:p w14:paraId="1689D94A" w14:textId="77777777" w:rsidR="00B86332" w:rsidRPr="00282039" w:rsidRDefault="00B86332" w:rsidP="00B86332">
      <w:pPr>
        <w:pStyle w:val="ListBullet2"/>
      </w:pPr>
      <w:r w:rsidRPr="00282039">
        <w:t>An application will need to retrieve and update health related data that is stored on a resource server</w:t>
      </w:r>
      <w:r w:rsidR="0000242C" w:rsidRPr="00282039">
        <w:t xml:space="preserve">. </w:t>
      </w:r>
      <w:r w:rsidRPr="00282039">
        <w:t>It uses HTTP RESTful transactions for both retrieve and update because HTTP support is integrated into the platform services.</w:t>
      </w:r>
    </w:p>
    <w:p w14:paraId="4161B158" w14:textId="77777777" w:rsidR="00B86332" w:rsidRPr="00282039" w:rsidRDefault="00B86332" w:rsidP="00B86332">
      <w:pPr>
        <w:pStyle w:val="ListBullet2"/>
      </w:pPr>
      <w:r w:rsidRPr="00282039">
        <w:t>The patient already has an established relationship with an authorization service</w:t>
      </w:r>
      <w:r w:rsidR="00664387" w:rsidRPr="00282039">
        <w:t>, e.g., Google, Facebook, or banking service</w:t>
      </w:r>
      <w:r w:rsidRPr="00282039">
        <w:t>.</w:t>
      </w:r>
    </w:p>
    <w:p w14:paraId="5BDD4A8E" w14:textId="77777777" w:rsidR="00B86332" w:rsidRPr="00282039" w:rsidRDefault="00B86332" w:rsidP="00B86332">
      <w:pPr>
        <w:pStyle w:val="ListBullet2"/>
      </w:pPr>
      <w:r w:rsidRPr="00282039">
        <w:t>The patient wants to configure the application to have access to their data without needing the IT staff at the application vendor and resource vendor to set things up.</w:t>
      </w:r>
    </w:p>
    <w:p w14:paraId="538219FA" w14:textId="61B62847" w:rsidR="00C661A4" w:rsidRPr="00282039" w:rsidRDefault="00C661A4" w:rsidP="005E63F6">
      <w:pPr>
        <w:pStyle w:val="BodyText"/>
      </w:pPr>
      <w:r w:rsidRPr="00282039">
        <w:t xml:space="preserve">The </w:t>
      </w:r>
      <w:r w:rsidR="00615035" w:rsidRPr="00282039">
        <w:t>HTTP REST</w:t>
      </w:r>
      <w:r w:rsidRPr="00282039">
        <w:t xml:space="preserve">ful services may include user driven browser activity, downloaded applications, and automatic devices. The existing IHE ITI XUA </w:t>
      </w:r>
      <w:r w:rsidR="00A0309A" w:rsidRPr="00282039">
        <w:t>Profile</w:t>
      </w:r>
      <w:r w:rsidRPr="00282039">
        <w:t xml:space="preserve"> fills these needs for the SOAP transport based transactions</w:t>
      </w:r>
      <w:r w:rsidR="0000242C" w:rsidRPr="00282039">
        <w:t xml:space="preserve">. </w:t>
      </w:r>
      <w:r w:rsidRPr="00282039">
        <w:t xml:space="preserve">The existing IHE ITI EUA </w:t>
      </w:r>
      <w:r w:rsidR="00A0309A" w:rsidRPr="00282039">
        <w:t>Profile</w:t>
      </w:r>
      <w:r w:rsidRPr="00282039">
        <w:t xml:space="preserve"> fills these needs for various different transports within a single enterprise environment, including </w:t>
      </w:r>
      <w:r w:rsidR="00615035" w:rsidRPr="00282039">
        <w:t>HTTP REST</w:t>
      </w:r>
      <w:r w:rsidRPr="00282039">
        <w:t>ful transports</w:t>
      </w:r>
      <w:r w:rsidR="0000242C" w:rsidRPr="00282039">
        <w:t xml:space="preserve">. </w:t>
      </w:r>
      <w:r w:rsidRPr="00282039">
        <w:t xml:space="preserve">The Basic Patient Privacy Consent (BPPC) </w:t>
      </w:r>
      <w:r w:rsidR="00A0309A" w:rsidRPr="00282039">
        <w:t>Profile</w:t>
      </w:r>
      <w:r w:rsidRPr="00282039">
        <w:t xml:space="preserve"> is associated with this profile and these other existing profile</w:t>
      </w:r>
      <w:r w:rsidR="0000242C" w:rsidRPr="00282039">
        <w:t xml:space="preserve">. </w:t>
      </w:r>
      <w:r w:rsidRPr="00282039">
        <w:t>BPPC covers the legal and administrative needs for consent documentation and associating the patient consent with policy documentation</w:t>
      </w:r>
      <w:r w:rsidR="0000242C" w:rsidRPr="00282039">
        <w:t xml:space="preserve">. </w:t>
      </w:r>
      <w:r w:rsidRPr="00282039">
        <w:t>This profile includes the ability to associate the electronic authorizations with the patient agreements and organizational policies.</w:t>
      </w:r>
    </w:p>
    <w:p w14:paraId="412B7758" w14:textId="2434190A" w:rsidR="000E6AF0" w:rsidRPr="00282039" w:rsidRDefault="00B203DA" w:rsidP="005E63F6">
      <w:pPr>
        <w:pStyle w:val="BodyText"/>
      </w:pPr>
      <w:r w:rsidRPr="00282039">
        <w:t>Greater integration of this authorization with t</w:t>
      </w:r>
      <w:r w:rsidR="000E6AF0" w:rsidRPr="00282039">
        <w:t xml:space="preserve">hird party authorization and consent documentation profiles, such as those found in the IHE BPPC </w:t>
      </w:r>
      <w:r w:rsidR="00A0309A" w:rsidRPr="00282039">
        <w:t>Profile</w:t>
      </w:r>
      <w:r w:rsidR="000E6AF0" w:rsidRPr="00282039">
        <w:t>, are a future effort</w:t>
      </w:r>
      <w:r w:rsidR="0000242C" w:rsidRPr="00282039">
        <w:t xml:space="preserve">. </w:t>
      </w:r>
      <w:r w:rsidR="000E6AF0" w:rsidRPr="00282039">
        <w:t xml:space="preserve">This profile starts with </w:t>
      </w:r>
      <w:r w:rsidR="002349EA" w:rsidRPr="00282039">
        <w:t xml:space="preserve">just </w:t>
      </w:r>
      <w:r w:rsidR="000E6AF0" w:rsidRPr="00282039">
        <w:t>the basic authorization activities.</w:t>
      </w:r>
    </w:p>
    <w:p w14:paraId="3B8E378C" w14:textId="77777777" w:rsidR="00CA04F0" w:rsidRPr="00282039" w:rsidRDefault="00CA04F0" w:rsidP="005E63F6">
      <w:pPr>
        <w:pStyle w:val="BodyText"/>
      </w:pPr>
      <w:r w:rsidRPr="00282039">
        <w:t>It is important to understand that IUA is not a substitute for the administrative activities</w:t>
      </w:r>
      <w:r w:rsidR="004E05CC" w:rsidRPr="00282039">
        <w:t xml:space="preserve"> (such as withdrawing consent)</w:t>
      </w:r>
      <w:r w:rsidRPr="00282039">
        <w:t>, policy setting, and other activities that BPPC documents</w:t>
      </w:r>
      <w:r w:rsidR="0000242C" w:rsidRPr="00282039">
        <w:t xml:space="preserve">. </w:t>
      </w:r>
    </w:p>
    <w:p w14:paraId="59F5C1C3" w14:textId="77777777" w:rsidR="00B9350B" w:rsidRPr="00282039" w:rsidRDefault="00CA04F0" w:rsidP="005E63F6">
      <w:pPr>
        <w:pStyle w:val="BodyText"/>
      </w:pPr>
      <w:r w:rsidRPr="00282039">
        <w:t>The administrative actions needed to establish a third party as an authorization server for IUA is not covered by these actors or transactions</w:t>
      </w:r>
      <w:r w:rsidR="0000242C" w:rsidRPr="00282039">
        <w:t xml:space="preserve">. </w:t>
      </w:r>
      <w:r w:rsidRPr="00282039">
        <w:t>These activities are very much dependent upon the operational needs and privacy policies that apply to a particular deployment</w:t>
      </w:r>
      <w:r w:rsidR="0000242C" w:rsidRPr="00282039">
        <w:t xml:space="preserve">. </w:t>
      </w:r>
    </w:p>
    <w:p w14:paraId="44172FC1" w14:textId="7DB16806" w:rsidR="00CA04F0" w:rsidRPr="00282039" w:rsidRDefault="00CA04F0" w:rsidP="005E63F6">
      <w:pPr>
        <w:pStyle w:val="BodyText"/>
      </w:pPr>
      <w:r w:rsidRPr="00282039">
        <w:lastRenderedPageBreak/>
        <w:t xml:space="preserve">The IUA </w:t>
      </w:r>
      <w:r w:rsidR="00A0309A" w:rsidRPr="00282039">
        <w:t>Profile</w:t>
      </w:r>
      <w:r w:rsidRPr="00282039">
        <w:t xml:space="preserve"> does convey the identifiers and signatures needed to establish </w:t>
      </w:r>
      <w:r w:rsidR="004E05CC" w:rsidRPr="00282039">
        <w:t>traceability</w:t>
      </w:r>
      <w:r w:rsidRPr="00282039">
        <w:t xml:space="preserve"> between the Authorized </w:t>
      </w:r>
      <w:r w:rsidR="00615035" w:rsidRPr="00282039">
        <w:t>HTTP REST</w:t>
      </w:r>
      <w:r w:rsidRPr="00282039">
        <w:t xml:space="preserve">ful transaction and the policies and </w:t>
      </w:r>
      <w:r w:rsidR="004E05CC" w:rsidRPr="00282039">
        <w:t>consents</w:t>
      </w:r>
      <w:r w:rsidRPr="00282039">
        <w:t xml:space="preserve"> behind that authorization.</w:t>
      </w:r>
    </w:p>
    <w:p w14:paraId="488FD7C1" w14:textId="77777777" w:rsidR="00664387" w:rsidRPr="00282039" w:rsidRDefault="00664387" w:rsidP="00356306">
      <w:pPr>
        <w:pStyle w:val="Heading3"/>
        <w:numPr>
          <w:ilvl w:val="0"/>
          <w:numId w:val="0"/>
        </w:numPr>
        <w:rPr>
          <w:bCs/>
          <w:noProof w:val="0"/>
          <w:lang w:val="en-US"/>
        </w:rPr>
      </w:pPr>
      <w:bookmarkStart w:id="11" w:name="_Toc13818227"/>
      <w:r w:rsidRPr="00282039">
        <w:rPr>
          <w:bCs/>
          <w:noProof w:val="0"/>
          <w:lang w:val="en-US"/>
        </w:rPr>
        <w:t xml:space="preserve">Background on the problem </w:t>
      </w:r>
      <w:r w:rsidR="00B34FD8" w:rsidRPr="00282039">
        <w:rPr>
          <w:bCs/>
          <w:noProof w:val="0"/>
          <w:lang w:val="en-US"/>
        </w:rPr>
        <w:t>environment</w:t>
      </w:r>
      <w:bookmarkEnd w:id="11"/>
    </w:p>
    <w:p w14:paraId="5154DC62" w14:textId="77777777" w:rsidR="00414B2A" w:rsidRPr="00282039" w:rsidRDefault="00414B2A" w:rsidP="005B08D1">
      <w:pPr>
        <w:pStyle w:val="BodyText"/>
      </w:pPr>
      <w:r w:rsidRPr="00282039">
        <w:t>One common pattern is to interact directly with the application to communicate with the authorization service</w:t>
      </w:r>
      <w:r w:rsidR="0000242C" w:rsidRPr="00282039">
        <w:t xml:space="preserve">. </w:t>
      </w:r>
      <w:r w:rsidRPr="00282039">
        <w:t>The application interacts with both patient and authorization service to support the granting of an access token</w:t>
      </w:r>
      <w:r w:rsidR="0000242C" w:rsidRPr="00282039">
        <w:t xml:space="preserve">. </w:t>
      </w:r>
      <w:r w:rsidRPr="00282039">
        <w:t>The application then saves the access token, and uses it to retrieve and update the health related data</w:t>
      </w:r>
      <w:r w:rsidR="0000242C" w:rsidRPr="00282039">
        <w:t xml:space="preserve">. </w:t>
      </w:r>
      <w:r w:rsidRPr="00282039">
        <w:t xml:space="preserve">Another common pattern is for the user to interact independently with the authorization service and obtain a </w:t>
      </w:r>
      <w:r w:rsidR="005F1AC1" w:rsidRPr="00282039">
        <w:t>token</w:t>
      </w:r>
      <w:r w:rsidR="0000242C" w:rsidRPr="00282039">
        <w:t xml:space="preserve">. </w:t>
      </w:r>
      <w:r w:rsidR="005F1AC1" w:rsidRPr="00282039">
        <w:t>This token is saved on the device for later use.</w:t>
      </w:r>
    </w:p>
    <w:p w14:paraId="3F976A34" w14:textId="77777777" w:rsidR="00414B2A" w:rsidRPr="00282039" w:rsidRDefault="00414B2A" w:rsidP="005B08D1">
      <w:pPr>
        <w:pStyle w:val="BodyText"/>
      </w:pPr>
      <w:r w:rsidRPr="00282039">
        <w:t>The key issues here are:</w:t>
      </w:r>
    </w:p>
    <w:p w14:paraId="2ED2151F" w14:textId="77777777" w:rsidR="000477FC" w:rsidRPr="00282039" w:rsidRDefault="000477FC" w:rsidP="000477FC">
      <w:pPr>
        <w:pStyle w:val="ListBullet2"/>
      </w:pPr>
      <w:r w:rsidRPr="00282039">
        <w:t>Reliable and accurate authorization decisions, as part of an overall privacy protecting and security environment.</w:t>
      </w:r>
    </w:p>
    <w:p w14:paraId="4C8123FF" w14:textId="77777777" w:rsidR="00414B2A" w:rsidRPr="00282039" w:rsidRDefault="00414B2A" w:rsidP="00414B2A">
      <w:pPr>
        <w:pStyle w:val="ListBullet2"/>
      </w:pPr>
      <w:r w:rsidRPr="00282039">
        <w:t>Application developers want one common method for obtaining and using these tokens, not thousands</w:t>
      </w:r>
      <w:r w:rsidR="0000242C" w:rsidRPr="00282039">
        <w:t xml:space="preserve">. </w:t>
      </w:r>
      <w:r w:rsidR="00B9350B" w:rsidRPr="00282039">
        <w:t>They want a method that is built into the common platforms, not one that must be added later, because it is difficult for end user oriented applications to modify the platforms.</w:t>
      </w:r>
    </w:p>
    <w:p w14:paraId="114ED065" w14:textId="77777777" w:rsidR="00414B2A" w:rsidRPr="00282039" w:rsidRDefault="00414B2A" w:rsidP="00414B2A">
      <w:pPr>
        <w:pStyle w:val="ListBullet2"/>
      </w:pPr>
      <w:r w:rsidRPr="00282039">
        <w:t xml:space="preserve">Resource servers want one common method for receiving these tokens as part of HTTP </w:t>
      </w:r>
      <w:r w:rsidR="00DD2C74" w:rsidRPr="00282039">
        <w:t>REST</w:t>
      </w:r>
      <w:r w:rsidR="005F1AC1" w:rsidRPr="00282039">
        <w:t>ful</w:t>
      </w:r>
      <w:r w:rsidR="00DD2C74" w:rsidRPr="00282039">
        <w:t xml:space="preserve"> </w:t>
      </w:r>
      <w:r w:rsidRPr="00282039">
        <w:t>transactions, and one common method for processing these tokens</w:t>
      </w:r>
      <w:r w:rsidR="0000242C" w:rsidRPr="00282039">
        <w:t xml:space="preserve">. </w:t>
      </w:r>
      <w:r w:rsidR="00B9350B" w:rsidRPr="00282039">
        <w:t>(They will settle for a small number of methods if they must.)</w:t>
      </w:r>
    </w:p>
    <w:p w14:paraId="179D759B" w14:textId="77777777" w:rsidR="00414B2A" w:rsidRPr="00282039" w:rsidRDefault="000477FC" w:rsidP="004E05CC">
      <w:pPr>
        <w:pStyle w:val="ListBullet2"/>
      </w:pPr>
      <w:r w:rsidRPr="00282039">
        <w:t xml:space="preserve">Users, patients and providers, </w:t>
      </w:r>
      <w:r w:rsidR="0049799C" w:rsidRPr="00282039">
        <w:t>want to be in control</w:t>
      </w:r>
      <w:r w:rsidRPr="00282039">
        <w:t>, do not want to depend on</w:t>
      </w:r>
      <w:r w:rsidR="0049799C" w:rsidRPr="00282039">
        <w:t xml:space="preserve"> </w:t>
      </w:r>
      <w:r w:rsidRPr="00282039">
        <w:t xml:space="preserve">support staff </w:t>
      </w:r>
      <w:r w:rsidR="0049799C" w:rsidRPr="00282039">
        <w:t xml:space="preserve">to set up </w:t>
      </w:r>
      <w:r w:rsidRPr="00282039">
        <w:t xml:space="preserve">their </w:t>
      </w:r>
      <w:r w:rsidR="0049799C" w:rsidRPr="00282039">
        <w:t>devices</w:t>
      </w:r>
      <w:r w:rsidRPr="00282039">
        <w:t xml:space="preserve"> and applications, and want to minimize the interference from authorization requirements.</w:t>
      </w:r>
    </w:p>
    <w:p w14:paraId="0EB576A8" w14:textId="77777777" w:rsidR="0049799C" w:rsidRPr="00282039" w:rsidRDefault="0049799C" w:rsidP="005B08D1">
      <w:pPr>
        <w:pStyle w:val="BodyText"/>
      </w:pPr>
      <w:r w:rsidRPr="00282039">
        <w:t>Similar issues arise with:</w:t>
      </w:r>
    </w:p>
    <w:p w14:paraId="6295B91C" w14:textId="77777777" w:rsidR="0049799C" w:rsidRPr="00282039" w:rsidRDefault="0049799C" w:rsidP="00CA04F0">
      <w:pPr>
        <w:pStyle w:val="ListBullet2"/>
      </w:pPr>
      <w:r w:rsidRPr="00282039">
        <w:t>In</w:t>
      </w:r>
      <w:r w:rsidR="005E3EFD" w:rsidRPr="00282039">
        <w:t xml:space="preserve"> </w:t>
      </w:r>
      <w:r w:rsidRPr="00282039">
        <w:t>house application distribution</w:t>
      </w:r>
      <w:r w:rsidR="00CA04F0" w:rsidRPr="00282039">
        <w:t xml:space="preserve"> that</w:t>
      </w:r>
      <w:r w:rsidR="00B9350B" w:rsidRPr="00282039">
        <w:t xml:space="preserve"> </w:t>
      </w:r>
      <w:r w:rsidR="00CA04F0" w:rsidRPr="00282039">
        <w:t xml:space="preserve">needs </w:t>
      </w:r>
      <w:r w:rsidR="0059429A" w:rsidRPr="00282039">
        <w:t>to authorization for</w:t>
      </w:r>
      <w:r w:rsidR="00B9350B" w:rsidRPr="00282039">
        <w:t xml:space="preserve"> devices used within the facility</w:t>
      </w:r>
      <w:r w:rsidRPr="00282039">
        <w:t>.</w:t>
      </w:r>
    </w:p>
    <w:p w14:paraId="24EB5C36" w14:textId="77777777" w:rsidR="0049799C" w:rsidRPr="00282039" w:rsidRDefault="0049799C" w:rsidP="0049799C">
      <w:pPr>
        <w:pStyle w:val="ListBullet3"/>
      </w:pPr>
      <w:r w:rsidRPr="00282039">
        <w:t>The in</w:t>
      </w:r>
      <w:r w:rsidR="005E3EFD" w:rsidRPr="00282039">
        <w:t xml:space="preserve"> </w:t>
      </w:r>
      <w:r w:rsidRPr="00282039">
        <w:t xml:space="preserve">house IT </w:t>
      </w:r>
      <w:r w:rsidR="0000242C" w:rsidRPr="00282039">
        <w:t>staff wants</w:t>
      </w:r>
      <w:r w:rsidRPr="00282039">
        <w:t xml:space="preserve"> a common method to authorize use of in</w:t>
      </w:r>
      <w:r w:rsidR="005E3EFD" w:rsidRPr="00282039">
        <w:t xml:space="preserve"> </w:t>
      </w:r>
      <w:r w:rsidRPr="00282039">
        <w:t>house web applications and access to in</w:t>
      </w:r>
      <w:r w:rsidR="005E3EFD" w:rsidRPr="00282039">
        <w:t xml:space="preserve"> </w:t>
      </w:r>
      <w:r w:rsidRPr="00282039">
        <w:t>house resources.</w:t>
      </w:r>
    </w:p>
    <w:p w14:paraId="743D52D0" w14:textId="77777777" w:rsidR="0049799C" w:rsidRPr="00282039" w:rsidRDefault="0049799C" w:rsidP="0049799C">
      <w:pPr>
        <w:pStyle w:val="ListBullet3"/>
      </w:pPr>
      <w:r w:rsidRPr="00282039">
        <w:t xml:space="preserve">IT staff are more willing to run their own internal authentication and authorization servers, but want to use off the shelf software and </w:t>
      </w:r>
      <w:r w:rsidR="00B9350B" w:rsidRPr="00282039">
        <w:t>want</w:t>
      </w:r>
      <w:r w:rsidRPr="00282039">
        <w:t xml:space="preserve"> the option to outsource these services</w:t>
      </w:r>
      <w:r w:rsidR="0000242C" w:rsidRPr="00282039">
        <w:t xml:space="preserve">. </w:t>
      </w:r>
      <w:r w:rsidRPr="00282039">
        <w:t>They are more likely to separate authentication from authorization</w:t>
      </w:r>
      <w:r w:rsidR="00B9350B" w:rsidRPr="00282039">
        <w:t xml:space="preserve"> than end user systems</w:t>
      </w:r>
      <w:r w:rsidR="0000242C" w:rsidRPr="00282039">
        <w:t xml:space="preserve">. </w:t>
      </w:r>
      <w:r w:rsidRPr="00282039">
        <w:t>Authentication issues are closely related to HR activities like hiring and firing</w:t>
      </w:r>
      <w:r w:rsidR="0000242C" w:rsidRPr="00282039">
        <w:t xml:space="preserve">. </w:t>
      </w:r>
      <w:r w:rsidRPr="00282039">
        <w:t>Authorization issues are related to patient and work assignments</w:t>
      </w:r>
      <w:r w:rsidR="0000242C" w:rsidRPr="00282039">
        <w:t xml:space="preserve">. </w:t>
      </w:r>
      <w:r w:rsidRPr="00282039">
        <w:t>These are controlled by different parts of the organization and have different process dependencies.</w:t>
      </w:r>
    </w:p>
    <w:p w14:paraId="6F9EF58A" w14:textId="77777777" w:rsidR="009D59F9" w:rsidRPr="00282039" w:rsidRDefault="00B9350B" w:rsidP="00622099">
      <w:pPr>
        <w:pStyle w:val="ListBullet3"/>
      </w:pPr>
      <w:r w:rsidRPr="00282039">
        <w:t>Efficient user workflow requires minimizing</w:t>
      </w:r>
      <w:r w:rsidR="00A83D66" w:rsidRPr="00282039">
        <w:t xml:space="preserve"> the number of times a </w:t>
      </w:r>
      <w:r w:rsidRPr="00282039">
        <w:t>person</w:t>
      </w:r>
      <w:r w:rsidR="00A83D66" w:rsidRPr="00282039">
        <w:t xml:space="preserve"> is challenged for </w:t>
      </w:r>
      <w:r w:rsidR="00622099" w:rsidRPr="00282039">
        <w:t xml:space="preserve">authentication by </w:t>
      </w:r>
      <w:r w:rsidR="009D59F9" w:rsidRPr="00282039">
        <w:t>interactive applications.</w:t>
      </w:r>
    </w:p>
    <w:p w14:paraId="403E9243" w14:textId="77777777" w:rsidR="0049799C" w:rsidRPr="00282039" w:rsidRDefault="0049799C" w:rsidP="0059429A">
      <w:pPr>
        <w:pStyle w:val="ListBullet2"/>
      </w:pPr>
      <w:r w:rsidRPr="00282039">
        <w:lastRenderedPageBreak/>
        <w:t>Providers and Specialists</w:t>
      </w:r>
      <w:r w:rsidR="0059429A" w:rsidRPr="00282039">
        <w:t xml:space="preserve"> have authorization needs for dealing with other organizations.</w:t>
      </w:r>
    </w:p>
    <w:p w14:paraId="3B7DFA2B" w14:textId="77777777" w:rsidR="0049799C" w:rsidRPr="00282039" w:rsidRDefault="0049799C" w:rsidP="002349EA">
      <w:pPr>
        <w:pStyle w:val="ListBullet3"/>
      </w:pPr>
      <w:r w:rsidRPr="00282039">
        <w:t>Providers and specialists need to deal with hundreds of resource services</w:t>
      </w:r>
      <w:r w:rsidR="0000242C" w:rsidRPr="00282039">
        <w:t xml:space="preserve">. </w:t>
      </w:r>
      <w:r w:rsidRPr="00282039">
        <w:t xml:space="preserve">A </w:t>
      </w:r>
      <w:r w:rsidR="002349EA" w:rsidRPr="00282039">
        <w:t xml:space="preserve">provider </w:t>
      </w:r>
      <w:r w:rsidRPr="00282039">
        <w:t xml:space="preserve">panel of 10,000 patients will </w:t>
      </w:r>
      <w:r w:rsidR="002349EA" w:rsidRPr="00282039">
        <w:t xml:space="preserve">need </w:t>
      </w:r>
      <w:r w:rsidRPr="00282039">
        <w:t xml:space="preserve">hundreds of </w:t>
      </w:r>
      <w:r w:rsidR="002349EA" w:rsidRPr="00282039">
        <w:t xml:space="preserve">relationships with </w:t>
      </w:r>
      <w:r w:rsidRPr="00282039">
        <w:t>different specialists, labs, priors, and other providers</w:t>
      </w:r>
      <w:r w:rsidR="0000242C" w:rsidRPr="00282039">
        <w:t xml:space="preserve">. </w:t>
      </w:r>
    </w:p>
    <w:p w14:paraId="6AF317B0" w14:textId="77777777" w:rsidR="0049799C" w:rsidRPr="00282039" w:rsidRDefault="0049799C" w:rsidP="002349EA">
      <w:pPr>
        <w:pStyle w:val="ListBullet3"/>
      </w:pPr>
      <w:r w:rsidRPr="00282039">
        <w:t xml:space="preserve">The providers and specialists </w:t>
      </w:r>
      <w:r w:rsidR="00F64BCF" w:rsidRPr="00282039">
        <w:t xml:space="preserve">struggle to </w:t>
      </w:r>
      <w:r w:rsidRPr="00282039">
        <w:t>maintain hundreds of different authentication and authorization relationships</w:t>
      </w:r>
      <w:r w:rsidR="00F64BCF" w:rsidRPr="00282039">
        <w:t xml:space="preserve"> today</w:t>
      </w:r>
      <w:r w:rsidR="0000242C" w:rsidRPr="00282039">
        <w:t xml:space="preserve">. </w:t>
      </w:r>
      <w:r w:rsidR="002349EA" w:rsidRPr="00282039">
        <w:t>Their</w:t>
      </w:r>
      <w:r w:rsidRPr="00282039">
        <w:t xml:space="preserve"> IT </w:t>
      </w:r>
      <w:r w:rsidR="002349EA" w:rsidRPr="00282039">
        <w:t xml:space="preserve">staff struggle to </w:t>
      </w:r>
      <w:r w:rsidRPr="00282039">
        <w:t xml:space="preserve">support at all these </w:t>
      </w:r>
      <w:r w:rsidR="002349EA" w:rsidRPr="00282039">
        <w:t>different relationships</w:t>
      </w:r>
      <w:r w:rsidR="0000242C" w:rsidRPr="00282039">
        <w:t xml:space="preserve">. </w:t>
      </w:r>
      <w:r w:rsidR="002349EA" w:rsidRPr="00282039">
        <w:t xml:space="preserve">Neither wants </w:t>
      </w:r>
      <w:r w:rsidRPr="00282039">
        <w:t xml:space="preserve">delays </w:t>
      </w:r>
      <w:r w:rsidR="002349EA" w:rsidRPr="00282039">
        <w:t xml:space="preserve">or </w:t>
      </w:r>
      <w:r w:rsidRPr="00282039">
        <w:t xml:space="preserve">problems </w:t>
      </w:r>
      <w:r w:rsidR="002349EA" w:rsidRPr="00282039">
        <w:t xml:space="preserve">that </w:t>
      </w:r>
      <w:r w:rsidRPr="00282039">
        <w:t>will impact patient care.</w:t>
      </w:r>
    </w:p>
    <w:p w14:paraId="0AE0B380" w14:textId="77777777" w:rsidR="000A242E" w:rsidRPr="00282039" w:rsidRDefault="000A242E" w:rsidP="000A242E">
      <w:pPr>
        <w:pStyle w:val="ListBullet3"/>
      </w:pPr>
      <w:r w:rsidRPr="00282039">
        <w:t>Efficient user workflow requires minimizing the number of times a person is challenged for credentials for interactive applications.</w:t>
      </w:r>
    </w:p>
    <w:p w14:paraId="6952F304" w14:textId="77777777" w:rsidR="00F50019" w:rsidRPr="00282039" w:rsidRDefault="00F50019" w:rsidP="00F50019">
      <w:pPr>
        <w:pStyle w:val="ListBullet2"/>
      </w:pPr>
      <w:r w:rsidRPr="00282039">
        <w:t>Granting subset access to specialized provider</w:t>
      </w:r>
      <w:r w:rsidR="0000242C" w:rsidRPr="00282039">
        <w:t xml:space="preserve">. </w:t>
      </w:r>
      <w:r w:rsidRPr="00282039">
        <w:t>E.g., read access to cardiac info to physical therapy organization, forbidding access to other data like reproductive health and addiction data.</w:t>
      </w:r>
    </w:p>
    <w:p w14:paraId="2E41BF2A" w14:textId="77777777" w:rsidR="00C32596" w:rsidRPr="00282039" w:rsidRDefault="00C32596" w:rsidP="003368EF">
      <w:pPr>
        <w:pStyle w:val="BodyText"/>
      </w:pPr>
      <w:r w:rsidRPr="00282039">
        <w:t xml:space="preserve">There are also environmental assumptions </w:t>
      </w:r>
      <w:r w:rsidR="0059429A" w:rsidRPr="00282039">
        <w:t xml:space="preserve">made by </w:t>
      </w:r>
      <w:r w:rsidRPr="00282039">
        <w:t>this profile.</w:t>
      </w:r>
    </w:p>
    <w:p w14:paraId="2B4F7883" w14:textId="77777777" w:rsidR="00C32596" w:rsidRPr="00282039" w:rsidRDefault="00C32596" w:rsidP="003368EF">
      <w:pPr>
        <w:pStyle w:val="BodyText"/>
      </w:pPr>
      <w:r w:rsidRPr="00282039">
        <w:t xml:space="preserve">First, it is assumed that there will be </w:t>
      </w:r>
      <w:r w:rsidR="00622099" w:rsidRPr="00282039">
        <w:t>multiple access control engines working together</w:t>
      </w:r>
      <w:r w:rsidR="0000242C" w:rsidRPr="00282039">
        <w:t xml:space="preserve">. </w:t>
      </w:r>
      <w:r w:rsidRPr="00282039">
        <w:t xml:space="preserve">The IUA activities are </w:t>
      </w:r>
      <w:r w:rsidR="00622099" w:rsidRPr="00282039">
        <w:t>one part of a federated system</w:t>
      </w:r>
      <w:r w:rsidR="0000242C" w:rsidRPr="00282039">
        <w:t xml:space="preserve">. </w:t>
      </w:r>
      <w:r w:rsidRPr="00282039">
        <w:t>I</w:t>
      </w:r>
      <w:r w:rsidR="0059429A" w:rsidRPr="00282039">
        <w:t>UA</w:t>
      </w:r>
      <w:r w:rsidRPr="00282039">
        <w:t xml:space="preserve"> will work in conjunction with other access control engines</w:t>
      </w:r>
      <w:r w:rsidR="0000242C" w:rsidRPr="00282039">
        <w:t xml:space="preserve">. </w:t>
      </w:r>
      <w:r w:rsidRPr="00282039">
        <w:t>For example, a glucose monitor may be authorized to have access to a patient’s medical record</w:t>
      </w:r>
      <w:r w:rsidR="0000242C" w:rsidRPr="00282039">
        <w:t xml:space="preserve">. </w:t>
      </w:r>
      <w:r w:rsidRPr="00282039">
        <w:t>The expectation is that this will mean access to all of the glucose related information, which will include a variety of measurements and prescriptions</w:t>
      </w:r>
      <w:r w:rsidR="0000242C" w:rsidRPr="00282039">
        <w:t xml:space="preserve">. </w:t>
      </w:r>
      <w:r w:rsidRPr="00282039">
        <w:t xml:space="preserve">But, it is expected that if the device requests information about </w:t>
      </w:r>
      <w:r w:rsidR="0059429A" w:rsidRPr="00282039">
        <w:t xml:space="preserve">sexually transmitted disease </w:t>
      </w:r>
      <w:r w:rsidRPr="00282039">
        <w:t>diagnosis it will be rejected</w:t>
      </w:r>
      <w:r w:rsidR="0000242C" w:rsidRPr="00282039">
        <w:t xml:space="preserve">. </w:t>
      </w:r>
    </w:p>
    <w:p w14:paraId="22CF13A8" w14:textId="77777777" w:rsidR="00C32596" w:rsidRPr="00282039" w:rsidRDefault="00C32596" w:rsidP="003368EF">
      <w:pPr>
        <w:pStyle w:val="BodyText"/>
      </w:pPr>
      <w:r w:rsidRPr="00282039">
        <w:t>Second, this profile is operating in an environment where access consents are managed by BPPC or other mechanisms</w:t>
      </w:r>
      <w:r w:rsidR="0000242C" w:rsidRPr="00282039">
        <w:t xml:space="preserve">. </w:t>
      </w:r>
      <w:r w:rsidRPr="00282039">
        <w:t>I</w:t>
      </w:r>
      <w:r w:rsidR="004F3499" w:rsidRPr="00282039">
        <w:t>UA</w:t>
      </w:r>
      <w:r w:rsidRPr="00282039">
        <w:t xml:space="preserve"> is not a substitute for documenting, establishing, and modifying these legal agreements</w:t>
      </w:r>
      <w:r w:rsidR="0000242C" w:rsidRPr="00282039">
        <w:t xml:space="preserve">. </w:t>
      </w:r>
      <w:r w:rsidRPr="00282039">
        <w:t xml:space="preserve">It is </w:t>
      </w:r>
      <w:r w:rsidR="004F3499" w:rsidRPr="00282039">
        <w:t>a</w:t>
      </w:r>
      <w:r w:rsidRPr="00282039">
        <w:t xml:space="preserve"> method by which those agreements are enforced</w:t>
      </w:r>
      <w:r w:rsidR="0000242C" w:rsidRPr="00282039">
        <w:t xml:space="preserve">. </w:t>
      </w:r>
      <w:r w:rsidRPr="00282039">
        <w:t xml:space="preserve">For example, there </w:t>
      </w:r>
      <w:r w:rsidR="00622099" w:rsidRPr="00282039">
        <w:t xml:space="preserve">will </w:t>
      </w:r>
      <w:r w:rsidRPr="00282039">
        <w:t xml:space="preserve">be a documented consent agreement between a patient and a provider that the provider will provide </w:t>
      </w:r>
      <w:r w:rsidR="00622099" w:rsidRPr="00282039">
        <w:t xml:space="preserve">medical </w:t>
      </w:r>
      <w:r w:rsidRPr="00282039">
        <w:t xml:space="preserve">records to </w:t>
      </w:r>
      <w:r w:rsidR="00A4353E" w:rsidRPr="00282039">
        <w:t>a healthcare proxy</w:t>
      </w:r>
      <w:r w:rsidR="00622099" w:rsidRPr="00282039">
        <w:t xml:space="preserve"> </w:t>
      </w:r>
      <w:r w:rsidRPr="00282039">
        <w:t>that is identified and authorized by the patient</w:t>
      </w:r>
      <w:r w:rsidR="0000242C" w:rsidRPr="00282039">
        <w:t xml:space="preserve">. </w:t>
      </w:r>
      <w:r w:rsidRPr="00282039">
        <w:t>BPPC is one way to document that agreement</w:t>
      </w:r>
      <w:r w:rsidR="00622099" w:rsidRPr="00282039">
        <w:t>.</w:t>
      </w:r>
    </w:p>
    <w:p w14:paraId="7D31D43E" w14:textId="77777777" w:rsidR="00CF283F" w:rsidRPr="00282039" w:rsidRDefault="00CF283F" w:rsidP="00356306">
      <w:pPr>
        <w:pStyle w:val="Heading2"/>
        <w:numPr>
          <w:ilvl w:val="0"/>
          <w:numId w:val="0"/>
        </w:numPr>
        <w:rPr>
          <w:noProof w:val="0"/>
          <w:lang w:val="en-US"/>
        </w:rPr>
      </w:pPr>
      <w:bookmarkStart w:id="12" w:name="_Toc13818228"/>
      <w:r w:rsidRPr="00282039">
        <w:rPr>
          <w:noProof w:val="0"/>
          <w:lang w:val="en-US"/>
        </w:rPr>
        <w:lastRenderedPageBreak/>
        <w:t>Open Issues and Question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8433"/>
      </w:tblGrid>
      <w:tr w:rsidR="006C2827" w:rsidRPr="00282039" w14:paraId="64D6F3AF" w14:textId="77777777" w:rsidTr="00B10105">
        <w:trPr>
          <w:cantSplit/>
          <w:tblHeader/>
        </w:trPr>
        <w:tc>
          <w:tcPr>
            <w:tcW w:w="918" w:type="dxa"/>
            <w:shd w:val="clear" w:color="auto" w:fill="D9D9D9" w:themeFill="background1" w:themeFillShade="D9"/>
          </w:tcPr>
          <w:p w14:paraId="7BA841E9" w14:textId="77777777" w:rsidR="006C2827" w:rsidRPr="00282039" w:rsidRDefault="006C2827" w:rsidP="006C2827">
            <w:pPr>
              <w:pStyle w:val="TableEntryHeader"/>
            </w:pPr>
            <w:r w:rsidRPr="00282039">
              <w:t>Issue</w:t>
            </w:r>
          </w:p>
        </w:tc>
        <w:tc>
          <w:tcPr>
            <w:tcW w:w="8658" w:type="dxa"/>
            <w:shd w:val="clear" w:color="auto" w:fill="D9D9D9" w:themeFill="background1" w:themeFillShade="D9"/>
          </w:tcPr>
          <w:p w14:paraId="00F57D5C" w14:textId="77777777" w:rsidR="006C2827" w:rsidRPr="00282039" w:rsidRDefault="006C2827" w:rsidP="006C2827">
            <w:pPr>
              <w:pStyle w:val="TableEntryHeader"/>
            </w:pPr>
            <w:r w:rsidRPr="00282039">
              <w:t>Description</w:t>
            </w:r>
          </w:p>
        </w:tc>
      </w:tr>
      <w:tr w:rsidR="006C2827" w:rsidRPr="00282039" w14:paraId="75319A02" w14:textId="77777777" w:rsidTr="00B10105">
        <w:trPr>
          <w:cantSplit/>
        </w:trPr>
        <w:tc>
          <w:tcPr>
            <w:tcW w:w="918" w:type="dxa"/>
            <w:shd w:val="clear" w:color="auto" w:fill="auto"/>
          </w:tcPr>
          <w:p w14:paraId="254F626F" w14:textId="77777777" w:rsidR="006C2827" w:rsidRPr="00282039" w:rsidRDefault="006C2827" w:rsidP="006C2827">
            <w:pPr>
              <w:pStyle w:val="TableEntry"/>
            </w:pPr>
            <w:r w:rsidRPr="00282039">
              <w:t>1</w:t>
            </w:r>
          </w:p>
        </w:tc>
        <w:tc>
          <w:tcPr>
            <w:tcW w:w="8658" w:type="dxa"/>
            <w:shd w:val="clear" w:color="auto" w:fill="auto"/>
          </w:tcPr>
          <w:p w14:paraId="718003CE" w14:textId="260F3BC1" w:rsidR="006C2827" w:rsidRPr="00282039" w:rsidRDefault="006C2827" w:rsidP="006C2827">
            <w:pPr>
              <w:pStyle w:val="TableEntry"/>
            </w:pPr>
            <w:r w:rsidRPr="00282039">
              <w:t>This profile does not specify the internal structure of “client_id”</w:t>
            </w:r>
            <w:r w:rsidR="0000242C" w:rsidRPr="00282039">
              <w:t xml:space="preserve">. </w:t>
            </w:r>
            <w:r w:rsidRPr="00282039">
              <w:t>This is a major concern for operations and security management</w:t>
            </w:r>
            <w:r w:rsidR="0000242C" w:rsidRPr="00282039">
              <w:t xml:space="preserve">. </w:t>
            </w:r>
            <w:r w:rsidRPr="00282039">
              <w:t>But, OAuth does not provide a full specification for client_id</w:t>
            </w:r>
            <w:r w:rsidR="0000242C" w:rsidRPr="00282039">
              <w:t xml:space="preserve">. </w:t>
            </w:r>
            <w:r w:rsidRPr="00282039">
              <w:t>It just specifies its purpose.</w:t>
            </w:r>
          </w:p>
          <w:p w14:paraId="571EDA9D" w14:textId="6CA5FE2F" w:rsidR="006C2827" w:rsidRPr="00282039" w:rsidRDefault="006C2827" w:rsidP="006C2827">
            <w:pPr>
              <w:pStyle w:val="TableEntry"/>
            </w:pPr>
            <w:r w:rsidRPr="00282039">
              <w:t>DICOM</w:t>
            </w:r>
            <w:r w:rsidR="00CB2D3C" w:rsidRPr="00E14D81">
              <w:rPr>
                <w:vertAlign w:val="superscript"/>
              </w:rPr>
              <w:t>®</w:t>
            </w:r>
            <w:r w:rsidR="00CB2D3C">
              <w:rPr>
                <w:rStyle w:val="FootnoteReference"/>
              </w:rPr>
              <w:footnoteReference w:id="1"/>
            </w:r>
            <w:r w:rsidRPr="00282039">
              <w:t>’s equivalent information attributes are: Manufacturer, Model, Software Versions, and Serial Number.</w:t>
            </w:r>
          </w:p>
          <w:p w14:paraId="55B59EB6" w14:textId="77777777" w:rsidR="006C2827" w:rsidRPr="00282039" w:rsidRDefault="006C2827" w:rsidP="006C2827">
            <w:pPr>
              <w:pStyle w:val="TableEntry"/>
            </w:pPr>
            <w:r w:rsidRPr="00282039">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282039" w:rsidRDefault="003532C9" w:rsidP="006C2827">
            <w:pPr>
              <w:pStyle w:val="TableEntry"/>
            </w:pPr>
            <w:r w:rsidRPr="00282039">
              <w:t>Registration of clients is a significant operational and security problem that is being postponed until there is more experience with problems in the field and reasonable solutions</w:t>
            </w:r>
            <w:r w:rsidR="0000242C" w:rsidRPr="00282039">
              <w:t xml:space="preserve">. </w:t>
            </w:r>
            <w:r w:rsidR="00B25974" w:rsidRPr="00282039">
              <w:t>There is known danger from spoofing of client_id.</w:t>
            </w:r>
          </w:p>
          <w:p w14:paraId="3369997A" w14:textId="77777777" w:rsidR="00B25974" w:rsidRPr="00282039" w:rsidRDefault="00B25974" w:rsidP="006C2827">
            <w:pPr>
              <w:pStyle w:val="TableEntry"/>
            </w:pPr>
            <w:r w:rsidRPr="00282039">
              <w:t>At this time, the method for assignment of client_id is not included in the profile</w:t>
            </w:r>
            <w:r w:rsidR="0000242C" w:rsidRPr="00282039">
              <w:t xml:space="preserve">. </w:t>
            </w:r>
            <w:r w:rsidRPr="00282039">
              <w:t>In the field there are a variety of methods being tried</w:t>
            </w:r>
            <w:r w:rsidR="0000242C" w:rsidRPr="00282039">
              <w:t xml:space="preserve">. </w:t>
            </w:r>
            <w:r w:rsidRPr="00282039">
              <w:t>Many depend upon physical distribution methods or out of band communications to manage the authentication problems.</w:t>
            </w:r>
          </w:p>
        </w:tc>
      </w:tr>
      <w:tr w:rsidR="006C2827" w:rsidRPr="00282039" w14:paraId="5715D865" w14:textId="77777777" w:rsidTr="00B10105">
        <w:trPr>
          <w:cantSplit/>
        </w:trPr>
        <w:tc>
          <w:tcPr>
            <w:tcW w:w="918" w:type="dxa"/>
            <w:shd w:val="clear" w:color="auto" w:fill="auto"/>
          </w:tcPr>
          <w:p w14:paraId="0AEE43E1" w14:textId="77777777" w:rsidR="006C2827" w:rsidRPr="00282039" w:rsidRDefault="003532C9" w:rsidP="006C2827">
            <w:pPr>
              <w:pStyle w:val="TableEntry"/>
            </w:pPr>
            <w:r w:rsidRPr="00282039">
              <w:t>2</w:t>
            </w:r>
          </w:p>
        </w:tc>
        <w:tc>
          <w:tcPr>
            <w:tcW w:w="8658" w:type="dxa"/>
            <w:shd w:val="clear" w:color="auto" w:fill="auto"/>
          </w:tcPr>
          <w:p w14:paraId="71AEB9AB" w14:textId="19F0B4C1" w:rsidR="004615BB" w:rsidRPr="00282039" w:rsidRDefault="003532C9" w:rsidP="00046E1C">
            <w:pPr>
              <w:pStyle w:val="TableEntry"/>
            </w:pPr>
            <w:r w:rsidRPr="00282039">
              <w:t>This profile mandate</w:t>
            </w:r>
            <w:r w:rsidR="00C31E55" w:rsidRPr="00282039">
              <w:t>s</w:t>
            </w:r>
            <w:r w:rsidRPr="00282039">
              <w:t xml:space="preserve"> </w:t>
            </w:r>
            <w:r w:rsidR="00C31E55" w:rsidRPr="00282039">
              <w:t>support for JWT</w:t>
            </w:r>
            <w:r w:rsidRPr="00282039">
              <w:t xml:space="preserve"> token format</w:t>
            </w:r>
            <w:r w:rsidR="0000242C" w:rsidRPr="00282039">
              <w:t xml:space="preserve">. </w:t>
            </w:r>
            <w:r w:rsidR="00B25974" w:rsidRPr="00282039">
              <w:t>It has</w:t>
            </w:r>
            <w:r w:rsidRPr="00282039">
              <w:t xml:space="preserve"> an </w:t>
            </w:r>
            <w:r w:rsidR="00365E38" w:rsidRPr="00282039">
              <w:t>XUA</w:t>
            </w:r>
            <w:r w:rsidRPr="00282039">
              <w:t xml:space="preserve"> SAML </w:t>
            </w:r>
            <w:r w:rsidR="00A0309A" w:rsidRPr="00282039">
              <w:t>Option</w:t>
            </w:r>
            <w:r w:rsidR="00C31E55" w:rsidRPr="00282039">
              <w:t xml:space="preserve"> defined by IHE for ease of integration with the IHE WS-Security environment</w:t>
            </w:r>
            <w:r w:rsidR="0000242C" w:rsidRPr="00282039">
              <w:t xml:space="preserve">. </w:t>
            </w:r>
            <w:r w:rsidR="00C31E55" w:rsidRPr="00282039">
              <w:t>You may also use other token formats as part of a deployment.</w:t>
            </w:r>
          </w:p>
        </w:tc>
      </w:tr>
      <w:tr w:rsidR="006C2827" w:rsidRPr="00282039" w14:paraId="56E516AF" w14:textId="77777777" w:rsidTr="00B10105">
        <w:trPr>
          <w:cantSplit/>
        </w:trPr>
        <w:tc>
          <w:tcPr>
            <w:tcW w:w="918" w:type="dxa"/>
            <w:shd w:val="clear" w:color="auto" w:fill="auto"/>
          </w:tcPr>
          <w:p w14:paraId="7C1B7D85" w14:textId="77777777" w:rsidR="006C2827" w:rsidRPr="00282039" w:rsidRDefault="003532C9" w:rsidP="006C2827">
            <w:pPr>
              <w:pStyle w:val="TableEntry"/>
            </w:pPr>
            <w:r w:rsidRPr="00282039">
              <w:t>3</w:t>
            </w:r>
          </w:p>
        </w:tc>
        <w:tc>
          <w:tcPr>
            <w:tcW w:w="8658" w:type="dxa"/>
            <w:shd w:val="clear" w:color="auto" w:fill="auto"/>
          </w:tcPr>
          <w:p w14:paraId="45AB478F" w14:textId="77777777" w:rsidR="006C2827" w:rsidRPr="00282039" w:rsidRDefault="003532C9" w:rsidP="006C2827">
            <w:pPr>
              <w:pStyle w:val="TableEntry"/>
            </w:pPr>
            <w:r w:rsidRPr="00282039">
              <w:t>Audit messages are only defined for clients that are also Secure Applications</w:t>
            </w:r>
            <w:r w:rsidR="0000242C" w:rsidRPr="00282039">
              <w:t xml:space="preserve">. </w:t>
            </w:r>
            <w:r w:rsidRPr="00282039">
              <w:t>There is no defined auditing for other clients.</w:t>
            </w:r>
          </w:p>
        </w:tc>
      </w:tr>
      <w:tr w:rsidR="00EF11CE" w:rsidRPr="00282039" w14:paraId="1F52B417" w14:textId="77777777" w:rsidTr="00B10105">
        <w:trPr>
          <w:cantSplit/>
        </w:trPr>
        <w:tc>
          <w:tcPr>
            <w:tcW w:w="918" w:type="dxa"/>
            <w:shd w:val="clear" w:color="auto" w:fill="auto"/>
          </w:tcPr>
          <w:p w14:paraId="2DA41A55" w14:textId="77777777" w:rsidR="00EF11CE" w:rsidRPr="00282039" w:rsidRDefault="00EF11CE" w:rsidP="006C2827">
            <w:pPr>
              <w:pStyle w:val="TableEntry"/>
            </w:pPr>
            <w:r w:rsidRPr="00282039">
              <w:t>4</w:t>
            </w:r>
          </w:p>
        </w:tc>
        <w:tc>
          <w:tcPr>
            <w:tcW w:w="8658" w:type="dxa"/>
            <w:shd w:val="clear" w:color="auto" w:fill="auto"/>
          </w:tcPr>
          <w:p w14:paraId="0B92F1CB" w14:textId="77777777" w:rsidR="00EF11CE" w:rsidRPr="00282039" w:rsidRDefault="00EF11CE" w:rsidP="006C2827">
            <w:pPr>
              <w:pStyle w:val="TableEntry"/>
            </w:pPr>
            <w:r w:rsidRPr="00282039">
              <w:t xml:space="preserve">This profile </w:t>
            </w:r>
            <w:r w:rsidR="00F02F00" w:rsidRPr="00282039">
              <w:t>does not require client grouping with</w:t>
            </w:r>
            <w:r w:rsidRPr="00282039">
              <w:t xml:space="preserve"> Secure Node or Secure Application</w:t>
            </w:r>
            <w:r w:rsidR="00F02F00" w:rsidRPr="00282039">
              <w:t xml:space="preserve"> because it is using the OAuth issuance rules for client_id, see the security consideration section</w:t>
            </w:r>
            <w:r w:rsidR="0000242C" w:rsidRPr="00282039">
              <w:t xml:space="preserve">. </w:t>
            </w:r>
            <w:r w:rsidR="00F02F00" w:rsidRPr="00282039">
              <w:t>It assumes that the client_id management will deal with these security considerations in a manner similar to the certificate management assumptions made for TLS and other certificate users.</w:t>
            </w:r>
          </w:p>
        </w:tc>
      </w:tr>
    </w:tbl>
    <w:p w14:paraId="42D3AACD" w14:textId="77777777" w:rsidR="006C2827" w:rsidRPr="00282039" w:rsidRDefault="006C2827" w:rsidP="003368EF">
      <w:pPr>
        <w:pStyle w:val="BodyText"/>
      </w:pPr>
    </w:p>
    <w:p w14:paraId="4D4C4926" w14:textId="77777777" w:rsidR="00CF283F" w:rsidRPr="00282039" w:rsidRDefault="00CF283F" w:rsidP="008616CB">
      <w:pPr>
        <w:pStyle w:val="Heading2"/>
        <w:numPr>
          <w:ilvl w:val="0"/>
          <w:numId w:val="0"/>
        </w:numPr>
        <w:rPr>
          <w:noProof w:val="0"/>
          <w:lang w:val="en-US"/>
        </w:rPr>
      </w:pPr>
      <w:bookmarkStart w:id="13" w:name="_Toc13818229"/>
      <w:bookmarkStart w:id="14" w:name="_Toc473170357"/>
      <w:bookmarkStart w:id="15" w:name="_Toc504625754"/>
      <w:r w:rsidRPr="00282039">
        <w:rPr>
          <w:noProof w:val="0"/>
          <w:lang w:val="en-US"/>
        </w:rPr>
        <w:t>Closed Issues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478"/>
      </w:tblGrid>
      <w:tr w:rsidR="00FC306E" w:rsidRPr="00282039" w14:paraId="4D0EB2F4" w14:textId="77777777" w:rsidTr="00B10105">
        <w:tc>
          <w:tcPr>
            <w:tcW w:w="872" w:type="dxa"/>
            <w:shd w:val="clear" w:color="auto" w:fill="D9D9D9" w:themeFill="background1" w:themeFillShade="D9"/>
          </w:tcPr>
          <w:p w14:paraId="029F0602" w14:textId="77777777" w:rsidR="00FC306E" w:rsidRPr="00282039" w:rsidRDefault="00FC306E" w:rsidP="00750CD1">
            <w:pPr>
              <w:pStyle w:val="TableEntryHeader"/>
            </w:pPr>
            <w:r w:rsidRPr="00282039">
              <w:t>Issue</w:t>
            </w:r>
          </w:p>
        </w:tc>
        <w:tc>
          <w:tcPr>
            <w:tcW w:w="8686" w:type="dxa"/>
            <w:shd w:val="clear" w:color="auto" w:fill="D9D9D9" w:themeFill="background1" w:themeFillShade="D9"/>
          </w:tcPr>
          <w:p w14:paraId="29B62DFB" w14:textId="77777777" w:rsidR="00FC306E" w:rsidRPr="00282039" w:rsidRDefault="00FC306E" w:rsidP="00750CD1">
            <w:pPr>
              <w:pStyle w:val="TableEntryHeader"/>
            </w:pPr>
            <w:r w:rsidRPr="00282039">
              <w:t>Description</w:t>
            </w:r>
          </w:p>
        </w:tc>
      </w:tr>
      <w:tr w:rsidR="00FC306E" w:rsidRPr="00282039" w14:paraId="65B5697A" w14:textId="77777777" w:rsidTr="00B10105">
        <w:tc>
          <w:tcPr>
            <w:tcW w:w="872" w:type="dxa"/>
            <w:shd w:val="clear" w:color="auto" w:fill="auto"/>
          </w:tcPr>
          <w:p w14:paraId="47F41108" w14:textId="77777777" w:rsidR="00FC306E" w:rsidRPr="00282039" w:rsidRDefault="00FC306E" w:rsidP="00750CD1">
            <w:pPr>
              <w:pStyle w:val="TableEntry"/>
            </w:pPr>
            <w:r w:rsidRPr="00282039">
              <w:t>8</w:t>
            </w:r>
          </w:p>
        </w:tc>
        <w:tc>
          <w:tcPr>
            <w:tcW w:w="8686" w:type="dxa"/>
            <w:shd w:val="clear" w:color="auto" w:fill="auto"/>
          </w:tcPr>
          <w:p w14:paraId="793E4A4D" w14:textId="77777777" w:rsidR="00FC306E" w:rsidRPr="00282039" w:rsidRDefault="00FC306E" w:rsidP="00750CD1">
            <w:pPr>
              <w:pStyle w:val="TableEntry"/>
            </w:pPr>
            <w:r w:rsidRPr="00282039">
              <w:t>This profile uses only the Authorization: header for conveying the authorization information. The parameter form is not prohibited but is not compliant with the profile.</w:t>
            </w:r>
          </w:p>
        </w:tc>
      </w:tr>
      <w:tr w:rsidR="00FC306E" w:rsidRPr="00282039" w14:paraId="10CB8119" w14:textId="77777777" w:rsidTr="00B10105">
        <w:tc>
          <w:tcPr>
            <w:tcW w:w="872" w:type="dxa"/>
            <w:shd w:val="clear" w:color="auto" w:fill="auto"/>
          </w:tcPr>
          <w:p w14:paraId="7B9C50BF" w14:textId="77777777" w:rsidR="00FC306E" w:rsidRPr="00282039" w:rsidRDefault="00FC306E" w:rsidP="00750CD1">
            <w:pPr>
              <w:pStyle w:val="TableEntry"/>
            </w:pPr>
            <w:r w:rsidRPr="00282039">
              <w:t>9</w:t>
            </w:r>
          </w:p>
        </w:tc>
        <w:tc>
          <w:tcPr>
            <w:tcW w:w="8686" w:type="dxa"/>
            <w:shd w:val="clear" w:color="auto" w:fill="auto"/>
          </w:tcPr>
          <w:p w14:paraId="36D2B103" w14:textId="77777777" w:rsidR="00FC306E" w:rsidRPr="00282039" w:rsidRDefault="00FC306E" w:rsidP="00C31E55">
            <w:pPr>
              <w:pStyle w:val="TableEntry"/>
            </w:pPr>
            <w:r w:rsidRPr="00282039">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282039" w:rsidRDefault="00FC306E" w:rsidP="00750CD1">
            <w:pPr>
              <w:pStyle w:val="TableEntry"/>
            </w:pPr>
            <w:r w:rsidRPr="00282039">
              <w:t>Is an IHE explanation of how this works needed, or is the extensive industry documentation and tutorials used in other fields sufficient?  No.</w:t>
            </w:r>
          </w:p>
        </w:tc>
      </w:tr>
      <w:tr w:rsidR="00FC306E" w:rsidRPr="00282039" w14:paraId="663BC235" w14:textId="77777777" w:rsidTr="00B10105">
        <w:tc>
          <w:tcPr>
            <w:tcW w:w="872" w:type="dxa"/>
            <w:shd w:val="clear" w:color="auto" w:fill="auto"/>
          </w:tcPr>
          <w:p w14:paraId="6A24692E" w14:textId="77777777" w:rsidR="00FC306E" w:rsidRPr="00282039" w:rsidRDefault="00FC306E" w:rsidP="00750CD1">
            <w:pPr>
              <w:pStyle w:val="TableEntry"/>
            </w:pPr>
            <w:r w:rsidRPr="00282039">
              <w:t>10</w:t>
            </w:r>
          </w:p>
        </w:tc>
        <w:tc>
          <w:tcPr>
            <w:tcW w:w="8686" w:type="dxa"/>
            <w:shd w:val="clear" w:color="auto" w:fill="auto"/>
          </w:tcPr>
          <w:p w14:paraId="11E40665" w14:textId="77777777" w:rsidR="00FC306E" w:rsidRPr="00282039" w:rsidRDefault="00FC306E" w:rsidP="00C31E55">
            <w:pPr>
              <w:pStyle w:val="TableEntry"/>
            </w:pPr>
            <w:r w:rsidRPr="00282039">
              <w:t xml:space="preserve">The selected standards are </w:t>
            </w:r>
          </w:p>
          <w:p w14:paraId="73D60DC1" w14:textId="77777777" w:rsidR="00FC306E" w:rsidRPr="00282039" w:rsidRDefault="00FC306E" w:rsidP="00AA103E">
            <w:pPr>
              <w:pStyle w:val="TableEntry"/>
              <w:numPr>
                <w:ilvl w:val="0"/>
                <w:numId w:val="40"/>
              </w:numPr>
            </w:pPr>
            <w:r w:rsidRPr="00282039">
              <w:t>The OAuth 2.0 Framework</w:t>
            </w:r>
          </w:p>
          <w:p w14:paraId="75DAA6BC" w14:textId="77777777" w:rsidR="00FC306E" w:rsidRPr="00282039" w:rsidRDefault="00FC306E" w:rsidP="00AA103E">
            <w:pPr>
              <w:pStyle w:val="TableEntry"/>
              <w:numPr>
                <w:ilvl w:val="0"/>
                <w:numId w:val="40"/>
              </w:numPr>
            </w:pPr>
            <w:r w:rsidRPr="00282039">
              <w:t>JWT  Token, with defined extensions</w:t>
            </w:r>
          </w:p>
          <w:p w14:paraId="603B83CA" w14:textId="77777777" w:rsidR="00FC306E" w:rsidRPr="00282039" w:rsidRDefault="00FC306E" w:rsidP="00AA103E">
            <w:pPr>
              <w:pStyle w:val="TableEntry"/>
              <w:numPr>
                <w:ilvl w:val="0"/>
                <w:numId w:val="40"/>
              </w:numPr>
            </w:pPr>
            <w:r w:rsidRPr="00282039">
              <w:t>SAML Token, using the XUA extensions</w:t>
            </w:r>
          </w:p>
        </w:tc>
      </w:tr>
    </w:tbl>
    <w:p w14:paraId="2DC7E323" w14:textId="77777777" w:rsidR="00CF283F" w:rsidRPr="00282039" w:rsidRDefault="00CF283F" w:rsidP="00147F29">
      <w:pPr>
        <w:pStyle w:val="BodyText"/>
      </w:pPr>
    </w:p>
    <w:p w14:paraId="68617327" w14:textId="77777777" w:rsidR="009F5CF4" w:rsidRPr="00282039" w:rsidRDefault="00747676" w:rsidP="00BB76BC">
      <w:pPr>
        <w:pStyle w:val="Heading1"/>
        <w:numPr>
          <w:ilvl w:val="0"/>
          <w:numId w:val="0"/>
        </w:numPr>
        <w:rPr>
          <w:noProof w:val="0"/>
        </w:rPr>
      </w:pPr>
      <w:bookmarkStart w:id="16" w:name="_Toc13818230"/>
      <w:r w:rsidRPr="00282039">
        <w:rPr>
          <w:noProof w:val="0"/>
        </w:rPr>
        <w:lastRenderedPageBreak/>
        <w:t>General Introduction</w:t>
      </w:r>
      <w:bookmarkEnd w:id="16"/>
    </w:p>
    <w:p w14:paraId="7D8B9D45" w14:textId="77777777" w:rsidR="00747676" w:rsidRPr="00282039" w:rsidRDefault="00C16F09" w:rsidP="00BB76BC">
      <w:pPr>
        <w:pStyle w:val="EditorInstructions"/>
      </w:pPr>
      <w:r w:rsidRPr="00282039">
        <w:t xml:space="preserve">Update the following Appendices to the General Introduction as indicated below. Note that these are not appendices to </w:t>
      </w:r>
      <w:r w:rsidR="00CE2A56" w:rsidRPr="00282039">
        <w:t>Volume but rather to the General Introduction</w:t>
      </w:r>
      <w:r w:rsidRPr="00282039">
        <w:t>.</w:t>
      </w:r>
    </w:p>
    <w:p w14:paraId="701D54CD" w14:textId="1A01A673" w:rsidR="00747676" w:rsidRPr="00282039" w:rsidRDefault="00747676" w:rsidP="00E14D81">
      <w:pPr>
        <w:pStyle w:val="Heading1"/>
        <w:pageBreakBefore w:val="0"/>
        <w:numPr>
          <w:ilvl w:val="0"/>
          <w:numId w:val="0"/>
        </w:numPr>
        <w:rPr>
          <w:noProof w:val="0"/>
        </w:rPr>
      </w:pPr>
      <w:bookmarkStart w:id="17" w:name="_Toc13818231"/>
      <w:r w:rsidRPr="00282039">
        <w:rPr>
          <w:noProof w:val="0"/>
        </w:rPr>
        <w:t xml:space="preserve">Appendix A </w:t>
      </w:r>
      <w:r w:rsidR="0042121A">
        <w:rPr>
          <w:noProof w:val="0"/>
        </w:rPr>
        <w:t>–</w:t>
      </w:r>
      <w:r w:rsidRPr="00282039">
        <w:rPr>
          <w:noProof w:val="0"/>
        </w:rPr>
        <w:t xml:space="preserve"> Actor Summary Definitions</w:t>
      </w:r>
      <w:bookmarkEnd w:id="17"/>
    </w:p>
    <w:p w14:paraId="304B3CAD" w14:textId="77777777" w:rsidR="00747676" w:rsidRPr="00282039" w:rsidRDefault="00747676" w:rsidP="00747676">
      <w:pPr>
        <w:pStyle w:val="EditorInstructions"/>
      </w:pPr>
      <w:r w:rsidRPr="00282039">
        <w:t xml:space="preserve">Add the following actors </w:t>
      </w:r>
      <w:r w:rsidRPr="00282039">
        <w:rPr>
          <w:iCs w:val="0"/>
        </w:rPr>
        <w:t xml:space="preserve">to the IHE </w:t>
      </w:r>
      <w:r w:rsidRPr="00282039">
        <w:t>Technical Frameworks</w:t>
      </w:r>
      <w:r w:rsidRPr="00282039">
        <w:rPr>
          <w:iCs w:val="0"/>
        </w:rPr>
        <w:t xml:space="preserve"> General Introduction list of </w:t>
      </w:r>
      <w:r w:rsidR="0000242C" w:rsidRPr="00282039">
        <w:rPr>
          <w:iCs w:val="0"/>
        </w:rPr>
        <w:t>actors</w:t>
      </w:r>
      <w:r w:rsidRPr="00282039">
        <w:t>:</w:t>
      </w:r>
    </w:p>
    <w:p w14:paraId="51638A98" w14:textId="77777777" w:rsidR="00747676" w:rsidRPr="00282039"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82039" w14:paraId="7A96C336" w14:textId="77777777" w:rsidTr="00BB76BC">
        <w:tc>
          <w:tcPr>
            <w:tcW w:w="3078" w:type="dxa"/>
            <w:shd w:val="clear" w:color="auto" w:fill="D9D9D9"/>
          </w:tcPr>
          <w:p w14:paraId="72C8C993" w14:textId="77777777" w:rsidR="00747676" w:rsidRPr="00282039" w:rsidRDefault="00747676" w:rsidP="00EB71A2">
            <w:pPr>
              <w:pStyle w:val="TableEntryHeader"/>
            </w:pPr>
            <w:r w:rsidRPr="00282039">
              <w:t>Actor</w:t>
            </w:r>
          </w:p>
        </w:tc>
        <w:tc>
          <w:tcPr>
            <w:tcW w:w="6498" w:type="dxa"/>
            <w:shd w:val="clear" w:color="auto" w:fill="D9D9D9"/>
          </w:tcPr>
          <w:p w14:paraId="1BE9FCDF" w14:textId="77777777" w:rsidR="00747676" w:rsidRPr="00282039" w:rsidRDefault="00747676" w:rsidP="00EB71A2">
            <w:pPr>
              <w:pStyle w:val="TableEntryHeader"/>
            </w:pPr>
            <w:r w:rsidRPr="00282039">
              <w:t>Definition</w:t>
            </w:r>
          </w:p>
        </w:tc>
      </w:tr>
      <w:tr w:rsidR="00747676" w:rsidRPr="00282039" w14:paraId="11B69AF5" w14:textId="77777777" w:rsidTr="00BB76BC">
        <w:tc>
          <w:tcPr>
            <w:tcW w:w="3078" w:type="dxa"/>
            <w:shd w:val="clear" w:color="auto" w:fill="auto"/>
          </w:tcPr>
          <w:p w14:paraId="04CBE469" w14:textId="77777777" w:rsidR="00747676" w:rsidRPr="00282039" w:rsidRDefault="00CA04F0" w:rsidP="00EB71A2">
            <w:pPr>
              <w:pStyle w:val="TableEntry"/>
            </w:pPr>
            <w:r w:rsidRPr="00282039">
              <w:t xml:space="preserve">Authorization </w:t>
            </w:r>
            <w:r w:rsidR="00D9518A" w:rsidRPr="00282039">
              <w:t>Client</w:t>
            </w:r>
          </w:p>
        </w:tc>
        <w:tc>
          <w:tcPr>
            <w:tcW w:w="6498" w:type="dxa"/>
            <w:shd w:val="clear" w:color="auto" w:fill="auto"/>
          </w:tcPr>
          <w:p w14:paraId="1D0631F1" w14:textId="77777777" w:rsidR="00747676" w:rsidRPr="00282039" w:rsidRDefault="00CA04F0" w:rsidP="00EB71A2">
            <w:pPr>
              <w:pStyle w:val="TableEntry"/>
            </w:pPr>
            <w:r w:rsidRPr="00282039">
              <w:t xml:space="preserve">A client that </w:t>
            </w:r>
            <w:r w:rsidR="00B2060D" w:rsidRPr="00282039">
              <w:t xml:space="preserve">presents </w:t>
            </w:r>
            <w:r w:rsidRPr="00282039">
              <w:t xml:space="preserve">authorization </w:t>
            </w:r>
            <w:r w:rsidR="00B2060D" w:rsidRPr="00282039">
              <w:t>tokens as part of</w:t>
            </w:r>
            <w:r w:rsidRPr="00282039">
              <w:t xml:space="preserve"> transactions.</w:t>
            </w:r>
          </w:p>
        </w:tc>
      </w:tr>
      <w:tr w:rsidR="00747676" w:rsidRPr="00282039" w14:paraId="66BFF16C" w14:textId="77777777" w:rsidTr="00BB76BC">
        <w:tc>
          <w:tcPr>
            <w:tcW w:w="3078" w:type="dxa"/>
            <w:shd w:val="clear" w:color="auto" w:fill="auto"/>
          </w:tcPr>
          <w:p w14:paraId="25636985" w14:textId="77777777" w:rsidR="00747676" w:rsidRPr="00282039" w:rsidRDefault="00CA04F0" w:rsidP="00EB71A2">
            <w:pPr>
              <w:pStyle w:val="TableEntry"/>
            </w:pPr>
            <w:r w:rsidRPr="00282039">
              <w:t>Authorization Server</w:t>
            </w:r>
          </w:p>
        </w:tc>
        <w:tc>
          <w:tcPr>
            <w:tcW w:w="6498" w:type="dxa"/>
            <w:shd w:val="clear" w:color="auto" w:fill="auto"/>
          </w:tcPr>
          <w:p w14:paraId="71D3D5DA" w14:textId="77777777" w:rsidR="00747676" w:rsidRPr="00282039" w:rsidRDefault="00CA04F0" w:rsidP="00EB71A2">
            <w:pPr>
              <w:pStyle w:val="TableEntry"/>
            </w:pPr>
            <w:r w:rsidRPr="00282039">
              <w:t>A server that provides authorization tokens</w:t>
            </w:r>
            <w:r w:rsidR="00B2060D" w:rsidRPr="00282039">
              <w:t xml:space="preserve"> to requesting clients</w:t>
            </w:r>
          </w:p>
        </w:tc>
      </w:tr>
      <w:tr w:rsidR="00CA04F0" w:rsidRPr="00282039" w14:paraId="2CA4CAA3" w14:textId="77777777" w:rsidTr="00BB76BC">
        <w:tc>
          <w:tcPr>
            <w:tcW w:w="3078" w:type="dxa"/>
            <w:shd w:val="clear" w:color="auto" w:fill="auto"/>
          </w:tcPr>
          <w:p w14:paraId="6C9DA55B" w14:textId="77777777" w:rsidR="00CA04F0" w:rsidRPr="00282039" w:rsidRDefault="00CA04F0" w:rsidP="00EB71A2">
            <w:pPr>
              <w:pStyle w:val="TableEntry"/>
            </w:pPr>
            <w:r w:rsidRPr="00282039">
              <w:t>Resource Server</w:t>
            </w:r>
          </w:p>
        </w:tc>
        <w:tc>
          <w:tcPr>
            <w:tcW w:w="6498" w:type="dxa"/>
            <w:shd w:val="clear" w:color="auto" w:fill="auto"/>
          </w:tcPr>
          <w:p w14:paraId="76DD8E30" w14:textId="77777777" w:rsidR="00CA04F0" w:rsidRPr="00282039" w:rsidRDefault="00CA04F0" w:rsidP="00EB71A2">
            <w:pPr>
              <w:pStyle w:val="TableEntry"/>
            </w:pPr>
            <w:r w:rsidRPr="00282039">
              <w:t>A server that provides services that need authorization</w:t>
            </w:r>
          </w:p>
        </w:tc>
      </w:tr>
    </w:tbl>
    <w:p w14:paraId="48FEAB27" w14:textId="4C5B3875" w:rsidR="00747676" w:rsidRPr="00282039" w:rsidRDefault="00747676" w:rsidP="00E14D81">
      <w:pPr>
        <w:pStyle w:val="Heading1"/>
        <w:pageBreakBefore w:val="0"/>
        <w:numPr>
          <w:ilvl w:val="0"/>
          <w:numId w:val="0"/>
        </w:numPr>
        <w:rPr>
          <w:noProof w:val="0"/>
        </w:rPr>
      </w:pPr>
      <w:bookmarkStart w:id="18" w:name="_Toc13818232"/>
      <w:r w:rsidRPr="00282039">
        <w:rPr>
          <w:noProof w:val="0"/>
        </w:rPr>
        <w:t xml:space="preserve">Appendix B </w:t>
      </w:r>
      <w:r w:rsidR="0042121A">
        <w:rPr>
          <w:noProof w:val="0"/>
        </w:rPr>
        <w:t>–</w:t>
      </w:r>
      <w:r w:rsidRPr="00282039">
        <w:rPr>
          <w:noProof w:val="0"/>
        </w:rPr>
        <w:t xml:space="preserve"> Transaction Summary Definitions</w:t>
      </w:r>
      <w:bookmarkEnd w:id="18"/>
    </w:p>
    <w:p w14:paraId="6CF8CC22" w14:textId="77777777" w:rsidR="00747676" w:rsidRPr="00282039" w:rsidRDefault="00747676" w:rsidP="00747676">
      <w:pPr>
        <w:pStyle w:val="EditorInstructions"/>
      </w:pPr>
      <w:r w:rsidRPr="00282039">
        <w:t xml:space="preserve">Add the following transactions </w:t>
      </w:r>
      <w:r w:rsidRPr="00282039">
        <w:rPr>
          <w:iCs w:val="0"/>
        </w:rPr>
        <w:t xml:space="preserve">to the IHE </w:t>
      </w:r>
      <w:r w:rsidRPr="00282039">
        <w:t>Technical Frameworks</w:t>
      </w:r>
      <w:r w:rsidR="003B70A2" w:rsidRPr="00282039">
        <w:rPr>
          <w:iCs w:val="0"/>
        </w:rPr>
        <w:t xml:space="preserve"> General Introduction </w:t>
      </w:r>
      <w:r w:rsidRPr="00282039">
        <w:rPr>
          <w:iCs w:val="0"/>
        </w:rPr>
        <w:t>list of Transactions</w:t>
      </w:r>
      <w:r w:rsidRPr="00282039">
        <w:t>:</w:t>
      </w:r>
    </w:p>
    <w:p w14:paraId="1FBC33CF" w14:textId="77777777" w:rsidR="00747676" w:rsidRPr="00282039" w:rsidRDefault="00747676" w:rsidP="00747676">
      <w:pPr>
        <w:pStyle w:val="AuthorInstructions"/>
        <w:rPr>
          <w:lang w:val="en-US"/>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05"/>
        <w:gridCol w:w="6071"/>
      </w:tblGrid>
      <w:tr w:rsidR="00747676" w:rsidRPr="00282039" w14:paraId="443E7A3D" w14:textId="77777777" w:rsidTr="00741BED">
        <w:tc>
          <w:tcPr>
            <w:tcW w:w="3505" w:type="dxa"/>
            <w:shd w:val="clear" w:color="auto" w:fill="D9D9D9"/>
          </w:tcPr>
          <w:p w14:paraId="121C3EA1" w14:textId="77777777" w:rsidR="00747676" w:rsidRPr="00282039" w:rsidRDefault="00747676" w:rsidP="00EB71A2">
            <w:pPr>
              <w:pStyle w:val="TableEntryHeader"/>
            </w:pPr>
            <w:r w:rsidRPr="00282039">
              <w:t>Transaction</w:t>
            </w:r>
          </w:p>
        </w:tc>
        <w:tc>
          <w:tcPr>
            <w:tcW w:w="6071" w:type="dxa"/>
            <w:shd w:val="clear" w:color="auto" w:fill="D9D9D9"/>
          </w:tcPr>
          <w:p w14:paraId="609B6354" w14:textId="77777777" w:rsidR="00747676" w:rsidRPr="00282039" w:rsidRDefault="00747676" w:rsidP="00EB71A2">
            <w:pPr>
              <w:pStyle w:val="TableEntryHeader"/>
            </w:pPr>
            <w:r w:rsidRPr="00282039">
              <w:t>Definition</w:t>
            </w:r>
          </w:p>
        </w:tc>
      </w:tr>
      <w:tr w:rsidR="00747676" w:rsidRPr="00282039" w14:paraId="1F444B7A" w14:textId="77777777" w:rsidTr="00741BED">
        <w:tc>
          <w:tcPr>
            <w:tcW w:w="3505" w:type="dxa"/>
            <w:shd w:val="clear" w:color="auto" w:fill="auto"/>
          </w:tcPr>
          <w:p w14:paraId="2BE43F24" w14:textId="77777777" w:rsidR="00747676" w:rsidRPr="00282039" w:rsidRDefault="001F5D3F" w:rsidP="00EB71A2">
            <w:pPr>
              <w:pStyle w:val="TableEntry"/>
            </w:pPr>
            <w:r w:rsidRPr="00282039">
              <w:t>Incorporate Authorization Token</w:t>
            </w:r>
            <w:r w:rsidR="00D7209C" w:rsidRPr="00282039">
              <w:t xml:space="preserve"> [ITI-72]</w:t>
            </w:r>
          </w:p>
        </w:tc>
        <w:tc>
          <w:tcPr>
            <w:tcW w:w="6071" w:type="dxa"/>
            <w:shd w:val="clear" w:color="auto" w:fill="auto"/>
          </w:tcPr>
          <w:p w14:paraId="6E571EC5" w14:textId="77777777" w:rsidR="00747676" w:rsidRPr="00282039" w:rsidRDefault="004D339F" w:rsidP="00EB71A2">
            <w:pPr>
              <w:pStyle w:val="TableEntry"/>
            </w:pPr>
            <w:r w:rsidRPr="00282039">
              <w:t>A</w:t>
            </w:r>
            <w:r w:rsidR="00B34FD8" w:rsidRPr="00282039">
              <w:t xml:space="preserve">dd an authorization </w:t>
            </w:r>
            <w:r w:rsidR="0000242C" w:rsidRPr="00282039">
              <w:t>token</w:t>
            </w:r>
            <w:r w:rsidR="00B34FD8" w:rsidRPr="00282039">
              <w:t xml:space="preserve"> to a</w:t>
            </w:r>
            <w:r w:rsidRPr="00282039">
              <w:t xml:space="preserve"> transaction</w:t>
            </w:r>
            <w:r w:rsidR="00B34FD8" w:rsidRPr="00282039">
              <w:t>.</w:t>
            </w:r>
            <w:r w:rsidRPr="00282039">
              <w:t xml:space="preserve"> </w:t>
            </w:r>
          </w:p>
        </w:tc>
      </w:tr>
      <w:tr w:rsidR="00747676" w:rsidRPr="00282039" w14:paraId="6899370E" w14:textId="77777777" w:rsidTr="00741BED">
        <w:tc>
          <w:tcPr>
            <w:tcW w:w="3505" w:type="dxa"/>
            <w:shd w:val="clear" w:color="auto" w:fill="auto"/>
          </w:tcPr>
          <w:p w14:paraId="1A104DFB" w14:textId="77777777" w:rsidR="00747676" w:rsidRPr="00282039" w:rsidRDefault="00B34FD8" w:rsidP="00EB71A2">
            <w:pPr>
              <w:pStyle w:val="TableEntry"/>
            </w:pPr>
            <w:r w:rsidRPr="00282039">
              <w:t>Get</w:t>
            </w:r>
            <w:r w:rsidR="004D339F" w:rsidRPr="00282039">
              <w:t xml:space="preserve"> Authorization</w:t>
            </w:r>
            <w:r w:rsidR="001F5D3F" w:rsidRPr="00282039">
              <w:t xml:space="preserve"> Token</w:t>
            </w:r>
            <w:r w:rsidR="00D7209C" w:rsidRPr="00282039">
              <w:t xml:space="preserve"> [ITI-71]</w:t>
            </w:r>
          </w:p>
        </w:tc>
        <w:tc>
          <w:tcPr>
            <w:tcW w:w="6071" w:type="dxa"/>
            <w:shd w:val="clear" w:color="auto" w:fill="auto"/>
          </w:tcPr>
          <w:p w14:paraId="7E8C54AC" w14:textId="070AFA88" w:rsidR="00747676" w:rsidRPr="00282039" w:rsidRDefault="004D339F" w:rsidP="008F7DB5">
            <w:pPr>
              <w:pStyle w:val="TableEntry"/>
            </w:pPr>
            <w:r w:rsidRPr="00282039">
              <w:t xml:space="preserve">A transaction that is used to </w:t>
            </w:r>
            <w:r w:rsidR="00B2060D" w:rsidRPr="00282039">
              <w:t xml:space="preserve">request and obtain </w:t>
            </w:r>
            <w:r w:rsidRPr="00282039">
              <w:t xml:space="preserve">an authorization token for use in </w:t>
            </w:r>
            <w:r w:rsidR="009438EF" w:rsidRPr="00282039">
              <w:t>Authorized</w:t>
            </w:r>
            <w:r w:rsidRPr="00282039">
              <w:t xml:space="preserve"> transactions.</w:t>
            </w:r>
          </w:p>
        </w:tc>
      </w:tr>
    </w:tbl>
    <w:p w14:paraId="58E1F591" w14:textId="77777777" w:rsidR="00CF283F" w:rsidRPr="00282039" w:rsidRDefault="00CF283F" w:rsidP="008616CB">
      <w:pPr>
        <w:pStyle w:val="PartTitle"/>
        <w:rPr>
          <w:lang w:val="en-US"/>
        </w:rPr>
      </w:pPr>
      <w:bookmarkStart w:id="19" w:name="_Toc13818233"/>
      <w:r w:rsidRPr="00282039">
        <w:rPr>
          <w:lang w:val="en-US"/>
        </w:rPr>
        <w:lastRenderedPageBreak/>
        <w:t xml:space="preserve">Volume </w:t>
      </w:r>
      <w:r w:rsidR="00B43198" w:rsidRPr="00282039">
        <w:rPr>
          <w:lang w:val="en-US"/>
        </w:rPr>
        <w:t>1</w:t>
      </w:r>
      <w:r w:rsidRPr="00282039">
        <w:rPr>
          <w:lang w:val="en-US"/>
        </w:rPr>
        <w:t xml:space="preserve"> –</w:t>
      </w:r>
      <w:r w:rsidR="003A09FE" w:rsidRPr="00282039">
        <w:rPr>
          <w:lang w:val="en-US"/>
        </w:rPr>
        <w:t xml:space="preserve"> </w:t>
      </w:r>
      <w:r w:rsidRPr="00282039">
        <w:rPr>
          <w:lang w:val="en-US"/>
        </w:rPr>
        <w:t>Profiles</w:t>
      </w:r>
      <w:bookmarkEnd w:id="19"/>
    </w:p>
    <w:p w14:paraId="00C185CF" w14:textId="77777777" w:rsidR="00303E20" w:rsidRPr="00282039" w:rsidRDefault="008E194F" w:rsidP="005B08D1">
      <w:pPr>
        <w:pStyle w:val="Heading1"/>
        <w:pageBreakBefore w:val="0"/>
        <w:numPr>
          <w:ilvl w:val="0"/>
          <w:numId w:val="0"/>
        </w:numPr>
        <w:rPr>
          <w:noProof w:val="0"/>
        </w:rPr>
      </w:pPr>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Start w:id="28" w:name="_Toc13818234"/>
      <w:bookmarkEnd w:id="14"/>
      <w:bookmarkEnd w:id="15"/>
      <w:r w:rsidRPr="00282039">
        <w:rPr>
          <w:noProof w:val="0"/>
        </w:rPr>
        <w:t>34</w:t>
      </w:r>
      <w:r w:rsidR="00303E20" w:rsidRPr="00282039">
        <w:rPr>
          <w:noProof w:val="0"/>
        </w:rPr>
        <w:t xml:space="preserve"> </w:t>
      </w:r>
      <w:proofErr w:type="spellStart"/>
      <w:r w:rsidR="00B25974" w:rsidRPr="00282039">
        <w:rPr>
          <w:noProof w:val="0"/>
        </w:rPr>
        <w:t>IUA</w:t>
      </w:r>
      <w:proofErr w:type="spellEnd"/>
      <w:r w:rsidR="00303E20" w:rsidRPr="00282039">
        <w:rPr>
          <w:noProof w:val="0"/>
        </w:rPr>
        <w:t xml:space="preserve"> Profile</w:t>
      </w:r>
      <w:bookmarkEnd w:id="28"/>
    </w:p>
    <w:p w14:paraId="1B36FDFD" w14:textId="4B39D4C0" w:rsidR="003921A0" w:rsidRPr="00282039" w:rsidRDefault="00046E1C" w:rsidP="00E14D81">
      <w:pPr>
        <w:pStyle w:val="BodyText"/>
      </w:pPr>
      <w:r w:rsidRPr="00282039">
        <w:t xml:space="preserve">The IUA </w:t>
      </w:r>
      <w:r w:rsidR="00A0309A" w:rsidRPr="00282039">
        <w:t>Profile</w:t>
      </w:r>
      <w:r w:rsidRPr="00282039">
        <w:t xml:space="preserve"> adds authorization information to </w:t>
      </w:r>
      <w:r w:rsidR="00F9164D" w:rsidRPr="00282039">
        <w:t xml:space="preserve">HTTP </w:t>
      </w:r>
      <w:r w:rsidRPr="00282039">
        <w:t>RESTful transactions</w:t>
      </w:r>
      <w:r w:rsidR="0000242C" w:rsidRPr="00282039">
        <w:t xml:space="preserve">. </w:t>
      </w:r>
      <w:r w:rsidRPr="00282039">
        <w:t>The IUA actors and behavior will be added to other profiles and transactions that need authorization.</w:t>
      </w:r>
    </w:p>
    <w:p w14:paraId="27BA97B3" w14:textId="77777777" w:rsidR="00A85861" w:rsidRPr="00282039" w:rsidRDefault="008E194F" w:rsidP="00B25974">
      <w:pPr>
        <w:pStyle w:val="Heading2"/>
        <w:numPr>
          <w:ilvl w:val="0"/>
          <w:numId w:val="0"/>
        </w:numPr>
        <w:rPr>
          <w:noProof w:val="0"/>
          <w:lang w:val="en-US"/>
        </w:rPr>
      </w:pPr>
      <w:bookmarkStart w:id="29" w:name="_Toc13818235"/>
      <w:r w:rsidRPr="00282039">
        <w:rPr>
          <w:noProof w:val="0"/>
          <w:lang w:val="en-US"/>
        </w:rPr>
        <w:t>34</w:t>
      </w:r>
      <w:r w:rsidR="00CF283F" w:rsidRPr="00282039">
        <w:rPr>
          <w:noProof w:val="0"/>
          <w:lang w:val="en-US"/>
        </w:rPr>
        <w:t xml:space="preserve">.1 </w:t>
      </w:r>
      <w:r w:rsidR="00B25974" w:rsidRPr="00282039">
        <w:rPr>
          <w:noProof w:val="0"/>
          <w:lang w:val="en-US"/>
        </w:rPr>
        <w:t>IUA</w:t>
      </w:r>
      <w:r w:rsidR="00FF4C4E" w:rsidRPr="00282039">
        <w:rPr>
          <w:noProof w:val="0"/>
          <w:lang w:val="en-US"/>
        </w:rPr>
        <w:t xml:space="preserve"> </w:t>
      </w:r>
      <w:r w:rsidR="00CF283F" w:rsidRPr="00282039">
        <w:rPr>
          <w:noProof w:val="0"/>
          <w:lang w:val="en-US"/>
        </w:rPr>
        <w:t>Actors</w:t>
      </w:r>
      <w:r w:rsidR="008608EF" w:rsidRPr="00282039">
        <w:rPr>
          <w:noProof w:val="0"/>
          <w:lang w:val="en-US"/>
        </w:rPr>
        <w:t xml:space="preserve">, </w:t>
      </w:r>
      <w:r w:rsidR="00CF283F" w:rsidRPr="00282039">
        <w:rPr>
          <w:noProof w:val="0"/>
          <w:lang w:val="en-US"/>
        </w:rPr>
        <w:t>Transactions</w:t>
      </w:r>
      <w:bookmarkEnd w:id="20"/>
      <w:bookmarkEnd w:id="21"/>
      <w:bookmarkEnd w:id="22"/>
      <w:bookmarkEnd w:id="23"/>
      <w:bookmarkEnd w:id="24"/>
      <w:bookmarkEnd w:id="25"/>
      <w:bookmarkEnd w:id="26"/>
      <w:bookmarkEnd w:id="27"/>
      <w:r w:rsidR="008608EF" w:rsidRPr="00282039">
        <w:rPr>
          <w:noProof w:val="0"/>
          <w:lang w:val="en-US"/>
        </w:rPr>
        <w:t>, and Content Modules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9"/>
    </w:p>
    <w:p w14:paraId="729EF07E" w14:textId="6291C08F" w:rsidR="00ED0083" w:rsidRPr="00282039" w:rsidRDefault="00CD6EB7">
      <w:pPr>
        <w:pStyle w:val="BodyText"/>
      </w:pPr>
      <w:r w:rsidRPr="00282039">
        <w:t xml:space="preserve">The actors in the IUA </w:t>
      </w:r>
      <w:r w:rsidR="00A0309A" w:rsidRPr="00282039">
        <w:t>Profile</w:t>
      </w:r>
      <w:r w:rsidRPr="00282039">
        <w:t xml:space="preserve"> manage the tokens used for authorization of access to </w:t>
      </w:r>
      <w:r w:rsidR="00F9164D" w:rsidRPr="00282039">
        <w:t xml:space="preserve">HTTP </w:t>
      </w:r>
      <w:r w:rsidRPr="00282039">
        <w:t>RESTful services</w:t>
      </w:r>
      <w:r w:rsidR="0000242C" w:rsidRPr="00282039">
        <w:t xml:space="preserve">. </w:t>
      </w:r>
      <w:r w:rsidRPr="00282039">
        <w:t xml:space="preserve">The Authorization Client provides the authorization token that is incorporated into </w:t>
      </w:r>
      <w:r w:rsidR="00F9164D" w:rsidRPr="00282039">
        <w:t>HTTP RESTf</w:t>
      </w:r>
      <w:r w:rsidRPr="00282039">
        <w:t>ul transactions to indicate that this transaction is authorized</w:t>
      </w:r>
      <w:r w:rsidR="0000242C" w:rsidRPr="00282039">
        <w:t xml:space="preserve">. </w:t>
      </w:r>
      <w:r w:rsidRPr="00282039">
        <w:t>The Authorization Client can also manage the interactions with an Authorization Server to obtain the authorization token</w:t>
      </w:r>
      <w:r w:rsidR="0000242C" w:rsidRPr="00282039">
        <w:t xml:space="preserve">. </w:t>
      </w:r>
      <w:r w:rsidRPr="00282039">
        <w:t xml:space="preserve">The Resource Server provides the server side interaction to verify that the </w:t>
      </w:r>
      <w:r w:rsidR="00F9164D" w:rsidRPr="00282039">
        <w:t xml:space="preserve">HTTP </w:t>
      </w:r>
      <w:r w:rsidRPr="00282039">
        <w:t>REST</w:t>
      </w:r>
      <w:r w:rsidR="00F9164D" w:rsidRPr="00282039">
        <w:t>f</w:t>
      </w:r>
      <w:r w:rsidRPr="00282039">
        <w:t>ul request is authorized</w:t>
      </w:r>
      <w:r w:rsidR="0000242C" w:rsidRPr="00282039">
        <w:t xml:space="preserve">. </w:t>
      </w:r>
      <w:r w:rsidRPr="00282039">
        <w:t>It blocks unauthorized uses</w:t>
      </w:r>
      <w:r w:rsidR="0000242C" w:rsidRPr="00282039">
        <w:t xml:space="preserve">. </w:t>
      </w:r>
      <w:r w:rsidRPr="00282039">
        <w:t>For authorized uses, it provides the information from the authorization token to the other server actor(s) for use as part of access control decisions.</w:t>
      </w:r>
    </w:p>
    <w:p w14:paraId="567D108D" w14:textId="77777777" w:rsidR="00077324" w:rsidRPr="00282039" w:rsidRDefault="00DB4DD0" w:rsidP="00B10105">
      <w:pPr>
        <w:pStyle w:val="BodyText"/>
      </w:pPr>
      <w:r w:rsidRPr="00282039">
        <w:rPr>
          <w:noProof/>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422D87" w:rsidRDefault="00422D87"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422D87" w:rsidRPr="00C0356B" w:rsidRDefault="00422D87"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422D87" w:rsidRDefault="00422D87"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422D87" w:rsidRPr="00C0356B" w:rsidRDefault="00422D87"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0E65" w14:textId="77777777" w:rsidR="00422D87" w:rsidRPr="00C0356B" w:rsidRDefault="00422D87"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E58A" w14:textId="77777777" w:rsidR="00422D87" w:rsidRPr="00024F72" w:rsidRDefault="00422D87"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DD29" w14:textId="77777777" w:rsidR="00422D87" w:rsidRPr="00C0356B" w:rsidRDefault="00422D87"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422D87" w:rsidRDefault="00422D87"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2B72DD78" w14:textId="77777777" w:rsidR="00422D87" w:rsidRDefault="00422D87"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">
                  <v:stroke dashstyle="dash"/>
                  <v:textbox>
                    <w:txbxContent>
                      <w:p w14:paraId="5413F358" w14:textId="77777777" w:rsidR="00422D87" w:rsidRPr="00C0356B" w:rsidRDefault="00422D87"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C4CE3C4" w14:textId="77777777" w:rsidR="00422D87" w:rsidRDefault="00422D87"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">
                  <v:stroke dashstyle="dash"/>
                  <v:textbox>
                    <w:txbxContent>
                      <w:p w14:paraId="592C0C82" w14:textId="77777777" w:rsidR="00422D87" w:rsidRPr="00C0356B" w:rsidRDefault="00422D87"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614" o:spid="_x0000_s1033" style="position:absolute;visibility:visible;mso-wrap-style:square" from="21033,6863" to="38179,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&#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1560E65" w14:textId="77777777" w:rsidR="00422D87" w:rsidRPr="00C0356B" w:rsidRDefault="00422D87"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4A5E58A" w14:textId="77777777" w:rsidR="00422D87" w:rsidRPr="00024F72" w:rsidRDefault="00422D87"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E3FDD29" w14:textId="77777777" w:rsidR="00422D87" w:rsidRPr="00C0356B" w:rsidRDefault="00422D87"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BA38DE2" w14:textId="77777777" w:rsidR="00422D87" w:rsidRDefault="00422D87" w:rsidP="003F3520">
                        <w:r>
                          <w:t>Authorization Client</w:t>
                        </w:r>
                      </w:p>
                    </w:txbxContent>
                  </v:textbox>
                </v:rect>
                <w10:anchorlock/>
              </v:group>
            </w:pict>
          </mc:Fallback>
        </mc:AlternateContent>
      </w:r>
    </w:p>
    <w:p w14:paraId="16F0D7F4" w14:textId="77777777" w:rsidR="00CF283F" w:rsidRPr="00282039" w:rsidRDefault="00CF283F">
      <w:pPr>
        <w:pStyle w:val="FigureTitle"/>
      </w:pPr>
      <w:r w:rsidRPr="00282039">
        <w:t xml:space="preserve">Figure </w:t>
      </w:r>
      <w:r w:rsidR="008E194F" w:rsidRPr="00282039">
        <w:t>34</w:t>
      </w:r>
      <w:r w:rsidRPr="00282039">
        <w:t>.1-1</w:t>
      </w:r>
      <w:r w:rsidR="00701B3A" w:rsidRPr="00282039">
        <w:t xml:space="preserve">: </w:t>
      </w:r>
      <w:r w:rsidR="004F3499" w:rsidRPr="00282039">
        <w:t>IUA</w:t>
      </w:r>
      <w:r w:rsidRPr="00282039">
        <w:t xml:space="preserve"> Actor Diagram</w:t>
      </w:r>
    </w:p>
    <w:p w14:paraId="070DF1A2" w14:textId="0FB323E9" w:rsidR="00CF283F" w:rsidRPr="00282039" w:rsidRDefault="00CF283F" w:rsidP="005E63F6">
      <w:pPr>
        <w:pStyle w:val="BodyText"/>
      </w:pPr>
      <w:r w:rsidRPr="00282039">
        <w:t xml:space="preserve">Table </w:t>
      </w:r>
      <w:r w:rsidR="008E194F" w:rsidRPr="00282039">
        <w:t>34</w:t>
      </w:r>
      <w:r w:rsidRPr="00282039">
        <w:t xml:space="preserve">.1-1 lists the transactions for each actor directly involved in the </w:t>
      </w:r>
      <w:r w:rsidR="004F3499" w:rsidRPr="00282039">
        <w:t>IUA</w:t>
      </w:r>
      <w:r w:rsidRPr="00282039">
        <w:t xml:space="preserve"> Profile. </w:t>
      </w:r>
      <w:r w:rsidR="00F66C25" w:rsidRPr="00282039">
        <w:t xml:space="preserve">To </w:t>
      </w:r>
      <w:r w:rsidRPr="00282039">
        <w:t xml:space="preserve">claim </w:t>
      </w:r>
      <w:r w:rsidR="00F66C25" w:rsidRPr="00282039">
        <w:t xml:space="preserve">compliance with this </w:t>
      </w:r>
      <w:r w:rsidR="00A0309A" w:rsidRPr="00282039">
        <w:t>p</w:t>
      </w:r>
      <w:r w:rsidR="00F66C25" w:rsidRPr="00282039">
        <w:t>rofile, an actor shall support all re</w:t>
      </w:r>
      <w:r w:rsidRPr="00282039">
        <w:t>qu</w:t>
      </w:r>
      <w:r w:rsidR="006A4160" w:rsidRPr="00282039">
        <w:t>ired transactions (labeled “R”) and may support the optional t</w:t>
      </w:r>
      <w:r w:rsidRPr="00282039">
        <w:t xml:space="preserve">ransactions </w:t>
      </w:r>
      <w:r w:rsidR="006A4160" w:rsidRPr="00282039">
        <w:t>(</w:t>
      </w:r>
      <w:r w:rsidRPr="00282039">
        <w:t>labeled “O”</w:t>
      </w:r>
      <w:r w:rsidR="006A4160" w:rsidRPr="00282039">
        <w:t>)</w:t>
      </w:r>
      <w:r w:rsidR="00887E40" w:rsidRPr="00282039">
        <w:t xml:space="preserve">. </w:t>
      </w:r>
    </w:p>
    <w:p w14:paraId="1AAE3A3B" w14:textId="77777777" w:rsidR="00CF283F" w:rsidRPr="00282039" w:rsidRDefault="00CF283F" w:rsidP="0020207F">
      <w:pPr>
        <w:pStyle w:val="TableTitle"/>
      </w:pPr>
      <w:r w:rsidRPr="00282039">
        <w:t xml:space="preserve">Table </w:t>
      </w:r>
      <w:r w:rsidR="008E194F" w:rsidRPr="00282039">
        <w:t>34</w:t>
      </w:r>
      <w:r w:rsidRPr="00282039">
        <w:t>.1-1</w:t>
      </w:r>
      <w:r w:rsidR="001606A7" w:rsidRPr="00282039">
        <w:t>:</w:t>
      </w:r>
      <w:r w:rsidRPr="00282039">
        <w:t xml:space="preserve"> </w:t>
      </w:r>
      <w:proofErr w:type="spellStart"/>
      <w:r w:rsidR="00B203DA" w:rsidRPr="00282039">
        <w:t>IUA</w:t>
      </w:r>
      <w:proofErr w:type="spellEnd"/>
      <w:r w:rsidRPr="0028203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282039" w14:paraId="07A05D43" w14:textId="77777777" w:rsidTr="00BB76BC">
        <w:trPr>
          <w:cantSplit/>
          <w:tblHeader/>
          <w:jc w:val="center"/>
        </w:trPr>
        <w:tc>
          <w:tcPr>
            <w:tcW w:w="1449" w:type="dxa"/>
            <w:shd w:val="pct15" w:color="auto" w:fill="FFFFFF"/>
          </w:tcPr>
          <w:p w14:paraId="28FCA6BA" w14:textId="77777777" w:rsidR="00CF283F" w:rsidRPr="00282039" w:rsidRDefault="00CF283F" w:rsidP="00663624">
            <w:pPr>
              <w:pStyle w:val="TableEntryHeader"/>
            </w:pPr>
            <w:r w:rsidRPr="00282039">
              <w:t>Actors</w:t>
            </w:r>
          </w:p>
        </w:tc>
        <w:tc>
          <w:tcPr>
            <w:tcW w:w="2520" w:type="dxa"/>
            <w:shd w:val="pct15" w:color="auto" w:fill="FFFFFF"/>
          </w:tcPr>
          <w:p w14:paraId="7F94F75F" w14:textId="77777777" w:rsidR="00CF283F" w:rsidRPr="00282039" w:rsidRDefault="00CF283F" w:rsidP="00663624">
            <w:pPr>
              <w:pStyle w:val="TableEntryHeader"/>
            </w:pPr>
            <w:r w:rsidRPr="00282039">
              <w:t xml:space="preserve">Transactions </w:t>
            </w:r>
          </w:p>
        </w:tc>
        <w:tc>
          <w:tcPr>
            <w:tcW w:w="1710" w:type="dxa"/>
            <w:shd w:val="pct15" w:color="auto" w:fill="FFFFFF"/>
          </w:tcPr>
          <w:p w14:paraId="10E2F47F" w14:textId="77777777" w:rsidR="00CF283F" w:rsidRPr="00282039" w:rsidRDefault="00CF283F" w:rsidP="00663624">
            <w:pPr>
              <w:pStyle w:val="TableEntryHeader"/>
            </w:pPr>
            <w:r w:rsidRPr="00282039">
              <w:t>Optionality</w:t>
            </w:r>
          </w:p>
        </w:tc>
        <w:tc>
          <w:tcPr>
            <w:tcW w:w="2799" w:type="dxa"/>
            <w:shd w:val="pct15" w:color="auto" w:fill="FFFFFF"/>
          </w:tcPr>
          <w:p w14:paraId="6DCA5EB6" w14:textId="77777777" w:rsidR="001558DD" w:rsidRPr="00282039" w:rsidRDefault="001558DD" w:rsidP="00EF1E77">
            <w:pPr>
              <w:pStyle w:val="TableEntryHeader"/>
              <w:rPr>
                <w:rFonts w:ascii="Times New Roman" w:hAnsi="Times New Roman"/>
                <w:b w:val="0"/>
                <w:i/>
              </w:rPr>
            </w:pPr>
            <w:r w:rsidRPr="00282039">
              <w:t>Reference</w:t>
            </w:r>
          </w:p>
        </w:tc>
      </w:tr>
      <w:tr w:rsidR="00F12093" w:rsidRPr="00282039" w14:paraId="631F9B76" w14:textId="77777777" w:rsidTr="00BB76BC">
        <w:trPr>
          <w:cantSplit/>
          <w:jc w:val="center"/>
        </w:trPr>
        <w:tc>
          <w:tcPr>
            <w:tcW w:w="1449" w:type="dxa"/>
            <w:vMerge w:val="restart"/>
          </w:tcPr>
          <w:p w14:paraId="2E26919B" w14:textId="77777777" w:rsidR="00F12093" w:rsidRPr="00282039" w:rsidRDefault="00F12093" w:rsidP="00AD069D">
            <w:pPr>
              <w:pStyle w:val="TableEntry"/>
            </w:pPr>
            <w:r w:rsidRPr="00282039">
              <w:t xml:space="preserve">Authorization </w:t>
            </w:r>
            <w:r w:rsidR="00EB45EF" w:rsidRPr="00282039">
              <w:t xml:space="preserve"> </w:t>
            </w:r>
            <w:r w:rsidR="003F3520" w:rsidRPr="00282039">
              <w:t>Client</w:t>
            </w:r>
          </w:p>
        </w:tc>
        <w:tc>
          <w:tcPr>
            <w:tcW w:w="2520" w:type="dxa"/>
          </w:tcPr>
          <w:p w14:paraId="18ACBEFA" w14:textId="77777777" w:rsidR="00F12093" w:rsidRPr="00282039" w:rsidRDefault="003F3520" w:rsidP="003579DA">
            <w:pPr>
              <w:pStyle w:val="TableEntry"/>
            </w:pPr>
            <w:r w:rsidRPr="00282039">
              <w:t>Incorporate Authorization Token</w:t>
            </w:r>
          </w:p>
        </w:tc>
        <w:tc>
          <w:tcPr>
            <w:tcW w:w="1710" w:type="dxa"/>
          </w:tcPr>
          <w:p w14:paraId="3627443A" w14:textId="77777777" w:rsidR="00F12093" w:rsidRPr="00282039" w:rsidRDefault="00F12093" w:rsidP="00017E09">
            <w:pPr>
              <w:pStyle w:val="TableEntry"/>
            </w:pPr>
            <w:r w:rsidRPr="00282039">
              <w:t>R</w:t>
            </w:r>
          </w:p>
        </w:tc>
        <w:tc>
          <w:tcPr>
            <w:tcW w:w="2799" w:type="dxa"/>
          </w:tcPr>
          <w:p w14:paraId="1B7142E2" w14:textId="77777777" w:rsidR="00F12093" w:rsidRPr="00282039" w:rsidRDefault="00024F72" w:rsidP="00EF1E77">
            <w:pPr>
              <w:pStyle w:val="TableEntry"/>
            </w:pPr>
            <w:r w:rsidRPr="00282039">
              <w:t>ITI</w:t>
            </w:r>
            <w:r w:rsidR="00F12093" w:rsidRPr="00282039">
              <w:t xml:space="preserve"> TF-2</w:t>
            </w:r>
            <w:r w:rsidR="00BC051D" w:rsidRPr="00282039">
              <w:t>c</w:t>
            </w:r>
            <w:r w:rsidR="00F12093" w:rsidRPr="00282039">
              <w:t>: 3</w:t>
            </w:r>
            <w:r w:rsidR="00292E60" w:rsidRPr="00282039">
              <w:t>.72</w:t>
            </w:r>
          </w:p>
        </w:tc>
      </w:tr>
      <w:tr w:rsidR="00F12093" w:rsidRPr="00282039" w14:paraId="33584530" w14:textId="77777777" w:rsidTr="00BB76BC">
        <w:trPr>
          <w:cantSplit/>
          <w:jc w:val="center"/>
        </w:trPr>
        <w:tc>
          <w:tcPr>
            <w:tcW w:w="1449" w:type="dxa"/>
            <w:vMerge/>
          </w:tcPr>
          <w:p w14:paraId="4E9BE305" w14:textId="77777777" w:rsidR="00F12093" w:rsidRPr="00282039" w:rsidRDefault="00F12093" w:rsidP="00BB76BC">
            <w:pPr>
              <w:pStyle w:val="TableEntry"/>
            </w:pPr>
          </w:p>
        </w:tc>
        <w:tc>
          <w:tcPr>
            <w:tcW w:w="2520" w:type="dxa"/>
          </w:tcPr>
          <w:p w14:paraId="4D6118E6" w14:textId="77777777" w:rsidR="00F12093" w:rsidRPr="00282039" w:rsidRDefault="00B34FD8" w:rsidP="00BB76BC">
            <w:pPr>
              <w:pStyle w:val="TableEntry"/>
            </w:pPr>
            <w:r w:rsidRPr="00282039">
              <w:t xml:space="preserve">Get </w:t>
            </w:r>
            <w:r w:rsidR="00F12093" w:rsidRPr="00282039">
              <w:t>Authorization</w:t>
            </w:r>
            <w:r w:rsidR="008875D5" w:rsidRPr="00282039">
              <w:t xml:space="preserve"> Token</w:t>
            </w:r>
          </w:p>
        </w:tc>
        <w:tc>
          <w:tcPr>
            <w:tcW w:w="1710" w:type="dxa"/>
          </w:tcPr>
          <w:p w14:paraId="2105007B" w14:textId="77777777" w:rsidR="00F12093" w:rsidRPr="00282039" w:rsidRDefault="00F12093" w:rsidP="00BB76BC">
            <w:pPr>
              <w:pStyle w:val="TableEntry"/>
            </w:pPr>
            <w:r w:rsidRPr="00282039">
              <w:t>O</w:t>
            </w:r>
          </w:p>
        </w:tc>
        <w:tc>
          <w:tcPr>
            <w:tcW w:w="2799" w:type="dxa"/>
          </w:tcPr>
          <w:p w14:paraId="57F028C0" w14:textId="77777777" w:rsidR="00F12093" w:rsidRPr="00282039" w:rsidRDefault="00024F72" w:rsidP="00BB76BC">
            <w:pPr>
              <w:pStyle w:val="TableEntry"/>
            </w:pPr>
            <w:r w:rsidRPr="00282039">
              <w:t>ITI</w:t>
            </w:r>
            <w:r w:rsidR="00F12093" w:rsidRPr="00282039">
              <w:t xml:space="preserve"> TF-2</w:t>
            </w:r>
            <w:r w:rsidR="00BC051D" w:rsidRPr="00282039">
              <w:t>c</w:t>
            </w:r>
            <w:r w:rsidR="00F12093" w:rsidRPr="00282039">
              <w:t>: 3.</w:t>
            </w:r>
            <w:r w:rsidR="00292E60" w:rsidRPr="00282039">
              <w:t>71</w:t>
            </w:r>
          </w:p>
        </w:tc>
      </w:tr>
      <w:tr w:rsidR="001606A7" w:rsidRPr="00282039" w14:paraId="1876BBD9" w14:textId="77777777" w:rsidTr="00BB76BC">
        <w:trPr>
          <w:cantSplit/>
          <w:jc w:val="center"/>
        </w:trPr>
        <w:tc>
          <w:tcPr>
            <w:tcW w:w="1449" w:type="dxa"/>
          </w:tcPr>
          <w:p w14:paraId="5C630A71" w14:textId="77777777" w:rsidR="00CF283F" w:rsidRPr="00282039" w:rsidRDefault="0020207F" w:rsidP="00AD069D">
            <w:pPr>
              <w:pStyle w:val="TableEntry"/>
            </w:pPr>
            <w:r w:rsidRPr="00282039">
              <w:lastRenderedPageBreak/>
              <w:t>Authorization Serv</w:t>
            </w:r>
            <w:r w:rsidR="0007666D" w:rsidRPr="00282039">
              <w:t>er</w:t>
            </w:r>
          </w:p>
        </w:tc>
        <w:tc>
          <w:tcPr>
            <w:tcW w:w="2520" w:type="dxa"/>
          </w:tcPr>
          <w:p w14:paraId="5E94803E" w14:textId="77777777" w:rsidR="00CF283F" w:rsidRPr="00282039" w:rsidRDefault="00B34FD8" w:rsidP="003579DA">
            <w:pPr>
              <w:pStyle w:val="TableEntry"/>
            </w:pPr>
            <w:r w:rsidRPr="00282039">
              <w:t>Get</w:t>
            </w:r>
            <w:r w:rsidR="00F832C3" w:rsidRPr="00282039">
              <w:t xml:space="preserve"> Authorization</w:t>
            </w:r>
            <w:r w:rsidR="008875D5" w:rsidRPr="00282039">
              <w:t xml:space="preserve"> Token</w:t>
            </w:r>
          </w:p>
        </w:tc>
        <w:tc>
          <w:tcPr>
            <w:tcW w:w="1710" w:type="dxa"/>
          </w:tcPr>
          <w:p w14:paraId="0208B9A5" w14:textId="77777777" w:rsidR="00CF283F" w:rsidRPr="00282039" w:rsidRDefault="00CF283F" w:rsidP="00017E09">
            <w:pPr>
              <w:pStyle w:val="TableEntry"/>
            </w:pPr>
            <w:r w:rsidRPr="00282039">
              <w:t>R</w:t>
            </w:r>
          </w:p>
        </w:tc>
        <w:tc>
          <w:tcPr>
            <w:tcW w:w="2799" w:type="dxa"/>
          </w:tcPr>
          <w:p w14:paraId="23C6B0BB" w14:textId="77777777" w:rsidR="00CF283F" w:rsidRPr="00282039" w:rsidRDefault="00024F72" w:rsidP="00EF1E77">
            <w:pPr>
              <w:pStyle w:val="TableEntry"/>
            </w:pPr>
            <w:r w:rsidRPr="00282039">
              <w:t>ITI</w:t>
            </w:r>
            <w:r w:rsidR="00AD2AE2" w:rsidRPr="00282039">
              <w:t xml:space="preserve"> TF-2</w:t>
            </w:r>
            <w:r w:rsidR="00BC051D" w:rsidRPr="00282039">
              <w:t>c</w:t>
            </w:r>
            <w:r w:rsidR="00AD2AE2" w:rsidRPr="00282039">
              <w:t>: 3.</w:t>
            </w:r>
            <w:r w:rsidR="00292E60" w:rsidRPr="00282039">
              <w:t>71</w:t>
            </w:r>
          </w:p>
        </w:tc>
      </w:tr>
      <w:tr w:rsidR="00E07300" w:rsidRPr="00282039"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282039" w:rsidRDefault="00E07300" w:rsidP="00AD069D">
            <w:pPr>
              <w:pStyle w:val="TableEntry"/>
            </w:pPr>
            <w:r w:rsidRPr="00282039">
              <w:t>Resource Serv</w:t>
            </w:r>
            <w:r w:rsidR="003F3520" w:rsidRPr="00282039">
              <w:t>er</w:t>
            </w:r>
            <w:r w:rsidRPr="00282039">
              <w:t xml:space="preserve"> </w:t>
            </w:r>
          </w:p>
        </w:tc>
        <w:tc>
          <w:tcPr>
            <w:tcW w:w="2520" w:type="dxa"/>
            <w:tcBorders>
              <w:left w:val="nil"/>
            </w:tcBorders>
          </w:tcPr>
          <w:p w14:paraId="13854EB8" w14:textId="77777777" w:rsidR="00E07300" w:rsidRPr="00282039" w:rsidRDefault="003F3520" w:rsidP="003579DA">
            <w:pPr>
              <w:pStyle w:val="TableEntry"/>
            </w:pPr>
            <w:r w:rsidRPr="00282039">
              <w:t>Incorporate Authorization Token</w:t>
            </w:r>
          </w:p>
        </w:tc>
        <w:tc>
          <w:tcPr>
            <w:tcW w:w="1710" w:type="dxa"/>
          </w:tcPr>
          <w:p w14:paraId="7C29A0F6" w14:textId="77777777" w:rsidR="00E07300" w:rsidRPr="00282039" w:rsidRDefault="00E07300" w:rsidP="00EF1E77">
            <w:pPr>
              <w:pStyle w:val="TableEntry"/>
            </w:pPr>
            <w:r w:rsidRPr="00282039">
              <w:t>R</w:t>
            </w:r>
          </w:p>
        </w:tc>
        <w:tc>
          <w:tcPr>
            <w:tcW w:w="2799" w:type="dxa"/>
          </w:tcPr>
          <w:p w14:paraId="6410FF71" w14:textId="77777777" w:rsidR="00E07300" w:rsidRPr="00282039" w:rsidRDefault="00024F72" w:rsidP="00BB76BC">
            <w:pPr>
              <w:pStyle w:val="TableEntry"/>
            </w:pPr>
            <w:r w:rsidRPr="00282039">
              <w:t>ITI</w:t>
            </w:r>
            <w:r w:rsidR="00E07300" w:rsidRPr="00282039">
              <w:t xml:space="preserve"> TF-2</w:t>
            </w:r>
            <w:r w:rsidR="00BC051D" w:rsidRPr="00282039">
              <w:t>c</w:t>
            </w:r>
            <w:r w:rsidR="00E07300" w:rsidRPr="00282039">
              <w:t>: 3.</w:t>
            </w:r>
            <w:r w:rsidR="00292E60" w:rsidRPr="00282039">
              <w:t>72</w:t>
            </w:r>
          </w:p>
        </w:tc>
      </w:tr>
      <w:bookmarkEnd w:id="30"/>
      <w:bookmarkEnd w:id="31"/>
      <w:bookmarkEnd w:id="32"/>
      <w:bookmarkEnd w:id="33"/>
      <w:bookmarkEnd w:id="34"/>
      <w:bookmarkEnd w:id="35"/>
      <w:bookmarkEnd w:id="36"/>
      <w:bookmarkEnd w:id="37"/>
    </w:tbl>
    <w:p w14:paraId="5B905300" w14:textId="77777777" w:rsidR="005E64C9" w:rsidRDefault="005E64C9" w:rsidP="00E14D81">
      <w:pPr>
        <w:pStyle w:val="BodyText"/>
      </w:pPr>
    </w:p>
    <w:p w14:paraId="412EC5C6" w14:textId="7FC249A6" w:rsidR="00FF4C4E" w:rsidRPr="00282039" w:rsidRDefault="008E194F" w:rsidP="00503AE1">
      <w:pPr>
        <w:pStyle w:val="Heading3"/>
        <w:numPr>
          <w:ilvl w:val="0"/>
          <w:numId w:val="0"/>
        </w:numPr>
        <w:rPr>
          <w:bCs/>
          <w:noProof w:val="0"/>
          <w:lang w:val="en-US"/>
        </w:rPr>
      </w:pPr>
      <w:bookmarkStart w:id="38" w:name="_Toc13818236"/>
      <w:r w:rsidRPr="00282039">
        <w:rPr>
          <w:bCs/>
          <w:noProof w:val="0"/>
          <w:lang w:val="en-US"/>
        </w:rPr>
        <w:t>34</w:t>
      </w:r>
      <w:r w:rsidR="00FF4C4E" w:rsidRPr="00282039">
        <w:rPr>
          <w:bCs/>
          <w:noProof w:val="0"/>
          <w:lang w:val="en-US"/>
        </w:rPr>
        <w:t>.1.1</w:t>
      </w:r>
      <w:r w:rsidR="00503AE1" w:rsidRPr="00282039">
        <w:rPr>
          <w:bCs/>
          <w:noProof w:val="0"/>
          <w:lang w:val="en-US"/>
        </w:rPr>
        <w:t xml:space="preserve"> Actor Descriptions and </w:t>
      </w:r>
      <w:r w:rsidR="006A4160" w:rsidRPr="00282039">
        <w:rPr>
          <w:bCs/>
          <w:noProof w:val="0"/>
          <w:lang w:val="en-US"/>
        </w:rPr>
        <w:t xml:space="preserve">Actor </w:t>
      </w:r>
      <w:r w:rsidR="00ED0083" w:rsidRPr="00282039">
        <w:rPr>
          <w:bCs/>
          <w:noProof w:val="0"/>
          <w:lang w:val="en-US"/>
        </w:rPr>
        <w:t xml:space="preserve">Profile </w:t>
      </w:r>
      <w:r w:rsidR="00503AE1" w:rsidRPr="00282039">
        <w:rPr>
          <w:bCs/>
          <w:noProof w:val="0"/>
          <w:lang w:val="en-US"/>
        </w:rPr>
        <w:t>Requirements</w:t>
      </w:r>
      <w:bookmarkEnd w:id="38"/>
    </w:p>
    <w:p w14:paraId="3A6614AC" w14:textId="66756CDF" w:rsidR="00D470CC" w:rsidRPr="00282039" w:rsidRDefault="00D470CC" w:rsidP="00501585">
      <w:pPr>
        <w:pStyle w:val="BodyText"/>
      </w:pPr>
      <w:r w:rsidRPr="00282039">
        <w:t>The IUA actors are e</w:t>
      </w:r>
      <w:r w:rsidR="008E194F" w:rsidRPr="00282039">
        <w:t>34</w:t>
      </w:r>
      <w:r w:rsidRPr="00282039">
        <w:t xml:space="preserve">pected to be </w:t>
      </w:r>
      <w:r w:rsidR="00501585" w:rsidRPr="00282039">
        <w:t xml:space="preserve">combined </w:t>
      </w:r>
      <w:r w:rsidRPr="00282039">
        <w:t xml:space="preserve">with other actors that perform </w:t>
      </w:r>
      <w:r w:rsidR="00615035" w:rsidRPr="00282039">
        <w:t>HTTP REST</w:t>
      </w:r>
      <w:r w:rsidRPr="00282039">
        <w:t>ful transactions</w:t>
      </w:r>
      <w:r w:rsidR="0000242C" w:rsidRPr="00282039">
        <w:t xml:space="preserve">. </w:t>
      </w:r>
      <w:r w:rsidR="00501585" w:rsidRPr="00282039">
        <w:t xml:space="preserve">Combining </w:t>
      </w:r>
      <w:r w:rsidRPr="00282039">
        <w:t xml:space="preserve">an Authorization Client with another actor means that this other actor will provide an authorization token as part of the HTTP transaction to a </w:t>
      </w:r>
      <w:r w:rsidR="00615035" w:rsidRPr="00282039">
        <w:t>HTTP REST</w:t>
      </w:r>
      <w:r w:rsidRPr="00282039">
        <w:t>ful server</w:t>
      </w:r>
      <w:r w:rsidR="0000242C" w:rsidRPr="00282039">
        <w:t xml:space="preserve">. </w:t>
      </w:r>
      <w:r w:rsidRPr="00282039">
        <w:t xml:space="preserve">It may perform the </w:t>
      </w:r>
      <w:r w:rsidR="00501585" w:rsidRPr="00282039">
        <w:t>Get</w:t>
      </w:r>
      <w:r w:rsidRPr="00282039">
        <w:t xml:space="preserve"> Authorization transaction to obtain the authorization token. The corresponding </w:t>
      </w:r>
      <w:r w:rsidR="00615035" w:rsidRPr="00282039">
        <w:t>HTTP REST</w:t>
      </w:r>
      <w:r w:rsidRPr="00282039">
        <w:t xml:space="preserve">ful server should be </w:t>
      </w:r>
      <w:r w:rsidR="00501585" w:rsidRPr="00282039">
        <w:t xml:space="preserve">combined </w:t>
      </w:r>
      <w:r w:rsidRPr="00282039">
        <w:t xml:space="preserve">with the Resource Service to indicate that the server </w:t>
      </w:r>
      <w:r w:rsidR="00C661A4" w:rsidRPr="00282039">
        <w:t xml:space="preserve">can </w:t>
      </w:r>
      <w:r w:rsidRPr="00282039">
        <w:t>perform access control.</w:t>
      </w:r>
    </w:p>
    <w:p w14:paraId="7933D8DB" w14:textId="77777777" w:rsidR="004F3499" w:rsidRPr="00282039" w:rsidRDefault="008E194F" w:rsidP="00501585">
      <w:pPr>
        <w:pStyle w:val="Heading4"/>
        <w:numPr>
          <w:ilvl w:val="0"/>
          <w:numId w:val="0"/>
        </w:numPr>
        <w:rPr>
          <w:noProof w:val="0"/>
          <w:lang w:val="en-US"/>
        </w:rPr>
      </w:pPr>
      <w:bookmarkStart w:id="39" w:name="_Toc13818237"/>
      <w:r w:rsidRPr="00282039">
        <w:rPr>
          <w:noProof w:val="0"/>
          <w:lang w:val="en-US"/>
        </w:rPr>
        <w:t>34</w:t>
      </w:r>
      <w:r w:rsidR="004F3499" w:rsidRPr="00282039">
        <w:rPr>
          <w:noProof w:val="0"/>
          <w:lang w:val="en-US"/>
        </w:rPr>
        <w:t>.1.1.1 Authorization</w:t>
      </w:r>
      <w:r w:rsidR="00501585" w:rsidRPr="00282039">
        <w:rPr>
          <w:noProof w:val="0"/>
          <w:lang w:val="en-US"/>
        </w:rPr>
        <w:t xml:space="preserve"> Client</w:t>
      </w:r>
      <w:bookmarkEnd w:id="39"/>
    </w:p>
    <w:p w14:paraId="5513499C" w14:textId="41DE8EF0" w:rsidR="008A50DB" w:rsidRPr="00282039" w:rsidRDefault="008A50DB" w:rsidP="007C51BF">
      <w:pPr>
        <w:pStyle w:val="BodyText"/>
      </w:pPr>
      <w:r w:rsidRPr="00282039">
        <w:t xml:space="preserve">The </w:t>
      </w:r>
      <w:r w:rsidR="007C51BF" w:rsidRPr="00282039">
        <w:t>A</w:t>
      </w:r>
      <w:r w:rsidRPr="00282039">
        <w:t>uthorization</w:t>
      </w:r>
      <w:r w:rsidR="007C51BF" w:rsidRPr="00282039">
        <w:t xml:space="preserve"> C</w:t>
      </w:r>
      <w:r w:rsidR="00501585" w:rsidRPr="00282039">
        <w:t>lient</w:t>
      </w:r>
      <w:r w:rsidR="00AC3301" w:rsidRPr="00282039">
        <w:t xml:space="preserve"> </w:t>
      </w:r>
      <w:r w:rsidRPr="00282039">
        <w:t xml:space="preserve">performs the network transactions and user interactions needed to obtain an authorization token and to attach that token to transactions </w:t>
      </w:r>
      <w:r w:rsidR="0007666D" w:rsidRPr="00282039">
        <w:t>to indicate</w:t>
      </w:r>
      <w:r w:rsidRPr="00282039">
        <w:t xml:space="preserve"> that those transactions are authorized</w:t>
      </w:r>
      <w:r w:rsidR="0000242C" w:rsidRPr="00282039">
        <w:t xml:space="preserve">. </w:t>
      </w:r>
      <w:r w:rsidR="007C51BF" w:rsidRPr="00282039">
        <w:t>An</w:t>
      </w:r>
      <w:r w:rsidR="00501585" w:rsidRPr="00282039">
        <w:t xml:space="preserve"> </w:t>
      </w:r>
      <w:r w:rsidR="007C51BF" w:rsidRPr="00282039">
        <w:t>Authorization C</w:t>
      </w:r>
      <w:r w:rsidR="00501585" w:rsidRPr="00282039">
        <w:t xml:space="preserve">lient </w:t>
      </w:r>
      <w:r w:rsidR="007C51BF" w:rsidRPr="00282039">
        <w:t xml:space="preserve">in IUA supports the following </w:t>
      </w:r>
      <w:r w:rsidR="0007666D" w:rsidRPr="00282039">
        <w:t xml:space="preserve">associated </w:t>
      </w:r>
      <w:r w:rsidR="00BD3132" w:rsidRPr="00282039">
        <w:t>transactions</w:t>
      </w:r>
      <w:r w:rsidRPr="00282039">
        <w:t>:</w:t>
      </w:r>
    </w:p>
    <w:p w14:paraId="5FFBCFD8" w14:textId="77777777" w:rsidR="008A50DB" w:rsidRPr="00282039" w:rsidRDefault="008A50DB" w:rsidP="00501585">
      <w:pPr>
        <w:pStyle w:val="ListBullet2"/>
      </w:pPr>
      <w:r w:rsidRPr="00282039">
        <w:t xml:space="preserve">The </w:t>
      </w:r>
      <w:r w:rsidR="003F3520" w:rsidRPr="00282039">
        <w:t>Incorporate Authorization Token</w:t>
      </w:r>
      <w:r w:rsidRPr="00282039">
        <w:t xml:space="preserve"> transaction – In this case the authorization token has already been obtained and is communicated as part of the HTTP RESTful transaction for some other profile or service</w:t>
      </w:r>
      <w:r w:rsidR="0000242C" w:rsidRPr="00282039">
        <w:t xml:space="preserve">. </w:t>
      </w:r>
      <w:r w:rsidRPr="00282039">
        <w:t xml:space="preserve">This token indicates that the </w:t>
      </w:r>
      <w:r w:rsidR="00615035" w:rsidRPr="00282039">
        <w:t>HTTP REST</w:t>
      </w:r>
      <w:r w:rsidRPr="00282039">
        <w:t xml:space="preserve">ful transaction has been authorized </w:t>
      </w:r>
      <w:r w:rsidR="0007666D" w:rsidRPr="00282039">
        <w:t xml:space="preserve">by the Authorization Server </w:t>
      </w:r>
      <w:r w:rsidRPr="00282039">
        <w:t>for a particular kind of service and particular device by an authenticated person.</w:t>
      </w:r>
    </w:p>
    <w:p w14:paraId="5A617A11" w14:textId="77777777" w:rsidR="008A50DB" w:rsidRPr="00282039" w:rsidRDefault="008A50DB" w:rsidP="00501585">
      <w:pPr>
        <w:pStyle w:val="ListBullet2"/>
      </w:pPr>
      <w:r w:rsidRPr="00282039">
        <w:t xml:space="preserve">The </w:t>
      </w:r>
      <w:r w:rsidR="00501585" w:rsidRPr="00282039">
        <w:t>Get</w:t>
      </w:r>
      <w:r w:rsidRPr="00282039">
        <w:t xml:space="preserve"> </w:t>
      </w:r>
      <w:r w:rsidR="0007666D" w:rsidRPr="00282039">
        <w:t xml:space="preserve">Authorization </w:t>
      </w:r>
      <w:r w:rsidR="003F3520" w:rsidRPr="00282039">
        <w:t xml:space="preserve">Token </w:t>
      </w:r>
      <w:r w:rsidRPr="00282039">
        <w:t xml:space="preserve">– In this use, the authorization client interacts with an Authorization service and Authentication Service as needed to obtain a token that indicates </w:t>
      </w:r>
      <w:r w:rsidR="00615035" w:rsidRPr="00282039">
        <w:t>HTTP REST</w:t>
      </w:r>
      <w:r w:rsidRPr="00282039">
        <w:t>ful transactions for a particular kind of service and device are authorized by a particular person</w:t>
      </w:r>
      <w:r w:rsidR="0000242C" w:rsidRPr="00282039">
        <w:t xml:space="preserve">. </w:t>
      </w:r>
      <w:r w:rsidRPr="00282039">
        <w:t>This will often include various interactions with the user for authentication purposes</w:t>
      </w:r>
      <w:r w:rsidR="0000242C" w:rsidRPr="00282039">
        <w:t xml:space="preserve">. </w:t>
      </w:r>
      <w:r w:rsidRPr="00282039">
        <w:t>Those interactions are outside the scope of this profile, and may involve biometric or other identification activities</w:t>
      </w:r>
      <w:r w:rsidR="0000242C" w:rsidRPr="00282039">
        <w:t xml:space="preserve">. </w:t>
      </w:r>
      <w:r w:rsidRPr="00282039">
        <w:t>The resulting token is saved for later use by the authorization client</w:t>
      </w:r>
      <w:r w:rsidR="0000242C" w:rsidRPr="00282039">
        <w:t xml:space="preserve">. </w:t>
      </w:r>
      <w:r w:rsidR="00B202C6" w:rsidRPr="00282039">
        <w:t>These tokens are not themselves protected from copying or modification, so they</w:t>
      </w:r>
      <w:r w:rsidRPr="00282039">
        <w:t xml:space="preserve"> must be protected</w:t>
      </w:r>
      <w:r w:rsidR="007C51BF" w:rsidRPr="00282039">
        <w:t xml:space="preserve"> by the Authorization C</w:t>
      </w:r>
      <w:r w:rsidR="00B202C6" w:rsidRPr="00282039">
        <w:t>lient and transactions</w:t>
      </w:r>
      <w:r w:rsidRPr="00282039">
        <w:t>.</w:t>
      </w:r>
    </w:p>
    <w:p w14:paraId="6894CDE4" w14:textId="77777777" w:rsidR="004F3499" w:rsidRPr="00282039" w:rsidRDefault="008E194F" w:rsidP="004F3499">
      <w:pPr>
        <w:pStyle w:val="Heading4"/>
        <w:numPr>
          <w:ilvl w:val="0"/>
          <w:numId w:val="0"/>
        </w:numPr>
        <w:rPr>
          <w:noProof w:val="0"/>
          <w:lang w:val="en-US"/>
        </w:rPr>
      </w:pPr>
      <w:bookmarkStart w:id="40" w:name="_Toc13818238"/>
      <w:r w:rsidRPr="00282039">
        <w:rPr>
          <w:noProof w:val="0"/>
          <w:lang w:val="en-US"/>
        </w:rPr>
        <w:t>34</w:t>
      </w:r>
      <w:r w:rsidR="004F3499" w:rsidRPr="00282039">
        <w:rPr>
          <w:noProof w:val="0"/>
          <w:lang w:val="en-US"/>
        </w:rPr>
        <w:t>.1.1.</w:t>
      </w:r>
      <w:r w:rsidR="004D339F" w:rsidRPr="00282039">
        <w:rPr>
          <w:noProof w:val="0"/>
          <w:lang w:val="en-US"/>
        </w:rPr>
        <w:t>2</w:t>
      </w:r>
      <w:r w:rsidR="004F3499" w:rsidRPr="00282039">
        <w:rPr>
          <w:noProof w:val="0"/>
          <w:lang w:val="en-US"/>
        </w:rPr>
        <w:t xml:space="preserve"> Authorization Serv</w:t>
      </w:r>
      <w:r w:rsidR="004D339F" w:rsidRPr="00282039">
        <w:rPr>
          <w:noProof w:val="0"/>
          <w:lang w:val="en-US"/>
        </w:rPr>
        <w:t>er</w:t>
      </w:r>
      <w:bookmarkEnd w:id="40"/>
    </w:p>
    <w:p w14:paraId="2FAB9D5D" w14:textId="77777777" w:rsidR="007205F1" w:rsidRPr="00282039" w:rsidRDefault="007C51BF" w:rsidP="007C51BF">
      <w:pPr>
        <w:pStyle w:val="BodyText"/>
      </w:pPr>
      <w:r w:rsidRPr="00282039">
        <w:t>The Authorization Server provides authorization tokens to requesting clients</w:t>
      </w:r>
      <w:r w:rsidR="0000242C" w:rsidRPr="00282039">
        <w:t xml:space="preserve">. </w:t>
      </w:r>
      <w:r w:rsidRPr="00282039">
        <w:t>In IUA, t</w:t>
      </w:r>
      <w:r w:rsidR="007205F1" w:rsidRPr="00282039">
        <w:t>he Authorization Serv</w:t>
      </w:r>
      <w:r w:rsidR="004D339F" w:rsidRPr="00282039">
        <w:t>er</w:t>
      </w:r>
      <w:r w:rsidR="007205F1" w:rsidRPr="00282039">
        <w:t xml:space="preserve"> uses </w:t>
      </w:r>
      <w:r w:rsidR="00024F72" w:rsidRPr="00282039">
        <w:t xml:space="preserve">an </w:t>
      </w:r>
      <w:r w:rsidR="007205F1" w:rsidRPr="00282039">
        <w:t>authenticated user identity</w:t>
      </w:r>
      <w:r w:rsidR="00B202C6" w:rsidRPr="00282039">
        <w:t>,</w:t>
      </w:r>
      <w:r w:rsidR="007205F1" w:rsidRPr="00282039">
        <w:t xml:space="preserve"> the requested </w:t>
      </w:r>
      <w:r w:rsidR="00615035" w:rsidRPr="00282039">
        <w:t>HTTP REST</w:t>
      </w:r>
      <w:r w:rsidR="007205F1" w:rsidRPr="00282039">
        <w:t>ful service URL</w:t>
      </w:r>
      <w:r w:rsidR="00B202C6" w:rsidRPr="00282039">
        <w:t>, and other information</w:t>
      </w:r>
      <w:r w:rsidR="007205F1" w:rsidRPr="00282039">
        <w:t xml:space="preserve"> to determine whether </w:t>
      </w:r>
      <w:r w:rsidR="00615035" w:rsidRPr="00282039">
        <w:t>HTTP REST</w:t>
      </w:r>
      <w:r w:rsidR="007205F1" w:rsidRPr="00282039">
        <w:t>ful transactions are allowed</w:t>
      </w:r>
      <w:r w:rsidR="0000242C" w:rsidRPr="00282039">
        <w:t xml:space="preserve">. </w:t>
      </w:r>
      <w:r w:rsidR="007205F1" w:rsidRPr="00282039">
        <w:t xml:space="preserve">If they are allowed, the </w:t>
      </w:r>
      <w:r w:rsidRPr="00282039">
        <w:t xml:space="preserve">Authorization Server </w:t>
      </w:r>
      <w:r w:rsidR="007205F1" w:rsidRPr="00282039">
        <w:t xml:space="preserve">provides a token indicating </w:t>
      </w:r>
      <w:r w:rsidR="00B202C6" w:rsidRPr="00282039">
        <w:t>that</w:t>
      </w:r>
      <w:r w:rsidR="007205F1" w:rsidRPr="00282039">
        <w:t xml:space="preserve"> </w:t>
      </w:r>
      <w:r w:rsidR="00615035" w:rsidRPr="00282039">
        <w:t>HTTP REST</w:t>
      </w:r>
      <w:r w:rsidR="007205F1" w:rsidRPr="00282039">
        <w:t xml:space="preserve">ful service access </w:t>
      </w:r>
      <w:r w:rsidR="00B202C6" w:rsidRPr="00282039">
        <w:t>is authorized</w:t>
      </w:r>
      <w:r w:rsidR="007205F1" w:rsidRPr="00282039">
        <w:t>.</w:t>
      </w:r>
    </w:p>
    <w:p w14:paraId="65C0C416" w14:textId="77777777" w:rsidR="004F3499" w:rsidRPr="00282039" w:rsidRDefault="008E194F" w:rsidP="004F3499">
      <w:pPr>
        <w:pStyle w:val="Heading4"/>
        <w:numPr>
          <w:ilvl w:val="0"/>
          <w:numId w:val="0"/>
        </w:numPr>
        <w:rPr>
          <w:noProof w:val="0"/>
          <w:lang w:val="en-US"/>
        </w:rPr>
      </w:pPr>
      <w:bookmarkStart w:id="41" w:name="_Toc13818239"/>
      <w:r w:rsidRPr="00282039">
        <w:rPr>
          <w:noProof w:val="0"/>
          <w:lang w:val="en-US"/>
        </w:rPr>
        <w:lastRenderedPageBreak/>
        <w:t>34</w:t>
      </w:r>
      <w:r w:rsidR="004F3499" w:rsidRPr="00282039">
        <w:rPr>
          <w:noProof w:val="0"/>
          <w:lang w:val="en-US"/>
        </w:rPr>
        <w:t>.1.1.</w:t>
      </w:r>
      <w:r w:rsidR="004D339F" w:rsidRPr="00282039">
        <w:rPr>
          <w:noProof w:val="0"/>
          <w:lang w:val="en-US"/>
        </w:rPr>
        <w:t>3</w:t>
      </w:r>
      <w:r w:rsidR="004F3499" w:rsidRPr="00282039">
        <w:rPr>
          <w:noProof w:val="0"/>
          <w:lang w:val="en-US"/>
        </w:rPr>
        <w:t xml:space="preserve"> Resource Serv</w:t>
      </w:r>
      <w:r w:rsidR="004D339F" w:rsidRPr="00282039">
        <w:rPr>
          <w:noProof w:val="0"/>
          <w:lang w:val="en-US"/>
        </w:rPr>
        <w:t>er</w:t>
      </w:r>
      <w:bookmarkEnd w:id="41"/>
    </w:p>
    <w:p w14:paraId="2F2F6EE3" w14:textId="77777777" w:rsidR="007205F1" w:rsidRPr="00282039" w:rsidRDefault="007C51BF" w:rsidP="003375FD">
      <w:pPr>
        <w:pStyle w:val="BodyText"/>
      </w:pPr>
      <w:r w:rsidRPr="00282039">
        <w:t>The Resource Server provides services that need authorization</w:t>
      </w:r>
      <w:r w:rsidR="0000242C" w:rsidRPr="00282039">
        <w:t xml:space="preserve">. </w:t>
      </w:r>
      <w:r w:rsidRPr="00282039">
        <w:t>In IUA th</w:t>
      </w:r>
      <w:r w:rsidR="007205F1" w:rsidRPr="00282039">
        <w:t xml:space="preserve">e Resource </w:t>
      </w:r>
      <w:r w:rsidRPr="00282039">
        <w:t xml:space="preserve">Server </w:t>
      </w:r>
      <w:r w:rsidR="007205F1" w:rsidRPr="00282039">
        <w:t xml:space="preserve">accepts a </w:t>
      </w:r>
      <w:r w:rsidR="00615035" w:rsidRPr="00282039">
        <w:t>HTTP REST</w:t>
      </w:r>
      <w:r w:rsidR="007205F1" w:rsidRPr="00282039">
        <w:t xml:space="preserve">ful transaction </w:t>
      </w:r>
      <w:r w:rsidR="00B202C6" w:rsidRPr="00282039">
        <w:t xml:space="preserve">request </w:t>
      </w:r>
      <w:r w:rsidR="007205F1" w:rsidRPr="00282039">
        <w:t>with an authorization token attached</w:t>
      </w:r>
      <w:r w:rsidR="0000242C" w:rsidRPr="00282039">
        <w:t xml:space="preserve">. </w:t>
      </w:r>
      <w:r w:rsidR="007205F1" w:rsidRPr="00282039">
        <w:t xml:space="preserve">It evaluates the authorization token to verify that </w:t>
      </w:r>
      <w:r w:rsidRPr="00282039">
        <w:t>t</w:t>
      </w:r>
      <w:r w:rsidR="00B202C6" w:rsidRPr="00282039">
        <w:t xml:space="preserve">he Authorization Server has </w:t>
      </w:r>
      <w:r w:rsidRPr="00282039">
        <w:t xml:space="preserve">already </w:t>
      </w:r>
      <w:r w:rsidR="00B202C6" w:rsidRPr="00282039">
        <w:t>determined that this transaction is authorized</w:t>
      </w:r>
      <w:r w:rsidR="0000242C" w:rsidRPr="00282039">
        <w:t xml:space="preserve">. </w:t>
      </w:r>
      <w:r w:rsidR="003375FD" w:rsidRPr="00282039">
        <w:t>The Resource Server</w:t>
      </w:r>
      <w:r w:rsidRPr="00282039">
        <w:t xml:space="preserve"> </w:t>
      </w:r>
      <w:r w:rsidR="00F9164D" w:rsidRPr="00282039">
        <w:t xml:space="preserve">must enforce this authorization and </w:t>
      </w:r>
      <w:r w:rsidRPr="00282039">
        <w:t xml:space="preserve">may perform </w:t>
      </w:r>
      <w:r w:rsidR="003375FD" w:rsidRPr="00282039">
        <w:t>additional</w:t>
      </w:r>
      <w:r w:rsidRPr="00282039">
        <w:t xml:space="preserve"> authorization decisions that are specific</w:t>
      </w:r>
      <w:r w:rsidR="003375FD" w:rsidRPr="00282039">
        <w:t xml:space="preserve"> to the requested service</w:t>
      </w:r>
      <w:r w:rsidR="0000242C" w:rsidRPr="00282039">
        <w:t xml:space="preserve">. </w:t>
      </w:r>
      <w:r w:rsidR="003375FD" w:rsidRPr="00282039">
        <w:t>The Resource Server</w:t>
      </w:r>
      <w:r w:rsidR="007205F1" w:rsidRPr="00282039">
        <w:t xml:space="preserve"> </w:t>
      </w:r>
      <w:r w:rsidR="003375FD" w:rsidRPr="00282039">
        <w:t xml:space="preserve">may then </w:t>
      </w:r>
      <w:r w:rsidR="007205F1" w:rsidRPr="00282039">
        <w:t xml:space="preserve">allow the transaction to proceed, subject to </w:t>
      </w:r>
      <w:r w:rsidR="003375FD" w:rsidRPr="00282039">
        <w:t xml:space="preserve">access control </w:t>
      </w:r>
      <w:r w:rsidR="007205F1" w:rsidRPr="00282039">
        <w:t>constraints that may also be in place</w:t>
      </w:r>
      <w:r w:rsidR="0000242C" w:rsidRPr="00282039">
        <w:t xml:space="preserve">. </w:t>
      </w:r>
    </w:p>
    <w:p w14:paraId="49BDCDB6" w14:textId="77777777" w:rsidR="00BE63A7" w:rsidRPr="00282039" w:rsidRDefault="00BE63A7" w:rsidP="00AC3301">
      <w:pPr>
        <w:pStyle w:val="Note"/>
      </w:pPr>
      <w:r w:rsidRPr="00282039">
        <w:t>Note</w:t>
      </w:r>
      <w:r w:rsidR="00B202C6" w:rsidRPr="00282039">
        <w:t>s</w:t>
      </w:r>
      <w:r w:rsidRPr="00282039">
        <w:t>:</w:t>
      </w:r>
      <w:r w:rsidRPr="00282039">
        <w:tab/>
      </w:r>
      <w:r w:rsidR="00B202C6" w:rsidRPr="00282039">
        <w:t xml:space="preserve">1. </w:t>
      </w:r>
      <w:r w:rsidRPr="00282039">
        <w:t>For implementation and deployment reasons the Resource Server and Authorization Server can be combined into an integrated product together with user authentication, access control, and other services</w:t>
      </w:r>
      <w:r w:rsidR="0000242C" w:rsidRPr="00282039">
        <w:t xml:space="preserve">. </w:t>
      </w:r>
      <w:r w:rsidRPr="00282039">
        <w:t>This does not change the actor requirements or transactions</w:t>
      </w:r>
      <w:r w:rsidR="00AC3301" w:rsidRPr="00282039">
        <w:t xml:space="preserve"> used</w:t>
      </w:r>
      <w:r w:rsidRPr="00282039">
        <w:t>.</w:t>
      </w:r>
    </w:p>
    <w:p w14:paraId="11899164" w14:textId="77777777" w:rsidR="00B202C6" w:rsidRPr="00282039" w:rsidRDefault="00B202C6" w:rsidP="00AC3301">
      <w:pPr>
        <w:pStyle w:val="Note"/>
      </w:pPr>
      <w:r w:rsidRPr="00282039">
        <w:tab/>
        <w:t>2. Many Resource Servers will perform additional access control decisions and may restrict responses even for authorized transactions.</w:t>
      </w:r>
    </w:p>
    <w:p w14:paraId="659B6DBC" w14:textId="77777777" w:rsidR="00CF283F" w:rsidRPr="00282039" w:rsidRDefault="008E194F" w:rsidP="000C22E8">
      <w:pPr>
        <w:pStyle w:val="Heading2"/>
        <w:numPr>
          <w:ilvl w:val="0"/>
          <w:numId w:val="0"/>
        </w:numPr>
        <w:rPr>
          <w:noProof w:val="0"/>
          <w:lang w:val="en-US"/>
        </w:rPr>
      </w:pPr>
      <w:bookmarkStart w:id="42" w:name="_Toc13818240"/>
      <w:r w:rsidRPr="00282039">
        <w:rPr>
          <w:noProof w:val="0"/>
          <w:lang w:val="en-US"/>
        </w:rPr>
        <w:t>34</w:t>
      </w:r>
      <w:r w:rsidR="00CF283F" w:rsidRPr="00282039">
        <w:rPr>
          <w:noProof w:val="0"/>
          <w:lang w:val="en-US"/>
        </w:rPr>
        <w:t xml:space="preserve">.2 </w:t>
      </w:r>
      <w:r w:rsidR="00B203DA" w:rsidRPr="00282039">
        <w:rPr>
          <w:noProof w:val="0"/>
          <w:lang w:val="en-US"/>
        </w:rPr>
        <w:t>IUA</w:t>
      </w:r>
      <w:r w:rsidR="00104BE6" w:rsidRPr="00282039">
        <w:rPr>
          <w:noProof w:val="0"/>
          <w:lang w:val="en-US"/>
        </w:rPr>
        <w:t xml:space="preserve"> Actor</w:t>
      </w:r>
      <w:r w:rsidR="00CF283F" w:rsidRPr="00282039">
        <w:rPr>
          <w:noProof w:val="0"/>
          <w:lang w:val="en-US"/>
        </w:rPr>
        <w:t xml:space="preserve"> Options</w:t>
      </w:r>
      <w:bookmarkEnd w:id="42"/>
    </w:p>
    <w:p w14:paraId="16CDBF48" w14:textId="77777777" w:rsidR="00F9164D" w:rsidRPr="00282039" w:rsidRDefault="00F9164D" w:rsidP="00F9164D">
      <w:pPr>
        <w:pStyle w:val="BodyText"/>
      </w:pPr>
      <w:r w:rsidRPr="00282039">
        <w:t>All actors are required to support at least the JSON Web Token format (JWT)</w:t>
      </w:r>
      <w:r w:rsidR="0000242C" w:rsidRPr="00282039">
        <w:t xml:space="preserve">. </w:t>
      </w:r>
      <w:r w:rsidRPr="00282039">
        <w:t xml:space="preserve">They may support the SAML </w:t>
      </w:r>
      <w:r w:rsidR="00431F9C" w:rsidRPr="00282039">
        <w:t>T</w:t>
      </w:r>
      <w:r w:rsidRPr="00282039">
        <w:t>oken or OAuth Bearer Token options.</w:t>
      </w:r>
    </w:p>
    <w:p w14:paraId="6E2FFBE7" w14:textId="77777777" w:rsidR="009A1E66" w:rsidRPr="00282039" w:rsidRDefault="009A1E66" w:rsidP="00922416">
      <w:pPr>
        <w:pStyle w:val="BodyText"/>
      </w:pPr>
      <w:r w:rsidRPr="00282039">
        <w:t>There are two token options:</w:t>
      </w:r>
    </w:p>
    <w:p w14:paraId="41DFC973" w14:textId="121E648F" w:rsidR="00922416" w:rsidRPr="00282039" w:rsidRDefault="00922416" w:rsidP="00922416">
      <w:pPr>
        <w:pStyle w:val="BodyText"/>
      </w:pPr>
      <w:r w:rsidRPr="00282039">
        <w:t xml:space="preserve">The SAML Token </w:t>
      </w:r>
      <w:r w:rsidR="00A0309A" w:rsidRPr="00282039">
        <w:t>Option</w:t>
      </w:r>
      <w:r w:rsidRPr="00282039">
        <w:t xml:space="preserve"> enables integration of environments that use both SAML identity federation and OAuth authorization infrastructure</w:t>
      </w:r>
      <w:r w:rsidR="0000242C" w:rsidRPr="00282039">
        <w:t xml:space="preserve">. </w:t>
      </w:r>
      <w:r w:rsidRPr="00282039">
        <w:t>This enables the end user to control authorization of applications through OAuth when the user identity authentication is already provided through SAML identity federation</w:t>
      </w:r>
      <w:r w:rsidR="0000242C" w:rsidRPr="00282039">
        <w:t xml:space="preserve">. </w:t>
      </w:r>
    </w:p>
    <w:p w14:paraId="4140166C" w14:textId="33046D7C" w:rsidR="009A1E66" w:rsidRPr="00282039" w:rsidRDefault="009A1E66" w:rsidP="009A1E66">
      <w:pPr>
        <w:pStyle w:val="BodyText"/>
      </w:pPr>
      <w:r w:rsidRPr="00282039">
        <w:t xml:space="preserve">The OAuth Bearer Token </w:t>
      </w:r>
      <w:r w:rsidR="00A0309A" w:rsidRPr="00282039">
        <w:t>Option</w:t>
      </w:r>
      <w:r w:rsidRPr="00282039">
        <w:t xml:space="preserve"> provides basic compatibility to minimal OAuth implementations and does not carry the healthcare attribute extensions.</w:t>
      </w:r>
    </w:p>
    <w:p w14:paraId="52A8F850" w14:textId="77777777" w:rsidR="00F9164D" w:rsidRPr="00282039" w:rsidRDefault="00F9164D" w:rsidP="00F9164D">
      <w:pPr>
        <w:pStyle w:val="BodyText"/>
      </w:pPr>
      <w:r w:rsidRPr="00282039">
        <w:t xml:space="preserve">The JWT Token type and </w:t>
      </w:r>
      <w:r w:rsidR="0000242C" w:rsidRPr="00282039">
        <w:t>the SAML</w:t>
      </w:r>
      <w:r w:rsidRPr="00282039">
        <w:t xml:space="preserve"> Token type enable the Resource Server to make additional Access Control Decisions.</w:t>
      </w:r>
    </w:p>
    <w:p w14:paraId="50C1A555" w14:textId="77777777" w:rsidR="00F12093" w:rsidRPr="00282039" w:rsidRDefault="00F12093" w:rsidP="00CF466F">
      <w:pPr>
        <w:pStyle w:val="TableTitle"/>
      </w:pPr>
      <w:r w:rsidRPr="00282039">
        <w:t xml:space="preserve">Table </w:t>
      </w:r>
      <w:r w:rsidR="008E194F" w:rsidRPr="00282039">
        <w:t>34</w:t>
      </w:r>
      <w:r w:rsidRPr="00282039">
        <w:t xml:space="preserve">.2-1: </w:t>
      </w:r>
      <w:proofErr w:type="spellStart"/>
      <w:r w:rsidR="00CF466F" w:rsidRPr="00282039">
        <w:t>IUA</w:t>
      </w:r>
      <w:proofErr w:type="spellEnd"/>
      <w:r w:rsidRPr="0028203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282039" w14:paraId="2DFB4AAD" w14:textId="77777777" w:rsidTr="00847068">
        <w:trPr>
          <w:cantSplit/>
          <w:tblHeader/>
          <w:jc w:val="center"/>
        </w:trPr>
        <w:tc>
          <w:tcPr>
            <w:tcW w:w="2891" w:type="dxa"/>
            <w:shd w:val="pct15" w:color="auto" w:fill="FFFFFF"/>
          </w:tcPr>
          <w:p w14:paraId="2FF07F07" w14:textId="77777777" w:rsidR="00F12093" w:rsidRPr="00282039" w:rsidRDefault="00F9164D" w:rsidP="00847068">
            <w:pPr>
              <w:pStyle w:val="TableEntryHeader"/>
            </w:pPr>
            <w:r w:rsidRPr="00282039">
              <w:t xml:space="preserve">IUA </w:t>
            </w:r>
            <w:r w:rsidR="00F12093" w:rsidRPr="00282039">
              <w:t>Actor</w:t>
            </w:r>
          </w:p>
        </w:tc>
        <w:tc>
          <w:tcPr>
            <w:tcW w:w="3130" w:type="dxa"/>
            <w:shd w:val="pct15" w:color="auto" w:fill="FFFFFF"/>
          </w:tcPr>
          <w:p w14:paraId="3845FE85" w14:textId="77777777" w:rsidR="00F12093" w:rsidRPr="00282039" w:rsidRDefault="00F12093" w:rsidP="00847068">
            <w:pPr>
              <w:pStyle w:val="TableEntryHeader"/>
            </w:pPr>
            <w:r w:rsidRPr="00282039">
              <w:t>Option Name</w:t>
            </w:r>
          </w:p>
        </w:tc>
        <w:tc>
          <w:tcPr>
            <w:tcW w:w="3438" w:type="dxa"/>
            <w:shd w:val="pct15" w:color="auto" w:fill="FFFFFF"/>
          </w:tcPr>
          <w:p w14:paraId="7041F906" w14:textId="77777777" w:rsidR="00F12093" w:rsidRPr="00282039" w:rsidRDefault="00F12093" w:rsidP="00847068">
            <w:pPr>
              <w:pStyle w:val="TableEntryHeader"/>
            </w:pPr>
            <w:r w:rsidRPr="00282039">
              <w:t>Referenc</w:t>
            </w:r>
            <w:r w:rsidR="00024F72" w:rsidRPr="00282039">
              <w:t>e</w:t>
            </w:r>
          </w:p>
        </w:tc>
      </w:tr>
      <w:tr w:rsidR="009A1E66" w:rsidRPr="00282039" w14:paraId="5372BC6B" w14:textId="77777777" w:rsidTr="00847068">
        <w:trPr>
          <w:cantSplit/>
          <w:trHeight w:val="521"/>
          <w:jc w:val="center"/>
        </w:trPr>
        <w:tc>
          <w:tcPr>
            <w:tcW w:w="2891" w:type="dxa"/>
            <w:vMerge w:val="restart"/>
          </w:tcPr>
          <w:p w14:paraId="1C6C8D1E" w14:textId="77777777" w:rsidR="009A1E66" w:rsidRPr="00282039" w:rsidRDefault="009A1E66" w:rsidP="00847068">
            <w:pPr>
              <w:pStyle w:val="TableEntry"/>
            </w:pPr>
            <w:r w:rsidRPr="00282039">
              <w:t>Authorization Server</w:t>
            </w:r>
          </w:p>
        </w:tc>
        <w:tc>
          <w:tcPr>
            <w:tcW w:w="3130" w:type="dxa"/>
          </w:tcPr>
          <w:p w14:paraId="0B6E6934" w14:textId="77777777" w:rsidR="009A1E66" w:rsidRPr="00282039" w:rsidRDefault="009A1E66" w:rsidP="00847068">
            <w:pPr>
              <w:pStyle w:val="TableEntry"/>
            </w:pPr>
            <w:r w:rsidRPr="00282039">
              <w:t>SAML Token</w:t>
            </w:r>
          </w:p>
        </w:tc>
        <w:tc>
          <w:tcPr>
            <w:tcW w:w="3438" w:type="dxa"/>
          </w:tcPr>
          <w:p w14:paraId="25C6B74D" w14:textId="3C84A979" w:rsidR="009A1E66" w:rsidRPr="00282039" w:rsidRDefault="00344DB8" w:rsidP="00847068">
            <w:pPr>
              <w:pStyle w:val="TableEntry"/>
            </w:pPr>
            <w:r w:rsidRPr="00282039">
              <w:t xml:space="preserve">Section </w:t>
            </w:r>
            <w:r w:rsidR="008E194F" w:rsidRPr="00282039">
              <w:t>34</w:t>
            </w:r>
            <w:r w:rsidR="009A1E66" w:rsidRPr="00282039">
              <w:t>.2.1</w:t>
            </w:r>
          </w:p>
        </w:tc>
      </w:tr>
      <w:tr w:rsidR="009A1E66" w:rsidRPr="00282039" w14:paraId="58657FE2" w14:textId="77777777" w:rsidTr="00847068">
        <w:trPr>
          <w:cantSplit/>
          <w:trHeight w:val="521"/>
          <w:jc w:val="center"/>
        </w:trPr>
        <w:tc>
          <w:tcPr>
            <w:tcW w:w="2891" w:type="dxa"/>
            <w:vMerge/>
          </w:tcPr>
          <w:p w14:paraId="73B33E98" w14:textId="77777777" w:rsidR="009A1E66" w:rsidRPr="00282039" w:rsidRDefault="009A1E66" w:rsidP="00847068">
            <w:pPr>
              <w:pStyle w:val="TableEntry"/>
            </w:pPr>
          </w:p>
        </w:tc>
        <w:tc>
          <w:tcPr>
            <w:tcW w:w="3130" w:type="dxa"/>
          </w:tcPr>
          <w:p w14:paraId="3E75325F" w14:textId="77777777" w:rsidR="009A1E66" w:rsidRPr="00282039" w:rsidDel="00922416" w:rsidRDefault="009A1E66" w:rsidP="00847068">
            <w:pPr>
              <w:pStyle w:val="TableEntry"/>
            </w:pPr>
            <w:r w:rsidRPr="00282039">
              <w:t>OAuth Bearer Token</w:t>
            </w:r>
          </w:p>
        </w:tc>
        <w:tc>
          <w:tcPr>
            <w:tcW w:w="3438" w:type="dxa"/>
          </w:tcPr>
          <w:p w14:paraId="311A48BE" w14:textId="2E530135" w:rsidR="009A1E66" w:rsidRPr="00282039" w:rsidRDefault="00344DB8" w:rsidP="00847068">
            <w:pPr>
              <w:pStyle w:val="TableEntry"/>
            </w:pPr>
            <w:r w:rsidRPr="00282039">
              <w:t xml:space="preserve">Section </w:t>
            </w:r>
            <w:r w:rsidR="008E194F" w:rsidRPr="00282039">
              <w:t>34</w:t>
            </w:r>
            <w:r w:rsidR="009A1E66" w:rsidRPr="00282039">
              <w:t>.2.2</w:t>
            </w:r>
          </w:p>
        </w:tc>
      </w:tr>
      <w:tr w:rsidR="009A1E66" w:rsidRPr="00282039" w14:paraId="5DD4E5D9" w14:textId="77777777" w:rsidTr="00F12093">
        <w:trPr>
          <w:cantSplit/>
          <w:jc w:val="center"/>
        </w:trPr>
        <w:tc>
          <w:tcPr>
            <w:tcW w:w="2891" w:type="dxa"/>
            <w:vMerge w:val="restart"/>
          </w:tcPr>
          <w:p w14:paraId="48E7D94B" w14:textId="77777777" w:rsidR="009A1E66" w:rsidRPr="00282039" w:rsidRDefault="009A1E66" w:rsidP="00847068">
            <w:pPr>
              <w:pStyle w:val="TableEntry"/>
            </w:pPr>
            <w:r w:rsidRPr="00282039">
              <w:t>Resource Server</w:t>
            </w:r>
          </w:p>
        </w:tc>
        <w:tc>
          <w:tcPr>
            <w:tcW w:w="3130" w:type="dxa"/>
          </w:tcPr>
          <w:p w14:paraId="0187E412" w14:textId="77777777" w:rsidR="009A1E66" w:rsidRPr="00282039" w:rsidRDefault="009A1E66" w:rsidP="00847068">
            <w:pPr>
              <w:pStyle w:val="TableEntry"/>
            </w:pPr>
            <w:r w:rsidRPr="00282039">
              <w:t xml:space="preserve">SAML Token </w:t>
            </w:r>
          </w:p>
        </w:tc>
        <w:tc>
          <w:tcPr>
            <w:tcW w:w="3438" w:type="dxa"/>
          </w:tcPr>
          <w:p w14:paraId="55454780" w14:textId="4CB27999" w:rsidR="009A1E66" w:rsidRPr="00282039" w:rsidRDefault="00344DB8" w:rsidP="00847068">
            <w:pPr>
              <w:pStyle w:val="TableEntry"/>
            </w:pPr>
            <w:r w:rsidRPr="00282039">
              <w:t xml:space="preserve">Section </w:t>
            </w:r>
            <w:r w:rsidR="008E194F" w:rsidRPr="00282039">
              <w:t>34</w:t>
            </w:r>
            <w:r w:rsidR="009A1E66" w:rsidRPr="00282039">
              <w:t>.2.1</w:t>
            </w:r>
          </w:p>
        </w:tc>
      </w:tr>
      <w:tr w:rsidR="009A1E66" w:rsidRPr="00282039" w14:paraId="784894E3" w14:textId="77777777" w:rsidTr="00F12093">
        <w:trPr>
          <w:cantSplit/>
          <w:jc w:val="center"/>
        </w:trPr>
        <w:tc>
          <w:tcPr>
            <w:tcW w:w="2891" w:type="dxa"/>
            <w:vMerge/>
          </w:tcPr>
          <w:p w14:paraId="4B828DCC" w14:textId="77777777" w:rsidR="009A1E66" w:rsidRPr="00282039" w:rsidRDefault="009A1E66" w:rsidP="00847068">
            <w:pPr>
              <w:pStyle w:val="TableEntry"/>
            </w:pPr>
          </w:p>
        </w:tc>
        <w:tc>
          <w:tcPr>
            <w:tcW w:w="3130" w:type="dxa"/>
          </w:tcPr>
          <w:p w14:paraId="6A86AE63" w14:textId="77777777" w:rsidR="009A1E66" w:rsidRPr="00282039" w:rsidDel="00922416" w:rsidRDefault="009A1E66" w:rsidP="00847068">
            <w:pPr>
              <w:pStyle w:val="TableEntry"/>
            </w:pPr>
            <w:r w:rsidRPr="00282039">
              <w:t>OAuth Bearer Token</w:t>
            </w:r>
          </w:p>
        </w:tc>
        <w:tc>
          <w:tcPr>
            <w:tcW w:w="3438" w:type="dxa"/>
          </w:tcPr>
          <w:p w14:paraId="4BDCFFA7" w14:textId="75EFD2F9" w:rsidR="009A1E66" w:rsidRPr="00282039" w:rsidRDefault="00344DB8" w:rsidP="00847068">
            <w:pPr>
              <w:pStyle w:val="TableEntry"/>
            </w:pPr>
            <w:r w:rsidRPr="00282039">
              <w:t xml:space="preserve">Section </w:t>
            </w:r>
            <w:r w:rsidR="008E194F" w:rsidRPr="00282039">
              <w:t>34</w:t>
            </w:r>
            <w:r w:rsidR="009A1E66" w:rsidRPr="00282039">
              <w:t>.2.2</w:t>
            </w:r>
          </w:p>
        </w:tc>
      </w:tr>
      <w:tr w:rsidR="009A1E66" w:rsidRPr="00282039" w14:paraId="4000FB38" w14:textId="77777777" w:rsidTr="00F12093">
        <w:trPr>
          <w:cantSplit/>
          <w:jc w:val="center"/>
        </w:trPr>
        <w:tc>
          <w:tcPr>
            <w:tcW w:w="2891" w:type="dxa"/>
            <w:vMerge w:val="restart"/>
          </w:tcPr>
          <w:p w14:paraId="1384C5E6" w14:textId="77777777" w:rsidR="009A1E66" w:rsidRPr="00282039" w:rsidRDefault="009A1E66" w:rsidP="00847068">
            <w:pPr>
              <w:pStyle w:val="TableEntry"/>
            </w:pPr>
            <w:r w:rsidRPr="00282039">
              <w:t>Authorization Client</w:t>
            </w:r>
          </w:p>
        </w:tc>
        <w:tc>
          <w:tcPr>
            <w:tcW w:w="3130" w:type="dxa"/>
          </w:tcPr>
          <w:p w14:paraId="67A8BEBA" w14:textId="77777777" w:rsidR="009A1E66" w:rsidRPr="00282039" w:rsidDel="00922416" w:rsidRDefault="009A1E66" w:rsidP="00847068">
            <w:pPr>
              <w:pStyle w:val="TableEntry"/>
            </w:pPr>
            <w:r w:rsidRPr="00282039">
              <w:t>SAML Token</w:t>
            </w:r>
          </w:p>
        </w:tc>
        <w:tc>
          <w:tcPr>
            <w:tcW w:w="3438" w:type="dxa"/>
          </w:tcPr>
          <w:p w14:paraId="4FA9CBEC" w14:textId="6E94E660" w:rsidR="009A1E66" w:rsidRPr="00282039" w:rsidRDefault="00344DB8" w:rsidP="00847068">
            <w:pPr>
              <w:pStyle w:val="TableEntry"/>
            </w:pPr>
            <w:r w:rsidRPr="00282039">
              <w:t xml:space="preserve">Section </w:t>
            </w:r>
            <w:r w:rsidR="008E194F" w:rsidRPr="00282039">
              <w:t>34</w:t>
            </w:r>
            <w:r w:rsidR="009A1E66" w:rsidRPr="00282039">
              <w:t>.2.1</w:t>
            </w:r>
          </w:p>
        </w:tc>
      </w:tr>
      <w:tr w:rsidR="009A1E66" w:rsidRPr="00282039" w14:paraId="4326F60D" w14:textId="77777777" w:rsidTr="00F12093">
        <w:trPr>
          <w:cantSplit/>
          <w:jc w:val="center"/>
        </w:trPr>
        <w:tc>
          <w:tcPr>
            <w:tcW w:w="2891" w:type="dxa"/>
            <w:vMerge/>
          </w:tcPr>
          <w:p w14:paraId="00B26F0F" w14:textId="77777777" w:rsidR="009A1E66" w:rsidRPr="00282039" w:rsidRDefault="009A1E66" w:rsidP="00847068">
            <w:pPr>
              <w:pStyle w:val="TableEntry"/>
            </w:pPr>
          </w:p>
        </w:tc>
        <w:tc>
          <w:tcPr>
            <w:tcW w:w="3130" w:type="dxa"/>
          </w:tcPr>
          <w:p w14:paraId="585B5283" w14:textId="77777777" w:rsidR="009A1E66" w:rsidRPr="00282039" w:rsidRDefault="009A1E66" w:rsidP="00847068">
            <w:pPr>
              <w:pStyle w:val="TableEntry"/>
            </w:pPr>
            <w:r w:rsidRPr="00282039">
              <w:t>OAuth Bearer Token</w:t>
            </w:r>
          </w:p>
        </w:tc>
        <w:tc>
          <w:tcPr>
            <w:tcW w:w="3438" w:type="dxa"/>
          </w:tcPr>
          <w:p w14:paraId="4279510B" w14:textId="6156EE61" w:rsidR="009A1E66" w:rsidRPr="00282039" w:rsidRDefault="00344DB8" w:rsidP="00847068">
            <w:pPr>
              <w:pStyle w:val="TableEntry"/>
            </w:pPr>
            <w:r w:rsidRPr="00282039">
              <w:t xml:space="preserve">Section </w:t>
            </w:r>
            <w:r w:rsidR="008E194F" w:rsidRPr="00282039">
              <w:t>34</w:t>
            </w:r>
            <w:r w:rsidR="009A1E66" w:rsidRPr="00282039">
              <w:t>.2.2</w:t>
            </w:r>
          </w:p>
        </w:tc>
      </w:tr>
    </w:tbl>
    <w:p w14:paraId="3DF40A0E" w14:textId="77777777" w:rsidR="005E64C9" w:rsidRDefault="005E64C9" w:rsidP="00E14D81">
      <w:pPr>
        <w:pStyle w:val="BodyText"/>
      </w:pPr>
    </w:p>
    <w:p w14:paraId="48BA2F82" w14:textId="5DF5E8E2" w:rsidR="006E1CE3" w:rsidRPr="00282039" w:rsidRDefault="008E194F" w:rsidP="006E1CE3">
      <w:pPr>
        <w:pStyle w:val="Heading3"/>
        <w:numPr>
          <w:ilvl w:val="0"/>
          <w:numId w:val="0"/>
        </w:numPr>
        <w:ind w:left="720" w:hanging="720"/>
        <w:rPr>
          <w:noProof w:val="0"/>
          <w:lang w:val="en-US"/>
        </w:rPr>
      </w:pPr>
      <w:bookmarkStart w:id="43" w:name="_Toc13818241"/>
      <w:r w:rsidRPr="00282039">
        <w:rPr>
          <w:noProof w:val="0"/>
          <w:lang w:val="en-US"/>
        </w:rPr>
        <w:lastRenderedPageBreak/>
        <w:t>34</w:t>
      </w:r>
      <w:r w:rsidR="006E1CE3" w:rsidRPr="00282039">
        <w:rPr>
          <w:noProof w:val="0"/>
          <w:lang w:val="en-US"/>
        </w:rPr>
        <w:t>.2.</w:t>
      </w:r>
      <w:r w:rsidR="00024F72" w:rsidRPr="00282039">
        <w:rPr>
          <w:noProof w:val="0"/>
          <w:lang w:val="en-US"/>
        </w:rPr>
        <w:t>1</w:t>
      </w:r>
      <w:r w:rsidR="006E1CE3" w:rsidRPr="00282039">
        <w:rPr>
          <w:noProof w:val="0"/>
          <w:lang w:val="en-US"/>
        </w:rPr>
        <w:t xml:space="preserve"> SAML Token</w:t>
      </w:r>
      <w:r w:rsidR="004D339F" w:rsidRPr="00282039">
        <w:rPr>
          <w:noProof w:val="0"/>
          <w:lang w:val="en-US"/>
        </w:rPr>
        <w:t xml:space="preserve"> Option</w:t>
      </w:r>
      <w:bookmarkEnd w:id="43"/>
    </w:p>
    <w:p w14:paraId="29BD5F73" w14:textId="4DCB6A23" w:rsidR="006E1CE3" w:rsidRPr="00282039" w:rsidRDefault="006E1CE3" w:rsidP="009110DA">
      <w:pPr>
        <w:pStyle w:val="BodyText"/>
      </w:pPr>
      <w:r w:rsidRPr="00282039">
        <w:t>A</w:t>
      </w:r>
      <w:r w:rsidR="009110DA" w:rsidRPr="00282039">
        <w:t>n</w:t>
      </w:r>
      <w:r w:rsidR="00EB45EF" w:rsidRPr="00282039">
        <w:t xml:space="preserve"> A</w:t>
      </w:r>
      <w:r w:rsidRPr="00282039">
        <w:t xml:space="preserve">uthorization </w:t>
      </w:r>
      <w:r w:rsidR="009110DA" w:rsidRPr="00282039">
        <w:t xml:space="preserve">Client, Resource Server, </w:t>
      </w:r>
      <w:r w:rsidRPr="00282039">
        <w:t xml:space="preserve">or Authorization Serv that claims the SAML Token </w:t>
      </w:r>
      <w:r w:rsidR="00A0309A" w:rsidRPr="00282039">
        <w:t>Option</w:t>
      </w:r>
      <w:r w:rsidRPr="00282039">
        <w:t xml:space="preserve"> shall be able to use</w:t>
      </w:r>
      <w:r w:rsidR="00CF466F" w:rsidRPr="00282039">
        <w:t xml:space="preserve"> or generate</w:t>
      </w:r>
      <w:r w:rsidRPr="00282039">
        <w:t xml:space="preserve"> the SAML tokens defined in the </w:t>
      </w:r>
      <w:r w:rsidR="00B202C6" w:rsidRPr="00282039">
        <w:t xml:space="preserve">SAML Token </w:t>
      </w:r>
      <w:r w:rsidR="00A0309A" w:rsidRPr="00282039">
        <w:t>Option</w:t>
      </w:r>
      <w:r w:rsidRPr="00282039">
        <w:t xml:space="preserve"> as the access token for IUA</w:t>
      </w:r>
      <w:r w:rsidR="00557E70" w:rsidRPr="00282039">
        <w:t xml:space="preserve">. </w:t>
      </w:r>
      <w:r w:rsidR="00431F9C" w:rsidRPr="00282039">
        <w:t>See ITI TF-2c:</w:t>
      </w:r>
      <w:r w:rsidR="00344DB8" w:rsidRPr="00282039">
        <w:t xml:space="preserve"> </w:t>
      </w:r>
      <w:r w:rsidR="00431F9C" w:rsidRPr="00282039">
        <w:t>3.71.4.1.2.2 and 3.72.4.1.2.1</w:t>
      </w:r>
      <w:r w:rsidR="00BC051D" w:rsidRPr="00282039">
        <w:t>.</w:t>
      </w:r>
    </w:p>
    <w:p w14:paraId="610394B8" w14:textId="77777777" w:rsidR="001C2E45" w:rsidRPr="00282039" w:rsidRDefault="001C2E45" w:rsidP="009110DA">
      <w:pPr>
        <w:pStyle w:val="BodyText"/>
      </w:pPr>
      <w:r w:rsidRPr="00282039">
        <w:t>This option allows deployments that are using the We</w:t>
      </w:r>
      <w:r w:rsidR="003F3520" w:rsidRPr="00282039">
        <w:t xml:space="preserve">b Services transactions and </w:t>
      </w:r>
      <w:r w:rsidRPr="00282039">
        <w:t xml:space="preserve">SAML Tokens to use the same </w:t>
      </w:r>
      <w:r w:rsidR="009110DA" w:rsidRPr="00282039">
        <w:t xml:space="preserve">SAML-based identity mechanisms for </w:t>
      </w:r>
      <w:r w:rsidR="00615035" w:rsidRPr="00282039">
        <w:t>HTTP REST</w:t>
      </w:r>
      <w:r w:rsidR="009110DA" w:rsidRPr="00282039">
        <w:t>f</w:t>
      </w:r>
      <w:r w:rsidRPr="00282039">
        <w:t>ul transactions.</w:t>
      </w:r>
    </w:p>
    <w:p w14:paraId="616D3DCB" w14:textId="77777777" w:rsidR="009A1E66" w:rsidRPr="00282039" w:rsidRDefault="008E194F" w:rsidP="00356306">
      <w:pPr>
        <w:pStyle w:val="Heading3"/>
        <w:numPr>
          <w:ilvl w:val="0"/>
          <w:numId w:val="0"/>
        </w:numPr>
        <w:rPr>
          <w:noProof w:val="0"/>
          <w:lang w:val="en-US"/>
        </w:rPr>
      </w:pPr>
      <w:bookmarkStart w:id="44" w:name="_Toc13818242"/>
      <w:r w:rsidRPr="00282039">
        <w:rPr>
          <w:noProof w:val="0"/>
          <w:lang w:val="en-US"/>
        </w:rPr>
        <w:t>34</w:t>
      </w:r>
      <w:r w:rsidR="009A1E66" w:rsidRPr="00282039">
        <w:rPr>
          <w:noProof w:val="0"/>
          <w:lang w:val="en-US"/>
        </w:rPr>
        <w:t>.2.2 OAuth Bearer Token</w:t>
      </w:r>
      <w:r w:rsidR="00431F9C" w:rsidRPr="00282039">
        <w:rPr>
          <w:noProof w:val="0"/>
          <w:lang w:val="en-US"/>
        </w:rPr>
        <w:t xml:space="preserve"> Option</w:t>
      </w:r>
      <w:bookmarkEnd w:id="44"/>
    </w:p>
    <w:p w14:paraId="36E8849D" w14:textId="7CDF3BF7" w:rsidR="009A1E66" w:rsidRPr="00282039" w:rsidRDefault="009A1E66" w:rsidP="009A1E66">
      <w:pPr>
        <w:pStyle w:val="BodyText"/>
      </w:pPr>
      <w:r w:rsidRPr="00282039">
        <w:t>An Authorization Client, Resource Server, or Authorization Serv</w:t>
      </w:r>
      <w:r w:rsidR="009A3C86" w:rsidRPr="00282039">
        <w:t>er</w:t>
      </w:r>
      <w:r w:rsidRPr="00282039">
        <w:t xml:space="preserve"> that claims the OAuth Bearer Token </w:t>
      </w:r>
      <w:r w:rsidR="00A0309A" w:rsidRPr="00282039">
        <w:t>Option</w:t>
      </w:r>
      <w:r w:rsidRPr="00282039">
        <w:t xml:space="preserve"> shall be able to use or generate the OAuth Bearer tokens defined in the OAuth 2.0 framework as the access token for IUA</w:t>
      </w:r>
      <w:r w:rsidR="00557E70" w:rsidRPr="00282039">
        <w:t xml:space="preserve">. </w:t>
      </w:r>
      <w:r w:rsidR="00431F9C" w:rsidRPr="00282039">
        <w:t>See ITI TF-2c:</w:t>
      </w:r>
      <w:r w:rsidR="00344DB8" w:rsidRPr="00282039">
        <w:t xml:space="preserve"> </w:t>
      </w:r>
      <w:r w:rsidR="00431F9C" w:rsidRPr="00282039">
        <w:t>3</w:t>
      </w:r>
      <w:r w:rsidR="00BC051D" w:rsidRPr="00282039">
        <w:t>.71.4.1.2.3 and 3.72.4.1.2.2.</w:t>
      </w:r>
    </w:p>
    <w:p w14:paraId="11345C25" w14:textId="77777777" w:rsidR="005F21E7" w:rsidRPr="00282039" w:rsidRDefault="008E194F" w:rsidP="0049101B">
      <w:pPr>
        <w:pStyle w:val="Heading2"/>
        <w:numPr>
          <w:ilvl w:val="0"/>
          <w:numId w:val="0"/>
        </w:numPr>
        <w:rPr>
          <w:noProof w:val="0"/>
          <w:lang w:val="en-US"/>
        </w:rPr>
      </w:pPr>
      <w:bookmarkStart w:id="45" w:name="_Toc13818243"/>
      <w:bookmarkStart w:id="46" w:name="_Toc37034636"/>
      <w:bookmarkStart w:id="47" w:name="_Toc38846114"/>
      <w:bookmarkStart w:id="48" w:name="_Toc504625757"/>
      <w:bookmarkStart w:id="49" w:name="_Toc530206510"/>
      <w:bookmarkStart w:id="50" w:name="_Toc1388430"/>
      <w:bookmarkStart w:id="51" w:name="_Toc1388584"/>
      <w:bookmarkStart w:id="52" w:name="_Toc1456611"/>
      <w:r w:rsidRPr="00282039">
        <w:rPr>
          <w:noProof w:val="0"/>
          <w:lang w:val="en-US"/>
        </w:rPr>
        <w:t>34</w:t>
      </w:r>
      <w:r w:rsidR="005F21E7" w:rsidRPr="00282039">
        <w:rPr>
          <w:noProof w:val="0"/>
          <w:lang w:val="en-US"/>
        </w:rPr>
        <w:t xml:space="preserve">.3 </w:t>
      </w:r>
      <w:r w:rsidR="00094C05" w:rsidRPr="00282039">
        <w:rPr>
          <w:noProof w:val="0"/>
          <w:lang w:val="en-US"/>
        </w:rPr>
        <w:t>IUA Required</w:t>
      </w:r>
      <w:r w:rsidR="001579E7" w:rsidRPr="00282039">
        <w:rPr>
          <w:noProof w:val="0"/>
          <w:lang w:val="en-US"/>
        </w:rPr>
        <w:t xml:space="preserve"> </w:t>
      </w:r>
      <w:r w:rsidR="00C158E0" w:rsidRPr="00282039">
        <w:rPr>
          <w:noProof w:val="0"/>
          <w:lang w:val="en-US"/>
        </w:rPr>
        <w:t>Actor</w:t>
      </w:r>
      <w:r w:rsidR="005F21E7" w:rsidRPr="00282039">
        <w:rPr>
          <w:noProof w:val="0"/>
          <w:lang w:val="en-US"/>
        </w:rPr>
        <w:t xml:space="preserve"> Groupings</w:t>
      </w:r>
      <w:bookmarkEnd w:id="45"/>
      <w:r w:rsidR="005F21E7" w:rsidRPr="00282039">
        <w:rPr>
          <w:noProof w:val="0"/>
          <w:lang w:val="en-US"/>
        </w:rPr>
        <w:t xml:space="preserve"> </w:t>
      </w:r>
    </w:p>
    <w:p w14:paraId="20BFBA81" w14:textId="617702D5" w:rsidR="00431F9C" w:rsidRPr="00282039" w:rsidRDefault="00431F9C" w:rsidP="001C2E45">
      <w:pPr>
        <w:pStyle w:val="BodyText"/>
      </w:pPr>
      <w:r w:rsidRPr="00282039">
        <w:t xml:space="preserve">An </w:t>
      </w:r>
      <w:r w:rsidR="00A0309A" w:rsidRPr="00282039">
        <w:t>a</w:t>
      </w:r>
      <w:r w:rsidRPr="00282039">
        <w:t xml:space="preserve">ctor from this profile (Column 1) shall implement all of the required transactions and/or content modules in this profile </w:t>
      </w:r>
      <w:r w:rsidRPr="00282039">
        <w:rPr>
          <w:b/>
          <w:i/>
        </w:rPr>
        <w:t>in addition to</w:t>
      </w:r>
      <w:r w:rsidRPr="00282039">
        <w:t xml:space="preserve"> all of the transactions required for the grouped actor (Column 2). </w:t>
      </w:r>
    </w:p>
    <w:p w14:paraId="7662B024" w14:textId="46CE3D04" w:rsidR="00D470CC" w:rsidRPr="00282039" w:rsidRDefault="00B27013" w:rsidP="00E14D81">
      <w:pPr>
        <w:pStyle w:val="TableTitle"/>
      </w:pPr>
      <w:r>
        <w:t>Table 34.3-1: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2799"/>
        <w:gridCol w:w="1620"/>
        <w:gridCol w:w="2406"/>
      </w:tblGrid>
      <w:tr w:rsidR="003C6A75" w:rsidRPr="00282039" w14:paraId="2DA91987" w14:textId="77777777" w:rsidTr="00741BED">
        <w:trPr>
          <w:cantSplit/>
          <w:tblHeader/>
          <w:jc w:val="center"/>
        </w:trPr>
        <w:tc>
          <w:tcPr>
            <w:tcW w:w="2326" w:type="dxa"/>
            <w:shd w:val="pct15" w:color="auto" w:fill="FFFFFF"/>
          </w:tcPr>
          <w:p w14:paraId="430C47A5" w14:textId="77777777" w:rsidR="003C6A75" w:rsidRPr="00282039" w:rsidRDefault="008E194F" w:rsidP="00167E18">
            <w:pPr>
              <w:pStyle w:val="TableEntryHeader"/>
            </w:pPr>
            <w:r w:rsidRPr="00282039">
              <w:t>IUA</w:t>
            </w:r>
            <w:r w:rsidR="003C6A75" w:rsidRPr="00282039">
              <w:t xml:space="preserve"> Actor</w:t>
            </w:r>
          </w:p>
        </w:tc>
        <w:tc>
          <w:tcPr>
            <w:tcW w:w="2799" w:type="dxa"/>
            <w:shd w:val="pct15" w:color="auto" w:fill="FFFFFF"/>
          </w:tcPr>
          <w:p w14:paraId="49255471" w14:textId="77777777" w:rsidR="003C6A75" w:rsidRPr="00282039" w:rsidRDefault="003C6A75" w:rsidP="00167E18">
            <w:pPr>
              <w:pStyle w:val="TableEntryHeader"/>
            </w:pPr>
            <w:r w:rsidRPr="00282039">
              <w:t>Actor to be grouped with</w:t>
            </w:r>
          </w:p>
        </w:tc>
        <w:tc>
          <w:tcPr>
            <w:tcW w:w="1620" w:type="dxa"/>
            <w:shd w:val="pct15" w:color="auto" w:fill="FFFFFF"/>
          </w:tcPr>
          <w:p w14:paraId="3825422D" w14:textId="77777777" w:rsidR="003C6A75" w:rsidRPr="00282039" w:rsidRDefault="003C6A75" w:rsidP="00167E18">
            <w:pPr>
              <w:pStyle w:val="TableEntryHeader"/>
            </w:pPr>
            <w:r w:rsidRPr="00282039">
              <w:t>Reference</w:t>
            </w:r>
          </w:p>
        </w:tc>
        <w:tc>
          <w:tcPr>
            <w:tcW w:w="2406" w:type="dxa"/>
            <w:shd w:val="pct15" w:color="auto" w:fill="FFFFFF"/>
          </w:tcPr>
          <w:p w14:paraId="08688AFF" w14:textId="77777777" w:rsidR="003C6A75" w:rsidRPr="00282039" w:rsidRDefault="003C6A75" w:rsidP="00167E18">
            <w:pPr>
              <w:pStyle w:val="TableEntryHeader"/>
            </w:pPr>
            <w:r w:rsidRPr="00282039">
              <w:t>Content Bindings Reference</w:t>
            </w:r>
          </w:p>
        </w:tc>
      </w:tr>
      <w:tr w:rsidR="003C6A75" w:rsidRPr="00282039" w14:paraId="7FF84040" w14:textId="77777777" w:rsidTr="00741BED">
        <w:trPr>
          <w:cantSplit/>
          <w:trHeight w:val="332"/>
          <w:jc w:val="center"/>
        </w:trPr>
        <w:tc>
          <w:tcPr>
            <w:tcW w:w="2326" w:type="dxa"/>
          </w:tcPr>
          <w:p w14:paraId="4B450F0F" w14:textId="77777777" w:rsidR="003C6A75" w:rsidRPr="00282039" w:rsidRDefault="00775EAB" w:rsidP="00167E18">
            <w:pPr>
              <w:pStyle w:val="TableEntry"/>
            </w:pPr>
            <w:r w:rsidRPr="00282039">
              <w:t>Authorization Server</w:t>
            </w:r>
          </w:p>
        </w:tc>
        <w:tc>
          <w:tcPr>
            <w:tcW w:w="2799" w:type="dxa"/>
          </w:tcPr>
          <w:p w14:paraId="335F8313" w14:textId="5CD6CB2C" w:rsidR="003C6A75" w:rsidRPr="00282039" w:rsidRDefault="00344DB8" w:rsidP="00167E18">
            <w:pPr>
              <w:pStyle w:val="TableEntry"/>
            </w:pPr>
            <w:r w:rsidRPr="00282039">
              <w:t xml:space="preserve">Consistent Time / </w:t>
            </w:r>
            <w:r w:rsidR="00775EAB" w:rsidRPr="00282039">
              <w:t>Time Client</w:t>
            </w:r>
          </w:p>
        </w:tc>
        <w:tc>
          <w:tcPr>
            <w:tcW w:w="1620" w:type="dxa"/>
          </w:tcPr>
          <w:p w14:paraId="72343476" w14:textId="2C11652A" w:rsidR="003C6A75" w:rsidRPr="00282039" w:rsidRDefault="00775EAB" w:rsidP="00167E18">
            <w:pPr>
              <w:pStyle w:val="TableEntry"/>
            </w:pPr>
            <w:r w:rsidRPr="00282039">
              <w:t xml:space="preserve">ITI TF-1:7 </w:t>
            </w:r>
          </w:p>
        </w:tc>
        <w:tc>
          <w:tcPr>
            <w:tcW w:w="2406" w:type="dxa"/>
          </w:tcPr>
          <w:p w14:paraId="57CD746C" w14:textId="30B6EA52" w:rsidR="003C6A75" w:rsidRPr="00282039" w:rsidRDefault="00741BED" w:rsidP="00167E18">
            <w:pPr>
              <w:pStyle w:val="TableEntry"/>
            </w:pPr>
            <w:r w:rsidRPr="00282039">
              <w:t>--</w:t>
            </w:r>
          </w:p>
        </w:tc>
      </w:tr>
      <w:tr w:rsidR="003C6A75" w:rsidRPr="00282039" w14:paraId="684395F0" w14:textId="77777777" w:rsidTr="00741BED">
        <w:trPr>
          <w:cantSplit/>
          <w:trHeight w:val="332"/>
          <w:jc w:val="center"/>
        </w:trPr>
        <w:tc>
          <w:tcPr>
            <w:tcW w:w="2326" w:type="dxa"/>
          </w:tcPr>
          <w:p w14:paraId="71C5E277" w14:textId="77777777" w:rsidR="003C6A75" w:rsidRPr="00422D87" w:rsidRDefault="00775EAB" w:rsidP="00422D87">
            <w:pPr>
              <w:pStyle w:val="TableEntry"/>
            </w:pPr>
            <w:r w:rsidRPr="00422D87">
              <w:t>Resource Server</w:t>
            </w:r>
          </w:p>
        </w:tc>
        <w:tc>
          <w:tcPr>
            <w:tcW w:w="2799" w:type="dxa"/>
          </w:tcPr>
          <w:p w14:paraId="4F8DDBF3" w14:textId="47731432" w:rsidR="003C6A75" w:rsidRPr="00422D87" w:rsidRDefault="00344DB8" w:rsidP="00422D87">
            <w:pPr>
              <w:pStyle w:val="TableEntry"/>
            </w:pPr>
            <w:r w:rsidRPr="00422D87">
              <w:t>Consistent Time / Time Client</w:t>
            </w:r>
          </w:p>
        </w:tc>
        <w:tc>
          <w:tcPr>
            <w:tcW w:w="1620" w:type="dxa"/>
          </w:tcPr>
          <w:p w14:paraId="103BE8B3" w14:textId="00C12F22" w:rsidR="003C6A75" w:rsidRPr="00422D87" w:rsidRDefault="00775EAB" w:rsidP="00E14D81">
            <w:pPr>
              <w:pStyle w:val="TableEntry"/>
            </w:pPr>
            <w:r w:rsidRPr="00422D87">
              <w:t xml:space="preserve">ITI TF-1:7 </w:t>
            </w:r>
          </w:p>
        </w:tc>
        <w:tc>
          <w:tcPr>
            <w:tcW w:w="2406" w:type="dxa"/>
          </w:tcPr>
          <w:p w14:paraId="655AD253" w14:textId="0DF26D82" w:rsidR="003C6A75" w:rsidRPr="00422D87" w:rsidRDefault="00741BED" w:rsidP="00E14D81">
            <w:pPr>
              <w:pStyle w:val="TableEntry"/>
            </w:pPr>
            <w:r w:rsidRPr="00422D87">
              <w:t>--</w:t>
            </w:r>
          </w:p>
        </w:tc>
      </w:tr>
      <w:tr w:rsidR="00431F9C" w:rsidRPr="00282039" w14:paraId="73A14AB8" w14:textId="77777777" w:rsidTr="00741BED">
        <w:trPr>
          <w:cantSplit/>
          <w:trHeight w:val="332"/>
          <w:jc w:val="center"/>
        </w:trPr>
        <w:tc>
          <w:tcPr>
            <w:tcW w:w="2326" w:type="dxa"/>
          </w:tcPr>
          <w:p w14:paraId="03DC0596" w14:textId="77777777" w:rsidR="00431F9C" w:rsidRPr="00422D87" w:rsidRDefault="00431F9C" w:rsidP="00422D87">
            <w:pPr>
              <w:pStyle w:val="TableEntry"/>
            </w:pPr>
            <w:r w:rsidRPr="00422D87">
              <w:t>Authorization Client</w:t>
            </w:r>
          </w:p>
        </w:tc>
        <w:tc>
          <w:tcPr>
            <w:tcW w:w="2799" w:type="dxa"/>
          </w:tcPr>
          <w:p w14:paraId="2ACF0676" w14:textId="77777777" w:rsidR="00431F9C" w:rsidRPr="00422D87" w:rsidRDefault="00431F9C" w:rsidP="00422D87">
            <w:pPr>
              <w:pStyle w:val="TableEntry"/>
            </w:pPr>
            <w:r w:rsidRPr="00422D87">
              <w:t>--</w:t>
            </w:r>
          </w:p>
        </w:tc>
        <w:tc>
          <w:tcPr>
            <w:tcW w:w="1620" w:type="dxa"/>
          </w:tcPr>
          <w:p w14:paraId="6337B4D5" w14:textId="77777777" w:rsidR="00431F9C" w:rsidRPr="00422D87" w:rsidRDefault="00431F9C" w:rsidP="00E14D81">
            <w:pPr>
              <w:pStyle w:val="TableEntry"/>
            </w:pPr>
            <w:r w:rsidRPr="00422D87">
              <w:t>--</w:t>
            </w:r>
          </w:p>
        </w:tc>
        <w:tc>
          <w:tcPr>
            <w:tcW w:w="2406" w:type="dxa"/>
          </w:tcPr>
          <w:p w14:paraId="6B2132A8" w14:textId="5ADABEF2" w:rsidR="00431F9C" w:rsidRPr="00422D87" w:rsidRDefault="00741BED" w:rsidP="00E14D81">
            <w:pPr>
              <w:pStyle w:val="TableEntry"/>
            </w:pPr>
            <w:r w:rsidRPr="00422D87">
              <w:t>--</w:t>
            </w:r>
          </w:p>
        </w:tc>
      </w:tr>
    </w:tbl>
    <w:p w14:paraId="0DBC6012" w14:textId="77777777" w:rsidR="00431F9C" w:rsidRPr="00282039" w:rsidRDefault="00431F9C" w:rsidP="001C2E45">
      <w:pPr>
        <w:pStyle w:val="BodyText"/>
      </w:pPr>
    </w:p>
    <w:p w14:paraId="0EBE4352" w14:textId="77777777" w:rsidR="003C6A75" w:rsidRPr="00282039" w:rsidRDefault="00431F9C" w:rsidP="001C2E45">
      <w:pPr>
        <w:pStyle w:val="BodyText"/>
      </w:pPr>
      <w:r w:rsidRPr="00282039">
        <w:t>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client_id for use by OAuth. This profile assumes that those requirements are met. See the security consideration section of this profile and the OAuth framework for more details.</w:t>
      </w:r>
    </w:p>
    <w:p w14:paraId="34295DC8" w14:textId="77777777" w:rsidR="00CF283F" w:rsidRPr="00282039" w:rsidRDefault="008E194F" w:rsidP="0049101B">
      <w:pPr>
        <w:pStyle w:val="Heading2"/>
        <w:numPr>
          <w:ilvl w:val="0"/>
          <w:numId w:val="0"/>
        </w:numPr>
        <w:rPr>
          <w:noProof w:val="0"/>
          <w:lang w:val="en-US"/>
        </w:rPr>
      </w:pPr>
      <w:bookmarkStart w:id="53" w:name="_Toc13818244"/>
      <w:r w:rsidRPr="00282039">
        <w:rPr>
          <w:noProof w:val="0"/>
          <w:lang w:val="en-US"/>
        </w:rPr>
        <w:t>34</w:t>
      </w:r>
      <w:r w:rsidR="00CF283F" w:rsidRPr="00282039">
        <w:rPr>
          <w:noProof w:val="0"/>
          <w:lang w:val="en-US"/>
        </w:rPr>
        <w:t>.</w:t>
      </w:r>
      <w:r w:rsidR="00AF472E" w:rsidRPr="00282039">
        <w:rPr>
          <w:noProof w:val="0"/>
          <w:lang w:val="en-US"/>
        </w:rPr>
        <w:t>4</w:t>
      </w:r>
      <w:r w:rsidR="005F21E7" w:rsidRPr="00282039">
        <w:rPr>
          <w:noProof w:val="0"/>
          <w:lang w:val="en-US"/>
        </w:rPr>
        <w:t xml:space="preserve"> </w:t>
      </w:r>
      <w:r w:rsidR="0049101B" w:rsidRPr="00282039">
        <w:rPr>
          <w:noProof w:val="0"/>
          <w:lang w:val="en-US"/>
        </w:rPr>
        <w:t>IUA</w:t>
      </w:r>
      <w:r w:rsidR="00CF283F" w:rsidRPr="00282039">
        <w:rPr>
          <w:noProof w:val="0"/>
          <w:lang w:val="en-US"/>
        </w:rPr>
        <w:t xml:space="preserve"> </w:t>
      </w:r>
      <w:bookmarkEnd w:id="46"/>
      <w:bookmarkEnd w:id="47"/>
      <w:r w:rsidR="00167DB7" w:rsidRPr="00282039">
        <w:rPr>
          <w:noProof w:val="0"/>
          <w:lang w:val="en-US"/>
        </w:rPr>
        <w:t>Overview</w:t>
      </w:r>
      <w:bookmarkEnd w:id="53"/>
    </w:p>
    <w:p w14:paraId="31FF95F4" w14:textId="77777777" w:rsidR="00167DB7" w:rsidRPr="00282039" w:rsidRDefault="008E194F" w:rsidP="003D19E0">
      <w:pPr>
        <w:pStyle w:val="Heading3"/>
        <w:keepNext w:val="0"/>
        <w:numPr>
          <w:ilvl w:val="0"/>
          <w:numId w:val="0"/>
        </w:numPr>
        <w:rPr>
          <w:bCs/>
          <w:noProof w:val="0"/>
          <w:lang w:val="en-US"/>
        </w:rPr>
      </w:pPr>
      <w:bookmarkStart w:id="54" w:name="_Toc13818245"/>
      <w:r w:rsidRPr="00282039">
        <w:rPr>
          <w:bCs/>
          <w:noProof w:val="0"/>
          <w:lang w:val="en-US"/>
        </w:rPr>
        <w:t>34</w:t>
      </w:r>
      <w:r w:rsidR="00104BE6" w:rsidRPr="00282039">
        <w:rPr>
          <w:bCs/>
          <w:noProof w:val="0"/>
          <w:lang w:val="en-US"/>
        </w:rPr>
        <w:t>.</w:t>
      </w:r>
      <w:r w:rsidR="00AF472E" w:rsidRPr="00282039">
        <w:rPr>
          <w:bCs/>
          <w:noProof w:val="0"/>
          <w:lang w:val="en-US"/>
        </w:rPr>
        <w:t>4</w:t>
      </w:r>
      <w:r w:rsidR="00167DB7" w:rsidRPr="00282039">
        <w:rPr>
          <w:bCs/>
          <w:noProof w:val="0"/>
          <w:lang w:val="en-US"/>
        </w:rPr>
        <w:t>.1 Concepts</w:t>
      </w:r>
      <w:bookmarkEnd w:id="54"/>
    </w:p>
    <w:p w14:paraId="35287261" w14:textId="77777777" w:rsidR="002869E8" w:rsidRPr="00282039" w:rsidRDefault="00103B41" w:rsidP="00F9164D">
      <w:pPr>
        <w:pStyle w:val="BodyText"/>
      </w:pPr>
      <w:r w:rsidRPr="00282039">
        <w:t xml:space="preserve">The term “authorization” and “access control” are used </w:t>
      </w:r>
      <w:r w:rsidR="007103D8" w:rsidRPr="00282039">
        <w:t xml:space="preserve">colloquially </w:t>
      </w:r>
      <w:r w:rsidRPr="00282039">
        <w:t>for a variety of related activities</w:t>
      </w:r>
      <w:r w:rsidR="0000242C" w:rsidRPr="00282039">
        <w:t xml:space="preserve">. </w:t>
      </w:r>
      <w:r w:rsidR="001C2E45" w:rsidRPr="00282039">
        <w:t>All of the concepts listed below are sometimes called “authorization” or “access control”</w:t>
      </w:r>
      <w:r w:rsidR="0000242C" w:rsidRPr="00282039">
        <w:t xml:space="preserve">. </w:t>
      </w:r>
      <w:r w:rsidR="00F9164D" w:rsidRPr="00282039">
        <w:t xml:space="preserve">See the IHE ITI Access Control whitepaper for a detailed discussion of Access Control concepts. </w:t>
      </w:r>
      <w:r w:rsidRPr="00282039">
        <w:t xml:space="preserve">This profile will use more specific terms for each </w:t>
      </w:r>
      <w:r w:rsidR="007103D8" w:rsidRPr="00282039">
        <w:t>of these activities</w:t>
      </w:r>
      <w:r w:rsidR="0000242C" w:rsidRPr="00282039">
        <w:t xml:space="preserve">. </w:t>
      </w:r>
      <w:r w:rsidRPr="00282039">
        <w:t>These are:</w:t>
      </w:r>
    </w:p>
    <w:p w14:paraId="6BB8CAAD" w14:textId="77777777" w:rsidR="00103B41" w:rsidRPr="00282039" w:rsidRDefault="00103B41" w:rsidP="00103B41">
      <w:pPr>
        <w:pStyle w:val="ListBullet2"/>
      </w:pPr>
      <w:r w:rsidRPr="00282039">
        <w:lastRenderedPageBreak/>
        <w:t>Provisioning – Setting up the initial rules and updating them when the situation changes</w:t>
      </w:r>
      <w:r w:rsidR="0000242C" w:rsidRPr="00282039">
        <w:t xml:space="preserve">. </w:t>
      </w:r>
      <w:r w:rsidRPr="00282039">
        <w:t>The administrator may say “Authorize Dr. X to have access”</w:t>
      </w:r>
      <w:r w:rsidR="0000242C" w:rsidRPr="00282039">
        <w:t xml:space="preserve">. </w:t>
      </w:r>
      <w:r w:rsidRPr="00282039">
        <w:t>The steps taken to make this happen are called provisioning.</w:t>
      </w:r>
    </w:p>
    <w:p w14:paraId="2B444E14" w14:textId="77777777" w:rsidR="00103B41" w:rsidRPr="00282039" w:rsidRDefault="00103B41" w:rsidP="00103B41">
      <w:pPr>
        <w:pStyle w:val="ListBullet2"/>
      </w:pPr>
      <w:r w:rsidRPr="00282039">
        <w:t>Delegation – Adding, transferring and revoking authorization from one person to another</w:t>
      </w:r>
      <w:r w:rsidR="0000242C" w:rsidRPr="00282039">
        <w:t xml:space="preserve">. </w:t>
      </w:r>
      <w:r w:rsidRPr="00282039">
        <w:t>This is closely related to provisioning</w:t>
      </w:r>
      <w:r w:rsidR="0000242C" w:rsidRPr="00282039">
        <w:t xml:space="preserve">. </w:t>
      </w:r>
      <w:r w:rsidRPr="00282039">
        <w:t>It differs in that it can only transfer authority th</w:t>
      </w:r>
      <w:r w:rsidR="000A5424" w:rsidRPr="00282039">
        <w:t>at has already been provisioned, and it may track changes to provisioned access for the original person.</w:t>
      </w:r>
    </w:p>
    <w:p w14:paraId="76741939" w14:textId="77777777" w:rsidR="00103B41" w:rsidRPr="00282039" w:rsidRDefault="00103B41" w:rsidP="009110DA">
      <w:pPr>
        <w:pStyle w:val="ListBullet2"/>
      </w:pPr>
      <w:r w:rsidRPr="00282039">
        <w:t xml:space="preserve">Authentication – Determining that the actual user (at the moment of authentication) is </w:t>
      </w:r>
      <w:r w:rsidR="001C2E45" w:rsidRPr="00282039">
        <w:t xml:space="preserve">the claimed </w:t>
      </w:r>
      <w:r w:rsidRPr="00282039">
        <w:t>identity.</w:t>
      </w:r>
    </w:p>
    <w:p w14:paraId="5EF8963E" w14:textId="77777777" w:rsidR="00103B41" w:rsidRPr="00282039" w:rsidRDefault="00103B41" w:rsidP="00D744E6">
      <w:pPr>
        <w:pStyle w:val="ListBullet2"/>
      </w:pPr>
      <w:r w:rsidRPr="00282039">
        <w:t>Authorization – Determining that the authenticated user is authorized to have access to a resource (at the moment of authorization)</w:t>
      </w:r>
      <w:r w:rsidR="0000242C" w:rsidRPr="00282039">
        <w:t xml:space="preserve">. </w:t>
      </w:r>
      <w:r w:rsidR="00D744E6" w:rsidRPr="00282039">
        <w:t>The profile describes how to convey an access authorization decision</w:t>
      </w:r>
      <w:r w:rsidR="0000242C" w:rsidRPr="00282039">
        <w:t xml:space="preserve">. </w:t>
      </w:r>
      <w:r w:rsidR="00D744E6" w:rsidRPr="00282039">
        <w:t>It is not defining how the decision is made.</w:t>
      </w:r>
    </w:p>
    <w:p w14:paraId="01A8B027" w14:textId="77777777" w:rsidR="00103B41" w:rsidRPr="00282039" w:rsidRDefault="00103B41" w:rsidP="001C2E45">
      <w:pPr>
        <w:pStyle w:val="ListBullet2"/>
      </w:pPr>
      <w:r w:rsidRPr="00282039">
        <w:t>Access Control –</w:t>
      </w:r>
      <w:r w:rsidR="0051630D" w:rsidRPr="00282039">
        <w:t xml:space="preserve"> A</w:t>
      </w:r>
      <w:r w:rsidRPr="00282039">
        <w:t xml:space="preserve"> system of provisioning, delegation, authentication, and authorization</w:t>
      </w:r>
      <w:r w:rsidR="0000242C" w:rsidRPr="00282039">
        <w:t xml:space="preserve">. </w:t>
      </w:r>
      <w:r w:rsidR="0051630D" w:rsidRPr="00282039">
        <w:t>It is normal to have multiple nested levels of access control</w:t>
      </w:r>
      <w:r w:rsidR="0000242C" w:rsidRPr="00282039">
        <w:t xml:space="preserve">. </w:t>
      </w:r>
      <w:r w:rsidR="0033321D" w:rsidRPr="00282039">
        <w:t xml:space="preserve">This </w:t>
      </w:r>
      <w:r w:rsidR="0051630D" w:rsidRPr="00282039">
        <w:t>profile is concerned with</w:t>
      </w:r>
      <w:r w:rsidR="000A5424" w:rsidRPr="00282039">
        <w:t xml:space="preserve"> </w:t>
      </w:r>
      <w:r w:rsidR="001C2E45" w:rsidRPr="00282039">
        <w:t xml:space="preserve">whether access is allowed to make the HTTP transaction requests to the specified </w:t>
      </w:r>
      <w:r w:rsidR="0000242C" w:rsidRPr="00282039">
        <w:t xml:space="preserve">resources. </w:t>
      </w:r>
      <w:r w:rsidR="0051630D" w:rsidRPr="00282039">
        <w:t>There are likely also building access controls, resource server access controls, and other access controls involved.</w:t>
      </w:r>
    </w:p>
    <w:p w14:paraId="3F7A83A9" w14:textId="77777777" w:rsidR="004D339F" w:rsidRPr="00282039" w:rsidRDefault="004D339F" w:rsidP="003368EF">
      <w:pPr>
        <w:pStyle w:val="BodyText"/>
      </w:pPr>
      <w:r w:rsidRPr="00282039">
        <w:t>Within this profile, authorization is limited to the definition of authorization above.</w:t>
      </w:r>
    </w:p>
    <w:p w14:paraId="5A19CCC6" w14:textId="77777777" w:rsidR="00AE7256" w:rsidRPr="00282039" w:rsidRDefault="008E194F" w:rsidP="00186ABB">
      <w:pPr>
        <w:pStyle w:val="Heading3"/>
        <w:keepNext w:val="0"/>
        <w:numPr>
          <w:ilvl w:val="0"/>
          <w:numId w:val="0"/>
        </w:numPr>
        <w:rPr>
          <w:noProof w:val="0"/>
          <w:lang w:val="en-US"/>
        </w:rPr>
      </w:pPr>
      <w:bookmarkStart w:id="55" w:name="_Toc13818246"/>
      <w:r w:rsidRPr="00282039">
        <w:rPr>
          <w:noProof w:val="0"/>
          <w:lang w:val="en-US"/>
        </w:rPr>
        <w:t>34</w:t>
      </w:r>
      <w:r w:rsidR="00126A38" w:rsidRPr="00282039">
        <w:rPr>
          <w:noProof w:val="0"/>
          <w:lang w:val="en-US"/>
        </w:rPr>
        <w:t>.4.2 Use Cases</w:t>
      </w:r>
      <w:bookmarkEnd w:id="55"/>
    </w:p>
    <w:p w14:paraId="2AD1C031" w14:textId="77777777" w:rsidR="00A777AE" w:rsidRPr="00282039" w:rsidRDefault="00A777AE" w:rsidP="00DA2C5F">
      <w:pPr>
        <w:pStyle w:val="BodyText"/>
      </w:pPr>
      <w:r w:rsidRPr="00282039">
        <w:t>The</w:t>
      </w:r>
      <w:r w:rsidR="00DA2C5F" w:rsidRPr="00282039">
        <w:t xml:space="preserve"> </w:t>
      </w:r>
      <w:r w:rsidRPr="00282039">
        <w:t>primary use case</w:t>
      </w:r>
      <w:r w:rsidR="00DA2C5F" w:rsidRPr="00282039">
        <w:t>s are</w:t>
      </w:r>
      <w:r w:rsidRPr="00282039">
        <w:t xml:space="preserve"> for </w:t>
      </w:r>
      <w:r w:rsidR="00DA2C5F" w:rsidRPr="00282039">
        <w:t xml:space="preserve">obtaining </w:t>
      </w:r>
      <w:r w:rsidRPr="00282039">
        <w:t>authorization for access to a resource</w:t>
      </w:r>
      <w:r w:rsidR="00DA2C5F" w:rsidRPr="00282039">
        <w:t xml:space="preserve"> using </w:t>
      </w:r>
      <w:r w:rsidR="00615035" w:rsidRPr="00282039">
        <w:t>HTTP REST</w:t>
      </w:r>
      <w:r w:rsidR="00DA2C5F" w:rsidRPr="00282039">
        <w:t xml:space="preserve">ful HTTP transactions. </w:t>
      </w:r>
      <w:r w:rsidRPr="00282039">
        <w:t>Th</w:t>
      </w:r>
      <w:r w:rsidR="00DA2C5F" w:rsidRPr="00282039">
        <w:t>e</w:t>
      </w:r>
      <w:r w:rsidR="00FD031E" w:rsidRPr="00282039">
        <w:t>re</w:t>
      </w:r>
      <w:r w:rsidR="00D16478" w:rsidRPr="00282039">
        <w:t xml:space="preserve"> are</w:t>
      </w:r>
      <w:r w:rsidRPr="00282039">
        <w:t xml:space="preserve"> other use cases for delegation, provisioning, etc.</w:t>
      </w:r>
      <w:r w:rsidR="00CE5E05" w:rsidRPr="00282039">
        <w:t>,</w:t>
      </w:r>
      <w:r w:rsidR="00D16478" w:rsidRPr="00282039">
        <w:t xml:space="preserve"> </w:t>
      </w:r>
      <w:r w:rsidR="00FD031E" w:rsidRPr="00282039">
        <w:t xml:space="preserve">which </w:t>
      </w:r>
      <w:r w:rsidRPr="00282039">
        <w:t>are out of scope for this profile.</w:t>
      </w:r>
    </w:p>
    <w:p w14:paraId="4BC6DFBB" w14:textId="77777777" w:rsidR="00A777AE" w:rsidRPr="00282039" w:rsidRDefault="00A777AE" w:rsidP="00DA2C5F">
      <w:pPr>
        <w:pStyle w:val="BodyText"/>
      </w:pPr>
      <w:r w:rsidRPr="00282039">
        <w:t>The authorization service</w:t>
      </w:r>
      <w:r w:rsidR="00FD031E" w:rsidRPr="00282039">
        <w:t xml:space="preserve"> is separated from the </w:t>
      </w:r>
      <w:r w:rsidR="00615035" w:rsidRPr="00282039">
        <w:t>HTTP REST</w:t>
      </w:r>
      <w:r w:rsidR="00FD031E" w:rsidRPr="00282039">
        <w:t>f</w:t>
      </w:r>
      <w:r w:rsidR="00DA2C5F" w:rsidRPr="00282039">
        <w:t>ul access so that it can be</w:t>
      </w:r>
      <w:r w:rsidRPr="00282039">
        <w:t xml:space="preserve"> provided by a different organization</w:t>
      </w:r>
      <w:r w:rsidR="0033321D" w:rsidRPr="00282039">
        <w:t xml:space="preserve"> or part of the organization</w:t>
      </w:r>
      <w:r w:rsidRPr="00282039">
        <w:t xml:space="preserve"> than the resource service</w:t>
      </w:r>
      <w:r w:rsidR="0000242C" w:rsidRPr="00282039">
        <w:t xml:space="preserve">. </w:t>
      </w:r>
      <w:r w:rsidRPr="00282039">
        <w:t>This is driven by the requirements of patients</w:t>
      </w:r>
      <w:r w:rsidR="004D339F" w:rsidRPr="00282039">
        <w:t>, providers,</w:t>
      </w:r>
      <w:r w:rsidRPr="00282039">
        <w:t xml:space="preserve"> and other</w:t>
      </w:r>
      <w:r w:rsidR="004D339F" w:rsidRPr="00282039">
        <w:t xml:space="preserve"> user</w:t>
      </w:r>
      <w:r w:rsidRPr="00282039">
        <w:t>s to simplify and maintain autonomy and control over authorization services</w:t>
      </w:r>
      <w:r w:rsidR="0000242C" w:rsidRPr="00282039">
        <w:t xml:space="preserve">. </w:t>
      </w:r>
      <w:r w:rsidRPr="00282039">
        <w:t xml:space="preserve">A </w:t>
      </w:r>
      <w:r w:rsidR="004D339F" w:rsidRPr="00282039">
        <w:t xml:space="preserve">user </w:t>
      </w:r>
      <w:r w:rsidRPr="00282039">
        <w:t>may interact with dozens of providers</w:t>
      </w:r>
      <w:r w:rsidR="0000242C" w:rsidRPr="00282039">
        <w:t xml:space="preserve">. </w:t>
      </w:r>
      <w:r w:rsidRPr="00282039">
        <w:t xml:space="preserve">It is difficult for the </w:t>
      </w:r>
      <w:r w:rsidR="004D339F" w:rsidRPr="00282039">
        <w:t xml:space="preserve">user </w:t>
      </w:r>
      <w:r w:rsidRPr="00282039">
        <w:t>to coordinate different authorization mechanisms with each of these dozens of providers</w:t>
      </w:r>
      <w:r w:rsidR="0000242C" w:rsidRPr="00282039">
        <w:t xml:space="preserve">. </w:t>
      </w:r>
    </w:p>
    <w:p w14:paraId="2781F129" w14:textId="77777777" w:rsidR="00A777AE" w:rsidRPr="00282039" w:rsidRDefault="00DA2C5F" w:rsidP="00FD031E">
      <w:pPr>
        <w:pStyle w:val="BodyText"/>
      </w:pPr>
      <w:r w:rsidRPr="00282039">
        <w:t>This pattern is a common</w:t>
      </w:r>
      <w:r w:rsidR="00A777AE" w:rsidRPr="00282039">
        <w:t xml:space="preserve"> Internet usage </w:t>
      </w:r>
      <w:r w:rsidRPr="00282039">
        <w:t xml:space="preserve">and </w:t>
      </w:r>
      <w:r w:rsidR="00A777AE" w:rsidRPr="00282039">
        <w:t>there are</w:t>
      </w:r>
      <w:r w:rsidRPr="00282039">
        <w:t xml:space="preserve"> already</w:t>
      </w:r>
      <w:r w:rsidR="00A777AE" w:rsidRPr="00282039">
        <w:t xml:space="preserve"> vendors of authorization services that are </w:t>
      </w:r>
      <w:r w:rsidRPr="00282039">
        <w:t xml:space="preserve">being </w:t>
      </w:r>
      <w:r w:rsidR="00A777AE" w:rsidRPr="00282039">
        <w:t>used to solve this problem</w:t>
      </w:r>
      <w:r w:rsidR="0000242C" w:rsidRPr="00282039">
        <w:t xml:space="preserve">. </w:t>
      </w:r>
      <w:r w:rsidR="00A777AE" w:rsidRPr="00282039">
        <w:t xml:space="preserve">These include Facebook, Google, and a variety of other service providers </w:t>
      </w:r>
      <w:r w:rsidRPr="00282039">
        <w:t xml:space="preserve">in </w:t>
      </w:r>
      <w:r w:rsidR="00A777AE" w:rsidRPr="00282039">
        <w:t>different commercial and governmental sectors</w:t>
      </w:r>
      <w:r w:rsidR="0000242C" w:rsidRPr="00282039">
        <w:t xml:space="preserve">. </w:t>
      </w:r>
      <w:r w:rsidR="00FD031E" w:rsidRPr="00282039">
        <w:t>Some countries may use their citizen identity card to access their governmental services</w:t>
      </w:r>
      <w:r w:rsidR="0000242C" w:rsidRPr="00282039">
        <w:t xml:space="preserve">. </w:t>
      </w:r>
      <w:r w:rsidR="00D16478" w:rsidRPr="00282039">
        <w:t>These overlap with providers of authentication services</w:t>
      </w:r>
      <w:r w:rsidR="0000242C" w:rsidRPr="00282039">
        <w:t xml:space="preserve">. </w:t>
      </w:r>
      <w:r w:rsidRPr="00282039">
        <w:t>T</w:t>
      </w:r>
      <w:r w:rsidR="00D16478" w:rsidRPr="00282039">
        <w:t xml:space="preserve">hese services allow a patient to establish an authentication and authorization </w:t>
      </w:r>
      <w:r w:rsidRPr="00282039">
        <w:t xml:space="preserve">relationship </w:t>
      </w:r>
      <w:r w:rsidR="00D16478" w:rsidRPr="00282039">
        <w:t>with minimal provisioning by the healthcare provider</w:t>
      </w:r>
      <w:r w:rsidR="0000242C" w:rsidRPr="00282039">
        <w:t xml:space="preserve">. </w:t>
      </w:r>
      <w:r w:rsidR="00D16478" w:rsidRPr="00282039">
        <w:t xml:space="preserve">The </w:t>
      </w:r>
      <w:r w:rsidR="004D339F" w:rsidRPr="00282039">
        <w:t xml:space="preserve">user </w:t>
      </w:r>
      <w:r w:rsidR="00D16478" w:rsidRPr="00282039">
        <w:t>can specify “use vendor X”</w:t>
      </w:r>
      <w:r w:rsidR="004D339F" w:rsidRPr="00282039">
        <w:t xml:space="preserve"> to their</w:t>
      </w:r>
      <w:r w:rsidRPr="00282039">
        <w:t xml:space="preserve"> healthcare</w:t>
      </w:r>
      <w:r w:rsidR="004D339F" w:rsidRPr="00282039">
        <w:t xml:space="preserve"> provider</w:t>
      </w:r>
      <w:r w:rsidR="00D16478" w:rsidRPr="00282039">
        <w:t>.</w:t>
      </w:r>
    </w:p>
    <w:p w14:paraId="3F0D7EC5" w14:textId="77777777" w:rsidR="00D16478" w:rsidRPr="00282039" w:rsidRDefault="00D16478" w:rsidP="00DA2C5F">
      <w:pPr>
        <w:pStyle w:val="BodyText"/>
      </w:pPr>
      <w:r w:rsidRPr="00282039">
        <w:t xml:space="preserve">The pre-requisites for </w:t>
      </w:r>
      <w:r w:rsidR="00DA2C5F" w:rsidRPr="00282039">
        <w:t xml:space="preserve">this </w:t>
      </w:r>
      <w:r w:rsidRPr="00282039">
        <w:t>use case are:</w:t>
      </w:r>
    </w:p>
    <w:p w14:paraId="03C53359" w14:textId="77777777" w:rsidR="00D16478" w:rsidRPr="00282039" w:rsidRDefault="00D16478" w:rsidP="00D16478">
      <w:pPr>
        <w:pStyle w:val="ListBullet2"/>
      </w:pPr>
      <w:r w:rsidRPr="00282039">
        <w:t xml:space="preserve">The User has established a relationship with </w:t>
      </w:r>
      <w:r w:rsidR="00DA2C5F" w:rsidRPr="00282039">
        <w:t xml:space="preserve">both </w:t>
      </w:r>
      <w:r w:rsidRPr="00282039">
        <w:t>the Authentication and Authorization services</w:t>
      </w:r>
      <w:r w:rsidR="0000242C" w:rsidRPr="00282039">
        <w:t xml:space="preserve">. </w:t>
      </w:r>
      <w:r w:rsidR="00DA2C5F" w:rsidRPr="00282039">
        <w:t>Note that this profile only specifies the Authorization transactions.</w:t>
      </w:r>
    </w:p>
    <w:p w14:paraId="3F4F8066" w14:textId="77777777" w:rsidR="00D16478" w:rsidRPr="00282039" w:rsidRDefault="00D16478" w:rsidP="00DA2C5F">
      <w:pPr>
        <w:pStyle w:val="ListBullet2"/>
      </w:pPr>
      <w:r w:rsidRPr="00282039">
        <w:lastRenderedPageBreak/>
        <w:t xml:space="preserve">The resource service has agreed to </w:t>
      </w:r>
      <w:r w:rsidR="00DA2C5F" w:rsidRPr="00282039">
        <w:t>recognize this</w:t>
      </w:r>
      <w:r w:rsidRPr="00282039">
        <w:t xml:space="preserve"> Authorization service</w:t>
      </w:r>
      <w:r w:rsidR="0000242C" w:rsidRPr="00282039">
        <w:t xml:space="preserve">. </w:t>
      </w:r>
      <w:r w:rsidRPr="00282039">
        <w:t xml:space="preserve">This </w:t>
      </w:r>
      <w:r w:rsidR="00DA2C5F" w:rsidRPr="00282039">
        <w:t>can be</w:t>
      </w:r>
      <w:r w:rsidRPr="00282039">
        <w:t xml:space="preserve"> easier than establishing and maintaining their own patient facing authentication and authorization services</w:t>
      </w:r>
      <w:r w:rsidR="0000242C" w:rsidRPr="00282039">
        <w:t xml:space="preserve">. </w:t>
      </w:r>
      <w:r w:rsidRPr="00282039">
        <w:t>The agreement to use an external service is a significant policy choice, because it is accepting some shared responsibility for choosing suitable authentication and authorization services</w:t>
      </w:r>
      <w:r w:rsidR="0000242C" w:rsidRPr="00282039">
        <w:t xml:space="preserve">. </w:t>
      </w:r>
      <w:r w:rsidRPr="00282039">
        <w:t>The user shares part of this decision responsibility, but local laws and regulations will affect a resource servicer’s decision to accept and use a third party authorization and authentication service.</w:t>
      </w:r>
    </w:p>
    <w:p w14:paraId="67FDA331" w14:textId="77777777" w:rsidR="00D16478" w:rsidRPr="00282039" w:rsidRDefault="00D16478" w:rsidP="004D339F">
      <w:pPr>
        <w:pStyle w:val="ListBullet2"/>
      </w:pPr>
      <w:r w:rsidRPr="00282039">
        <w:t>The authentication and authorization services have agreed to be used by the User and resource service provider</w:t>
      </w:r>
      <w:r w:rsidR="0000242C" w:rsidRPr="00282039">
        <w:t xml:space="preserve">. </w:t>
      </w:r>
    </w:p>
    <w:p w14:paraId="086A7C5A" w14:textId="77777777" w:rsidR="00FD6B22" w:rsidRPr="00282039" w:rsidRDefault="008E194F" w:rsidP="00A777AE">
      <w:pPr>
        <w:pStyle w:val="Heading4"/>
        <w:numPr>
          <w:ilvl w:val="0"/>
          <w:numId w:val="0"/>
        </w:numPr>
        <w:ind w:left="864" w:hanging="864"/>
        <w:rPr>
          <w:noProof w:val="0"/>
          <w:lang w:val="en-US"/>
        </w:rPr>
      </w:pPr>
      <w:bookmarkStart w:id="56" w:name="_Toc13818247"/>
      <w:r w:rsidRPr="00282039">
        <w:rPr>
          <w:noProof w:val="0"/>
          <w:lang w:val="en-US"/>
        </w:rPr>
        <w:t>34</w:t>
      </w:r>
      <w:r w:rsidR="007773C8" w:rsidRPr="00282039">
        <w:rPr>
          <w:noProof w:val="0"/>
          <w:lang w:val="en-US"/>
        </w:rPr>
        <w:t>.</w:t>
      </w:r>
      <w:r w:rsidR="00AF472E" w:rsidRPr="00282039">
        <w:rPr>
          <w:noProof w:val="0"/>
          <w:lang w:val="en-US"/>
        </w:rPr>
        <w:t>4</w:t>
      </w:r>
      <w:r w:rsidR="007773C8" w:rsidRPr="00282039">
        <w:rPr>
          <w:noProof w:val="0"/>
          <w:lang w:val="en-US"/>
        </w:rPr>
        <w:t>.2</w:t>
      </w:r>
      <w:r w:rsidR="00126A38" w:rsidRPr="00282039">
        <w:rPr>
          <w:noProof w:val="0"/>
          <w:lang w:val="en-US"/>
        </w:rPr>
        <w:t>.1</w:t>
      </w:r>
      <w:r w:rsidR="007773C8" w:rsidRPr="00282039">
        <w:rPr>
          <w:noProof w:val="0"/>
          <w:lang w:val="en-US"/>
        </w:rPr>
        <w:t xml:space="preserve"> </w:t>
      </w:r>
      <w:r w:rsidR="00A777AE" w:rsidRPr="00282039">
        <w:rPr>
          <w:noProof w:val="0"/>
          <w:lang w:val="en-US"/>
        </w:rPr>
        <w:t>Simple Authorization</w:t>
      </w:r>
      <w:bookmarkEnd w:id="56"/>
    </w:p>
    <w:p w14:paraId="78312B3C" w14:textId="77777777" w:rsidR="00982AB7" w:rsidRPr="00282039" w:rsidRDefault="00982AB7" w:rsidP="00527E54">
      <w:pPr>
        <w:pStyle w:val="BodyText"/>
      </w:pPr>
      <w:r w:rsidRPr="00282039">
        <w:t xml:space="preserve">A </w:t>
      </w:r>
      <w:r w:rsidR="00527E54" w:rsidRPr="00282039">
        <w:t xml:space="preserve">user </w:t>
      </w:r>
      <w:r w:rsidRPr="00282039">
        <w:t>with a mobile device wishes to retrieve a medical document to which they have authorized access.</w:t>
      </w:r>
    </w:p>
    <w:p w14:paraId="115492E3" w14:textId="77777777" w:rsidR="00313EF9" w:rsidRPr="00282039" w:rsidRDefault="00D16478" w:rsidP="005E63F6">
      <w:pPr>
        <w:pStyle w:val="BodyText"/>
      </w:pPr>
      <w:r w:rsidRPr="00282039">
        <w:t xml:space="preserve">The </w:t>
      </w:r>
      <w:r w:rsidR="00527E54" w:rsidRPr="00282039">
        <w:t xml:space="preserve">user </w:t>
      </w:r>
      <w:r w:rsidRPr="00282039">
        <w:t>communicates first with the authentication and authorization services to obtain a</w:t>
      </w:r>
      <w:r w:rsidR="00DA2C5F" w:rsidRPr="00282039">
        <w:t>n authorization</w:t>
      </w:r>
      <w:r w:rsidRPr="00282039">
        <w:t xml:space="preserve"> token that will be presented to the resource service</w:t>
      </w:r>
      <w:r w:rsidR="0000242C" w:rsidRPr="00282039">
        <w:t xml:space="preserve">. </w:t>
      </w:r>
      <w:r w:rsidRPr="00282039">
        <w:t xml:space="preserve">This </w:t>
      </w:r>
      <w:r w:rsidR="00527E54" w:rsidRPr="00282039">
        <w:t xml:space="preserve">authorization </w:t>
      </w:r>
      <w:r w:rsidRPr="00282039">
        <w:t>token will be used as part of an access control decision by the resource service.</w:t>
      </w:r>
    </w:p>
    <w:p w14:paraId="7493CC21" w14:textId="77777777" w:rsidR="00D16478" w:rsidRPr="00282039" w:rsidRDefault="00D16478" w:rsidP="005E63F6">
      <w:pPr>
        <w:pStyle w:val="BodyText"/>
      </w:pPr>
      <w:r w:rsidRPr="00282039">
        <w:t>The User could be any kind of participant, and the resource use could be retrieval</w:t>
      </w:r>
      <w:r w:rsidR="004D339F" w:rsidRPr="00282039">
        <w:t>, query,</w:t>
      </w:r>
      <w:r w:rsidRPr="00282039">
        <w:t xml:space="preserve"> or storage of a resource by means of HTTP transactions.</w:t>
      </w:r>
    </w:p>
    <w:p w14:paraId="650AFAA2" w14:textId="77777777" w:rsidR="0003438F" w:rsidRPr="00282039" w:rsidRDefault="008E194F" w:rsidP="00DA2C5F">
      <w:pPr>
        <w:pStyle w:val="Heading4"/>
        <w:numPr>
          <w:ilvl w:val="0"/>
          <w:numId w:val="0"/>
        </w:numPr>
        <w:ind w:left="864" w:hanging="864"/>
        <w:rPr>
          <w:noProof w:val="0"/>
          <w:lang w:val="en-US"/>
        </w:rPr>
      </w:pPr>
      <w:bookmarkStart w:id="57" w:name="_Toc13818248"/>
      <w:r w:rsidRPr="00282039">
        <w:rPr>
          <w:noProof w:val="0"/>
          <w:lang w:val="en-US"/>
        </w:rPr>
        <w:t>34</w:t>
      </w:r>
      <w:r w:rsidR="0003438F" w:rsidRPr="00282039">
        <w:rPr>
          <w:noProof w:val="0"/>
          <w:lang w:val="en-US"/>
        </w:rPr>
        <w:t>.4.2.</w:t>
      </w:r>
      <w:r w:rsidR="009438EF" w:rsidRPr="00282039">
        <w:rPr>
          <w:noProof w:val="0"/>
          <w:lang w:val="en-US"/>
        </w:rPr>
        <w:t>2</w:t>
      </w:r>
      <w:r w:rsidR="0003438F" w:rsidRPr="00282039">
        <w:rPr>
          <w:noProof w:val="0"/>
          <w:lang w:val="en-US"/>
        </w:rPr>
        <w:t xml:space="preserve"> Delegation</w:t>
      </w:r>
      <w:bookmarkEnd w:id="57"/>
      <w:r w:rsidR="0003438F" w:rsidRPr="00282039">
        <w:rPr>
          <w:noProof w:val="0"/>
          <w:lang w:val="en-US"/>
        </w:rPr>
        <w:t xml:space="preserve"> </w:t>
      </w:r>
    </w:p>
    <w:p w14:paraId="713E0160" w14:textId="77777777" w:rsidR="0003438F" w:rsidRPr="00282039" w:rsidRDefault="00F62EE8" w:rsidP="00DA2C5F">
      <w:pPr>
        <w:pStyle w:val="BodyText"/>
      </w:pPr>
      <w:r w:rsidRPr="00282039">
        <w:t xml:space="preserve">There are </w:t>
      </w:r>
      <w:r w:rsidR="00DA2C5F" w:rsidRPr="00282039">
        <w:t>multiple</w:t>
      </w:r>
      <w:r w:rsidR="008E31B2" w:rsidRPr="00282039">
        <w:t xml:space="preserve"> reasons to </w:t>
      </w:r>
      <w:r w:rsidRPr="00282039">
        <w:t>perform delegations</w:t>
      </w:r>
      <w:r w:rsidR="0000242C" w:rsidRPr="00282039">
        <w:t xml:space="preserve">. </w:t>
      </w:r>
      <w:r w:rsidRPr="00282039">
        <w:t xml:space="preserve">These cases primarily </w:t>
      </w:r>
      <w:r w:rsidR="00DA2C5F" w:rsidRPr="00282039">
        <w:t xml:space="preserve">involve </w:t>
      </w:r>
      <w:r w:rsidRPr="00282039">
        <w:t>patient delegation choices</w:t>
      </w:r>
      <w:r w:rsidR="0000242C" w:rsidRPr="00282039">
        <w:t xml:space="preserve">. </w:t>
      </w:r>
      <w:r w:rsidRPr="00282039">
        <w:t>Providers rarely have the authority to delegate</w:t>
      </w:r>
      <w:r w:rsidR="0000242C" w:rsidRPr="00282039">
        <w:t xml:space="preserve">. </w:t>
      </w:r>
      <w:r w:rsidR="004D339F" w:rsidRPr="00282039">
        <w:t>IT staff may use delegation as part of the support for autonomous devices.</w:t>
      </w:r>
    </w:p>
    <w:p w14:paraId="72C7A89F" w14:textId="2DB47F85" w:rsidR="00527E54" w:rsidRPr="00282039" w:rsidRDefault="00527E54" w:rsidP="00527E54">
      <w:pPr>
        <w:pStyle w:val="BodyText"/>
      </w:pPr>
      <w:r w:rsidRPr="00282039">
        <w:t xml:space="preserve">The IUA </w:t>
      </w:r>
      <w:r w:rsidR="00A0309A" w:rsidRPr="00282039">
        <w:t>Profile</w:t>
      </w:r>
      <w:r w:rsidRPr="00282039">
        <w:t xml:space="preserve"> addresses the first of these use cases</w:t>
      </w:r>
      <w:r w:rsidR="0000242C" w:rsidRPr="00282039">
        <w:t xml:space="preserve">. </w:t>
      </w:r>
      <w:r w:rsidRPr="00282039">
        <w:t>It will likely be a portion of a larger system solution for the other use cases</w:t>
      </w:r>
      <w:r w:rsidR="0000242C" w:rsidRPr="00282039">
        <w:t xml:space="preserve">. </w:t>
      </w:r>
      <w:r w:rsidRPr="00282039">
        <w:t>They involve more technical, policy, and procedural complexity</w:t>
      </w:r>
      <w:r w:rsidR="0000242C" w:rsidRPr="00282039">
        <w:t xml:space="preserve">. </w:t>
      </w:r>
      <w:r w:rsidRPr="00282039">
        <w:t>They will likely require additional actors, transactions, or content modules.</w:t>
      </w:r>
    </w:p>
    <w:p w14:paraId="709CD990" w14:textId="77777777" w:rsidR="00F62EE8" w:rsidRPr="00282039" w:rsidRDefault="004D339F" w:rsidP="003368EF">
      <w:pPr>
        <w:pStyle w:val="BodyText"/>
      </w:pPr>
      <w:r w:rsidRPr="00282039">
        <w:t>Users may</w:t>
      </w:r>
      <w:r w:rsidR="00F62EE8" w:rsidRPr="00282039">
        <w:t xml:space="preserve"> delegate authority to:</w:t>
      </w:r>
    </w:p>
    <w:p w14:paraId="4C53689E" w14:textId="77777777" w:rsidR="009C19F0" w:rsidRPr="00282039" w:rsidRDefault="009C19F0" w:rsidP="009C19F0">
      <w:pPr>
        <w:pStyle w:val="ListBullet2"/>
      </w:pPr>
      <w:r w:rsidRPr="00282039">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0E39D5C4" w:rsidR="009C19F0" w:rsidRPr="00282039" w:rsidRDefault="009C19F0" w:rsidP="008E31B2">
      <w:pPr>
        <w:pStyle w:val="ListBullet2"/>
      </w:pPr>
      <w:r w:rsidRPr="00282039">
        <w:t xml:space="preserve">Applications that are distributed across multiple devices, </w:t>
      </w:r>
      <w:r w:rsidR="00DA2C5F" w:rsidRPr="00282039">
        <w:t xml:space="preserve">or </w:t>
      </w:r>
      <w:r w:rsidRPr="00282039">
        <w:t>multiple instantiations</w:t>
      </w:r>
      <w:r w:rsidR="00C666BB" w:rsidRPr="00282039">
        <w:t>, that are intended to act in a coordinated manner for a specific user</w:t>
      </w:r>
      <w:r w:rsidR="0000242C" w:rsidRPr="00282039">
        <w:t xml:space="preserve">. </w:t>
      </w:r>
      <w:r w:rsidR="00422D87">
        <w:t>For example</w:t>
      </w:r>
      <w:r w:rsidRPr="00282039">
        <w:t>, Kindle device</w:t>
      </w:r>
      <w:r w:rsidR="008E31B2" w:rsidRPr="00282039">
        <w:t>s synchronize last read location, documents available, etc.</w:t>
      </w:r>
      <w:r w:rsidR="00422D87">
        <w:t>,</w:t>
      </w:r>
      <w:r w:rsidR="008E31B2" w:rsidRPr="00282039">
        <w:t xml:space="preserve"> across multiple Kindle devices for a single user account</w:t>
      </w:r>
      <w:r w:rsidRPr="00282039">
        <w:t>.</w:t>
      </w:r>
    </w:p>
    <w:p w14:paraId="7A6AC2B2" w14:textId="77777777" w:rsidR="00F62EE8" w:rsidRPr="00282039" w:rsidRDefault="00F62EE8" w:rsidP="00F62EE8">
      <w:pPr>
        <w:pStyle w:val="ListBullet2"/>
      </w:pPr>
      <w:r w:rsidRPr="00282039">
        <w:t>Advocates and proxies who are authorized by the patient to make decisions for the patient.</w:t>
      </w:r>
    </w:p>
    <w:p w14:paraId="6CBC12A2" w14:textId="77777777" w:rsidR="00F62EE8" w:rsidRPr="00282039" w:rsidRDefault="00F62EE8" w:rsidP="00F62EE8">
      <w:pPr>
        <w:pStyle w:val="ListBullet2"/>
      </w:pPr>
      <w:r w:rsidRPr="00282039">
        <w:t>Organizations that are acting for the patient, such as a visiting nurse organization that is providing support to the patient.</w:t>
      </w:r>
    </w:p>
    <w:p w14:paraId="0623C751" w14:textId="2940B432" w:rsidR="00527E54" w:rsidRPr="00282039" w:rsidRDefault="00AE73A6" w:rsidP="00C666BB">
      <w:pPr>
        <w:pStyle w:val="BodyText"/>
      </w:pPr>
      <w:r w:rsidRPr="00282039">
        <w:lastRenderedPageBreak/>
        <w:t xml:space="preserve">Revocation </w:t>
      </w:r>
      <w:r w:rsidR="00527E54" w:rsidRPr="00282039">
        <w:t xml:space="preserve">of delegation </w:t>
      </w:r>
      <w:r w:rsidRPr="00282039">
        <w:t xml:space="preserve">needs to be clearly specified </w:t>
      </w:r>
      <w:r w:rsidR="004D339F" w:rsidRPr="00282039">
        <w:t>by policy</w:t>
      </w:r>
      <w:r w:rsidR="0000242C" w:rsidRPr="00282039">
        <w:t xml:space="preserve">. </w:t>
      </w:r>
      <w:r w:rsidRPr="00282039">
        <w:t>Revocation may be removal of rights because of swapping devices</w:t>
      </w:r>
      <w:r w:rsidR="0000242C" w:rsidRPr="00282039">
        <w:t xml:space="preserve">. </w:t>
      </w:r>
      <w:r w:rsidRPr="00282039">
        <w:t>Expiration, re-authorization, etc.</w:t>
      </w:r>
      <w:r w:rsidR="00422D87">
        <w:t>,</w:t>
      </w:r>
      <w:r w:rsidR="004D339F" w:rsidRPr="00282039">
        <w:t xml:space="preserve"> also</w:t>
      </w:r>
      <w:r w:rsidRPr="00282039">
        <w:t xml:space="preserve"> need to be covered</w:t>
      </w:r>
      <w:r w:rsidR="0000242C" w:rsidRPr="00282039">
        <w:t xml:space="preserve">. </w:t>
      </w:r>
      <w:r w:rsidR="008E31B2" w:rsidRPr="00282039">
        <w:t>Revocation is not just</w:t>
      </w:r>
      <w:r w:rsidRPr="00282039">
        <w:t xml:space="preserve"> a response to breaches and </w:t>
      </w:r>
      <w:r w:rsidR="008E31B2" w:rsidRPr="00282039">
        <w:t>failures</w:t>
      </w:r>
      <w:r w:rsidR="0000242C" w:rsidRPr="00282039">
        <w:t xml:space="preserve">. </w:t>
      </w:r>
      <w:r w:rsidR="008E31B2" w:rsidRPr="00282039">
        <w:t>Revocation is a normal response to changes in people, equipment, and relationships.</w:t>
      </w:r>
    </w:p>
    <w:p w14:paraId="25A228A6" w14:textId="77777777" w:rsidR="00147324" w:rsidRPr="00282039" w:rsidRDefault="008E194F" w:rsidP="00C666BB">
      <w:pPr>
        <w:pStyle w:val="Heading5"/>
        <w:numPr>
          <w:ilvl w:val="0"/>
          <w:numId w:val="0"/>
        </w:numPr>
        <w:rPr>
          <w:noProof w:val="0"/>
          <w:lang w:val="en-US"/>
        </w:rPr>
      </w:pPr>
      <w:bookmarkStart w:id="58" w:name="_Toc13818249"/>
      <w:r w:rsidRPr="00282039">
        <w:rPr>
          <w:noProof w:val="0"/>
          <w:lang w:val="en-US"/>
        </w:rPr>
        <w:t>34</w:t>
      </w:r>
      <w:r w:rsidR="00147324" w:rsidRPr="00282039">
        <w:rPr>
          <w:noProof w:val="0"/>
          <w:lang w:val="en-US"/>
        </w:rPr>
        <w:t>.4.2.</w:t>
      </w:r>
      <w:r w:rsidR="009438EF" w:rsidRPr="00282039">
        <w:rPr>
          <w:noProof w:val="0"/>
          <w:lang w:val="en-US"/>
        </w:rPr>
        <w:t>2</w:t>
      </w:r>
      <w:r w:rsidR="00147324" w:rsidRPr="00282039">
        <w:rPr>
          <w:noProof w:val="0"/>
          <w:lang w:val="en-US"/>
        </w:rPr>
        <w:t>.1</w:t>
      </w:r>
      <w:r w:rsidR="00147324" w:rsidRPr="00282039">
        <w:rPr>
          <w:noProof w:val="0"/>
          <w:lang w:val="en-US"/>
        </w:rPr>
        <w:tab/>
        <w:t>Obtaining a token</w:t>
      </w:r>
      <w:bookmarkEnd w:id="58"/>
      <w:r w:rsidR="00147324" w:rsidRPr="00282039">
        <w:rPr>
          <w:noProof w:val="0"/>
          <w:lang w:val="en-US"/>
        </w:rPr>
        <w:t xml:space="preserve"> </w:t>
      </w:r>
    </w:p>
    <w:p w14:paraId="58FE20F3" w14:textId="77777777" w:rsidR="00C666BB" w:rsidRPr="00282039" w:rsidRDefault="00C666BB" w:rsidP="00FD031E">
      <w:pPr>
        <w:pStyle w:val="BodyText"/>
      </w:pPr>
      <w:r w:rsidRPr="00282039">
        <w:t xml:space="preserve">The </w:t>
      </w:r>
      <w:r w:rsidR="003F3520" w:rsidRPr="00282039">
        <w:t>Incorporate Authorization Token</w:t>
      </w:r>
      <w:r w:rsidRPr="00282039">
        <w:t xml:space="preserve"> transactions use an authorization token to indicate that this transaction is authorized</w:t>
      </w:r>
      <w:r w:rsidR="0000242C" w:rsidRPr="00282039">
        <w:t xml:space="preserve">. </w:t>
      </w:r>
      <w:r w:rsidRPr="00282039">
        <w:t xml:space="preserve">This token can be obtained by means of the </w:t>
      </w:r>
      <w:r w:rsidR="00FD031E" w:rsidRPr="00282039">
        <w:t>Get</w:t>
      </w:r>
      <w:r w:rsidRPr="00282039">
        <w:t xml:space="preserve"> Authorization Token, or by other methods.</w:t>
      </w:r>
    </w:p>
    <w:p w14:paraId="2842F068" w14:textId="77777777" w:rsidR="00147324" w:rsidRPr="00282039" w:rsidRDefault="00147324" w:rsidP="00FD031E">
      <w:pPr>
        <w:pStyle w:val="BodyText"/>
      </w:pPr>
      <w:r w:rsidRPr="00282039">
        <w:t xml:space="preserve">Autonomous devices like patient monitors </w:t>
      </w:r>
      <w:r w:rsidR="00C666BB" w:rsidRPr="00282039">
        <w:t xml:space="preserve">may have difficulty </w:t>
      </w:r>
      <w:r w:rsidRPr="00282039">
        <w:t xml:space="preserve">using the </w:t>
      </w:r>
      <w:r w:rsidR="00FD031E" w:rsidRPr="00282039">
        <w:t>Get</w:t>
      </w:r>
      <w:r w:rsidR="00C666BB" w:rsidRPr="00282039">
        <w:t xml:space="preserve"> Authorization Token</w:t>
      </w:r>
      <w:r w:rsidR="00C666BB" w:rsidRPr="00282039" w:rsidDel="00C666BB">
        <w:t xml:space="preserve"> </w:t>
      </w:r>
      <w:r w:rsidRPr="00282039">
        <w:t>transaction</w:t>
      </w:r>
      <w:r w:rsidR="0000242C" w:rsidRPr="00282039">
        <w:t xml:space="preserve">. </w:t>
      </w:r>
      <w:r w:rsidRPr="00282039">
        <w:t>These machines often require special software and connections as part of their configuration process</w:t>
      </w:r>
      <w:r w:rsidR="0000242C" w:rsidRPr="00282039">
        <w:t xml:space="preserve">. </w:t>
      </w:r>
      <w:r w:rsidRPr="00282039">
        <w:t>Often this process is done using a PC or other system communicating with the device by USB or Bluetooth</w:t>
      </w:r>
      <w:r w:rsidR="0000242C" w:rsidRPr="00282039">
        <w:t xml:space="preserve">. </w:t>
      </w:r>
      <w:r w:rsidRPr="00282039">
        <w:t>A device specific application handles the various device specific configuration setup details for a particular patient</w:t>
      </w:r>
      <w:r w:rsidR="0000242C" w:rsidRPr="00282039">
        <w:t xml:space="preserve">. </w:t>
      </w:r>
      <w:r w:rsidRPr="00282039">
        <w:t>An appropriate authorization token can be provided as part of this configuration process</w:t>
      </w:r>
      <w:r w:rsidR="0000242C" w:rsidRPr="00282039">
        <w:t xml:space="preserve">. </w:t>
      </w:r>
      <w:r w:rsidRPr="00282039">
        <w:t xml:space="preserve">It can then be used for </w:t>
      </w:r>
      <w:r w:rsidR="00D470CC" w:rsidRPr="00282039">
        <w:t>Request Authorized Service</w:t>
      </w:r>
      <w:r w:rsidRPr="00282039">
        <w:t xml:space="preserve"> transactions.</w:t>
      </w:r>
    </w:p>
    <w:p w14:paraId="2B0D8F5D" w14:textId="77777777" w:rsidR="00147324" w:rsidRPr="00282039" w:rsidRDefault="00147324" w:rsidP="00147324">
      <w:pPr>
        <w:pStyle w:val="BodyText"/>
      </w:pPr>
      <w:r w:rsidRPr="00282039">
        <w:t xml:space="preserve">In all cases, the authorization token identifies the device that is being authorized to perform the </w:t>
      </w:r>
      <w:r w:rsidR="00615035" w:rsidRPr="00282039">
        <w:t>HTTP REST</w:t>
      </w:r>
      <w:r w:rsidRPr="00282039">
        <w:t>ful transaction and the patient involved, so that the appropriate access control decisions can be made.</w:t>
      </w:r>
    </w:p>
    <w:p w14:paraId="4241A47F" w14:textId="77777777" w:rsidR="00303E20" w:rsidRPr="00282039" w:rsidRDefault="008E194F" w:rsidP="0049101B">
      <w:pPr>
        <w:pStyle w:val="Heading2"/>
        <w:numPr>
          <w:ilvl w:val="0"/>
          <w:numId w:val="0"/>
        </w:numPr>
        <w:rPr>
          <w:noProof w:val="0"/>
          <w:lang w:val="en-US"/>
        </w:rPr>
      </w:pPr>
      <w:bookmarkStart w:id="59" w:name="_Toc13818250"/>
      <w:r w:rsidRPr="00282039">
        <w:rPr>
          <w:noProof w:val="0"/>
          <w:lang w:val="en-US"/>
        </w:rPr>
        <w:t>34</w:t>
      </w:r>
      <w:r w:rsidR="00303E20" w:rsidRPr="00282039">
        <w:rPr>
          <w:noProof w:val="0"/>
          <w:lang w:val="en-US"/>
        </w:rPr>
        <w:t>.</w:t>
      </w:r>
      <w:r w:rsidR="00AF472E" w:rsidRPr="00282039">
        <w:rPr>
          <w:noProof w:val="0"/>
          <w:lang w:val="en-US"/>
        </w:rPr>
        <w:t>5</w:t>
      </w:r>
      <w:r w:rsidR="005F21E7" w:rsidRPr="00282039">
        <w:rPr>
          <w:noProof w:val="0"/>
          <w:lang w:val="en-US"/>
        </w:rPr>
        <w:t xml:space="preserve"> </w:t>
      </w:r>
      <w:r w:rsidR="0049101B" w:rsidRPr="00282039">
        <w:rPr>
          <w:noProof w:val="0"/>
          <w:lang w:val="en-US"/>
        </w:rPr>
        <w:t>IUA</w:t>
      </w:r>
      <w:r w:rsidR="00303E20" w:rsidRPr="00282039">
        <w:rPr>
          <w:noProof w:val="0"/>
          <w:lang w:val="en-US"/>
        </w:rPr>
        <w:t xml:space="preserve"> Security Considerations</w:t>
      </w:r>
      <w:bookmarkEnd w:id="59"/>
    </w:p>
    <w:p w14:paraId="6B508170" w14:textId="77777777" w:rsidR="00C82ED4" w:rsidRPr="00282039" w:rsidRDefault="00C666BB" w:rsidP="009C6F21">
      <w:pPr>
        <w:pStyle w:val="BodyText"/>
        <w:rPr>
          <w:iCs/>
        </w:rPr>
      </w:pPr>
      <w:r w:rsidRPr="00282039">
        <w:rPr>
          <w:iCs/>
        </w:rPr>
        <w:t>IUA uses OAuth and t</w:t>
      </w:r>
      <w:r w:rsidR="0010712F" w:rsidRPr="00282039">
        <w:rPr>
          <w:iCs/>
        </w:rPr>
        <w:t>he OAuth RFC has references to some relevant security analyses</w:t>
      </w:r>
      <w:r w:rsidR="0000242C" w:rsidRPr="00282039">
        <w:rPr>
          <w:iCs/>
        </w:rPr>
        <w:t xml:space="preserve">. </w:t>
      </w:r>
      <w:r w:rsidR="0010712F" w:rsidRPr="00282039">
        <w:rPr>
          <w:iCs/>
        </w:rPr>
        <w:t>There are also a wide variety of analyses in the public literature</w:t>
      </w:r>
      <w:r w:rsidR="0000242C" w:rsidRPr="00282039">
        <w:rPr>
          <w:iCs/>
        </w:rPr>
        <w:t xml:space="preserve">. </w:t>
      </w:r>
      <w:r w:rsidR="0010712F" w:rsidRPr="00282039">
        <w:rPr>
          <w:iCs/>
        </w:rPr>
        <w:t>This profile does not introduce new considerations to those analyses</w:t>
      </w:r>
      <w:r w:rsidR="0000242C" w:rsidRPr="00282039">
        <w:rPr>
          <w:iCs/>
        </w:rPr>
        <w:t xml:space="preserve">. </w:t>
      </w:r>
      <w:r w:rsidR="0033321D" w:rsidRPr="00282039">
        <w:rPr>
          <w:iCs/>
        </w:rPr>
        <w:t>We have not identified any new healthcare related issues.</w:t>
      </w:r>
    </w:p>
    <w:p w14:paraId="0A8295B5" w14:textId="4670B882" w:rsidR="00C666BB" w:rsidRPr="00282039" w:rsidRDefault="0010712F" w:rsidP="00C666BB">
      <w:pPr>
        <w:pStyle w:val="BodyText"/>
      </w:pPr>
      <w:r w:rsidRPr="00282039">
        <w:rPr>
          <w:iCs/>
        </w:rPr>
        <w:t>It is important to understand that IUA does not address the issues around issuing and revoking client_</w:t>
      </w:r>
      <w:r w:rsidR="00A5617E" w:rsidRPr="00282039">
        <w:rPr>
          <w:iCs/>
        </w:rPr>
        <w:t>id</w:t>
      </w:r>
      <w:r w:rsidRPr="00282039">
        <w:rPr>
          <w:iCs/>
        </w:rPr>
        <w:t>s</w:t>
      </w:r>
      <w:r w:rsidR="0000242C" w:rsidRPr="00282039">
        <w:rPr>
          <w:iCs/>
        </w:rPr>
        <w:t xml:space="preserve">. </w:t>
      </w:r>
      <w:r w:rsidRPr="00282039">
        <w:rPr>
          <w:iCs/>
        </w:rPr>
        <w:t>OAuth 2.0 depends upon the client_</w:t>
      </w:r>
      <w:r w:rsidR="00A5617E" w:rsidRPr="00282039">
        <w:rPr>
          <w:iCs/>
        </w:rPr>
        <w:t>id</w:t>
      </w:r>
      <w:r w:rsidRPr="00282039">
        <w:rPr>
          <w:iCs/>
        </w:rPr>
        <w:t xml:space="preserve"> to establish the degree of trust in a client</w:t>
      </w:r>
      <w:r w:rsidR="0000242C" w:rsidRPr="00282039">
        <w:rPr>
          <w:iCs/>
        </w:rPr>
        <w:t xml:space="preserve">. </w:t>
      </w:r>
      <w:r w:rsidRPr="00282039">
        <w:rPr>
          <w:iCs/>
        </w:rPr>
        <w:t>OAuth 2.0 does not define further how client_</w:t>
      </w:r>
      <w:r w:rsidR="00A5617E" w:rsidRPr="00282039">
        <w:rPr>
          <w:iCs/>
        </w:rPr>
        <w:t>ids</w:t>
      </w:r>
      <w:r w:rsidRPr="00282039">
        <w:rPr>
          <w:iCs/>
        </w:rPr>
        <w:t xml:space="preserve"> are managed.</w:t>
      </w:r>
      <w:r w:rsidR="00C666BB" w:rsidRPr="00282039">
        <w:rPr>
          <w:iCs/>
        </w:rPr>
        <w:t xml:space="preserve"> </w:t>
      </w:r>
      <w:r w:rsidR="00C666BB" w:rsidRPr="00282039">
        <w:t>The IUA requires that the Client Authorization Agent and client software shall meet the requirements of being an OAuth confidential client</w:t>
      </w:r>
      <w:r w:rsidR="0000242C" w:rsidRPr="00282039">
        <w:t xml:space="preserve">. </w:t>
      </w:r>
      <w:r w:rsidR="00C666BB" w:rsidRPr="00282039">
        <w:t>The OAuth analysis indicates tha</w:t>
      </w:r>
      <w:r w:rsidR="00F36B24" w:rsidRPr="00282039">
        <w:t>t without this requirement, the system is not sufficiently secure.</w:t>
      </w:r>
    </w:p>
    <w:p w14:paraId="4EB60982" w14:textId="77777777" w:rsidR="0010712F" w:rsidRPr="00282039" w:rsidRDefault="0010712F" w:rsidP="009C6F21">
      <w:pPr>
        <w:pStyle w:val="BodyText"/>
        <w:rPr>
          <w:iCs/>
        </w:rPr>
      </w:pPr>
      <w:r w:rsidRPr="00282039">
        <w:rPr>
          <w:iCs/>
        </w:rPr>
        <w:t>There are significant administrative issues dealing with establishing the appropriate level of trust with client applications, vendors, etc</w:t>
      </w:r>
      <w:r w:rsidR="0000242C" w:rsidRPr="00282039">
        <w:rPr>
          <w:iCs/>
        </w:rPr>
        <w:t xml:space="preserve">. </w:t>
      </w:r>
      <w:r w:rsidRPr="00282039">
        <w:rPr>
          <w:iCs/>
        </w:rPr>
        <w:t>These also include establishing methods for dealing with the discovery of flaws, breaches, etc</w:t>
      </w:r>
      <w:r w:rsidR="0000242C" w:rsidRPr="00282039">
        <w:rPr>
          <w:iCs/>
        </w:rPr>
        <w:t xml:space="preserve">. </w:t>
      </w:r>
      <w:r w:rsidRPr="00282039">
        <w:rPr>
          <w:iCs/>
        </w:rPr>
        <w:t>These affect both the Resource Server and Authorization Server administrative support.</w:t>
      </w:r>
    </w:p>
    <w:p w14:paraId="3897A861" w14:textId="77777777" w:rsidR="00F02F00" w:rsidRPr="00282039" w:rsidRDefault="00F02F00" w:rsidP="00AA6486">
      <w:pPr>
        <w:pStyle w:val="BodyText"/>
        <w:rPr>
          <w:iCs/>
        </w:rPr>
      </w:pPr>
      <w:r w:rsidRPr="00282039">
        <w:rPr>
          <w:iCs/>
        </w:rPr>
        <w:t>The Authorization Server will have an administratively managed list of approved client_ids for acceptable clients</w:t>
      </w:r>
      <w:r w:rsidR="0000242C" w:rsidRPr="00282039">
        <w:rPr>
          <w:iCs/>
        </w:rPr>
        <w:t xml:space="preserve">. </w:t>
      </w:r>
      <w:r w:rsidRPr="00282039">
        <w:rPr>
          <w:iCs/>
        </w:rPr>
        <w:t>This list will be updated as new clients are approved or existing clients are removed</w:t>
      </w:r>
      <w:r w:rsidR="0000242C" w:rsidRPr="00282039">
        <w:rPr>
          <w:iCs/>
        </w:rPr>
        <w:t xml:space="preserve">. </w:t>
      </w:r>
      <w:r w:rsidRPr="00282039">
        <w:rPr>
          <w:iCs/>
        </w:rPr>
        <w:t xml:space="preserve">An authorization token will not be issued for unapproved clients. </w:t>
      </w:r>
      <w:r w:rsidR="00AA6486" w:rsidRPr="00282039">
        <w:t>This assumes that the client_id management will deal with these security considerations in a manner similar to the certificate management assumptions made for secure communication transactions.</w:t>
      </w:r>
    </w:p>
    <w:p w14:paraId="2D235726" w14:textId="77777777" w:rsidR="00F02F00" w:rsidRPr="00282039" w:rsidRDefault="00F02F00" w:rsidP="009C6F21">
      <w:pPr>
        <w:pStyle w:val="BodyText"/>
        <w:rPr>
          <w:iCs/>
        </w:rPr>
      </w:pPr>
      <w:r w:rsidRPr="00282039">
        <w:rPr>
          <w:iCs/>
        </w:rPr>
        <w:lastRenderedPageBreak/>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282039" w:rsidRDefault="008E194F" w:rsidP="0049101B">
      <w:pPr>
        <w:pStyle w:val="Heading2"/>
        <w:numPr>
          <w:ilvl w:val="0"/>
          <w:numId w:val="0"/>
        </w:numPr>
        <w:rPr>
          <w:noProof w:val="0"/>
          <w:lang w:val="en-US"/>
        </w:rPr>
      </w:pPr>
      <w:bookmarkStart w:id="60" w:name="_Toc13818251"/>
      <w:r w:rsidRPr="00282039">
        <w:rPr>
          <w:noProof w:val="0"/>
          <w:lang w:val="en-US"/>
        </w:rPr>
        <w:t>34</w:t>
      </w:r>
      <w:r w:rsidR="00167DB7" w:rsidRPr="00282039">
        <w:rPr>
          <w:noProof w:val="0"/>
          <w:lang w:val="en-US"/>
        </w:rPr>
        <w:t>.</w:t>
      </w:r>
      <w:r w:rsidR="00AF472E" w:rsidRPr="00282039">
        <w:rPr>
          <w:noProof w:val="0"/>
          <w:lang w:val="en-US"/>
        </w:rPr>
        <w:t>6</w:t>
      </w:r>
      <w:r w:rsidR="00167DB7" w:rsidRPr="00282039">
        <w:rPr>
          <w:noProof w:val="0"/>
          <w:lang w:val="en-US"/>
        </w:rPr>
        <w:t xml:space="preserve"> </w:t>
      </w:r>
      <w:r w:rsidR="0049101B" w:rsidRPr="00282039">
        <w:rPr>
          <w:noProof w:val="0"/>
          <w:lang w:val="en-US"/>
        </w:rPr>
        <w:t>IUA</w:t>
      </w:r>
      <w:r w:rsidR="00167DB7" w:rsidRPr="00282039">
        <w:rPr>
          <w:noProof w:val="0"/>
          <w:lang w:val="en-US"/>
        </w:rPr>
        <w:t xml:space="preserve"> </w:t>
      </w:r>
      <w:r w:rsidR="00ED5269" w:rsidRPr="00282039">
        <w:rPr>
          <w:noProof w:val="0"/>
          <w:lang w:val="en-US"/>
        </w:rPr>
        <w:t xml:space="preserve">Cross </w:t>
      </w:r>
      <w:r w:rsidR="00167DB7" w:rsidRPr="00282039">
        <w:rPr>
          <w:noProof w:val="0"/>
          <w:lang w:val="en-US"/>
        </w:rPr>
        <w:t xml:space="preserve">Profile </w:t>
      </w:r>
      <w:r w:rsidR="00ED5269" w:rsidRPr="00282039">
        <w:rPr>
          <w:noProof w:val="0"/>
          <w:lang w:val="en-US"/>
        </w:rPr>
        <w:t>Considerations</w:t>
      </w:r>
      <w:bookmarkEnd w:id="60"/>
    </w:p>
    <w:p w14:paraId="1F735CAA" w14:textId="77777777" w:rsidR="00953CFC" w:rsidRPr="00282039" w:rsidRDefault="005E63F6" w:rsidP="003368EF">
      <w:pPr>
        <w:pStyle w:val="BodyText"/>
      </w:pPr>
      <w:r w:rsidRPr="00282039">
        <w:t>None</w:t>
      </w:r>
    </w:p>
    <w:p w14:paraId="27B69D0F" w14:textId="5ACC3B5A" w:rsidR="00CF283F" w:rsidRDefault="00CF283F" w:rsidP="008D7642">
      <w:pPr>
        <w:pStyle w:val="PartTitle"/>
        <w:rPr>
          <w:lang w:val="en-US"/>
        </w:rPr>
      </w:pPr>
      <w:bookmarkStart w:id="61" w:name="_Toc336000611"/>
      <w:bookmarkStart w:id="62" w:name="_Toc13818252"/>
      <w:bookmarkEnd w:id="61"/>
      <w:r w:rsidRPr="00282039">
        <w:rPr>
          <w:lang w:val="en-US"/>
        </w:rPr>
        <w:lastRenderedPageBreak/>
        <w:t>Volume 2</w:t>
      </w:r>
      <w:r w:rsidR="00741BED" w:rsidRPr="00282039">
        <w:rPr>
          <w:lang w:val="en-US"/>
        </w:rPr>
        <w:t>c</w:t>
      </w:r>
      <w:r w:rsidRPr="00282039">
        <w:rPr>
          <w:lang w:val="en-US"/>
        </w:rPr>
        <w:t xml:space="preserve"> </w:t>
      </w:r>
      <w:r w:rsidR="008D7642" w:rsidRPr="00282039">
        <w:rPr>
          <w:lang w:val="en-US"/>
        </w:rPr>
        <w:t xml:space="preserve">– </w:t>
      </w:r>
      <w:r w:rsidRPr="00282039">
        <w:rPr>
          <w:lang w:val="en-US"/>
        </w:rPr>
        <w:t>Transactions</w:t>
      </w:r>
      <w:bookmarkEnd w:id="62"/>
    </w:p>
    <w:p w14:paraId="73270742" w14:textId="77777777" w:rsidR="00DF1BE0" w:rsidRPr="00B353AA" w:rsidRDefault="00DF1BE0">
      <w:pPr>
        <w:pStyle w:val="BodyText"/>
        <w:rPr>
          <w:highlight w:val="yellow"/>
        </w:rPr>
      </w:pPr>
    </w:p>
    <w:p w14:paraId="2F9894B0" w14:textId="77777777" w:rsidR="00DF1BE0" w:rsidRPr="00E14D81" w:rsidRDefault="00DF1BE0" w:rsidP="00E14D81">
      <w:pPr>
        <w:pStyle w:val="BodyText"/>
        <w:rPr>
          <w:b/>
          <w:bCs/>
        </w:rPr>
      </w:pPr>
    </w:p>
    <w:p w14:paraId="23B3FDE0" w14:textId="6D631C5B" w:rsidR="00303E20" w:rsidRPr="00282039" w:rsidRDefault="00303E20" w:rsidP="008E441F">
      <w:pPr>
        <w:pStyle w:val="EditorInstructions"/>
      </w:pPr>
      <w:bookmarkStart w:id="63" w:name="_Toc75083611"/>
      <w:r w:rsidRPr="00282039">
        <w:t xml:space="preserve">Add </w:t>
      </w:r>
      <w:r w:rsidR="00A0309A" w:rsidRPr="00282039">
        <w:t>Section</w:t>
      </w:r>
      <w:r w:rsidRPr="00282039">
        <w:t xml:space="preserve"> </w:t>
      </w:r>
      <w:bookmarkEnd w:id="63"/>
      <w:r w:rsidR="00292E60" w:rsidRPr="00282039">
        <w:t>3.71</w:t>
      </w:r>
    </w:p>
    <w:p w14:paraId="4B1F4168" w14:textId="77777777" w:rsidR="00CF283F" w:rsidRPr="00282039" w:rsidRDefault="00292E60" w:rsidP="00366ECF">
      <w:pPr>
        <w:pStyle w:val="Heading2"/>
        <w:numPr>
          <w:ilvl w:val="0"/>
          <w:numId w:val="0"/>
        </w:numPr>
        <w:rPr>
          <w:noProof w:val="0"/>
          <w:lang w:val="en-US"/>
        </w:rPr>
      </w:pPr>
      <w:bookmarkStart w:id="64" w:name="_Toc13818253"/>
      <w:r w:rsidRPr="00282039">
        <w:rPr>
          <w:noProof w:val="0"/>
          <w:lang w:val="en-US"/>
        </w:rPr>
        <w:t>3.71</w:t>
      </w:r>
      <w:r w:rsidR="00CF283F" w:rsidRPr="00282039">
        <w:rPr>
          <w:noProof w:val="0"/>
          <w:lang w:val="en-US"/>
        </w:rPr>
        <w:t xml:space="preserve"> </w:t>
      </w:r>
      <w:r w:rsidR="00366ECF" w:rsidRPr="00282039">
        <w:rPr>
          <w:noProof w:val="0"/>
          <w:lang w:val="en-US"/>
        </w:rPr>
        <w:t>Get</w:t>
      </w:r>
      <w:r w:rsidR="00DA566D" w:rsidRPr="00282039">
        <w:rPr>
          <w:noProof w:val="0"/>
          <w:lang w:val="en-US"/>
        </w:rPr>
        <w:t xml:space="preserve"> Authorization</w:t>
      </w:r>
      <w:r w:rsidR="008875D5" w:rsidRPr="00282039">
        <w:rPr>
          <w:noProof w:val="0"/>
          <w:lang w:val="en-US"/>
        </w:rPr>
        <w:t xml:space="preserve"> Token</w:t>
      </w:r>
      <w:bookmarkEnd w:id="64"/>
    </w:p>
    <w:p w14:paraId="091D141E" w14:textId="77777777" w:rsidR="00CF283F" w:rsidRPr="00282039" w:rsidRDefault="00292E60" w:rsidP="00303E20">
      <w:pPr>
        <w:pStyle w:val="Heading3"/>
        <w:numPr>
          <w:ilvl w:val="0"/>
          <w:numId w:val="0"/>
        </w:numPr>
        <w:rPr>
          <w:noProof w:val="0"/>
          <w:lang w:val="en-US"/>
        </w:rPr>
      </w:pPr>
      <w:bookmarkStart w:id="65" w:name="_Toc13818254"/>
      <w:r w:rsidRPr="00282039">
        <w:rPr>
          <w:noProof w:val="0"/>
          <w:lang w:val="en-US"/>
        </w:rPr>
        <w:t>3.71</w:t>
      </w:r>
      <w:r w:rsidR="00CF283F" w:rsidRPr="00282039">
        <w:rPr>
          <w:noProof w:val="0"/>
          <w:lang w:val="en-US"/>
        </w:rPr>
        <w:t>.1 Scope</w:t>
      </w:r>
      <w:bookmarkEnd w:id="65"/>
    </w:p>
    <w:p w14:paraId="3B997480" w14:textId="77777777" w:rsidR="00DA7FE0" w:rsidRPr="00282039" w:rsidRDefault="00DA7FE0" w:rsidP="00847068">
      <w:pPr>
        <w:pStyle w:val="BodyText"/>
      </w:pPr>
      <w:r w:rsidRPr="00282039">
        <w:t xml:space="preserve">This transaction is used </w:t>
      </w:r>
      <w:r w:rsidR="00847068" w:rsidRPr="00282039">
        <w:t xml:space="preserve">to obtain the access token for use in a </w:t>
      </w:r>
      <w:r w:rsidR="00615035" w:rsidRPr="00282039">
        <w:t>HTTP REST</w:t>
      </w:r>
      <w:r w:rsidR="00847068" w:rsidRPr="00282039">
        <w:t>ful Resource request.</w:t>
      </w:r>
    </w:p>
    <w:p w14:paraId="091735C9" w14:textId="77777777" w:rsidR="00CF283F" w:rsidRPr="00282039" w:rsidRDefault="00292E60" w:rsidP="00303E20">
      <w:pPr>
        <w:pStyle w:val="Heading3"/>
        <w:numPr>
          <w:ilvl w:val="0"/>
          <w:numId w:val="0"/>
        </w:numPr>
        <w:rPr>
          <w:noProof w:val="0"/>
          <w:lang w:val="en-US"/>
        </w:rPr>
      </w:pPr>
      <w:bookmarkStart w:id="66" w:name="_Toc13818255"/>
      <w:r w:rsidRPr="00282039">
        <w:rPr>
          <w:noProof w:val="0"/>
          <w:lang w:val="en-US"/>
        </w:rPr>
        <w:t>3.71</w:t>
      </w:r>
      <w:r w:rsidR="008D17FF" w:rsidRPr="00282039">
        <w:rPr>
          <w:noProof w:val="0"/>
          <w:lang w:val="en-US"/>
        </w:rPr>
        <w:t>.2</w:t>
      </w:r>
      <w:r w:rsidR="00291725" w:rsidRPr="00282039">
        <w:rPr>
          <w:noProof w:val="0"/>
          <w:lang w:val="en-US"/>
        </w:rPr>
        <w:t xml:space="preserve"> </w:t>
      </w:r>
      <w:r w:rsidR="008D17FF" w:rsidRPr="00282039">
        <w:rPr>
          <w:noProof w:val="0"/>
          <w:lang w:val="en-US"/>
        </w:rPr>
        <w:t xml:space="preserve">Actor </w:t>
      </w:r>
      <w:r w:rsidR="00CF283F" w:rsidRPr="00282039">
        <w:rPr>
          <w:noProof w:val="0"/>
          <w:lang w:val="en-US"/>
        </w:rPr>
        <w:t>Roles</w:t>
      </w:r>
      <w:bookmarkEnd w:id="66"/>
    </w:p>
    <w:p w14:paraId="5A7706FB" w14:textId="77777777" w:rsidR="007C1AAC" w:rsidRPr="00282039" w:rsidRDefault="00DB4DD0" w:rsidP="00B63B69">
      <w:pPr>
        <w:pStyle w:val="BodyText"/>
        <w:jc w:val="center"/>
      </w:pPr>
      <w:r w:rsidRPr="00282039">
        <w:rPr>
          <w:noProof/>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18DB7C0B" w14:textId="17E5624E" w:rsidR="00422D87" w:rsidRDefault="00422D87" w:rsidP="007C1AAC">
                              <w:pPr>
                                <w:jc w:val="center"/>
                                <w:rPr>
                                  <w:sz w:val="18"/>
                                </w:rPr>
                              </w:pPr>
                              <w:r>
                                <w:rPr>
                                  <w:sz w:val="18"/>
                                </w:rPr>
                                <w:t>Get Authorization Token</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3EF310D3" w14:textId="56959BD5" w:rsidR="00422D87" w:rsidRDefault="00422D87" w:rsidP="00E14D81">
                              <w:pPr>
                                <w:jc w:val="center"/>
                                <w:rPr>
                                  <w:sz w:val="18"/>
                                </w:rPr>
                              </w:pPr>
                              <w:r>
                                <w:rPr>
                                  <w:sz w:val="18"/>
                                </w:rPr>
                                <w:t>Authorization Client</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031CA57E" w14:textId="3157F102" w:rsidR="00422D87" w:rsidRDefault="00422D87" w:rsidP="00E14D81">
                              <w:pPr>
                                <w:jc w:val="center"/>
                                <w:rPr>
                                  <w:sz w:val="18"/>
                                </w:rPr>
                              </w:pPr>
                              <w:r>
                                <w:rPr>
                                  <w:sz w:val="18"/>
                                </w:rPr>
                                <w:t>Authorization Server</w:t>
                              </w:r>
                            </w:p>
                          </w:txbxContent>
                        </wps:txbx>
                        <wps:bodyPr rot="0" vert="horz" wrap="square" lIns="91440" tIns="45720" rIns="91440" bIns="45720" anchor="t" anchorCtr="0" upright="1">
                          <a:noAutofit/>
                        </wps:bodyPr>
                      </wps:wsp>
                      <wps:wsp>
                        <wps:cNvPr id="13" name="Line 157">
                          <a:hlinkClick r:id="rId17"/>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&#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">
                  <v:textbox inset="0,.72pt,0,.72pt">
                    <w:txbxContent>
                      <w:p w14:paraId="18DB7C0B" w14:textId="17E5624E" w:rsidR="00422D87" w:rsidRDefault="00422D87" w:rsidP="007C1AAC">
                        <w:pPr>
                          <w:jc w:val="center"/>
                          <w:rPr>
                            <w:sz w:val="18"/>
                          </w:rPr>
                        </w:pPr>
                        <w:r>
                          <w:rPr>
                            <w:sz w:val="18"/>
                          </w:rPr>
                          <w:t>Get Authorization Token</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EF310D3" w14:textId="56959BD5" w:rsidR="00422D87" w:rsidRDefault="00422D87" w:rsidP="00E14D81">
                        <w:pPr>
                          <w:jc w:val="center"/>
                          <w:rPr>
                            <w:sz w:val="18"/>
                          </w:rPr>
                        </w:pPr>
                        <w:r>
                          <w:rPr>
                            <w:sz w:val="18"/>
                          </w:rPr>
                          <w:t>Authorization Client</w:t>
                        </w:r>
                      </w:p>
                    </w:txbxContent>
                  </v:textbox>
                </v:shape>
                <v:line id="Line 155" o:spid="_x0000_s1043" style="position:absolute;visibility:visible;mso-wrap-style:square" from="10863,5646" to="14387,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Text Box 156" o:spid="_x0000_s1044" type="#_x0000_t202" style="position:absolute;left:26481;top:952;width:914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031CA57E" w14:textId="3157F102" w:rsidR="00422D87" w:rsidRDefault="00422D87" w:rsidP="00E14D81">
                        <w:pPr>
                          <w:jc w:val="center"/>
                          <w:rPr>
                            <w:sz w:val="18"/>
                          </w:rPr>
                        </w:pPr>
                        <w:r>
                          <w:rPr>
                            <w:sz w:val="18"/>
                          </w:rPr>
                          <w:t>Authorization Server</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" o:button="t">
                  <v:fill o:detectmouseclick="t"/>
                </v:line>
                <w10:anchorlock/>
              </v:group>
            </w:pict>
          </mc:Fallback>
        </mc:AlternateContent>
      </w:r>
    </w:p>
    <w:p w14:paraId="2353B668" w14:textId="77777777" w:rsidR="002D5B69" w:rsidRPr="00282039" w:rsidRDefault="002D5B69" w:rsidP="00BB76BC">
      <w:pPr>
        <w:pStyle w:val="FigureTitle"/>
      </w:pPr>
      <w:r w:rsidRPr="00282039">
        <w:t xml:space="preserve">Figure </w:t>
      </w:r>
      <w:r w:rsidR="00292E60" w:rsidRPr="00282039">
        <w:t>3.71</w:t>
      </w:r>
      <w:r w:rsidRPr="00282039">
        <w:t xml:space="preserve">.2-1: </w:t>
      </w:r>
      <w:r w:rsidR="001B2B50" w:rsidRPr="00282039">
        <w:t>Use Case Diagram</w:t>
      </w:r>
    </w:p>
    <w:p w14:paraId="00A08339" w14:textId="77777777" w:rsidR="002D5B69" w:rsidRPr="00282039" w:rsidRDefault="002D5B69" w:rsidP="00BB76BC">
      <w:pPr>
        <w:pStyle w:val="TableTitle"/>
      </w:pPr>
      <w:r w:rsidRPr="00282039">
        <w:t xml:space="preserve">Table </w:t>
      </w:r>
      <w:r w:rsidR="00292E60" w:rsidRPr="00282039">
        <w:t>3.71</w:t>
      </w:r>
      <w:r w:rsidRPr="00282039">
        <w:t>.2-1: Actor Role</w:t>
      </w:r>
      <w:r w:rsidR="001B2B50" w:rsidRPr="0028203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82039" w14:paraId="4BBCD15B" w14:textId="77777777" w:rsidTr="00BB76BC">
        <w:tc>
          <w:tcPr>
            <w:tcW w:w="1008" w:type="dxa"/>
            <w:shd w:val="clear" w:color="auto" w:fill="auto"/>
          </w:tcPr>
          <w:p w14:paraId="28D6D3C3" w14:textId="77777777" w:rsidR="00C6772C" w:rsidRPr="00282039" w:rsidRDefault="00C6772C" w:rsidP="00597DB2">
            <w:pPr>
              <w:pStyle w:val="BodyText"/>
              <w:rPr>
                <w:b/>
              </w:rPr>
            </w:pPr>
            <w:r w:rsidRPr="00282039">
              <w:rPr>
                <w:b/>
              </w:rPr>
              <w:t>Actor:</w:t>
            </w:r>
          </w:p>
        </w:tc>
        <w:tc>
          <w:tcPr>
            <w:tcW w:w="8568" w:type="dxa"/>
            <w:shd w:val="clear" w:color="auto" w:fill="auto"/>
          </w:tcPr>
          <w:p w14:paraId="5486A034" w14:textId="77777777" w:rsidR="00C6772C" w:rsidRPr="00282039" w:rsidRDefault="00847068" w:rsidP="00597DB2">
            <w:pPr>
              <w:pStyle w:val="BodyText"/>
            </w:pPr>
            <w:r w:rsidRPr="00282039">
              <w:t>Authorization Client</w:t>
            </w:r>
          </w:p>
        </w:tc>
      </w:tr>
      <w:tr w:rsidR="00F32716" w:rsidRPr="00282039" w14:paraId="6947C079" w14:textId="77777777" w:rsidTr="00BB76BC">
        <w:tc>
          <w:tcPr>
            <w:tcW w:w="1008" w:type="dxa"/>
            <w:shd w:val="clear" w:color="auto" w:fill="auto"/>
          </w:tcPr>
          <w:p w14:paraId="25B865C7" w14:textId="77777777" w:rsidR="00F32716" w:rsidRPr="00282039" w:rsidRDefault="00F32716" w:rsidP="00597DB2">
            <w:pPr>
              <w:pStyle w:val="BodyText"/>
              <w:rPr>
                <w:b/>
              </w:rPr>
            </w:pPr>
            <w:r w:rsidRPr="00282039">
              <w:rPr>
                <w:b/>
              </w:rPr>
              <w:t>Role:</w:t>
            </w:r>
          </w:p>
        </w:tc>
        <w:tc>
          <w:tcPr>
            <w:tcW w:w="8568" w:type="dxa"/>
            <w:shd w:val="clear" w:color="auto" w:fill="auto"/>
          </w:tcPr>
          <w:p w14:paraId="2E255557" w14:textId="77777777" w:rsidR="00F32716" w:rsidRPr="00282039" w:rsidRDefault="00F32716" w:rsidP="00597DB2">
            <w:pPr>
              <w:pStyle w:val="BodyText"/>
            </w:pPr>
            <w:r w:rsidRPr="00282039">
              <w:t xml:space="preserve">Authorization portion of a </w:t>
            </w:r>
            <w:r w:rsidR="00615035" w:rsidRPr="00282039">
              <w:t>HTTP REST</w:t>
            </w:r>
            <w:r w:rsidRPr="00282039">
              <w:t>ful transaction client.</w:t>
            </w:r>
          </w:p>
        </w:tc>
      </w:tr>
      <w:tr w:rsidR="00C6772C" w:rsidRPr="00282039" w14:paraId="09368716" w14:textId="77777777" w:rsidTr="00BB76BC">
        <w:tc>
          <w:tcPr>
            <w:tcW w:w="1008" w:type="dxa"/>
            <w:shd w:val="clear" w:color="auto" w:fill="auto"/>
          </w:tcPr>
          <w:p w14:paraId="00AFC1F2" w14:textId="77777777" w:rsidR="00C6772C" w:rsidRPr="00282039" w:rsidRDefault="00C6772C" w:rsidP="00597DB2">
            <w:pPr>
              <w:pStyle w:val="BodyText"/>
              <w:rPr>
                <w:b/>
              </w:rPr>
            </w:pPr>
            <w:r w:rsidRPr="00282039">
              <w:rPr>
                <w:b/>
              </w:rPr>
              <w:t>Actor:</w:t>
            </w:r>
          </w:p>
        </w:tc>
        <w:tc>
          <w:tcPr>
            <w:tcW w:w="8568" w:type="dxa"/>
            <w:shd w:val="clear" w:color="auto" w:fill="auto"/>
          </w:tcPr>
          <w:p w14:paraId="71B0082C" w14:textId="77777777" w:rsidR="00701B3A" w:rsidRPr="00282039" w:rsidRDefault="00847068" w:rsidP="00597DB2">
            <w:pPr>
              <w:pStyle w:val="BodyText"/>
            </w:pPr>
            <w:r w:rsidRPr="00282039">
              <w:t>Authorization Server</w:t>
            </w:r>
          </w:p>
        </w:tc>
      </w:tr>
      <w:tr w:rsidR="00C6772C" w:rsidRPr="00282039" w14:paraId="74022C3E" w14:textId="77777777" w:rsidTr="00BB76BC">
        <w:tc>
          <w:tcPr>
            <w:tcW w:w="1008" w:type="dxa"/>
            <w:shd w:val="clear" w:color="auto" w:fill="auto"/>
          </w:tcPr>
          <w:p w14:paraId="0BE902D4" w14:textId="77777777" w:rsidR="00C6772C" w:rsidRPr="00282039" w:rsidRDefault="00C6772C" w:rsidP="00597DB2">
            <w:pPr>
              <w:pStyle w:val="BodyText"/>
              <w:rPr>
                <w:b/>
              </w:rPr>
            </w:pPr>
            <w:r w:rsidRPr="00282039">
              <w:rPr>
                <w:b/>
              </w:rPr>
              <w:t>Role:</w:t>
            </w:r>
          </w:p>
        </w:tc>
        <w:tc>
          <w:tcPr>
            <w:tcW w:w="8568" w:type="dxa"/>
            <w:shd w:val="clear" w:color="auto" w:fill="auto"/>
          </w:tcPr>
          <w:p w14:paraId="051E3C76" w14:textId="77777777" w:rsidR="00C6772C" w:rsidRPr="00282039" w:rsidRDefault="00847068" w:rsidP="00597DB2">
            <w:pPr>
              <w:pStyle w:val="BodyText"/>
            </w:pPr>
            <w:r w:rsidRPr="00282039">
              <w:t>Server that grants access tokens</w:t>
            </w:r>
          </w:p>
        </w:tc>
      </w:tr>
    </w:tbl>
    <w:p w14:paraId="12683B44" w14:textId="77777777" w:rsidR="00E8043B" w:rsidRPr="00282039" w:rsidRDefault="00E8043B" w:rsidP="001F2A35">
      <w:pPr>
        <w:pStyle w:val="BodyText"/>
      </w:pPr>
    </w:p>
    <w:p w14:paraId="43B6532E" w14:textId="77777777" w:rsidR="00CF283F" w:rsidRPr="00282039" w:rsidRDefault="00292E60" w:rsidP="00303E20">
      <w:pPr>
        <w:pStyle w:val="Heading3"/>
        <w:numPr>
          <w:ilvl w:val="0"/>
          <w:numId w:val="0"/>
        </w:numPr>
        <w:rPr>
          <w:noProof w:val="0"/>
          <w:lang w:val="en-US"/>
        </w:rPr>
      </w:pPr>
      <w:bookmarkStart w:id="67" w:name="_Toc13818256"/>
      <w:r w:rsidRPr="00282039">
        <w:rPr>
          <w:noProof w:val="0"/>
          <w:lang w:val="en-US"/>
        </w:rPr>
        <w:t>3.71</w:t>
      </w:r>
      <w:r w:rsidR="00CF283F" w:rsidRPr="00282039">
        <w:rPr>
          <w:noProof w:val="0"/>
          <w:lang w:val="en-US"/>
        </w:rPr>
        <w:t>.3 Referenced Standard</w:t>
      </w:r>
      <w:r w:rsidR="00DD13DB" w:rsidRPr="00282039">
        <w:rPr>
          <w:noProof w:val="0"/>
          <w:lang w:val="en-US"/>
        </w:rPr>
        <w:t>s</w:t>
      </w:r>
      <w:bookmarkEnd w:id="67"/>
    </w:p>
    <w:p w14:paraId="44A1DD62" w14:textId="68856670" w:rsidR="008A1BB2" w:rsidRPr="00282039" w:rsidRDefault="008A1BB2" w:rsidP="003368EF">
      <w:pPr>
        <w:pStyle w:val="ListBullet2"/>
      </w:pPr>
      <w:r w:rsidRPr="00282039">
        <w:t>RFC6749</w:t>
      </w:r>
      <w:r w:rsidRPr="00282039">
        <w:tab/>
        <w:t>OAuth 2.0 Authorization Framework</w:t>
      </w:r>
    </w:p>
    <w:p w14:paraId="10B6D1FF" w14:textId="4BDB7F20" w:rsidR="00CF283F" w:rsidRPr="00282039" w:rsidRDefault="008A1BB2" w:rsidP="003368EF">
      <w:pPr>
        <w:pStyle w:val="ListBullet2"/>
      </w:pPr>
      <w:r w:rsidRPr="00282039">
        <w:t>RFC6750</w:t>
      </w:r>
      <w:r w:rsidRPr="00282039">
        <w:tab/>
        <w:t>OAuth 2.0 Authorization Framework: Bearer Token Usage</w:t>
      </w:r>
    </w:p>
    <w:p w14:paraId="50A2CB7F" w14:textId="5EC78951" w:rsidR="00607494" w:rsidRPr="00282039" w:rsidRDefault="00607494" w:rsidP="003368EF">
      <w:pPr>
        <w:pStyle w:val="ListBullet2"/>
        <w:rPr>
          <w:i/>
          <w:iCs/>
        </w:rPr>
      </w:pPr>
      <w:r w:rsidRPr="00282039">
        <w:t>RFC-</w:t>
      </w:r>
      <w:bookmarkStart w:id="68" w:name="_GoBack"/>
      <w:r w:rsidRPr="00282039">
        <w:t>draft</w:t>
      </w:r>
      <w:bookmarkEnd w:id="68"/>
      <w:r w:rsidRPr="00282039">
        <w:tab/>
        <w:t>JSON Web Token (</w:t>
      </w:r>
      <w:proofErr w:type="spellStart"/>
      <w:r w:rsidRPr="00282039">
        <w:t>JWT</w:t>
      </w:r>
      <w:proofErr w:type="spellEnd"/>
      <w:r w:rsidRPr="00282039">
        <w:t xml:space="preserve">) </w:t>
      </w:r>
      <w:r w:rsidRPr="00282039">
        <w:rPr>
          <w:i/>
          <w:iCs/>
        </w:rPr>
        <w:t>draft-</w:t>
      </w:r>
      <w:proofErr w:type="spellStart"/>
      <w:r w:rsidRPr="00282039">
        <w:rPr>
          <w:i/>
          <w:iCs/>
        </w:rPr>
        <w:t>ietf</w:t>
      </w:r>
      <w:proofErr w:type="spellEnd"/>
      <w:r w:rsidRPr="00282039">
        <w:rPr>
          <w:i/>
          <w:iCs/>
        </w:rPr>
        <w:t>-</w:t>
      </w:r>
      <w:proofErr w:type="spellStart"/>
      <w:r w:rsidRPr="00282039">
        <w:rPr>
          <w:i/>
          <w:iCs/>
        </w:rPr>
        <w:t>oauth</w:t>
      </w:r>
      <w:proofErr w:type="spellEnd"/>
      <w:r w:rsidRPr="00282039">
        <w:rPr>
          <w:i/>
          <w:iCs/>
        </w:rPr>
        <w:t>-json-web-token</w:t>
      </w:r>
    </w:p>
    <w:p w14:paraId="1065B941" w14:textId="77777777" w:rsidR="00607494" w:rsidRPr="00282039" w:rsidRDefault="00607494" w:rsidP="003368EF">
      <w:pPr>
        <w:pStyle w:val="ListBullet2"/>
        <w:rPr>
          <w:i/>
          <w:iCs/>
        </w:rPr>
      </w:pPr>
      <w:r w:rsidRPr="00282039">
        <w:t>RFC-draft</w:t>
      </w:r>
      <w:r w:rsidRPr="00282039">
        <w:tab/>
        <w:t xml:space="preserve">JSON Web Token (JWT) Bearer Token Profiles for OAuth 2.0 </w:t>
      </w:r>
      <w:r w:rsidRPr="00282039">
        <w:rPr>
          <w:i/>
          <w:iCs/>
        </w:rPr>
        <w:t>draft-ietf-oauth-jwt-bearer</w:t>
      </w:r>
    </w:p>
    <w:p w14:paraId="2980BE98" w14:textId="77777777" w:rsidR="002617DE" w:rsidRPr="00282039" w:rsidRDefault="002617DE" w:rsidP="003368EF">
      <w:pPr>
        <w:pStyle w:val="ListBullet2"/>
      </w:pPr>
      <w:r w:rsidRPr="00282039">
        <w:lastRenderedPageBreak/>
        <w:t>RFC-draft</w:t>
      </w:r>
      <w:r w:rsidRPr="00282039">
        <w:tab/>
        <w:t xml:space="preserve">SAML 2.0 Profile for OAuth 2.0 Client Authentication and Authorization Grants </w:t>
      </w:r>
      <w:r w:rsidRPr="00282039">
        <w:rPr>
          <w:i/>
          <w:iCs/>
        </w:rPr>
        <w:t>draft-ietf-oauth-saml2-bearer</w:t>
      </w:r>
    </w:p>
    <w:p w14:paraId="4B1C87BD" w14:textId="27EBC890" w:rsidR="00CF283F" w:rsidRPr="00282039" w:rsidRDefault="00292E60" w:rsidP="00303E20">
      <w:pPr>
        <w:pStyle w:val="Heading3"/>
        <w:numPr>
          <w:ilvl w:val="0"/>
          <w:numId w:val="0"/>
        </w:numPr>
        <w:rPr>
          <w:noProof w:val="0"/>
          <w:lang w:val="en-US"/>
        </w:rPr>
      </w:pPr>
      <w:bookmarkStart w:id="69" w:name="_Toc13818257"/>
      <w:r w:rsidRPr="00282039">
        <w:rPr>
          <w:noProof w:val="0"/>
          <w:lang w:val="en-US"/>
        </w:rPr>
        <w:t>3.71</w:t>
      </w:r>
      <w:r w:rsidR="00CF283F" w:rsidRPr="00282039">
        <w:rPr>
          <w:noProof w:val="0"/>
          <w:lang w:val="en-US"/>
        </w:rPr>
        <w:t xml:space="preserve">.4 </w:t>
      </w:r>
      <w:r w:rsidR="00B27013">
        <w:rPr>
          <w:noProof w:val="0"/>
          <w:lang w:val="en-US"/>
        </w:rPr>
        <w:t>Messages</w:t>
      </w:r>
      <w:bookmarkEnd w:id="69"/>
    </w:p>
    <w:p w14:paraId="2090322E" w14:textId="77777777" w:rsidR="005E63F6" w:rsidRPr="00282039" w:rsidRDefault="005E63F6" w:rsidP="003368EF">
      <w:pPr>
        <w:pStyle w:val="BodyText"/>
      </w:pPr>
    </w:p>
    <w:p w14:paraId="56E1E45A" w14:textId="77777777" w:rsidR="005E63F6" w:rsidRPr="00282039" w:rsidRDefault="00DB4DD0" w:rsidP="009A1E4F">
      <w:pPr>
        <w:pStyle w:val="BodyText"/>
      </w:pPr>
      <w:r w:rsidRPr="00282039">
        <w:rPr>
          <w:noProof/>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187D77DA" w14:textId="77777777" w:rsidR="003F609F" w:rsidRDefault="003F609F" w:rsidP="00E14D81">
      <w:pPr>
        <w:pStyle w:val="BodyText"/>
      </w:pPr>
    </w:p>
    <w:p w14:paraId="33024223" w14:textId="1DEC9784" w:rsidR="005E63F6" w:rsidRPr="00282039" w:rsidRDefault="005E63F6" w:rsidP="005E63F6">
      <w:pPr>
        <w:pStyle w:val="FigureTitle"/>
      </w:pPr>
      <w:r w:rsidRPr="00282039">
        <w:t xml:space="preserve">Figure </w:t>
      </w:r>
      <w:r w:rsidR="00292E60" w:rsidRPr="00282039">
        <w:t>3.71</w:t>
      </w:r>
      <w:r w:rsidRPr="00282039">
        <w:t xml:space="preserve">.4-1: Basic Process Flow for Obtain </w:t>
      </w:r>
      <w:r w:rsidR="00615035" w:rsidRPr="00282039">
        <w:t>HTTP REST</w:t>
      </w:r>
      <w:r w:rsidRPr="00282039">
        <w:t xml:space="preserve">ful Authorization and </w:t>
      </w:r>
      <w:r w:rsidR="00996A03" w:rsidRPr="00282039">
        <w:t>Incorporate Authorization Token</w:t>
      </w:r>
      <w:r w:rsidRPr="00282039">
        <w:t xml:space="preserve"> Transaction</w:t>
      </w:r>
    </w:p>
    <w:p w14:paraId="78B012B3" w14:textId="77777777" w:rsidR="005E63F6" w:rsidRPr="00282039" w:rsidRDefault="005E63F6" w:rsidP="009A1E4F">
      <w:pPr>
        <w:pStyle w:val="BodyText"/>
      </w:pPr>
    </w:p>
    <w:p w14:paraId="15CA6301" w14:textId="77777777" w:rsidR="00B8649E" w:rsidRPr="00282039" w:rsidRDefault="00B8649E" w:rsidP="00356306">
      <w:pPr>
        <w:pStyle w:val="XMLFragment"/>
        <w:rPr>
          <w:noProof w:val="0"/>
        </w:rPr>
      </w:pPr>
      <w:r w:rsidRPr="00282039">
        <w:rPr>
          <w:noProof w:val="0"/>
        </w:rPr>
        <w:t>@startuml</w:t>
      </w:r>
    </w:p>
    <w:p w14:paraId="1044C827" w14:textId="77777777" w:rsidR="00B8649E" w:rsidRPr="00282039" w:rsidRDefault="00B8649E" w:rsidP="00356306">
      <w:pPr>
        <w:pStyle w:val="XMLFragment"/>
        <w:rPr>
          <w:noProof w:val="0"/>
        </w:rPr>
      </w:pPr>
    </w:p>
    <w:p w14:paraId="39BF28C8" w14:textId="77777777" w:rsidR="00B8649E" w:rsidRPr="00282039" w:rsidRDefault="00B8649E" w:rsidP="00356306">
      <w:pPr>
        <w:pStyle w:val="XMLFragment"/>
        <w:rPr>
          <w:noProof w:val="0"/>
        </w:rPr>
      </w:pPr>
      <w:r w:rsidRPr="00282039">
        <w:rPr>
          <w:noProof w:val="0"/>
        </w:rPr>
        <w:t xml:space="preserve">group </w:t>
      </w:r>
      <w:r w:rsidR="00366ECF" w:rsidRPr="00282039">
        <w:rPr>
          <w:noProof w:val="0"/>
        </w:rPr>
        <w:t>Get</w:t>
      </w:r>
      <w:r w:rsidRPr="00282039">
        <w:rPr>
          <w:noProof w:val="0"/>
        </w:rPr>
        <w:t xml:space="preserve"> Authorization </w:t>
      </w:r>
      <w:r w:rsidR="003F3520" w:rsidRPr="00282039">
        <w:rPr>
          <w:noProof w:val="0"/>
        </w:rPr>
        <w:t xml:space="preserve">Token </w:t>
      </w:r>
      <w:r w:rsidR="00563409" w:rsidRPr="00282039">
        <w:rPr>
          <w:noProof w:val="0"/>
        </w:rPr>
        <w:t>[ITI-71</w:t>
      </w:r>
      <w:r w:rsidRPr="00282039">
        <w:rPr>
          <w:noProof w:val="0"/>
        </w:rPr>
        <w:t>]</w:t>
      </w:r>
    </w:p>
    <w:p w14:paraId="758C455D" w14:textId="77777777" w:rsidR="00B8649E" w:rsidRPr="00282039" w:rsidRDefault="003F3520" w:rsidP="00356306">
      <w:pPr>
        <w:pStyle w:val="XMLFragment"/>
        <w:rPr>
          <w:noProof w:val="0"/>
        </w:rPr>
      </w:pPr>
      <w:r w:rsidRPr="00282039">
        <w:rPr>
          <w:noProof w:val="0"/>
        </w:rPr>
        <w:t>AuthorizationClient</w:t>
      </w:r>
      <w:r w:rsidR="00B8649E" w:rsidRPr="00282039">
        <w:rPr>
          <w:noProof w:val="0"/>
        </w:rPr>
        <w:t xml:space="preserve"> -&gt; AuthorizationServer : Authorization Request</w:t>
      </w:r>
    </w:p>
    <w:p w14:paraId="214DF048" w14:textId="77777777" w:rsidR="00B8649E" w:rsidRPr="00282039" w:rsidRDefault="003F3520" w:rsidP="00356306">
      <w:pPr>
        <w:pStyle w:val="XMLFragment"/>
        <w:rPr>
          <w:noProof w:val="0"/>
        </w:rPr>
      </w:pPr>
      <w:r w:rsidRPr="00282039">
        <w:rPr>
          <w:noProof w:val="0"/>
        </w:rPr>
        <w:t>A</w:t>
      </w:r>
      <w:r w:rsidR="00B8649E" w:rsidRPr="00282039">
        <w:rPr>
          <w:noProof w:val="0"/>
        </w:rPr>
        <w:t>u</w:t>
      </w:r>
      <w:r w:rsidRPr="00282039">
        <w:rPr>
          <w:noProof w:val="0"/>
        </w:rPr>
        <w:t>thorizationClient</w:t>
      </w:r>
      <w:r w:rsidR="00B8649E" w:rsidRPr="00282039">
        <w:rPr>
          <w:noProof w:val="0"/>
        </w:rPr>
        <w:t xml:space="preserve"> &lt;- AuthorizationServer : Authorization Response + Authorization Token</w:t>
      </w:r>
    </w:p>
    <w:p w14:paraId="4607B86C" w14:textId="77777777" w:rsidR="00B8649E" w:rsidRPr="00282039" w:rsidRDefault="00B8649E" w:rsidP="00356306">
      <w:pPr>
        <w:pStyle w:val="XMLFragment"/>
        <w:rPr>
          <w:noProof w:val="0"/>
        </w:rPr>
      </w:pPr>
      <w:r w:rsidRPr="00282039">
        <w:rPr>
          <w:noProof w:val="0"/>
        </w:rPr>
        <w:t>end</w:t>
      </w:r>
    </w:p>
    <w:p w14:paraId="313ADEE7" w14:textId="77777777" w:rsidR="00B8649E" w:rsidRPr="00282039" w:rsidRDefault="00B8649E" w:rsidP="00356306">
      <w:pPr>
        <w:pStyle w:val="XMLFragment"/>
        <w:rPr>
          <w:noProof w:val="0"/>
        </w:rPr>
      </w:pPr>
      <w:r w:rsidRPr="00282039">
        <w:rPr>
          <w:noProof w:val="0"/>
        </w:rPr>
        <w:t xml:space="preserve">group </w:t>
      </w:r>
      <w:r w:rsidR="003F3520" w:rsidRPr="00282039">
        <w:rPr>
          <w:noProof w:val="0"/>
        </w:rPr>
        <w:t>Incorporate Authorization Token</w:t>
      </w:r>
      <w:r w:rsidR="00563409" w:rsidRPr="00282039">
        <w:rPr>
          <w:noProof w:val="0"/>
        </w:rPr>
        <w:t xml:space="preserve"> [ITI-72</w:t>
      </w:r>
      <w:r w:rsidRPr="00282039">
        <w:rPr>
          <w:noProof w:val="0"/>
        </w:rPr>
        <w:t>]</w:t>
      </w:r>
    </w:p>
    <w:p w14:paraId="3A860B53" w14:textId="77777777" w:rsidR="00B8649E" w:rsidRPr="00282039" w:rsidRDefault="003F3520" w:rsidP="00356306">
      <w:pPr>
        <w:pStyle w:val="XMLFragment"/>
        <w:rPr>
          <w:noProof w:val="0"/>
        </w:rPr>
      </w:pPr>
      <w:r w:rsidRPr="00282039">
        <w:rPr>
          <w:noProof w:val="0"/>
        </w:rPr>
        <w:t>AuthorizationClient</w:t>
      </w:r>
      <w:r w:rsidR="00B8649E" w:rsidRPr="00282039">
        <w:rPr>
          <w:noProof w:val="0"/>
        </w:rPr>
        <w:t xml:space="preserve"> -&gt; ResourceServer : Resource Request + Authorization Token</w:t>
      </w:r>
    </w:p>
    <w:p w14:paraId="436D4CF6" w14:textId="77777777" w:rsidR="00B8649E" w:rsidRPr="00282039" w:rsidRDefault="003F3520" w:rsidP="00356306">
      <w:pPr>
        <w:pStyle w:val="XMLFragment"/>
        <w:rPr>
          <w:noProof w:val="0"/>
        </w:rPr>
      </w:pPr>
      <w:r w:rsidRPr="00282039">
        <w:rPr>
          <w:noProof w:val="0"/>
        </w:rPr>
        <w:t>AuthorizationClient</w:t>
      </w:r>
      <w:r w:rsidR="00B8649E" w:rsidRPr="00282039">
        <w:rPr>
          <w:noProof w:val="0"/>
        </w:rPr>
        <w:t xml:space="preserve"> &lt;- ResourceServer : Resource Response</w:t>
      </w:r>
    </w:p>
    <w:p w14:paraId="532E6317" w14:textId="77777777" w:rsidR="00B8649E" w:rsidRPr="00282039" w:rsidRDefault="00B8649E" w:rsidP="00356306">
      <w:pPr>
        <w:pStyle w:val="XMLFragment"/>
        <w:rPr>
          <w:noProof w:val="0"/>
        </w:rPr>
      </w:pPr>
      <w:r w:rsidRPr="00282039">
        <w:rPr>
          <w:noProof w:val="0"/>
        </w:rPr>
        <w:t>end</w:t>
      </w:r>
    </w:p>
    <w:p w14:paraId="359C4E82" w14:textId="77777777" w:rsidR="00B8649E" w:rsidRPr="00282039" w:rsidRDefault="00B8649E" w:rsidP="00356306">
      <w:pPr>
        <w:pStyle w:val="XMLFragment"/>
        <w:rPr>
          <w:noProof w:val="0"/>
        </w:rPr>
      </w:pPr>
      <w:r w:rsidRPr="00282039">
        <w:rPr>
          <w:noProof w:val="0"/>
        </w:rPr>
        <w:t>@enduml</w:t>
      </w:r>
    </w:p>
    <w:p w14:paraId="62BADEAB" w14:textId="77777777" w:rsidR="005E64C9" w:rsidRPr="00E14D81" w:rsidRDefault="005E64C9" w:rsidP="00422D87">
      <w:pPr>
        <w:pStyle w:val="BodyText"/>
      </w:pPr>
    </w:p>
    <w:p w14:paraId="487CB34F" w14:textId="48403841" w:rsidR="009A1E4F" w:rsidRPr="00282039" w:rsidRDefault="009A1E4F" w:rsidP="009A1E4F">
      <w:pPr>
        <w:pStyle w:val="BodyText"/>
        <w:rPr>
          <w:lang w:eastAsia="x-none"/>
        </w:rPr>
      </w:pPr>
      <w:r w:rsidRPr="00282039">
        <w:rPr>
          <w:b/>
          <w:bCs/>
          <w:lang w:eastAsia="x-none"/>
        </w:rPr>
        <w:t>Pre-conditions</w:t>
      </w:r>
      <w:r w:rsidRPr="00282039">
        <w:rPr>
          <w:lang w:eastAsia="x-none"/>
        </w:rPr>
        <w:t>:</w:t>
      </w:r>
    </w:p>
    <w:p w14:paraId="72F7AE9E" w14:textId="77777777" w:rsidR="009A1E4F" w:rsidRPr="00282039" w:rsidRDefault="009A1E4F" w:rsidP="009A1E4F">
      <w:pPr>
        <w:pStyle w:val="BodyText"/>
        <w:rPr>
          <w:lang w:eastAsia="x-none"/>
        </w:rPr>
      </w:pPr>
      <w:r w:rsidRPr="00282039">
        <w:rPr>
          <w:lang w:eastAsia="x-none"/>
        </w:rPr>
        <w:t>Main Flow:</w:t>
      </w:r>
    </w:p>
    <w:p w14:paraId="22F2EA32" w14:textId="77777777" w:rsidR="009A1E4F" w:rsidRPr="00282039" w:rsidRDefault="009A1E4F" w:rsidP="00607494">
      <w:pPr>
        <w:pStyle w:val="ListNumber2"/>
        <w:numPr>
          <w:ilvl w:val="0"/>
          <w:numId w:val="31"/>
        </w:numPr>
      </w:pPr>
      <w:r w:rsidRPr="00282039">
        <w:t xml:space="preserve">The user provides user authentication and the intended resource request information to the </w:t>
      </w:r>
      <w:r w:rsidR="00607494" w:rsidRPr="00282039">
        <w:t xml:space="preserve">authorization </w:t>
      </w:r>
      <w:r w:rsidRPr="00282039">
        <w:t>server.</w:t>
      </w:r>
    </w:p>
    <w:p w14:paraId="5C0F514F" w14:textId="77777777" w:rsidR="001D7638" w:rsidRPr="00282039" w:rsidRDefault="009A1E4F" w:rsidP="0004777A">
      <w:pPr>
        <w:pStyle w:val="ListNumber2"/>
      </w:pPr>
      <w:r w:rsidRPr="00282039">
        <w:t>The authorization server generates a</w:t>
      </w:r>
      <w:r w:rsidR="0004777A" w:rsidRPr="00282039">
        <w:t>n</w:t>
      </w:r>
      <w:r w:rsidRPr="00282039">
        <w:t xml:space="preserve"> </w:t>
      </w:r>
      <w:r w:rsidR="0004777A" w:rsidRPr="00282039">
        <w:t>authorization token</w:t>
      </w:r>
      <w:r w:rsidRPr="00282039">
        <w:t xml:space="preserve"> that indicates that this user is authorized to have access to this resource.</w:t>
      </w:r>
      <w:r w:rsidR="00B2060D" w:rsidRPr="00282039">
        <w:t xml:space="preserve"> </w:t>
      </w:r>
    </w:p>
    <w:p w14:paraId="52AF3909" w14:textId="77777777" w:rsidR="009A1E4F" w:rsidRPr="00282039" w:rsidRDefault="0004777A" w:rsidP="00E14D81">
      <w:pPr>
        <w:pStyle w:val="BodyText"/>
      </w:pPr>
      <w:r w:rsidRPr="00282039">
        <w:lastRenderedPageBreak/>
        <w:t xml:space="preserve">The </w:t>
      </w:r>
      <w:r w:rsidR="00A106E1" w:rsidRPr="00282039">
        <w:t xml:space="preserve">Authorization Client, Resource Service and the token source shall use the same type of </w:t>
      </w:r>
      <w:r w:rsidRPr="00282039">
        <w:t>authorization token</w:t>
      </w:r>
      <w:r w:rsidR="00A106E1" w:rsidRPr="00282039">
        <w:t xml:space="preserve"> for both the Get Authorization Token and associated Incorporate Authorization transactions. It</w:t>
      </w:r>
      <w:r w:rsidR="003F3520" w:rsidRPr="00282039">
        <w:t xml:space="preserve"> </w:t>
      </w:r>
      <w:r w:rsidR="00A106E1" w:rsidRPr="00282039">
        <w:t>can be</w:t>
      </w:r>
      <w:r w:rsidR="003F3520" w:rsidRPr="00282039">
        <w:t xml:space="preserve"> </w:t>
      </w:r>
      <w:r w:rsidR="00A106E1" w:rsidRPr="00282039">
        <w:t xml:space="preserve">a JWT Bearer token, or one of the two optional token types: SAML </w:t>
      </w:r>
      <w:r w:rsidR="0000242C" w:rsidRPr="00282039">
        <w:t>token</w:t>
      </w:r>
      <w:r w:rsidR="00A106E1" w:rsidRPr="00282039">
        <w:t xml:space="preserve"> </w:t>
      </w:r>
      <w:r w:rsidR="00B2060D" w:rsidRPr="00282039">
        <w:t xml:space="preserve">or </w:t>
      </w:r>
      <w:r w:rsidR="00A106E1" w:rsidRPr="00282039">
        <w:t xml:space="preserve">OAuth Bearer </w:t>
      </w:r>
      <w:r w:rsidR="0000242C" w:rsidRPr="00282039">
        <w:t>token.</w:t>
      </w:r>
    </w:p>
    <w:p w14:paraId="272BF958" w14:textId="77777777" w:rsidR="009A1E4F" w:rsidRPr="00282039" w:rsidRDefault="009A1E4F" w:rsidP="00B10105">
      <w:pPr>
        <w:pStyle w:val="BodyText"/>
        <w:keepNext/>
        <w:rPr>
          <w:b/>
          <w:lang w:eastAsia="x-none"/>
        </w:rPr>
      </w:pPr>
      <w:r w:rsidRPr="00282039">
        <w:rPr>
          <w:b/>
          <w:lang w:eastAsia="x-none"/>
        </w:rPr>
        <w:t>Post-conditions:</w:t>
      </w:r>
    </w:p>
    <w:p w14:paraId="5D096E19" w14:textId="77777777" w:rsidR="00EF49F6" w:rsidRPr="00282039" w:rsidRDefault="00EF49F6" w:rsidP="0004777A">
      <w:pPr>
        <w:pStyle w:val="BodyText"/>
      </w:pPr>
      <w:r w:rsidRPr="00282039">
        <w:t xml:space="preserve">The device </w:t>
      </w:r>
      <w:r w:rsidR="0004777A" w:rsidRPr="00282039">
        <w:t>now possesses the authorization token and can perform</w:t>
      </w:r>
      <w:r w:rsidRPr="00282039">
        <w:t xml:space="preserve"> </w:t>
      </w:r>
      <w:r w:rsidR="00996A03" w:rsidRPr="00282039">
        <w:t>Incorporate Authorization Token</w:t>
      </w:r>
      <w:r w:rsidRPr="00282039">
        <w:t xml:space="preserve"> Transaction</w:t>
      </w:r>
      <w:r w:rsidR="0004777A" w:rsidRPr="00282039">
        <w:t>s.</w:t>
      </w:r>
    </w:p>
    <w:p w14:paraId="4DD199B6" w14:textId="77777777" w:rsidR="00607494" w:rsidRPr="00282039" w:rsidRDefault="00607494" w:rsidP="0004777A">
      <w:pPr>
        <w:pStyle w:val="Note"/>
      </w:pPr>
      <w:r w:rsidRPr="00282039">
        <w:t>Note:</w:t>
      </w:r>
      <w:r w:rsidRPr="00282039">
        <w:tab/>
        <w:t>There are other means by which a device can get an authorization token</w:t>
      </w:r>
      <w:r w:rsidR="0000242C" w:rsidRPr="00282039">
        <w:t xml:space="preserve">. </w:t>
      </w:r>
      <w:r w:rsidRPr="00282039">
        <w:t>Some devices may be configured by device specific methods with an appropriate token</w:t>
      </w:r>
      <w:r w:rsidR="0000242C" w:rsidRPr="00282039">
        <w:t xml:space="preserve">. </w:t>
      </w:r>
    </w:p>
    <w:p w14:paraId="7D02B2C8" w14:textId="77777777" w:rsidR="00CF283F" w:rsidRPr="00282039" w:rsidRDefault="00292E60" w:rsidP="008A1BB2">
      <w:pPr>
        <w:pStyle w:val="Heading4"/>
        <w:numPr>
          <w:ilvl w:val="0"/>
          <w:numId w:val="0"/>
        </w:numPr>
        <w:rPr>
          <w:noProof w:val="0"/>
          <w:lang w:val="en-US"/>
        </w:rPr>
      </w:pPr>
      <w:bookmarkStart w:id="70" w:name="_Toc13818258"/>
      <w:r w:rsidRPr="00282039">
        <w:rPr>
          <w:noProof w:val="0"/>
          <w:lang w:val="en-US"/>
        </w:rPr>
        <w:t>3.71</w:t>
      </w:r>
      <w:r w:rsidR="00CF283F" w:rsidRPr="00282039">
        <w:rPr>
          <w:noProof w:val="0"/>
          <w:lang w:val="en-US"/>
        </w:rPr>
        <w:t xml:space="preserve">.4.1 </w:t>
      </w:r>
      <w:r w:rsidR="008A1BB2" w:rsidRPr="00282039">
        <w:rPr>
          <w:noProof w:val="0"/>
          <w:lang w:val="en-US"/>
        </w:rPr>
        <w:t>Authorization Request</w:t>
      </w:r>
      <w:bookmarkEnd w:id="70"/>
    </w:p>
    <w:bookmarkEnd w:id="48"/>
    <w:bookmarkEnd w:id="49"/>
    <w:bookmarkEnd w:id="50"/>
    <w:bookmarkEnd w:id="51"/>
    <w:bookmarkEnd w:id="52"/>
    <w:p w14:paraId="6B91906D" w14:textId="77777777" w:rsidR="00DD13DB" w:rsidRPr="00282039" w:rsidRDefault="008A1BB2" w:rsidP="003368EF">
      <w:pPr>
        <w:pStyle w:val="BodyText"/>
      </w:pPr>
      <w:r w:rsidRPr="00282039">
        <w:t xml:space="preserve">The Authorization request is an HTTP GET transaction used to obtain an authorization token that will be used for subsequent </w:t>
      </w:r>
      <w:r w:rsidR="00615035" w:rsidRPr="00282039">
        <w:t>HTTP REST</w:t>
      </w:r>
      <w:r w:rsidRPr="00282039">
        <w:t>ful transactions.</w:t>
      </w:r>
    </w:p>
    <w:p w14:paraId="4A5E837C" w14:textId="77777777" w:rsidR="00CF283F" w:rsidRPr="00282039" w:rsidRDefault="00292E60" w:rsidP="00303E20">
      <w:pPr>
        <w:pStyle w:val="Heading5"/>
        <w:numPr>
          <w:ilvl w:val="0"/>
          <w:numId w:val="0"/>
        </w:numPr>
        <w:rPr>
          <w:noProof w:val="0"/>
          <w:lang w:val="en-US"/>
        </w:rPr>
      </w:pPr>
      <w:bookmarkStart w:id="71" w:name="_Toc13818259"/>
      <w:r w:rsidRPr="00282039">
        <w:rPr>
          <w:noProof w:val="0"/>
          <w:lang w:val="en-US"/>
        </w:rPr>
        <w:t>3.71</w:t>
      </w:r>
      <w:r w:rsidR="00CF283F" w:rsidRPr="00282039">
        <w:rPr>
          <w:noProof w:val="0"/>
          <w:lang w:val="en-US"/>
        </w:rPr>
        <w:t>.4.1.1 Trigger Events</w:t>
      </w:r>
      <w:bookmarkEnd w:id="71"/>
    </w:p>
    <w:p w14:paraId="26E6F674" w14:textId="77777777" w:rsidR="006C371A" w:rsidRPr="00282039" w:rsidRDefault="008A1BB2" w:rsidP="003368EF">
      <w:pPr>
        <w:pStyle w:val="BodyText"/>
      </w:pPr>
      <w:r w:rsidRPr="00282039">
        <w:t>Th</w:t>
      </w:r>
      <w:r w:rsidR="00B54F46" w:rsidRPr="00282039">
        <w:t xml:space="preserve">is transaction takes place whenever an Authorization Client needs an access token authorizing a </w:t>
      </w:r>
      <w:r w:rsidR="00615035" w:rsidRPr="00282039">
        <w:t>HTTP REST</w:t>
      </w:r>
      <w:r w:rsidR="00B54F46" w:rsidRPr="00282039">
        <w:t>ful transaction</w:t>
      </w:r>
      <w:r w:rsidR="0000242C" w:rsidRPr="00282039">
        <w:t xml:space="preserve">. </w:t>
      </w:r>
      <w:r w:rsidR="00B54F46" w:rsidRPr="00282039">
        <w:t>This may be due to expiration of an existing token,</w:t>
      </w:r>
      <w:r w:rsidR="00063CF3" w:rsidRPr="00282039">
        <w:t xml:space="preserve"> a resource request has indicated that a new token is required,</w:t>
      </w:r>
      <w:r w:rsidR="00B54F46" w:rsidRPr="00282039">
        <w:t xml:space="preserve"> configuration or installation of a device, or as a routine request for new transactions.</w:t>
      </w:r>
    </w:p>
    <w:p w14:paraId="058981C8" w14:textId="77777777" w:rsidR="00CF283F" w:rsidRPr="00282039" w:rsidRDefault="00292E60" w:rsidP="00303E20">
      <w:pPr>
        <w:pStyle w:val="Heading5"/>
        <w:numPr>
          <w:ilvl w:val="0"/>
          <w:numId w:val="0"/>
        </w:numPr>
        <w:rPr>
          <w:noProof w:val="0"/>
          <w:lang w:val="en-US"/>
        </w:rPr>
      </w:pPr>
      <w:bookmarkStart w:id="72" w:name="_Toc13818260"/>
      <w:r w:rsidRPr="00282039">
        <w:rPr>
          <w:noProof w:val="0"/>
          <w:lang w:val="en-US"/>
        </w:rPr>
        <w:t>3.71</w:t>
      </w:r>
      <w:r w:rsidR="00CF283F" w:rsidRPr="00282039">
        <w:rPr>
          <w:noProof w:val="0"/>
          <w:lang w:val="en-US"/>
        </w:rPr>
        <w:t>.4.1.2 Message Semantics</w:t>
      </w:r>
      <w:bookmarkEnd w:id="72"/>
    </w:p>
    <w:p w14:paraId="07448DA2" w14:textId="565BDEEE" w:rsidR="001E01D1" w:rsidRPr="00282039" w:rsidRDefault="001E01D1" w:rsidP="00356306">
      <w:pPr>
        <w:pStyle w:val="BodyText"/>
      </w:pPr>
      <w:r w:rsidRPr="00282039">
        <w:t>The Authorization Client and Authorization Server actors shall comply with OAuth 2.0 RFC</w:t>
      </w:r>
      <w:r w:rsidR="00DA3285" w:rsidRPr="00282039">
        <w:t xml:space="preserve"> </w:t>
      </w:r>
      <w:r w:rsidRPr="00282039">
        <w:t>6749</w:t>
      </w:r>
      <w:r w:rsidR="0000242C" w:rsidRPr="00282039">
        <w:t xml:space="preserve">. </w:t>
      </w:r>
      <w:r w:rsidRPr="00282039">
        <w:t>This covers the HTTP transactions and content needed for requesting an authorization token. The client shall comply with the rules for a confidential client</w:t>
      </w:r>
      <w:r w:rsidR="0000242C" w:rsidRPr="00282039">
        <w:t xml:space="preserve">. </w:t>
      </w:r>
      <w:r w:rsidRPr="00282039">
        <w:t>Client identification and authentication requirements are specified by RFC6749, plus requirements and procedures set by the Authorization Server</w:t>
      </w:r>
      <w:r w:rsidR="00557E70" w:rsidRPr="00282039">
        <w:t xml:space="preserve">. </w:t>
      </w:r>
      <w:r w:rsidRPr="00282039">
        <w:t>(E.g., the Authorization Server may have patient registration procedures that must be followed before authorization will be granted.)</w:t>
      </w:r>
    </w:p>
    <w:p w14:paraId="6BFA2743" w14:textId="5C0B31CF" w:rsidR="009A3C86" w:rsidRPr="00282039" w:rsidRDefault="009A3C86" w:rsidP="00356306">
      <w:pPr>
        <w:pStyle w:val="BodyText"/>
      </w:pPr>
      <w:r w:rsidRPr="00282039">
        <w:t>The request includes the token type requested</w:t>
      </w:r>
      <w:r w:rsidR="0000242C" w:rsidRPr="00282039">
        <w:t xml:space="preserve">. </w:t>
      </w:r>
      <w:r w:rsidRPr="00282039">
        <w:t>All actors are required to support at least the JSON Web Token format (JWT)</w:t>
      </w:r>
      <w:r w:rsidR="0000242C" w:rsidRPr="00282039">
        <w:t xml:space="preserve">. </w:t>
      </w:r>
      <w:r w:rsidRPr="00282039">
        <w:t xml:space="preserve">They may support the SAML token format or OAuth Bearer Token </w:t>
      </w:r>
      <w:r w:rsidR="00DA3285" w:rsidRPr="00282039">
        <w:t>O</w:t>
      </w:r>
      <w:r w:rsidRPr="00282039">
        <w:t>ptions.</w:t>
      </w:r>
    </w:p>
    <w:p w14:paraId="76C12402" w14:textId="77777777" w:rsidR="00607494" w:rsidRPr="00282039" w:rsidRDefault="00292E60" w:rsidP="00063CF3">
      <w:pPr>
        <w:pStyle w:val="Heading6"/>
        <w:numPr>
          <w:ilvl w:val="0"/>
          <w:numId w:val="0"/>
        </w:numPr>
        <w:rPr>
          <w:noProof w:val="0"/>
          <w:lang w:val="en-US"/>
        </w:rPr>
      </w:pPr>
      <w:bookmarkStart w:id="73" w:name="_Toc13818261"/>
      <w:r w:rsidRPr="00282039">
        <w:rPr>
          <w:noProof w:val="0"/>
          <w:lang w:val="en-US"/>
        </w:rPr>
        <w:t>3.71</w:t>
      </w:r>
      <w:r w:rsidR="00607494" w:rsidRPr="00282039">
        <w:rPr>
          <w:noProof w:val="0"/>
          <w:lang w:val="en-US"/>
        </w:rPr>
        <w:t xml:space="preserve">.4.1.2.1 </w:t>
      </w:r>
      <w:r w:rsidR="008875D5" w:rsidRPr="00282039">
        <w:rPr>
          <w:noProof w:val="0"/>
          <w:lang w:val="en-US"/>
        </w:rPr>
        <w:t>JSON Web Token (</w:t>
      </w:r>
      <w:r w:rsidR="00607494" w:rsidRPr="00282039">
        <w:rPr>
          <w:noProof w:val="0"/>
          <w:lang w:val="en-US"/>
        </w:rPr>
        <w:t>JWT</w:t>
      </w:r>
      <w:r w:rsidR="008875D5" w:rsidRPr="00282039">
        <w:rPr>
          <w:noProof w:val="0"/>
          <w:lang w:val="en-US"/>
        </w:rPr>
        <w:t>)</w:t>
      </w:r>
      <w:bookmarkEnd w:id="73"/>
      <w:r w:rsidR="00607494" w:rsidRPr="00282039">
        <w:rPr>
          <w:noProof w:val="0"/>
          <w:lang w:val="en-US"/>
        </w:rPr>
        <w:t xml:space="preserve"> </w:t>
      </w:r>
    </w:p>
    <w:p w14:paraId="6A8F4581" w14:textId="1539BFDC" w:rsidR="00607494" w:rsidRPr="00282039" w:rsidRDefault="002617DE" w:rsidP="008875D5">
      <w:pPr>
        <w:pStyle w:val="BodyText"/>
      </w:pPr>
      <w:r w:rsidRPr="00282039">
        <w:t xml:space="preserve">The Authorization Client and Authorization </w:t>
      </w:r>
      <w:r w:rsidR="001E01D1" w:rsidRPr="00282039">
        <w:t>S</w:t>
      </w:r>
      <w:r w:rsidRPr="00282039">
        <w:t xml:space="preserve">erver </w:t>
      </w:r>
      <w:r w:rsidR="001E01D1" w:rsidRPr="00282039">
        <w:t xml:space="preserve">actors </w:t>
      </w:r>
      <w:r w:rsidR="00607494" w:rsidRPr="00282039">
        <w:t>shall support the JWS (signed) alternative of the JWT token</w:t>
      </w:r>
      <w:r w:rsidR="008875D5" w:rsidRPr="00282039">
        <w:t xml:space="preserve"> as specified in </w:t>
      </w:r>
      <w:r w:rsidR="008875D5" w:rsidRPr="00282039">
        <w:rPr>
          <w:i/>
          <w:iCs/>
        </w:rPr>
        <w:t>draft-ietf-oauth-json-web-</w:t>
      </w:r>
      <w:r w:rsidR="0000242C" w:rsidRPr="00282039">
        <w:rPr>
          <w:i/>
          <w:iCs/>
        </w:rPr>
        <w:t xml:space="preserve">token </w:t>
      </w:r>
      <w:r w:rsidR="0000242C" w:rsidRPr="00282039">
        <w:t>and</w:t>
      </w:r>
      <w:r w:rsidR="008875D5" w:rsidRPr="00282039">
        <w:t xml:space="preserve"> </w:t>
      </w:r>
      <w:r w:rsidR="008875D5" w:rsidRPr="00282039">
        <w:rPr>
          <w:i/>
          <w:iCs/>
        </w:rPr>
        <w:t>draft-ietf-oauth-jwt-bearer</w:t>
      </w:r>
      <w:r w:rsidR="0000242C" w:rsidRPr="00282039">
        <w:t xml:space="preserve">. </w:t>
      </w:r>
      <w:r w:rsidR="00607494" w:rsidRPr="00282039">
        <w:t>Any actor that supports th</w:t>
      </w:r>
      <w:r w:rsidR="00DA3285" w:rsidRPr="00282039">
        <w:t xml:space="preserve">is </w:t>
      </w:r>
      <w:r w:rsidR="00EC2C33" w:rsidRPr="00282039">
        <w:t>transaction</w:t>
      </w:r>
      <w:r w:rsidR="00607494" w:rsidRPr="00282039">
        <w:t xml:space="preserve"> may support the JWE (unsigned but encrypted) alternative of the JWT token.</w:t>
      </w:r>
    </w:p>
    <w:p w14:paraId="156A4B8B" w14:textId="1D844068" w:rsidR="00607494" w:rsidRPr="00282039" w:rsidRDefault="00607494" w:rsidP="00007B73">
      <w:pPr>
        <w:pStyle w:val="BodyText"/>
        <w:rPr>
          <w:b/>
          <w:bCs/>
        </w:rPr>
      </w:pPr>
      <w:r w:rsidRPr="00282039">
        <w:t>The JWT token</w:t>
      </w:r>
      <w:r w:rsidR="00007B73" w:rsidRPr="00282039">
        <w:t xml:space="preserve"> attribute requirements are</w:t>
      </w:r>
      <w:r w:rsidRPr="00282039">
        <w:t xml:space="preserve"> </w:t>
      </w:r>
      <w:r w:rsidR="00007B73" w:rsidRPr="00282039">
        <w:t xml:space="preserve">shown in </w:t>
      </w:r>
      <w:r w:rsidR="00A0309A" w:rsidRPr="00282039">
        <w:t>Table</w:t>
      </w:r>
      <w:r w:rsidR="009C44E9">
        <w:t xml:space="preserve"> </w:t>
      </w:r>
      <w:r w:rsidR="00292E60" w:rsidRPr="00282039">
        <w:t>3.71</w:t>
      </w:r>
      <w:r w:rsidR="00007B73" w:rsidRPr="00282039">
        <w:t>.4.1.2.1</w:t>
      </w:r>
      <w:r w:rsidR="0000242C" w:rsidRPr="00282039">
        <w:t xml:space="preserve">. </w:t>
      </w:r>
      <w:r w:rsidR="00007B73" w:rsidRPr="00282039">
        <w:t>The required attributes are indicated by “R”</w:t>
      </w:r>
      <w:r w:rsidR="0000242C" w:rsidRPr="00282039">
        <w:t xml:space="preserve">. </w:t>
      </w:r>
      <w:r w:rsidR="00007B73" w:rsidRPr="00282039">
        <w:t>Optional attributes are indicated by “O”</w:t>
      </w:r>
      <w:r w:rsidR="0000242C" w:rsidRPr="00282039">
        <w:t xml:space="preserve">. </w:t>
      </w:r>
      <w:r w:rsidR="00007B73" w:rsidRPr="00282039">
        <w:t>If present, the optional attributes shall be used in accordance with OAuth and JWT specifications.</w:t>
      </w:r>
    </w:p>
    <w:p w14:paraId="3209CFEE" w14:textId="77777777" w:rsidR="00007B73" w:rsidRPr="00282039" w:rsidRDefault="00007B73" w:rsidP="003368EF">
      <w:pPr>
        <w:pStyle w:val="TableTitle"/>
      </w:pPr>
      <w:r w:rsidRPr="00282039">
        <w:lastRenderedPageBreak/>
        <w:t xml:space="preserve">Table </w:t>
      </w:r>
      <w:r w:rsidR="00292E60" w:rsidRPr="00282039">
        <w:t>3.71</w:t>
      </w:r>
      <w:r w:rsidRPr="00282039">
        <w:t>.4.1.2.1</w:t>
      </w:r>
      <w:r w:rsidR="005E63F6" w:rsidRPr="00282039">
        <w:t>-</w:t>
      </w:r>
      <w:r w:rsidRPr="00282039">
        <w:t>1</w:t>
      </w:r>
      <w:r w:rsidR="00A11DDB" w:rsidRPr="00282039">
        <w:t>:</w:t>
      </w:r>
      <w:r w:rsidRPr="00282039">
        <w:t xml:space="preserve"> </w:t>
      </w:r>
      <w:proofErr w:type="spellStart"/>
      <w:r w:rsidRPr="00282039">
        <w:t>JWT</w:t>
      </w:r>
      <w:proofErr w:type="spellEnd"/>
      <w:r w:rsidRPr="00282039">
        <w:t xml:space="preserve">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1405"/>
        <w:gridCol w:w="3164"/>
        <w:gridCol w:w="2931"/>
      </w:tblGrid>
      <w:tr w:rsidR="00607494" w:rsidRPr="00282039" w14:paraId="66FCAD05" w14:textId="77777777" w:rsidTr="00B10105">
        <w:trPr>
          <w:cantSplit/>
          <w:tblHeader/>
        </w:trPr>
        <w:tc>
          <w:tcPr>
            <w:tcW w:w="1440" w:type="dxa"/>
            <w:shd w:val="clear" w:color="auto" w:fill="D9D9D9"/>
          </w:tcPr>
          <w:p w14:paraId="3D7A9A27" w14:textId="77777777" w:rsidR="00607494" w:rsidRPr="00282039" w:rsidRDefault="00607494" w:rsidP="005E63F6">
            <w:pPr>
              <w:pStyle w:val="TableEntryHeader"/>
            </w:pPr>
            <w:r w:rsidRPr="00282039">
              <w:t>Parameter</w:t>
            </w:r>
          </w:p>
        </w:tc>
        <w:tc>
          <w:tcPr>
            <w:tcW w:w="918" w:type="dxa"/>
            <w:shd w:val="clear" w:color="auto" w:fill="D9D9D9"/>
          </w:tcPr>
          <w:p w14:paraId="2378A8F4" w14:textId="192F107D" w:rsidR="00607494" w:rsidRPr="00282039" w:rsidRDefault="00741BED" w:rsidP="005E63F6">
            <w:pPr>
              <w:pStyle w:val="TableEntryHeader"/>
            </w:pPr>
            <w:r w:rsidRPr="00282039">
              <w:t>Optionality</w:t>
            </w:r>
          </w:p>
        </w:tc>
        <w:tc>
          <w:tcPr>
            <w:tcW w:w="3420" w:type="dxa"/>
            <w:shd w:val="clear" w:color="auto" w:fill="D9D9D9"/>
          </w:tcPr>
          <w:p w14:paraId="66F669DC" w14:textId="77777777" w:rsidR="00607494" w:rsidRPr="00282039" w:rsidRDefault="00607494" w:rsidP="005E63F6">
            <w:pPr>
              <w:pStyle w:val="TableEntryHeader"/>
            </w:pPr>
            <w:r w:rsidRPr="00282039">
              <w:t>Definition</w:t>
            </w:r>
          </w:p>
        </w:tc>
        <w:tc>
          <w:tcPr>
            <w:tcW w:w="3150" w:type="dxa"/>
            <w:shd w:val="clear" w:color="auto" w:fill="D9D9D9"/>
          </w:tcPr>
          <w:p w14:paraId="1648193B" w14:textId="77777777" w:rsidR="00607494" w:rsidRPr="00282039" w:rsidRDefault="00607494" w:rsidP="005E63F6">
            <w:pPr>
              <w:pStyle w:val="TableEntryHeader"/>
            </w:pPr>
            <w:r w:rsidRPr="00282039">
              <w:t>RFC Reference</w:t>
            </w:r>
          </w:p>
        </w:tc>
      </w:tr>
      <w:tr w:rsidR="00607494" w:rsidRPr="00282039" w14:paraId="11F3B836" w14:textId="77777777" w:rsidTr="00453371">
        <w:tc>
          <w:tcPr>
            <w:tcW w:w="1440" w:type="dxa"/>
            <w:shd w:val="clear" w:color="auto" w:fill="auto"/>
          </w:tcPr>
          <w:p w14:paraId="068688B0" w14:textId="77777777" w:rsidR="00607494" w:rsidRPr="00282039" w:rsidRDefault="00063CF3" w:rsidP="005E63F6">
            <w:pPr>
              <w:pStyle w:val="TableEntry"/>
            </w:pPr>
            <w:r w:rsidRPr="00282039">
              <w:t>iss</w:t>
            </w:r>
          </w:p>
        </w:tc>
        <w:tc>
          <w:tcPr>
            <w:tcW w:w="918" w:type="dxa"/>
            <w:shd w:val="clear" w:color="auto" w:fill="auto"/>
          </w:tcPr>
          <w:p w14:paraId="723682AE" w14:textId="77777777" w:rsidR="00607494" w:rsidRPr="00282039" w:rsidRDefault="00607494" w:rsidP="005E63F6">
            <w:pPr>
              <w:pStyle w:val="TableEntry"/>
            </w:pPr>
            <w:r w:rsidRPr="00282039">
              <w:t>R</w:t>
            </w:r>
          </w:p>
        </w:tc>
        <w:tc>
          <w:tcPr>
            <w:tcW w:w="3420" w:type="dxa"/>
            <w:shd w:val="clear" w:color="auto" w:fill="auto"/>
          </w:tcPr>
          <w:p w14:paraId="304036A3" w14:textId="75A7977E" w:rsidR="00607494" w:rsidRPr="00282039" w:rsidRDefault="00607494" w:rsidP="005E63F6">
            <w:pPr>
              <w:pStyle w:val="TableEntry"/>
            </w:pPr>
            <w:r w:rsidRPr="00282039">
              <w:t xml:space="preserve">Issuer of token </w:t>
            </w:r>
          </w:p>
        </w:tc>
        <w:tc>
          <w:tcPr>
            <w:tcW w:w="3150" w:type="dxa"/>
            <w:shd w:val="clear" w:color="auto" w:fill="auto"/>
          </w:tcPr>
          <w:p w14:paraId="2A7CD492" w14:textId="77777777" w:rsidR="00607494" w:rsidRPr="00282039" w:rsidRDefault="00607494" w:rsidP="005E63F6">
            <w:pPr>
              <w:pStyle w:val="TableEntry"/>
            </w:pPr>
            <w:r w:rsidRPr="00282039">
              <w:t>Draft json-web-token Section 4</w:t>
            </w:r>
          </w:p>
        </w:tc>
      </w:tr>
      <w:tr w:rsidR="00607494" w:rsidRPr="00282039" w14:paraId="2E91A4A2" w14:textId="77777777" w:rsidTr="00453371">
        <w:tc>
          <w:tcPr>
            <w:tcW w:w="1440" w:type="dxa"/>
            <w:shd w:val="clear" w:color="auto" w:fill="auto"/>
          </w:tcPr>
          <w:p w14:paraId="4DEEBAEB" w14:textId="77777777" w:rsidR="00607494" w:rsidRPr="00282039" w:rsidRDefault="00063CF3" w:rsidP="005E63F6">
            <w:pPr>
              <w:pStyle w:val="TableEntry"/>
            </w:pPr>
            <w:r w:rsidRPr="00282039">
              <w:t>sub</w:t>
            </w:r>
          </w:p>
        </w:tc>
        <w:tc>
          <w:tcPr>
            <w:tcW w:w="918" w:type="dxa"/>
            <w:shd w:val="clear" w:color="auto" w:fill="auto"/>
          </w:tcPr>
          <w:p w14:paraId="5A85B843" w14:textId="77777777" w:rsidR="00607494" w:rsidRPr="00282039" w:rsidRDefault="00607494" w:rsidP="005E63F6">
            <w:pPr>
              <w:pStyle w:val="TableEntry"/>
            </w:pPr>
            <w:r w:rsidRPr="00282039">
              <w:t>R</w:t>
            </w:r>
          </w:p>
        </w:tc>
        <w:tc>
          <w:tcPr>
            <w:tcW w:w="3420" w:type="dxa"/>
            <w:shd w:val="clear" w:color="auto" w:fill="auto"/>
          </w:tcPr>
          <w:p w14:paraId="56FADBF3" w14:textId="77777777" w:rsidR="00607494" w:rsidRPr="00282039" w:rsidRDefault="00607494" w:rsidP="005E63F6">
            <w:pPr>
              <w:pStyle w:val="TableEntry"/>
            </w:pPr>
            <w:r w:rsidRPr="00282039">
              <w:t>Subject of token  (</w:t>
            </w:r>
            <w:r w:rsidR="00CA259B" w:rsidRPr="00282039">
              <w:t>e.g.,</w:t>
            </w:r>
            <w:r w:rsidRPr="00282039">
              <w:t xml:space="preserve"> user)  </w:t>
            </w:r>
          </w:p>
        </w:tc>
        <w:tc>
          <w:tcPr>
            <w:tcW w:w="3150" w:type="dxa"/>
            <w:shd w:val="clear" w:color="auto" w:fill="auto"/>
          </w:tcPr>
          <w:p w14:paraId="70D4CB8C" w14:textId="77777777" w:rsidR="00607494" w:rsidRPr="00282039" w:rsidRDefault="00607494" w:rsidP="005E63F6">
            <w:pPr>
              <w:pStyle w:val="TableEntry"/>
            </w:pPr>
            <w:r w:rsidRPr="00282039">
              <w:t>Draft json-web-token Section 4</w:t>
            </w:r>
          </w:p>
        </w:tc>
      </w:tr>
      <w:tr w:rsidR="00607494" w:rsidRPr="00282039" w14:paraId="2A2DEDE4" w14:textId="77777777" w:rsidTr="00453371">
        <w:tc>
          <w:tcPr>
            <w:tcW w:w="1440" w:type="dxa"/>
            <w:shd w:val="clear" w:color="auto" w:fill="auto"/>
          </w:tcPr>
          <w:p w14:paraId="2465AE8C" w14:textId="77777777" w:rsidR="00607494" w:rsidRPr="00282039" w:rsidRDefault="00063CF3" w:rsidP="005E63F6">
            <w:pPr>
              <w:pStyle w:val="TableEntry"/>
            </w:pPr>
            <w:r w:rsidRPr="00282039">
              <w:t>aud</w:t>
            </w:r>
          </w:p>
        </w:tc>
        <w:tc>
          <w:tcPr>
            <w:tcW w:w="918" w:type="dxa"/>
            <w:shd w:val="clear" w:color="auto" w:fill="auto"/>
          </w:tcPr>
          <w:p w14:paraId="6BE60693" w14:textId="77777777" w:rsidR="00607494" w:rsidRPr="00282039" w:rsidRDefault="00607494" w:rsidP="005E63F6">
            <w:pPr>
              <w:pStyle w:val="TableEntry"/>
            </w:pPr>
            <w:r w:rsidRPr="00282039">
              <w:t>R</w:t>
            </w:r>
          </w:p>
        </w:tc>
        <w:tc>
          <w:tcPr>
            <w:tcW w:w="3420" w:type="dxa"/>
            <w:shd w:val="clear" w:color="auto" w:fill="auto"/>
          </w:tcPr>
          <w:p w14:paraId="72972DCF" w14:textId="77777777" w:rsidR="00607494" w:rsidRPr="00282039" w:rsidRDefault="00607494" w:rsidP="005E63F6">
            <w:pPr>
              <w:pStyle w:val="TableEntry"/>
            </w:pPr>
            <w:r w:rsidRPr="00282039">
              <w:t xml:space="preserve">Audience of token </w:t>
            </w:r>
          </w:p>
        </w:tc>
        <w:tc>
          <w:tcPr>
            <w:tcW w:w="3150" w:type="dxa"/>
            <w:shd w:val="clear" w:color="auto" w:fill="auto"/>
          </w:tcPr>
          <w:p w14:paraId="2CC55A82" w14:textId="77777777" w:rsidR="00607494" w:rsidRPr="00282039" w:rsidRDefault="00607494" w:rsidP="005E63F6">
            <w:pPr>
              <w:pStyle w:val="TableEntry"/>
            </w:pPr>
            <w:r w:rsidRPr="00282039">
              <w:t>Draft json-web-token Section 4</w:t>
            </w:r>
          </w:p>
        </w:tc>
      </w:tr>
      <w:tr w:rsidR="00607494" w:rsidRPr="00282039" w14:paraId="4F7F2B2E" w14:textId="77777777" w:rsidTr="00453371">
        <w:tc>
          <w:tcPr>
            <w:tcW w:w="1440" w:type="dxa"/>
            <w:shd w:val="clear" w:color="auto" w:fill="auto"/>
          </w:tcPr>
          <w:p w14:paraId="3F0C144D" w14:textId="77777777" w:rsidR="00607494" w:rsidRPr="00282039" w:rsidRDefault="00063CF3" w:rsidP="005E63F6">
            <w:pPr>
              <w:pStyle w:val="TableEntry"/>
            </w:pPr>
            <w:r w:rsidRPr="00282039">
              <w:t>exp</w:t>
            </w:r>
          </w:p>
        </w:tc>
        <w:tc>
          <w:tcPr>
            <w:tcW w:w="918" w:type="dxa"/>
            <w:shd w:val="clear" w:color="auto" w:fill="auto"/>
          </w:tcPr>
          <w:p w14:paraId="4D73AAF5" w14:textId="77777777" w:rsidR="00607494" w:rsidRPr="00282039" w:rsidRDefault="00607494" w:rsidP="005E63F6">
            <w:pPr>
              <w:pStyle w:val="TableEntry"/>
            </w:pPr>
            <w:r w:rsidRPr="00282039">
              <w:t>R</w:t>
            </w:r>
          </w:p>
        </w:tc>
        <w:tc>
          <w:tcPr>
            <w:tcW w:w="3420" w:type="dxa"/>
            <w:shd w:val="clear" w:color="auto" w:fill="auto"/>
          </w:tcPr>
          <w:p w14:paraId="697262CD" w14:textId="77777777" w:rsidR="00607494" w:rsidRPr="00282039" w:rsidRDefault="00607494" w:rsidP="005E63F6">
            <w:pPr>
              <w:pStyle w:val="TableEntry"/>
            </w:pPr>
            <w:r w:rsidRPr="00282039">
              <w:t xml:space="preserve">Expiration time </w:t>
            </w:r>
          </w:p>
        </w:tc>
        <w:tc>
          <w:tcPr>
            <w:tcW w:w="3150" w:type="dxa"/>
            <w:shd w:val="clear" w:color="auto" w:fill="auto"/>
          </w:tcPr>
          <w:p w14:paraId="64453E98" w14:textId="77777777" w:rsidR="00607494" w:rsidRPr="00282039" w:rsidRDefault="00607494" w:rsidP="005E63F6">
            <w:pPr>
              <w:pStyle w:val="TableEntry"/>
            </w:pPr>
            <w:r w:rsidRPr="00282039">
              <w:t>Draft json-web-token Section 4</w:t>
            </w:r>
          </w:p>
        </w:tc>
      </w:tr>
      <w:tr w:rsidR="00607494" w:rsidRPr="00282039" w14:paraId="3FEC81BF" w14:textId="77777777" w:rsidTr="00453371">
        <w:tc>
          <w:tcPr>
            <w:tcW w:w="1440" w:type="dxa"/>
            <w:shd w:val="clear" w:color="auto" w:fill="auto"/>
          </w:tcPr>
          <w:p w14:paraId="5CA85502" w14:textId="77777777" w:rsidR="00607494" w:rsidRPr="00282039" w:rsidRDefault="00063CF3" w:rsidP="005E63F6">
            <w:pPr>
              <w:pStyle w:val="TableEntry"/>
            </w:pPr>
            <w:r w:rsidRPr="00282039">
              <w:t>nbf</w:t>
            </w:r>
          </w:p>
        </w:tc>
        <w:tc>
          <w:tcPr>
            <w:tcW w:w="918" w:type="dxa"/>
            <w:shd w:val="clear" w:color="auto" w:fill="auto"/>
          </w:tcPr>
          <w:p w14:paraId="40D20AA3" w14:textId="77777777" w:rsidR="00607494" w:rsidRPr="00282039" w:rsidRDefault="00607494" w:rsidP="005E63F6">
            <w:pPr>
              <w:pStyle w:val="TableEntry"/>
            </w:pPr>
            <w:r w:rsidRPr="00282039">
              <w:t>O</w:t>
            </w:r>
          </w:p>
        </w:tc>
        <w:tc>
          <w:tcPr>
            <w:tcW w:w="3420" w:type="dxa"/>
            <w:shd w:val="clear" w:color="auto" w:fill="auto"/>
          </w:tcPr>
          <w:p w14:paraId="54EEF20B" w14:textId="77777777" w:rsidR="00607494" w:rsidRPr="00282039" w:rsidRDefault="00607494" w:rsidP="005E63F6">
            <w:pPr>
              <w:pStyle w:val="TableEntry"/>
            </w:pPr>
            <w:r w:rsidRPr="00282039">
              <w:t xml:space="preserve">Not before time </w:t>
            </w:r>
          </w:p>
        </w:tc>
        <w:tc>
          <w:tcPr>
            <w:tcW w:w="3150" w:type="dxa"/>
            <w:shd w:val="clear" w:color="auto" w:fill="auto"/>
          </w:tcPr>
          <w:p w14:paraId="6DC8803C" w14:textId="77777777" w:rsidR="00607494" w:rsidRPr="00282039" w:rsidRDefault="00607494" w:rsidP="005E63F6">
            <w:pPr>
              <w:pStyle w:val="TableEntry"/>
            </w:pPr>
            <w:r w:rsidRPr="00282039">
              <w:t>Draft json-web-token Section 4</w:t>
            </w:r>
          </w:p>
        </w:tc>
      </w:tr>
      <w:tr w:rsidR="00607494" w:rsidRPr="00282039" w14:paraId="066E83B3" w14:textId="77777777" w:rsidTr="00453371">
        <w:tc>
          <w:tcPr>
            <w:tcW w:w="1440" w:type="dxa"/>
            <w:shd w:val="clear" w:color="auto" w:fill="auto"/>
          </w:tcPr>
          <w:p w14:paraId="6F3A5147" w14:textId="77777777" w:rsidR="00607494" w:rsidRPr="00282039" w:rsidRDefault="00063CF3" w:rsidP="005E63F6">
            <w:pPr>
              <w:pStyle w:val="TableEntry"/>
            </w:pPr>
            <w:r w:rsidRPr="00282039">
              <w:t>iat</w:t>
            </w:r>
          </w:p>
        </w:tc>
        <w:tc>
          <w:tcPr>
            <w:tcW w:w="918" w:type="dxa"/>
            <w:shd w:val="clear" w:color="auto" w:fill="auto"/>
          </w:tcPr>
          <w:p w14:paraId="2B4D0947" w14:textId="77777777" w:rsidR="00607494" w:rsidRPr="00282039" w:rsidRDefault="00607494" w:rsidP="005E63F6">
            <w:pPr>
              <w:pStyle w:val="TableEntry"/>
            </w:pPr>
            <w:r w:rsidRPr="00282039">
              <w:t>O</w:t>
            </w:r>
          </w:p>
        </w:tc>
        <w:tc>
          <w:tcPr>
            <w:tcW w:w="3420" w:type="dxa"/>
            <w:shd w:val="clear" w:color="auto" w:fill="auto"/>
          </w:tcPr>
          <w:p w14:paraId="4569C5A1" w14:textId="77777777" w:rsidR="00607494" w:rsidRPr="00282039" w:rsidRDefault="00607494" w:rsidP="005E63F6">
            <w:pPr>
              <w:pStyle w:val="TableEntry"/>
            </w:pPr>
            <w:r w:rsidRPr="00282039">
              <w:t xml:space="preserve">Issued at time </w:t>
            </w:r>
          </w:p>
        </w:tc>
        <w:tc>
          <w:tcPr>
            <w:tcW w:w="3150" w:type="dxa"/>
            <w:shd w:val="clear" w:color="auto" w:fill="auto"/>
          </w:tcPr>
          <w:p w14:paraId="05CF8D5B" w14:textId="77777777" w:rsidR="00607494" w:rsidRPr="00282039" w:rsidRDefault="00607494" w:rsidP="005E63F6">
            <w:pPr>
              <w:pStyle w:val="TableEntry"/>
            </w:pPr>
            <w:r w:rsidRPr="00282039">
              <w:t>Draft json-web-token Section 4</w:t>
            </w:r>
          </w:p>
        </w:tc>
      </w:tr>
      <w:tr w:rsidR="00607494" w:rsidRPr="00282039" w14:paraId="2C20279F" w14:textId="77777777" w:rsidTr="00453371">
        <w:tc>
          <w:tcPr>
            <w:tcW w:w="1440" w:type="dxa"/>
            <w:shd w:val="clear" w:color="auto" w:fill="auto"/>
          </w:tcPr>
          <w:p w14:paraId="58BF20E0" w14:textId="77777777" w:rsidR="00607494" w:rsidRPr="00282039" w:rsidRDefault="00063CF3" w:rsidP="005E63F6">
            <w:pPr>
              <w:pStyle w:val="TableEntry"/>
            </w:pPr>
            <w:r w:rsidRPr="00282039">
              <w:t>typ</w:t>
            </w:r>
          </w:p>
        </w:tc>
        <w:tc>
          <w:tcPr>
            <w:tcW w:w="918" w:type="dxa"/>
            <w:shd w:val="clear" w:color="auto" w:fill="auto"/>
          </w:tcPr>
          <w:p w14:paraId="375D09B7" w14:textId="77777777" w:rsidR="00607494" w:rsidRPr="00282039" w:rsidRDefault="00607494" w:rsidP="005E63F6">
            <w:pPr>
              <w:pStyle w:val="TableEntry"/>
            </w:pPr>
            <w:r w:rsidRPr="00282039">
              <w:t>O</w:t>
            </w:r>
          </w:p>
        </w:tc>
        <w:tc>
          <w:tcPr>
            <w:tcW w:w="3420" w:type="dxa"/>
            <w:shd w:val="clear" w:color="auto" w:fill="auto"/>
          </w:tcPr>
          <w:p w14:paraId="074A913E" w14:textId="77777777" w:rsidR="00607494" w:rsidRPr="00282039" w:rsidRDefault="00607494" w:rsidP="005E63F6">
            <w:pPr>
              <w:pStyle w:val="TableEntry"/>
            </w:pPr>
            <w:r w:rsidRPr="00282039">
              <w:t xml:space="preserve">Type </w:t>
            </w:r>
          </w:p>
        </w:tc>
        <w:tc>
          <w:tcPr>
            <w:tcW w:w="3150" w:type="dxa"/>
            <w:shd w:val="clear" w:color="auto" w:fill="auto"/>
          </w:tcPr>
          <w:p w14:paraId="52B2B03E" w14:textId="77777777" w:rsidR="00607494" w:rsidRPr="00282039" w:rsidRDefault="00607494" w:rsidP="005E63F6">
            <w:pPr>
              <w:pStyle w:val="TableEntry"/>
            </w:pPr>
            <w:r w:rsidRPr="00282039">
              <w:t>Draft json-web-token Section 4</w:t>
            </w:r>
          </w:p>
        </w:tc>
      </w:tr>
      <w:tr w:rsidR="00607494" w:rsidRPr="00282039" w14:paraId="68E2460E" w14:textId="77777777" w:rsidTr="00453371">
        <w:tc>
          <w:tcPr>
            <w:tcW w:w="1440" w:type="dxa"/>
            <w:shd w:val="clear" w:color="auto" w:fill="auto"/>
          </w:tcPr>
          <w:p w14:paraId="689CC438" w14:textId="77777777" w:rsidR="00607494" w:rsidRPr="00282039" w:rsidRDefault="00063CF3" w:rsidP="005E63F6">
            <w:pPr>
              <w:pStyle w:val="TableEntry"/>
            </w:pPr>
            <w:r w:rsidRPr="00282039">
              <w:t>jti</w:t>
            </w:r>
          </w:p>
        </w:tc>
        <w:tc>
          <w:tcPr>
            <w:tcW w:w="918" w:type="dxa"/>
            <w:shd w:val="clear" w:color="auto" w:fill="auto"/>
          </w:tcPr>
          <w:p w14:paraId="612080CB" w14:textId="77777777" w:rsidR="00607494" w:rsidRPr="00282039" w:rsidRDefault="00607494" w:rsidP="005E63F6">
            <w:pPr>
              <w:pStyle w:val="TableEntry"/>
            </w:pPr>
            <w:r w:rsidRPr="00282039">
              <w:t>R</w:t>
            </w:r>
          </w:p>
        </w:tc>
        <w:tc>
          <w:tcPr>
            <w:tcW w:w="3420" w:type="dxa"/>
            <w:shd w:val="clear" w:color="auto" w:fill="auto"/>
          </w:tcPr>
          <w:p w14:paraId="36F9CD87" w14:textId="77777777" w:rsidR="00607494" w:rsidRPr="00282039" w:rsidRDefault="00607494" w:rsidP="005E63F6">
            <w:pPr>
              <w:pStyle w:val="TableEntry"/>
            </w:pPr>
            <w:r w:rsidRPr="00282039">
              <w:t xml:space="preserve">JWT ID  </w:t>
            </w:r>
          </w:p>
        </w:tc>
        <w:tc>
          <w:tcPr>
            <w:tcW w:w="3150" w:type="dxa"/>
            <w:shd w:val="clear" w:color="auto" w:fill="auto"/>
          </w:tcPr>
          <w:p w14:paraId="284E8F75" w14:textId="77777777" w:rsidR="00607494" w:rsidRPr="00282039" w:rsidRDefault="00607494" w:rsidP="005E63F6">
            <w:pPr>
              <w:pStyle w:val="TableEntry"/>
            </w:pPr>
            <w:r w:rsidRPr="00282039">
              <w:t>Draft json-web-token Section 4</w:t>
            </w:r>
          </w:p>
        </w:tc>
      </w:tr>
    </w:tbl>
    <w:p w14:paraId="4BA67D06" w14:textId="77777777" w:rsidR="00007B73" w:rsidRPr="00282039" w:rsidRDefault="00007B73" w:rsidP="00607494">
      <w:pPr>
        <w:pStyle w:val="BodyText"/>
      </w:pPr>
    </w:p>
    <w:p w14:paraId="4D172546" w14:textId="55388CBB" w:rsidR="00365E38" w:rsidRPr="00282039" w:rsidRDefault="00365E38" w:rsidP="007438DE">
      <w:pPr>
        <w:pStyle w:val="BodyText"/>
      </w:pPr>
      <w:r w:rsidRPr="00282039">
        <w:t xml:space="preserve">The </w:t>
      </w:r>
      <w:r w:rsidR="00A263E3" w:rsidRPr="00282039">
        <w:t>Authorized Client, Authorization Server, and Resource Server</w:t>
      </w:r>
      <w:r w:rsidRPr="00282039">
        <w:t xml:space="preserve"> shall support the following extensions to the JWT parameters</w:t>
      </w:r>
      <w:r w:rsidR="0000242C" w:rsidRPr="00282039">
        <w:t xml:space="preserve">. </w:t>
      </w:r>
      <w:r w:rsidRPr="00282039">
        <w:t>All of these parameters are option</w:t>
      </w:r>
      <w:r w:rsidR="00AA6486" w:rsidRPr="00282039">
        <w:t>al</w:t>
      </w:r>
      <w:r w:rsidRPr="00282039">
        <w:t xml:space="preserve"> in the JWT token</w:t>
      </w:r>
      <w:r w:rsidR="0000242C" w:rsidRPr="00282039">
        <w:t xml:space="preserve">. </w:t>
      </w:r>
      <w:r w:rsidRPr="00282039">
        <w:t xml:space="preserve">The parameter content shall be the same as the content defined in </w:t>
      </w:r>
      <w:r w:rsidR="009C44E9">
        <w:t>[</w:t>
      </w:r>
      <w:r w:rsidR="00AA6486" w:rsidRPr="00282039">
        <w:t>ITI-40</w:t>
      </w:r>
      <w:r w:rsidR="009C44E9">
        <w:t>]</w:t>
      </w:r>
      <w:r w:rsidR="0000242C" w:rsidRPr="00282039">
        <w:t xml:space="preserve">. </w:t>
      </w:r>
      <w:r w:rsidRPr="00282039">
        <w:t xml:space="preserve">The definition is summarized in this table for convenience. </w:t>
      </w:r>
    </w:p>
    <w:p w14:paraId="2046C445" w14:textId="77777777" w:rsidR="00365E38" w:rsidRPr="00282039" w:rsidRDefault="005E63F6" w:rsidP="003368EF">
      <w:pPr>
        <w:pStyle w:val="TableTitle"/>
      </w:pPr>
      <w:r w:rsidRPr="00282039">
        <w:t xml:space="preserve">Table </w:t>
      </w:r>
      <w:r w:rsidR="00292E60" w:rsidRPr="00282039">
        <w:t>3.71</w:t>
      </w:r>
      <w:r w:rsidRPr="00282039">
        <w:t>.4.1.2.1-</w:t>
      </w:r>
      <w:r w:rsidR="00AE72C0" w:rsidRPr="00282039">
        <w:t>2</w:t>
      </w:r>
      <w:r w:rsidRPr="00282039">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3233"/>
        <w:gridCol w:w="1577"/>
        <w:gridCol w:w="2270"/>
      </w:tblGrid>
      <w:tr w:rsidR="0021661D" w:rsidRPr="00282039" w14:paraId="45F59203" w14:textId="77777777" w:rsidTr="00E14D81">
        <w:trPr>
          <w:tblHeader/>
        </w:trPr>
        <w:tc>
          <w:tcPr>
            <w:tcW w:w="0" w:type="auto"/>
            <w:shd w:val="clear" w:color="auto" w:fill="D9D9D9"/>
          </w:tcPr>
          <w:p w14:paraId="55E4468F" w14:textId="77777777" w:rsidR="0021661D" w:rsidRPr="00282039" w:rsidRDefault="0021661D" w:rsidP="0021661D">
            <w:pPr>
              <w:pStyle w:val="TableEntryHeader"/>
            </w:pPr>
            <w:r w:rsidRPr="00282039">
              <w:t>XUA Attribute</w:t>
            </w:r>
          </w:p>
        </w:tc>
        <w:tc>
          <w:tcPr>
            <w:tcW w:w="0" w:type="auto"/>
            <w:shd w:val="clear" w:color="auto" w:fill="D9D9D9"/>
          </w:tcPr>
          <w:p w14:paraId="3173BE55" w14:textId="77777777" w:rsidR="0021661D" w:rsidRPr="00282039" w:rsidRDefault="0021661D" w:rsidP="0021661D">
            <w:pPr>
              <w:pStyle w:val="TableEntryHeader"/>
            </w:pPr>
            <w:r w:rsidRPr="00282039">
              <w:t>XUA Definition</w:t>
            </w:r>
          </w:p>
        </w:tc>
        <w:tc>
          <w:tcPr>
            <w:tcW w:w="0" w:type="auto"/>
            <w:shd w:val="clear" w:color="auto" w:fill="D9D9D9"/>
          </w:tcPr>
          <w:p w14:paraId="72B8D9C2" w14:textId="2DBFB51E" w:rsidR="0021661D" w:rsidRPr="00282039" w:rsidRDefault="0021661D" w:rsidP="0021661D">
            <w:pPr>
              <w:pStyle w:val="TableEntryHeader"/>
            </w:pPr>
            <w:r w:rsidRPr="00282039">
              <w:t>JSON type</w:t>
            </w:r>
          </w:p>
        </w:tc>
        <w:tc>
          <w:tcPr>
            <w:tcW w:w="0" w:type="auto"/>
            <w:shd w:val="clear" w:color="auto" w:fill="D9D9D9"/>
          </w:tcPr>
          <w:p w14:paraId="40598950" w14:textId="697CC5B0" w:rsidR="0021661D" w:rsidRPr="00282039" w:rsidRDefault="0021661D" w:rsidP="0021661D">
            <w:pPr>
              <w:pStyle w:val="TableEntryHeader"/>
            </w:pPr>
            <w:r w:rsidRPr="00282039">
              <w:t>JWT Parameter</w:t>
            </w:r>
          </w:p>
        </w:tc>
      </w:tr>
      <w:tr w:rsidR="0021661D" w:rsidRPr="00282039" w14:paraId="3D065A74" w14:textId="77777777" w:rsidTr="00E14D81">
        <w:tc>
          <w:tcPr>
            <w:tcW w:w="0" w:type="auto"/>
            <w:shd w:val="clear" w:color="auto" w:fill="auto"/>
          </w:tcPr>
          <w:p w14:paraId="78EF4FA8" w14:textId="77777777" w:rsidR="0021661D" w:rsidRPr="00282039" w:rsidRDefault="0021661D" w:rsidP="0021661D">
            <w:pPr>
              <w:pStyle w:val="TableEntry"/>
            </w:pPr>
            <w:r w:rsidRPr="00282039">
              <w:t>SubjectID</w:t>
            </w:r>
          </w:p>
        </w:tc>
        <w:tc>
          <w:tcPr>
            <w:tcW w:w="0" w:type="auto"/>
            <w:shd w:val="clear" w:color="auto" w:fill="auto"/>
          </w:tcPr>
          <w:p w14:paraId="0FCFE6AE" w14:textId="77777777" w:rsidR="0021661D" w:rsidRPr="00282039" w:rsidRDefault="0021661D" w:rsidP="0021661D">
            <w:pPr>
              <w:pStyle w:val="TableEntry"/>
            </w:pPr>
            <w:r w:rsidRPr="00282039">
              <w:t>Plain text user’s name</w:t>
            </w:r>
          </w:p>
        </w:tc>
        <w:tc>
          <w:tcPr>
            <w:tcW w:w="0" w:type="auto"/>
          </w:tcPr>
          <w:p w14:paraId="2B1C6867" w14:textId="2E940908" w:rsidR="0021661D" w:rsidRPr="00282039" w:rsidRDefault="0021661D" w:rsidP="0021661D">
            <w:pPr>
              <w:pStyle w:val="TableEntry"/>
            </w:pPr>
            <w:r w:rsidRPr="00282039">
              <w:t>string</w:t>
            </w:r>
          </w:p>
        </w:tc>
        <w:tc>
          <w:tcPr>
            <w:tcW w:w="0" w:type="auto"/>
            <w:shd w:val="clear" w:color="auto" w:fill="auto"/>
          </w:tcPr>
          <w:p w14:paraId="35D1646C" w14:textId="3886EC1A" w:rsidR="0021661D" w:rsidRPr="00282039" w:rsidRDefault="0021661D" w:rsidP="0021661D">
            <w:pPr>
              <w:pStyle w:val="TableEntry"/>
            </w:pPr>
            <w:r w:rsidRPr="00282039">
              <w:t>SubjectID</w:t>
            </w:r>
          </w:p>
        </w:tc>
      </w:tr>
      <w:tr w:rsidR="0021661D" w:rsidRPr="00282039" w14:paraId="0DDB7E4C" w14:textId="77777777" w:rsidTr="00E14D81">
        <w:tc>
          <w:tcPr>
            <w:tcW w:w="0" w:type="auto"/>
            <w:shd w:val="clear" w:color="auto" w:fill="auto"/>
          </w:tcPr>
          <w:p w14:paraId="37C8D81A" w14:textId="77777777" w:rsidR="0021661D" w:rsidRPr="00282039" w:rsidRDefault="0021661D" w:rsidP="0021661D">
            <w:pPr>
              <w:pStyle w:val="TableEntry"/>
            </w:pPr>
            <w:r w:rsidRPr="00282039">
              <w:t>SubjectOrganization</w:t>
            </w:r>
          </w:p>
        </w:tc>
        <w:tc>
          <w:tcPr>
            <w:tcW w:w="0" w:type="auto"/>
            <w:shd w:val="clear" w:color="auto" w:fill="auto"/>
          </w:tcPr>
          <w:p w14:paraId="2F172D9F" w14:textId="77777777" w:rsidR="0021661D" w:rsidRPr="00282039" w:rsidRDefault="0021661D" w:rsidP="0021661D">
            <w:pPr>
              <w:pStyle w:val="TableEntry"/>
            </w:pPr>
            <w:r w:rsidRPr="00282039">
              <w:t>Plain text description of the Organization</w:t>
            </w:r>
          </w:p>
        </w:tc>
        <w:tc>
          <w:tcPr>
            <w:tcW w:w="0" w:type="auto"/>
          </w:tcPr>
          <w:p w14:paraId="115D01BF" w14:textId="002B362D" w:rsidR="0021661D" w:rsidRPr="00282039" w:rsidRDefault="0021661D" w:rsidP="0021661D">
            <w:pPr>
              <w:pStyle w:val="TableEntry"/>
            </w:pPr>
            <w:r w:rsidRPr="00282039">
              <w:t>array of string</w:t>
            </w:r>
          </w:p>
        </w:tc>
        <w:tc>
          <w:tcPr>
            <w:tcW w:w="0" w:type="auto"/>
            <w:shd w:val="clear" w:color="auto" w:fill="auto"/>
          </w:tcPr>
          <w:p w14:paraId="273DEDE0" w14:textId="7BDE11C7" w:rsidR="0021661D" w:rsidRPr="00282039" w:rsidRDefault="0021661D" w:rsidP="0021661D">
            <w:pPr>
              <w:pStyle w:val="TableEntry"/>
            </w:pPr>
            <w:r w:rsidRPr="00282039">
              <w:t>SubjectOrganization</w:t>
            </w:r>
          </w:p>
        </w:tc>
      </w:tr>
      <w:tr w:rsidR="0021661D" w:rsidRPr="00282039" w14:paraId="017AEA87" w14:textId="77777777" w:rsidTr="00E14D81">
        <w:tc>
          <w:tcPr>
            <w:tcW w:w="0" w:type="auto"/>
            <w:shd w:val="clear" w:color="auto" w:fill="auto"/>
          </w:tcPr>
          <w:p w14:paraId="3888EDDF" w14:textId="77777777" w:rsidR="0021661D" w:rsidRPr="00282039" w:rsidRDefault="0021661D" w:rsidP="0021661D">
            <w:pPr>
              <w:pStyle w:val="TableEntry"/>
            </w:pPr>
            <w:r w:rsidRPr="00282039">
              <w:t>SubjectOrganizationID</w:t>
            </w:r>
          </w:p>
        </w:tc>
        <w:tc>
          <w:tcPr>
            <w:tcW w:w="0" w:type="auto"/>
            <w:shd w:val="clear" w:color="auto" w:fill="auto"/>
          </w:tcPr>
          <w:p w14:paraId="781A49B1" w14:textId="77777777" w:rsidR="0021661D" w:rsidRPr="00282039" w:rsidRDefault="0021661D" w:rsidP="0021661D">
            <w:pPr>
              <w:pStyle w:val="TableEntry"/>
            </w:pPr>
          </w:p>
        </w:tc>
        <w:tc>
          <w:tcPr>
            <w:tcW w:w="0" w:type="auto"/>
          </w:tcPr>
          <w:p w14:paraId="277E332E" w14:textId="14CA0DA7" w:rsidR="0021661D" w:rsidRPr="00282039" w:rsidRDefault="0021661D" w:rsidP="0021661D">
            <w:pPr>
              <w:pStyle w:val="TableEntry"/>
            </w:pPr>
            <w:r w:rsidRPr="00282039">
              <w:t>array of string</w:t>
            </w:r>
          </w:p>
        </w:tc>
        <w:tc>
          <w:tcPr>
            <w:tcW w:w="0" w:type="auto"/>
            <w:shd w:val="clear" w:color="auto" w:fill="auto"/>
          </w:tcPr>
          <w:p w14:paraId="238A08A8" w14:textId="3818B901" w:rsidR="0021661D" w:rsidRPr="00282039" w:rsidRDefault="0021661D" w:rsidP="0021661D">
            <w:pPr>
              <w:pStyle w:val="TableEntry"/>
            </w:pPr>
            <w:r w:rsidRPr="00282039">
              <w:t>SubjectOrganizationID</w:t>
            </w:r>
          </w:p>
        </w:tc>
      </w:tr>
      <w:tr w:rsidR="0021661D" w:rsidRPr="00282039" w14:paraId="00740C92" w14:textId="77777777" w:rsidTr="00E14D81">
        <w:tc>
          <w:tcPr>
            <w:tcW w:w="0" w:type="auto"/>
            <w:shd w:val="clear" w:color="auto" w:fill="auto"/>
          </w:tcPr>
          <w:p w14:paraId="6383FA2F" w14:textId="77777777" w:rsidR="0021661D" w:rsidRPr="00282039" w:rsidRDefault="0021661D" w:rsidP="0021661D">
            <w:pPr>
              <w:pStyle w:val="TableEntry"/>
            </w:pPr>
            <w:r w:rsidRPr="00282039">
              <w:t>HomeCommunityID</w:t>
            </w:r>
          </w:p>
        </w:tc>
        <w:tc>
          <w:tcPr>
            <w:tcW w:w="0" w:type="auto"/>
            <w:shd w:val="clear" w:color="auto" w:fill="auto"/>
          </w:tcPr>
          <w:p w14:paraId="5921BF4E" w14:textId="77777777" w:rsidR="0021661D" w:rsidRPr="00282039" w:rsidRDefault="0021661D" w:rsidP="0021661D">
            <w:pPr>
              <w:pStyle w:val="TableEntry"/>
            </w:pPr>
            <w:r w:rsidRPr="00282039">
              <w:t>Home Community ID where request originated</w:t>
            </w:r>
          </w:p>
        </w:tc>
        <w:tc>
          <w:tcPr>
            <w:tcW w:w="0" w:type="auto"/>
          </w:tcPr>
          <w:p w14:paraId="19928BA8" w14:textId="267A8714" w:rsidR="0021661D" w:rsidRPr="00282039" w:rsidRDefault="0021661D" w:rsidP="0021661D">
            <w:pPr>
              <w:pStyle w:val="TableEntry"/>
            </w:pPr>
            <w:r w:rsidRPr="00282039">
              <w:t>string</w:t>
            </w:r>
          </w:p>
        </w:tc>
        <w:tc>
          <w:tcPr>
            <w:tcW w:w="0" w:type="auto"/>
            <w:shd w:val="clear" w:color="auto" w:fill="auto"/>
          </w:tcPr>
          <w:p w14:paraId="7EB4FDA8" w14:textId="2F7E410E" w:rsidR="0021661D" w:rsidRPr="00282039" w:rsidRDefault="0021661D" w:rsidP="0021661D">
            <w:pPr>
              <w:pStyle w:val="TableEntry"/>
            </w:pPr>
            <w:r w:rsidRPr="00282039">
              <w:t>HomeCommunityID</w:t>
            </w:r>
          </w:p>
        </w:tc>
      </w:tr>
      <w:tr w:rsidR="0021661D" w:rsidRPr="00282039" w14:paraId="6AD35F92" w14:textId="77777777" w:rsidTr="00E14D81">
        <w:tc>
          <w:tcPr>
            <w:tcW w:w="0" w:type="auto"/>
            <w:shd w:val="clear" w:color="auto" w:fill="auto"/>
          </w:tcPr>
          <w:p w14:paraId="7F12FE4C" w14:textId="77777777" w:rsidR="0021661D" w:rsidRPr="00282039" w:rsidRDefault="0021661D" w:rsidP="0021661D">
            <w:pPr>
              <w:pStyle w:val="TableEntry"/>
            </w:pPr>
            <w:r w:rsidRPr="00282039">
              <w:t>NationalProviderIdentifier</w:t>
            </w:r>
          </w:p>
        </w:tc>
        <w:tc>
          <w:tcPr>
            <w:tcW w:w="0" w:type="auto"/>
            <w:shd w:val="clear" w:color="auto" w:fill="auto"/>
          </w:tcPr>
          <w:p w14:paraId="16B2B1D5" w14:textId="77777777" w:rsidR="0021661D" w:rsidRPr="00282039" w:rsidRDefault="0021661D" w:rsidP="0021661D">
            <w:pPr>
              <w:pStyle w:val="TableEntry"/>
            </w:pPr>
          </w:p>
        </w:tc>
        <w:tc>
          <w:tcPr>
            <w:tcW w:w="0" w:type="auto"/>
          </w:tcPr>
          <w:p w14:paraId="134EF331" w14:textId="459CD014" w:rsidR="0021661D" w:rsidRPr="00282039" w:rsidRDefault="0021661D" w:rsidP="0021661D">
            <w:pPr>
              <w:pStyle w:val="TableEntry"/>
            </w:pPr>
            <w:r w:rsidRPr="00282039">
              <w:t>string</w:t>
            </w:r>
          </w:p>
        </w:tc>
        <w:tc>
          <w:tcPr>
            <w:tcW w:w="0" w:type="auto"/>
            <w:shd w:val="clear" w:color="auto" w:fill="auto"/>
          </w:tcPr>
          <w:p w14:paraId="605CFFEF" w14:textId="26047025" w:rsidR="0021661D" w:rsidRPr="00282039" w:rsidRDefault="0021661D" w:rsidP="0021661D">
            <w:pPr>
              <w:pStyle w:val="TableEntry"/>
            </w:pPr>
            <w:r w:rsidRPr="00282039">
              <w:t>NationalProviderIdentifier</w:t>
            </w:r>
          </w:p>
        </w:tc>
      </w:tr>
      <w:tr w:rsidR="0021661D" w:rsidRPr="00282039" w14:paraId="571335B0" w14:textId="77777777" w:rsidTr="00E14D81">
        <w:tc>
          <w:tcPr>
            <w:tcW w:w="0" w:type="auto"/>
            <w:shd w:val="clear" w:color="auto" w:fill="auto"/>
          </w:tcPr>
          <w:p w14:paraId="44F68041" w14:textId="61CCFC1E" w:rsidR="0021661D" w:rsidRPr="00282039" w:rsidRDefault="0021661D" w:rsidP="0021661D">
            <w:pPr>
              <w:pStyle w:val="TableEntry"/>
            </w:pPr>
            <w:r w:rsidRPr="00282039">
              <w:t>Provider-identifier</w:t>
            </w:r>
          </w:p>
        </w:tc>
        <w:tc>
          <w:tcPr>
            <w:tcW w:w="0" w:type="auto"/>
            <w:shd w:val="clear" w:color="auto" w:fill="auto"/>
          </w:tcPr>
          <w:p w14:paraId="3FA31F2C" w14:textId="6FEF5ECD" w:rsidR="0021661D" w:rsidRPr="00282039" w:rsidRDefault="0021661D" w:rsidP="0021661D">
            <w:pPr>
              <w:pStyle w:val="TableEntry"/>
            </w:pPr>
            <w:r w:rsidRPr="00282039">
              <w:t>Other Provider Identifier Attribute</w:t>
            </w:r>
          </w:p>
        </w:tc>
        <w:tc>
          <w:tcPr>
            <w:tcW w:w="0" w:type="auto"/>
          </w:tcPr>
          <w:p w14:paraId="2B343628" w14:textId="2BE77C10" w:rsidR="0021661D" w:rsidRPr="00282039" w:rsidRDefault="0021661D" w:rsidP="0021661D">
            <w:pPr>
              <w:pStyle w:val="TableEntry"/>
            </w:pPr>
            <w:r w:rsidRPr="00282039">
              <w:t>array of Instance Identifier objects</w:t>
            </w:r>
          </w:p>
        </w:tc>
        <w:tc>
          <w:tcPr>
            <w:tcW w:w="0" w:type="auto"/>
            <w:shd w:val="clear" w:color="auto" w:fill="auto"/>
          </w:tcPr>
          <w:p w14:paraId="6FEFA17D" w14:textId="56D457AC" w:rsidR="0021661D" w:rsidRPr="00282039" w:rsidRDefault="0021661D" w:rsidP="0021661D">
            <w:pPr>
              <w:pStyle w:val="TableEntry"/>
            </w:pPr>
            <w:r w:rsidRPr="00282039">
              <w:t>ProviderID</w:t>
            </w:r>
          </w:p>
        </w:tc>
      </w:tr>
      <w:tr w:rsidR="0021661D" w:rsidRPr="00282039" w14:paraId="73C59791" w14:textId="77777777" w:rsidTr="00E14D81">
        <w:tc>
          <w:tcPr>
            <w:tcW w:w="0" w:type="auto"/>
            <w:shd w:val="clear" w:color="auto" w:fill="auto"/>
          </w:tcPr>
          <w:p w14:paraId="4A064585" w14:textId="77777777" w:rsidR="0021661D" w:rsidRPr="00282039" w:rsidRDefault="0021661D" w:rsidP="0021661D">
            <w:pPr>
              <w:pStyle w:val="TableEntry"/>
            </w:pPr>
            <w:r w:rsidRPr="00282039">
              <w:t>Subject:Role</w:t>
            </w:r>
          </w:p>
        </w:tc>
        <w:tc>
          <w:tcPr>
            <w:tcW w:w="0" w:type="auto"/>
            <w:shd w:val="clear" w:color="auto" w:fill="auto"/>
          </w:tcPr>
          <w:p w14:paraId="6DA5E54B" w14:textId="77777777" w:rsidR="0021661D" w:rsidRPr="00282039" w:rsidRDefault="0021661D" w:rsidP="0021661D">
            <w:pPr>
              <w:pStyle w:val="TableEntry"/>
            </w:pPr>
          </w:p>
        </w:tc>
        <w:tc>
          <w:tcPr>
            <w:tcW w:w="0" w:type="auto"/>
          </w:tcPr>
          <w:p w14:paraId="7A95DD95" w14:textId="6A8F41C2" w:rsidR="0021661D" w:rsidRPr="00282039" w:rsidRDefault="0021661D" w:rsidP="0021661D">
            <w:pPr>
              <w:pStyle w:val="TableEntry"/>
            </w:pPr>
            <w:r w:rsidRPr="00282039">
              <w:t>array of Code objects</w:t>
            </w:r>
          </w:p>
        </w:tc>
        <w:tc>
          <w:tcPr>
            <w:tcW w:w="0" w:type="auto"/>
            <w:shd w:val="clear" w:color="auto" w:fill="auto"/>
          </w:tcPr>
          <w:p w14:paraId="105A5041" w14:textId="0D0E59C0" w:rsidR="0021661D" w:rsidRPr="00282039" w:rsidRDefault="0021661D" w:rsidP="0021661D">
            <w:pPr>
              <w:pStyle w:val="TableEntry"/>
            </w:pPr>
            <w:r w:rsidRPr="00282039">
              <w:t>SubjectRole</w:t>
            </w:r>
          </w:p>
        </w:tc>
      </w:tr>
      <w:tr w:rsidR="0021661D" w:rsidRPr="00282039" w14:paraId="12EF09D4" w14:textId="77777777" w:rsidTr="00E14D81">
        <w:tc>
          <w:tcPr>
            <w:tcW w:w="0" w:type="auto"/>
            <w:shd w:val="clear" w:color="auto" w:fill="auto"/>
          </w:tcPr>
          <w:p w14:paraId="7E547A3A" w14:textId="396BA214" w:rsidR="0021661D" w:rsidRPr="00422D87" w:rsidRDefault="0021661D" w:rsidP="00E14D81">
            <w:pPr>
              <w:pStyle w:val="TableEntry"/>
            </w:pPr>
            <w:proofErr w:type="spellStart"/>
            <w:r w:rsidRPr="00422D87">
              <w:t>docid</w:t>
            </w:r>
            <w:proofErr w:type="spellEnd"/>
          </w:p>
        </w:tc>
        <w:tc>
          <w:tcPr>
            <w:tcW w:w="0" w:type="auto"/>
            <w:shd w:val="clear" w:color="auto" w:fill="auto"/>
          </w:tcPr>
          <w:p w14:paraId="09E1FA49" w14:textId="77777777" w:rsidR="0021661D" w:rsidRPr="00422D87" w:rsidRDefault="0021661D" w:rsidP="00422D87">
            <w:pPr>
              <w:pStyle w:val="TableEntry"/>
            </w:pPr>
            <w:r w:rsidRPr="00422D87">
              <w:t>Patient Privacy Policy Acknowledgement Document ID</w:t>
            </w:r>
          </w:p>
        </w:tc>
        <w:tc>
          <w:tcPr>
            <w:tcW w:w="0" w:type="auto"/>
          </w:tcPr>
          <w:p w14:paraId="7C5D1612" w14:textId="14DAA86A" w:rsidR="0021661D" w:rsidRPr="00422D87" w:rsidRDefault="0021661D" w:rsidP="00422D87">
            <w:pPr>
              <w:pStyle w:val="TableEntry"/>
            </w:pPr>
            <w:r w:rsidRPr="00422D87">
              <w:t>string</w:t>
            </w:r>
          </w:p>
        </w:tc>
        <w:tc>
          <w:tcPr>
            <w:tcW w:w="0" w:type="auto"/>
            <w:shd w:val="clear" w:color="auto" w:fill="auto"/>
          </w:tcPr>
          <w:p w14:paraId="3D4B75B2" w14:textId="62629E3B" w:rsidR="0021661D" w:rsidRPr="00422D87" w:rsidRDefault="0021661D" w:rsidP="00422D87">
            <w:pPr>
              <w:pStyle w:val="TableEntry"/>
            </w:pPr>
            <w:r w:rsidRPr="00422D87">
              <w:t>docid</w:t>
            </w:r>
          </w:p>
        </w:tc>
      </w:tr>
      <w:tr w:rsidR="0021661D" w:rsidRPr="00282039" w14:paraId="57986A74" w14:textId="77777777" w:rsidTr="00E14D81">
        <w:trPr>
          <w:trHeight w:val="56"/>
        </w:trPr>
        <w:tc>
          <w:tcPr>
            <w:tcW w:w="0" w:type="auto"/>
            <w:shd w:val="clear" w:color="auto" w:fill="auto"/>
          </w:tcPr>
          <w:p w14:paraId="7758CD86" w14:textId="77777777" w:rsidR="0021661D" w:rsidRPr="00422D87" w:rsidRDefault="0021661D" w:rsidP="00E14D81">
            <w:pPr>
              <w:pStyle w:val="TableEntry"/>
            </w:pPr>
            <w:r w:rsidRPr="00422D87">
              <w:t>acp</w:t>
            </w:r>
          </w:p>
        </w:tc>
        <w:tc>
          <w:tcPr>
            <w:tcW w:w="0" w:type="auto"/>
            <w:shd w:val="clear" w:color="auto" w:fill="auto"/>
          </w:tcPr>
          <w:p w14:paraId="24D180C6" w14:textId="77777777" w:rsidR="0021661D" w:rsidRPr="00422D87" w:rsidRDefault="0021661D" w:rsidP="00422D87">
            <w:pPr>
              <w:pStyle w:val="TableEntry"/>
            </w:pPr>
            <w:r w:rsidRPr="00422D87">
              <w:t>Patient Privacy Policy Identifier</w:t>
            </w:r>
          </w:p>
        </w:tc>
        <w:tc>
          <w:tcPr>
            <w:tcW w:w="0" w:type="auto"/>
          </w:tcPr>
          <w:p w14:paraId="0BEDE2BD" w14:textId="237BA46E" w:rsidR="0021661D" w:rsidRPr="00422D87" w:rsidRDefault="0021661D" w:rsidP="00422D87">
            <w:pPr>
              <w:pStyle w:val="TableEntry"/>
            </w:pPr>
            <w:r w:rsidRPr="00422D87">
              <w:t>string</w:t>
            </w:r>
          </w:p>
        </w:tc>
        <w:tc>
          <w:tcPr>
            <w:tcW w:w="0" w:type="auto"/>
            <w:shd w:val="clear" w:color="auto" w:fill="auto"/>
          </w:tcPr>
          <w:p w14:paraId="1445DF69" w14:textId="1A24AC2C" w:rsidR="0021661D" w:rsidRPr="00422D87" w:rsidRDefault="0021661D" w:rsidP="00422D87">
            <w:pPr>
              <w:pStyle w:val="TableEntry"/>
            </w:pPr>
            <w:r w:rsidRPr="00422D87">
              <w:t xml:space="preserve">acp </w:t>
            </w:r>
          </w:p>
        </w:tc>
      </w:tr>
      <w:tr w:rsidR="0021661D" w:rsidRPr="00282039" w14:paraId="32CC2849" w14:textId="77777777" w:rsidTr="00E14D81">
        <w:tc>
          <w:tcPr>
            <w:tcW w:w="0" w:type="auto"/>
            <w:shd w:val="clear" w:color="auto" w:fill="auto"/>
          </w:tcPr>
          <w:p w14:paraId="0D38BD89" w14:textId="77777777" w:rsidR="0021661D" w:rsidRPr="00422D87" w:rsidRDefault="0021661D" w:rsidP="00E14D81">
            <w:pPr>
              <w:pStyle w:val="TableEntry"/>
            </w:pPr>
            <w:r w:rsidRPr="00422D87">
              <w:t>PurposeOfUse</w:t>
            </w:r>
          </w:p>
        </w:tc>
        <w:tc>
          <w:tcPr>
            <w:tcW w:w="0" w:type="auto"/>
            <w:shd w:val="clear" w:color="auto" w:fill="auto"/>
          </w:tcPr>
          <w:p w14:paraId="54CBD8A1" w14:textId="77777777" w:rsidR="0021661D" w:rsidRPr="00422D87" w:rsidRDefault="0021661D" w:rsidP="00422D87">
            <w:pPr>
              <w:pStyle w:val="TableEntry"/>
            </w:pPr>
            <w:r w:rsidRPr="00422D87">
              <w:t>Purpose of Use for the request</w:t>
            </w:r>
          </w:p>
        </w:tc>
        <w:tc>
          <w:tcPr>
            <w:tcW w:w="0" w:type="auto"/>
          </w:tcPr>
          <w:p w14:paraId="2AF0D6BA" w14:textId="595FD318" w:rsidR="0021661D" w:rsidRPr="00422D87" w:rsidRDefault="0021661D" w:rsidP="00422D87">
            <w:pPr>
              <w:pStyle w:val="TableEntry"/>
            </w:pPr>
            <w:r w:rsidRPr="00422D87">
              <w:t>Code object</w:t>
            </w:r>
          </w:p>
        </w:tc>
        <w:tc>
          <w:tcPr>
            <w:tcW w:w="0" w:type="auto"/>
            <w:shd w:val="clear" w:color="auto" w:fill="auto"/>
          </w:tcPr>
          <w:p w14:paraId="2B428A9B" w14:textId="40201C77" w:rsidR="0021661D" w:rsidRPr="00422D87" w:rsidRDefault="0021661D" w:rsidP="00422D87">
            <w:pPr>
              <w:pStyle w:val="TableEntry"/>
            </w:pPr>
            <w:r w:rsidRPr="00422D87">
              <w:t>PurposeOfUse</w:t>
            </w:r>
          </w:p>
        </w:tc>
      </w:tr>
      <w:tr w:rsidR="0021661D" w:rsidRPr="00282039" w14:paraId="605A2A88" w14:textId="77777777" w:rsidTr="00E14D81">
        <w:tc>
          <w:tcPr>
            <w:tcW w:w="0" w:type="auto"/>
            <w:shd w:val="clear" w:color="auto" w:fill="auto"/>
          </w:tcPr>
          <w:p w14:paraId="5D325966" w14:textId="77777777" w:rsidR="0021661D" w:rsidRPr="00422D87" w:rsidRDefault="0021661D" w:rsidP="00E14D81">
            <w:pPr>
              <w:pStyle w:val="TableEntry"/>
            </w:pPr>
            <w:r w:rsidRPr="00422D87">
              <w:t>Resource-ID</w:t>
            </w:r>
          </w:p>
        </w:tc>
        <w:tc>
          <w:tcPr>
            <w:tcW w:w="0" w:type="auto"/>
            <w:shd w:val="clear" w:color="auto" w:fill="auto"/>
          </w:tcPr>
          <w:p w14:paraId="6F9C98EF" w14:textId="77777777" w:rsidR="0021661D" w:rsidRPr="00422D87" w:rsidRDefault="0021661D" w:rsidP="00422D87">
            <w:pPr>
              <w:pStyle w:val="TableEntry"/>
            </w:pPr>
            <w:r w:rsidRPr="00422D87">
              <w:t>Patient ID related to the Patient Privacy Policy Identifier</w:t>
            </w:r>
          </w:p>
        </w:tc>
        <w:tc>
          <w:tcPr>
            <w:tcW w:w="0" w:type="auto"/>
          </w:tcPr>
          <w:p w14:paraId="2F26DA59" w14:textId="4C323654" w:rsidR="0021661D" w:rsidRPr="00422D87" w:rsidRDefault="0021661D" w:rsidP="00422D87">
            <w:pPr>
              <w:pStyle w:val="TableEntry"/>
            </w:pPr>
            <w:r w:rsidRPr="00422D87">
              <w:t>string</w:t>
            </w:r>
          </w:p>
        </w:tc>
        <w:tc>
          <w:tcPr>
            <w:tcW w:w="0" w:type="auto"/>
            <w:shd w:val="clear" w:color="auto" w:fill="auto"/>
          </w:tcPr>
          <w:p w14:paraId="65A404D4" w14:textId="746A5AB5" w:rsidR="0021661D" w:rsidRPr="00422D87" w:rsidRDefault="0021661D" w:rsidP="00422D87">
            <w:pPr>
              <w:pStyle w:val="TableEntry"/>
            </w:pPr>
            <w:r w:rsidRPr="00422D87">
              <w:t>resourceID</w:t>
            </w:r>
          </w:p>
        </w:tc>
      </w:tr>
      <w:tr w:rsidR="0021661D" w:rsidRPr="00282039" w14:paraId="06E0890B" w14:textId="77777777" w:rsidTr="00E14D81">
        <w:tc>
          <w:tcPr>
            <w:tcW w:w="0" w:type="auto"/>
            <w:shd w:val="clear" w:color="auto" w:fill="auto"/>
          </w:tcPr>
          <w:p w14:paraId="7E1E845C" w14:textId="77777777" w:rsidR="0021661D" w:rsidRPr="00422D87" w:rsidRDefault="0021661D" w:rsidP="00E14D81">
            <w:pPr>
              <w:pStyle w:val="TableEntry"/>
            </w:pPr>
          </w:p>
        </w:tc>
        <w:tc>
          <w:tcPr>
            <w:tcW w:w="0" w:type="auto"/>
            <w:shd w:val="clear" w:color="auto" w:fill="auto"/>
          </w:tcPr>
          <w:p w14:paraId="73C8BF45" w14:textId="77777777" w:rsidR="0021661D" w:rsidRPr="00422D87" w:rsidRDefault="0021661D" w:rsidP="00422D87">
            <w:pPr>
              <w:pStyle w:val="TableEntry"/>
            </w:pPr>
            <w:r w:rsidRPr="00422D87">
              <w:t>Patient ID, Citizen ID, or other similar public ID used for health identification purposes.</w:t>
            </w:r>
          </w:p>
        </w:tc>
        <w:tc>
          <w:tcPr>
            <w:tcW w:w="0" w:type="auto"/>
          </w:tcPr>
          <w:p w14:paraId="31ED7ADD" w14:textId="3D5B22F6" w:rsidR="0021661D" w:rsidRPr="00422D87" w:rsidRDefault="0021661D" w:rsidP="00422D87">
            <w:pPr>
              <w:pStyle w:val="TableEntry"/>
            </w:pPr>
            <w:r w:rsidRPr="00422D87">
              <w:t>string</w:t>
            </w:r>
          </w:p>
        </w:tc>
        <w:tc>
          <w:tcPr>
            <w:tcW w:w="0" w:type="auto"/>
            <w:shd w:val="clear" w:color="auto" w:fill="auto"/>
          </w:tcPr>
          <w:p w14:paraId="775EB206" w14:textId="00936745" w:rsidR="0021661D" w:rsidRPr="00422D87" w:rsidRDefault="0021661D" w:rsidP="00422D87">
            <w:pPr>
              <w:pStyle w:val="TableEntry"/>
            </w:pPr>
            <w:r w:rsidRPr="00422D87">
              <w:t>personID</w:t>
            </w:r>
          </w:p>
        </w:tc>
      </w:tr>
    </w:tbl>
    <w:p w14:paraId="6EF61E05" w14:textId="2442F7A3" w:rsidR="00365E38" w:rsidRPr="00282039" w:rsidRDefault="00365E38" w:rsidP="00607494">
      <w:pPr>
        <w:pStyle w:val="BodyText"/>
      </w:pPr>
    </w:p>
    <w:p w14:paraId="67258762" w14:textId="7135A2EB" w:rsidR="0021661D" w:rsidRPr="00282039" w:rsidRDefault="0021661D" w:rsidP="0021661D">
      <w:pPr>
        <w:pStyle w:val="BodyText"/>
      </w:pPr>
      <w:r w:rsidRPr="00282039">
        <w:lastRenderedPageBreak/>
        <w:t>The format of attributes which contain a complex structure (e.g.</w:t>
      </w:r>
      <w:r w:rsidR="00422D87">
        <w:t>,</w:t>
      </w:r>
      <w:r w:rsidRPr="00282039">
        <w:t xml:space="preserve"> HL7</w:t>
      </w:r>
      <w:r w:rsidR="00CB2D3C" w:rsidRPr="00E14D81">
        <w:rPr>
          <w:vertAlign w:val="superscript"/>
        </w:rPr>
        <w:t>®</w:t>
      </w:r>
      <w:r w:rsidR="00CB2D3C">
        <w:rPr>
          <w:rStyle w:val="FootnoteReference"/>
        </w:rPr>
        <w:footnoteReference w:id="2"/>
      </w:r>
      <w:r w:rsidRPr="00282039">
        <w:t xml:space="preserve"> CE for Subject:Role) are mapped to JSON objects by mapping the XML attributes to JSON key/value pairs, omitting XML namespaces and XML element naming. </w:t>
      </w:r>
    </w:p>
    <w:p w14:paraId="25C7B64F" w14:textId="77777777" w:rsidR="0021661D" w:rsidRPr="00E14D81" w:rsidRDefault="0021661D" w:rsidP="00422D87">
      <w:pPr>
        <w:pStyle w:val="TableTitle"/>
      </w:pPr>
      <w:r w:rsidRPr="00422D87">
        <w:t>Table 3.71.4.1.2.1-3: JSON “Code” object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90"/>
        <w:gridCol w:w="5485"/>
      </w:tblGrid>
      <w:tr w:rsidR="0021661D" w:rsidRPr="00282039" w14:paraId="579D189C" w14:textId="77777777" w:rsidTr="00741BED">
        <w:tc>
          <w:tcPr>
            <w:tcW w:w="1975" w:type="dxa"/>
            <w:shd w:val="clear" w:color="auto" w:fill="D0CECE"/>
          </w:tcPr>
          <w:p w14:paraId="79A9CA44" w14:textId="77777777" w:rsidR="0021661D" w:rsidRPr="00282039" w:rsidRDefault="0021661D" w:rsidP="00344DB8">
            <w:pPr>
              <w:pStyle w:val="TableEntryHeader"/>
            </w:pPr>
            <w:r w:rsidRPr="00282039">
              <w:t>JSON attribute</w:t>
            </w:r>
          </w:p>
        </w:tc>
        <w:tc>
          <w:tcPr>
            <w:tcW w:w="1890" w:type="dxa"/>
            <w:shd w:val="clear" w:color="auto" w:fill="D0CECE"/>
          </w:tcPr>
          <w:p w14:paraId="01C17D2E" w14:textId="77777777" w:rsidR="0021661D" w:rsidRPr="00282039" w:rsidRDefault="0021661D" w:rsidP="00344DB8">
            <w:pPr>
              <w:pStyle w:val="TableEntryHeader"/>
            </w:pPr>
            <w:r w:rsidRPr="00282039">
              <w:t>Attribute type</w:t>
            </w:r>
          </w:p>
        </w:tc>
        <w:tc>
          <w:tcPr>
            <w:tcW w:w="5485" w:type="dxa"/>
            <w:shd w:val="clear" w:color="auto" w:fill="D0CECE"/>
          </w:tcPr>
          <w:p w14:paraId="76EC0588" w14:textId="77777777" w:rsidR="0021661D" w:rsidRPr="00282039" w:rsidRDefault="0021661D" w:rsidP="00344DB8">
            <w:pPr>
              <w:pStyle w:val="TableEntryHeader"/>
            </w:pPr>
            <w:r w:rsidRPr="00282039">
              <w:t>Description</w:t>
            </w:r>
          </w:p>
        </w:tc>
      </w:tr>
      <w:tr w:rsidR="0021661D" w:rsidRPr="00282039" w14:paraId="2453F578" w14:textId="77777777" w:rsidTr="00741BED">
        <w:trPr>
          <w:trHeight w:val="508"/>
        </w:trPr>
        <w:tc>
          <w:tcPr>
            <w:tcW w:w="1975" w:type="dxa"/>
            <w:shd w:val="clear" w:color="auto" w:fill="auto"/>
          </w:tcPr>
          <w:p w14:paraId="40C6004C" w14:textId="77777777" w:rsidR="0021661D" w:rsidRPr="00422D87" w:rsidRDefault="0021661D" w:rsidP="00E14D81">
            <w:pPr>
              <w:pStyle w:val="TableEntry"/>
            </w:pPr>
            <w:r w:rsidRPr="00422D87">
              <w:t>code</w:t>
            </w:r>
          </w:p>
        </w:tc>
        <w:tc>
          <w:tcPr>
            <w:tcW w:w="1890" w:type="dxa"/>
            <w:shd w:val="clear" w:color="auto" w:fill="auto"/>
          </w:tcPr>
          <w:p w14:paraId="07064578" w14:textId="77777777" w:rsidR="0021661D" w:rsidRPr="00422D87" w:rsidRDefault="0021661D" w:rsidP="00E14D81">
            <w:pPr>
              <w:pStyle w:val="TableEntry"/>
            </w:pPr>
            <w:r w:rsidRPr="00422D87">
              <w:t>string</w:t>
            </w:r>
          </w:p>
        </w:tc>
        <w:tc>
          <w:tcPr>
            <w:tcW w:w="5485" w:type="dxa"/>
            <w:shd w:val="clear" w:color="auto" w:fill="auto"/>
          </w:tcPr>
          <w:p w14:paraId="16A3C89D" w14:textId="77777777" w:rsidR="0021661D" w:rsidRPr="00422D87" w:rsidRDefault="0021661D" w:rsidP="00E14D81">
            <w:pPr>
              <w:pStyle w:val="TableEntry"/>
            </w:pPr>
            <w:r w:rsidRPr="00422D87">
              <w:t>Mandatory. Code attribute shall contain the role code from the identified Value-Set that represents the role that the user is playing when making the request.</w:t>
            </w:r>
          </w:p>
        </w:tc>
      </w:tr>
      <w:tr w:rsidR="0021661D" w:rsidRPr="00282039" w14:paraId="6FC7C900" w14:textId="77777777" w:rsidTr="00741BED">
        <w:tc>
          <w:tcPr>
            <w:tcW w:w="1975" w:type="dxa"/>
            <w:shd w:val="clear" w:color="auto" w:fill="auto"/>
          </w:tcPr>
          <w:p w14:paraId="43FCCC8B" w14:textId="77777777" w:rsidR="0021661D" w:rsidRPr="00422D87" w:rsidRDefault="0021661D" w:rsidP="00E14D81">
            <w:pPr>
              <w:pStyle w:val="TableEntry"/>
            </w:pPr>
            <w:r w:rsidRPr="00422D87">
              <w:t>codeSystem</w:t>
            </w:r>
          </w:p>
        </w:tc>
        <w:tc>
          <w:tcPr>
            <w:tcW w:w="1890" w:type="dxa"/>
            <w:shd w:val="clear" w:color="auto" w:fill="auto"/>
          </w:tcPr>
          <w:p w14:paraId="543FC311" w14:textId="77777777" w:rsidR="0021661D" w:rsidRPr="00422D87" w:rsidRDefault="0021661D" w:rsidP="00E14D81">
            <w:pPr>
              <w:pStyle w:val="TableEntry"/>
            </w:pPr>
            <w:r w:rsidRPr="00422D87">
              <w:t>string</w:t>
            </w:r>
          </w:p>
        </w:tc>
        <w:tc>
          <w:tcPr>
            <w:tcW w:w="5485" w:type="dxa"/>
            <w:shd w:val="clear" w:color="auto" w:fill="auto"/>
          </w:tcPr>
          <w:p w14:paraId="2D2B4376" w14:textId="77777777" w:rsidR="0021661D" w:rsidRPr="00422D87" w:rsidRDefault="0021661D" w:rsidP="00E14D81">
            <w:pPr>
              <w:pStyle w:val="TableEntry"/>
            </w:pPr>
            <w:r w:rsidRPr="00422D87">
              <w:t>Mandatory. Specifies the code system (OID format) that defines the code.</w:t>
            </w:r>
          </w:p>
        </w:tc>
      </w:tr>
    </w:tbl>
    <w:p w14:paraId="5E76FB9C" w14:textId="69A38BA1" w:rsidR="0021661D" w:rsidRPr="00E14D81" w:rsidRDefault="0021661D" w:rsidP="00422D87">
      <w:pPr>
        <w:pStyle w:val="TableTitle"/>
      </w:pPr>
      <w:r w:rsidRPr="00422D87">
        <w:t>Table 3.71.4.1.2.1-4: JSON “Instance Identifier” object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90"/>
        <w:gridCol w:w="5485"/>
      </w:tblGrid>
      <w:tr w:rsidR="0021661D" w:rsidRPr="00282039" w14:paraId="75F81B1F" w14:textId="77777777" w:rsidTr="00741BED">
        <w:tc>
          <w:tcPr>
            <w:tcW w:w="1975" w:type="dxa"/>
            <w:tcBorders>
              <w:bottom w:val="single" w:sz="4" w:space="0" w:color="auto"/>
            </w:tcBorders>
            <w:shd w:val="clear" w:color="auto" w:fill="D0CECE"/>
          </w:tcPr>
          <w:p w14:paraId="159F7E32" w14:textId="77777777" w:rsidR="0021661D" w:rsidRPr="00282039" w:rsidRDefault="0021661D" w:rsidP="00344DB8">
            <w:pPr>
              <w:pStyle w:val="TableEntryHeader"/>
            </w:pPr>
            <w:r w:rsidRPr="00282039">
              <w:t>JSON attribute</w:t>
            </w:r>
          </w:p>
        </w:tc>
        <w:tc>
          <w:tcPr>
            <w:tcW w:w="1890" w:type="dxa"/>
            <w:tcBorders>
              <w:bottom w:val="single" w:sz="4" w:space="0" w:color="auto"/>
            </w:tcBorders>
            <w:shd w:val="clear" w:color="auto" w:fill="D0CECE"/>
          </w:tcPr>
          <w:p w14:paraId="22B8F492" w14:textId="77777777" w:rsidR="0021661D" w:rsidRPr="00282039" w:rsidRDefault="0021661D" w:rsidP="00344DB8">
            <w:pPr>
              <w:pStyle w:val="TableEntryHeader"/>
            </w:pPr>
            <w:r w:rsidRPr="00282039">
              <w:t>Attribute type</w:t>
            </w:r>
          </w:p>
        </w:tc>
        <w:tc>
          <w:tcPr>
            <w:tcW w:w="5485" w:type="dxa"/>
            <w:tcBorders>
              <w:bottom w:val="single" w:sz="4" w:space="0" w:color="auto"/>
            </w:tcBorders>
            <w:shd w:val="clear" w:color="auto" w:fill="D0CECE"/>
          </w:tcPr>
          <w:p w14:paraId="2C8B458E" w14:textId="77777777" w:rsidR="0021661D" w:rsidRPr="00282039" w:rsidRDefault="0021661D" w:rsidP="00344DB8">
            <w:pPr>
              <w:pStyle w:val="TableEntryHeader"/>
            </w:pPr>
            <w:r w:rsidRPr="00282039">
              <w:t>Description</w:t>
            </w:r>
          </w:p>
        </w:tc>
      </w:tr>
      <w:tr w:rsidR="0021661D" w:rsidRPr="00282039" w14:paraId="69401AF7" w14:textId="77777777" w:rsidTr="00741BED">
        <w:trPr>
          <w:trHeight w:val="508"/>
        </w:trPr>
        <w:tc>
          <w:tcPr>
            <w:tcW w:w="1975" w:type="dxa"/>
            <w:tcBorders>
              <w:top w:val="single" w:sz="4" w:space="0" w:color="auto"/>
            </w:tcBorders>
            <w:shd w:val="clear" w:color="auto" w:fill="auto"/>
          </w:tcPr>
          <w:p w14:paraId="4A35597D" w14:textId="77777777" w:rsidR="0021661D" w:rsidRPr="00422D87" w:rsidRDefault="0021661D" w:rsidP="00E14D81">
            <w:pPr>
              <w:pStyle w:val="TableEntry"/>
            </w:pPr>
            <w:r w:rsidRPr="00422D87">
              <w:t>root</w:t>
            </w:r>
          </w:p>
        </w:tc>
        <w:tc>
          <w:tcPr>
            <w:tcW w:w="1890" w:type="dxa"/>
            <w:tcBorders>
              <w:top w:val="single" w:sz="4" w:space="0" w:color="auto"/>
            </w:tcBorders>
            <w:shd w:val="clear" w:color="auto" w:fill="auto"/>
          </w:tcPr>
          <w:p w14:paraId="7BB6F988" w14:textId="77777777" w:rsidR="0021661D" w:rsidRPr="00422D87" w:rsidRDefault="0021661D" w:rsidP="00E14D81">
            <w:pPr>
              <w:pStyle w:val="TableEntry"/>
            </w:pPr>
            <w:r w:rsidRPr="00422D87">
              <w:t>string</w:t>
            </w:r>
          </w:p>
        </w:tc>
        <w:tc>
          <w:tcPr>
            <w:tcW w:w="5485" w:type="dxa"/>
            <w:tcBorders>
              <w:top w:val="single" w:sz="4" w:space="0" w:color="auto"/>
            </w:tcBorders>
            <w:shd w:val="clear" w:color="auto" w:fill="auto"/>
          </w:tcPr>
          <w:p w14:paraId="358FD08A" w14:textId="77777777" w:rsidR="0021661D" w:rsidRPr="00422D87" w:rsidRDefault="0021661D" w:rsidP="00422D87">
            <w:pPr>
              <w:pStyle w:val="TableEntry"/>
            </w:pPr>
            <w:r w:rsidRPr="00422D87">
              <w:t>Mandatory. The “root” attribute shall contain an OID identifying the authority issuing the provider identifier.</w:t>
            </w:r>
          </w:p>
        </w:tc>
      </w:tr>
      <w:tr w:rsidR="0021661D" w:rsidRPr="00282039" w14:paraId="340EB6BE" w14:textId="77777777" w:rsidTr="00741BED">
        <w:tc>
          <w:tcPr>
            <w:tcW w:w="1975" w:type="dxa"/>
            <w:shd w:val="clear" w:color="auto" w:fill="auto"/>
          </w:tcPr>
          <w:p w14:paraId="5B5777F4" w14:textId="77777777" w:rsidR="0021661D" w:rsidRPr="00422D87" w:rsidRDefault="0021661D" w:rsidP="00E14D81">
            <w:pPr>
              <w:pStyle w:val="TableEntry"/>
            </w:pPr>
            <w:r w:rsidRPr="00422D87">
              <w:t>extension</w:t>
            </w:r>
          </w:p>
        </w:tc>
        <w:tc>
          <w:tcPr>
            <w:tcW w:w="1890" w:type="dxa"/>
            <w:shd w:val="clear" w:color="auto" w:fill="auto"/>
          </w:tcPr>
          <w:p w14:paraId="45A1C001" w14:textId="77777777" w:rsidR="0021661D" w:rsidRPr="00422D87" w:rsidRDefault="0021661D" w:rsidP="00E14D81">
            <w:pPr>
              <w:pStyle w:val="TableEntry"/>
            </w:pPr>
            <w:r w:rsidRPr="00422D87">
              <w:t>string</w:t>
            </w:r>
          </w:p>
        </w:tc>
        <w:tc>
          <w:tcPr>
            <w:tcW w:w="5485" w:type="dxa"/>
            <w:shd w:val="clear" w:color="auto" w:fill="auto"/>
          </w:tcPr>
          <w:p w14:paraId="694FC392" w14:textId="77777777" w:rsidR="0021661D" w:rsidRPr="00422D87" w:rsidRDefault="0021661D" w:rsidP="00422D87">
            <w:pPr>
              <w:pStyle w:val="TableEntry"/>
            </w:pPr>
            <w:r w:rsidRPr="00422D87">
              <w:t>Mandatory. The “extension” attribute shall contain the provider identifier itself.</w:t>
            </w:r>
          </w:p>
        </w:tc>
      </w:tr>
    </w:tbl>
    <w:p w14:paraId="338576C8" w14:textId="77777777" w:rsidR="0021661D" w:rsidRPr="00282039" w:rsidRDefault="0021661D" w:rsidP="0021661D">
      <w:pPr>
        <w:pStyle w:val="BodyText"/>
      </w:pPr>
    </w:p>
    <w:p w14:paraId="222AB5BE" w14:textId="77777777" w:rsidR="0021661D" w:rsidRPr="00282039" w:rsidRDefault="0021661D" w:rsidP="0021661D">
      <w:pPr>
        <w:pStyle w:val="BodyText"/>
      </w:pPr>
      <w:r w:rsidRPr="00282039">
        <w:t xml:space="preserve">The following XUA subject role </w:t>
      </w:r>
    </w:p>
    <w:p w14:paraId="5B8B00C1" w14:textId="77777777" w:rsidR="0021661D" w:rsidRPr="00282039" w:rsidRDefault="0021661D" w:rsidP="0021661D">
      <w:pPr>
        <w:pStyle w:val="EditorInstructions"/>
        <w:rPr>
          <w:rStyle w:val="XMLname"/>
          <w:i w:val="0"/>
          <w:iCs w:val="0"/>
        </w:rPr>
      </w:pPr>
      <w:r w:rsidRPr="00282039">
        <w:rPr>
          <w:rStyle w:val="XMLname"/>
          <w:i w:val="0"/>
          <w:iCs w:val="0"/>
        </w:rPr>
        <w:t xml:space="preserve">&lt;saml:Attribute Name="urn:oasis:names:tc:xacml:2.0:subject:role"&gt; </w:t>
      </w:r>
    </w:p>
    <w:p w14:paraId="7EA8D7EE" w14:textId="77777777" w:rsidR="0021661D" w:rsidRPr="00282039" w:rsidRDefault="0021661D" w:rsidP="0021661D">
      <w:pPr>
        <w:pStyle w:val="EditorInstructions"/>
        <w:rPr>
          <w:rStyle w:val="XMLname"/>
          <w:i w:val="0"/>
          <w:iCs w:val="0"/>
        </w:rPr>
      </w:pPr>
      <w:r w:rsidRPr="00282039">
        <w:rPr>
          <w:rStyle w:val="XMLname"/>
          <w:i w:val="0"/>
          <w:iCs w:val="0"/>
        </w:rPr>
        <w:t xml:space="preserve"> &lt;saml:AttributeValue&gt; </w:t>
      </w:r>
    </w:p>
    <w:p w14:paraId="2E70D447" w14:textId="77777777" w:rsidR="0021661D" w:rsidRPr="00282039" w:rsidRDefault="0021661D" w:rsidP="0021661D">
      <w:pPr>
        <w:pStyle w:val="EditorInstructions"/>
        <w:rPr>
          <w:rStyle w:val="XMLname"/>
          <w:i w:val="0"/>
          <w:iCs w:val="0"/>
        </w:rPr>
      </w:pPr>
      <w:r w:rsidRPr="00282039">
        <w:rPr>
          <w:rStyle w:val="XMLname"/>
          <w:i w:val="0"/>
          <w:iCs w:val="0"/>
        </w:rPr>
        <w:t xml:space="preserve">  &lt;Role xmlns="urn:hl7-org:v3" xsi:type="CE" code="46255001" </w:t>
      </w:r>
    </w:p>
    <w:p w14:paraId="398C635D" w14:textId="77777777" w:rsidR="0021661D" w:rsidRPr="00282039" w:rsidRDefault="0021661D" w:rsidP="0021661D">
      <w:pPr>
        <w:pStyle w:val="EditorInstructions"/>
        <w:rPr>
          <w:rStyle w:val="XMLname"/>
          <w:i w:val="0"/>
          <w:iCs w:val="0"/>
        </w:rPr>
      </w:pPr>
      <w:r w:rsidRPr="00282039">
        <w:rPr>
          <w:rStyle w:val="XMLname"/>
          <w:i w:val="0"/>
          <w:iCs w:val="0"/>
        </w:rPr>
        <w:t xml:space="preserve">   codeSystem="2.16.840.1.113883.6.96" codeSystemName="SNOMED_CT" </w:t>
      </w:r>
    </w:p>
    <w:p w14:paraId="59CCA9C5" w14:textId="77777777" w:rsidR="0021661D" w:rsidRPr="00282039" w:rsidRDefault="0021661D" w:rsidP="0021661D">
      <w:pPr>
        <w:pStyle w:val="EditorInstructions"/>
        <w:rPr>
          <w:rStyle w:val="XMLname"/>
          <w:i w:val="0"/>
          <w:iCs w:val="0"/>
        </w:rPr>
      </w:pPr>
      <w:r w:rsidRPr="00282039">
        <w:rPr>
          <w:rStyle w:val="XMLname"/>
          <w:i w:val="0"/>
          <w:iCs w:val="0"/>
        </w:rPr>
        <w:t xml:space="preserve">   displayName="Pharmacist"/&gt; </w:t>
      </w:r>
    </w:p>
    <w:p w14:paraId="1B99D33E" w14:textId="77777777" w:rsidR="0021661D" w:rsidRPr="00282039" w:rsidRDefault="0021661D" w:rsidP="0021661D">
      <w:pPr>
        <w:pStyle w:val="EditorInstructions"/>
        <w:rPr>
          <w:rStyle w:val="XMLname"/>
          <w:i w:val="0"/>
          <w:iCs w:val="0"/>
        </w:rPr>
      </w:pPr>
      <w:r w:rsidRPr="00282039">
        <w:rPr>
          <w:rStyle w:val="XMLname"/>
          <w:i w:val="0"/>
          <w:iCs w:val="0"/>
        </w:rPr>
        <w:t xml:space="preserve"> &lt;/saml:AttributeValue&gt;</w:t>
      </w:r>
    </w:p>
    <w:p w14:paraId="7749C1D8" w14:textId="77777777" w:rsidR="0021661D" w:rsidRPr="00282039" w:rsidRDefault="0021661D" w:rsidP="0021661D">
      <w:pPr>
        <w:pStyle w:val="EditorInstructions"/>
        <w:rPr>
          <w:rStyle w:val="XMLname"/>
          <w:i w:val="0"/>
          <w:iCs w:val="0"/>
        </w:rPr>
      </w:pPr>
      <w:r w:rsidRPr="00282039">
        <w:rPr>
          <w:rStyle w:val="XMLname"/>
          <w:i w:val="0"/>
          <w:iCs w:val="0"/>
        </w:rPr>
        <w:t>&lt;/saml:Attribute&gt;</w:t>
      </w:r>
    </w:p>
    <w:p w14:paraId="6991E821" w14:textId="71B9641D" w:rsidR="005E64C9" w:rsidRDefault="005E64C9" w:rsidP="0021661D">
      <w:pPr>
        <w:pStyle w:val="BodyText"/>
      </w:pPr>
    </w:p>
    <w:p w14:paraId="70429A14" w14:textId="746678F0" w:rsidR="00DF1BE0" w:rsidRDefault="00DF1BE0" w:rsidP="0021661D">
      <w:pPr>
        <w:pStyle w:val="BodyText"/>
      </w:pPr>
    </w:p>
    <w:p w14:paraId="1A3A759E" w14:textId="21B204E0" w:rsidR="00DF1BE0" w:rsidRDefault="00DF1BE0" w:rsidP="0021661D">
      <w:pPr>
        <w:pStyle w:val="BodyText"/>
      </w:pPr>
    </w:p>
    <w:p w14:paraId="4571CD28" w14:textId="38A0936B" w:rsidR="00DF1BE0" w:rsidRDefault="00DF1BE0" w:rsidP="0021661D">
      <w:pPr>
        <w:pStyle w:val="BodyText"/>
      </w:pPr>
    </w:p>
    <w:p w14:paraId="03444CA3" w14:textId="021BBCD5" w:rsidR="00DF1BE0" w:rsidRDefault="00DF1BE0" w:rsidP="0021661D">
      <w:pPr>
        <w:pStyle w:val="BodyText"/>
      </w:pPr>
    </w:p>
    <w:p w14:paraId="7D27EC6D" w14:textId="0437B64D" w:rsidR="00DF1BE0" w:rsidRDefault="00DF1BE0" w:rsidP="0021661D">
      <w:pPr>
        <w:pStyle w:val="BodyText"/>
      </w:pPr>
    </w:p>
    <w:p w14:paraId="68595B12" w14:textId="77777777" w:rsidR="00DF1BE0" w:rsidRDefault="00DF1BE0" w:rsidP="0021661D">
      <w:pPr>
        <w:pStyle w:val="BodyText"/>
      </w:pPr>
    </w:p>
    <w:p w14:paraId="639E70E1" w14:textId="6FC4EDC1" w:rsidR="0021661D" w:rsidRPr="00282039" w:rsidRDefault="0021661D" w:rsidP="0021661D">
      <w:pPr>
        <w:pStyle w:val="BodyText"/>
      </w:pPr>
      <w:r w:rsidRPr="00282039">
        <w:lastRenderedPageBreak/>
        <w:t>is expressed in a JWT token as an JSON array of Code objects:</w:t>
      </w:r>
    </w:p>
    <w:p w14:paraId="505D59DA" w14:textId="77777777" w:rsidR="0021661D" w:rsidRPr="00282039" w:rsidRDefault="0021661D" w:rsidP="0021661D">
      <w:pPr>
        <w:pStyle w:val="EditorInstructions"/>
        <w:rPr>
          <w:rStyle w:val="XMLname"/>
          <w:i w:val="0"/>
          <w:iCs w:val="0"/>
        </w:rPr>
      </w:pPr>
      <w:r w:rsidRPr="00282039">
        <w:rPr>
          <w:rStyle w:val="XMLname"/>
          <w:i w:val="0"/>
          <w:iCs w:val="0"/>
        </w:rPr>
        <w:t>"Subject:Role": [</w:t>
      </w:r>
    </w:p>
    <w:p w14:paraId="284CF28A" w14:textId="77777777" w:rsidR="0021661D" w:rsidRPr="00282039" w:rsidRDefault="0021661D" w:rsidP="0021661D">
      <w:pPr>
        <w:pStyle w:val="EditorInstructions"/>
        <w:rPr>
          <w:rStyle w:val="XMLname"/>
          <w:i w:val="0"/>
          <w:iCs w:val="0"/>
        </w:rPr>
      </w:pPr>
      <w:r w:rsidRPr="00282039">
        <w:rPr>
          <w:rStyle w:val="XMLname"/>
          <w:i w:val="0"/>
          <w:iCs w:val="0"/>
        </w:rPr>
        <w:t xml:space="preserve">      {</w:t>
      </w:r>
    </w:p>
    <w:p w14:paraId="2B0152A7" w14:textId="77777777" w:rsidR="0021661D" w:rsidRPr="00282039" w:rsidRDefault="0021661D" w:rsidP="0021661D">
      <w:pPr>
        <w:pStyle w:val="EditorInstructions"/>
        <w:rPr>
          <w:rStyle w:val="XMLname"/>
          <w:i w:val="0"/>
          <w:iCs w:val="0"/>
        </w:rPr>
      </w:pPr>
      <w:r w:rsidRPr="00282039">
        <w:rPr>
          <w:rStyle w:val="XMLname"/>
          <w:i w:val="0"/>
          <w:iCs w:val="0"/>
        </w:rPr>
        <w:t xml:space="preserve">        "code": "46255001",</w:t>
      </w:r>
    </w:p>
    <w:p w14:paraId="6CCCA52F" w14:textId="77777777" w:rsidR="0021661D" w:rsidRPr="00282039" w:rsidRDefault="0021661D" w:rsidP="0021661D">
      <w:pPr>
        <w:pStyle w:val="EditorInstructions"/>
        <w:rPr>
          <w:rStyle w:val="XMLname"/>
          <w:i w:val="0"/>
          <w:iCs w:val="0"/>
        </w:rPr>
      </w:pPr>
      <w:r w:rsidRPr="00282039">
        <w:rPr>
          <w:rStyle w:val="XMLname"/>
          <w:i w:val="0"/>
          <w:iCs w:val="0"/>
        </w:rPr>
        <w:t xml:space="preserve">        "codeSystem": "2.16.840.1.113883.6.96"</w:t>
      </w:r>
    </w:p>
    <w:p w14:paraId="01E9F816" w14:textId="77777777" w:rsidR="0021661D" w:rsidRPr="00282039" w:rsidRDefault="0021661D" w:rsidP="0021661D">
      <w:pPr>
        <w:pStyle w:val="EditorInstructions"/>
        <w:rPr>
          <w:rStyle w:val="XMLname"/>
          <w:i w:val="0"/>
          <w:iCs w:val="0"/>
        </w:rPr>
      </w:pPr>
      <w:r w:rsidRPr="00282039">
        <w:rPr>
          <w:rStyle w:val="XMLname"/>
          <w:i w:val="0"/>
          <w:iCs w:val="0"/>
        </w:rPr>
        <w:t xml:space="preserve">      }</w:t>
      </w:r>
    </w:p>
    <w:p w14:paraId="07DF08C9" w14:textId="77777777" w:rsidR="0021661D" w:rsidRPr="00282039" w:rsidRDefault="0021661D" w:rsidP="0021661D">
      <w:pPr>
        <w:pStyle w:val="EditorInstructions"/>
        <w:rPr>
          <w:rStyle w:val="XMLname"/>
          <w:i w:val="0"/>
          <w:iCs w:val="0"/>
        </w:rPr>
      </w:pPr>
      <w:r w:rsidRPr="00282039">
        <w:rPr>
          <w:rStyle w:val="XMLname"/>
          <w:i w:val="0"/>
          <w:iCs w:val="0"/>
        </w:rPr>
        <w:t xml:space="preserve">  ]</w:t>
      </w:r>
    </w:p>
    <w:p w14:paraId="7659DFB8" w14:textId="77777777" w:rsidR="005E64C9" w:rsidRDefault="005E64C9" w:rsidP="0021661D">
      <w:pPr>
        <w:pStyle w:val="BodyText"/>
      </w:pPr>
    </w:p>
    <w:p w14:paraId="1260C19E" w14:textId="31B8006B" w:rsidR="0021661D" w:rsidRPr="00282039" w:rsidRDefault="0021661D" w:rsidP="0021661D">
      <w:pPr>
        <w:pStyle w:val="BodyText"/>
      </w:pPr>
      <w:r w:rsidRPr="00282039">
        <w:t>The same mapping rule is applied to HL7 II (</w:t>
      </w:r>
      <w:r w:rsidR="00422D87">
        <w:t xml:space="preserve">e.g., </w:t>
      </w:r>
      <w:r w:rsidRPr="00282039">
        <w:t>used for ProviderID)</w:t>
      </w:r>
    </w:p>
    <w:p w14:paraId="24F09685" w14:textId="77777777" w:rsidR="0021661D" w:rsidRPr="00282039" w:rsidRDefault="0021661D" w:rsidP="0021661D">
      <w:pPr>
        <w:pStyle w:val="BodyText"/>
      </w:pPr>
      <w:r w:rsidRPr="00282039">
        <w:t xml:space="preserve">To following XUA ProviderID </w:t>
      </w:r>
    </w:p>
    <w:p w14:paraId="3CCB2586" w14:textId="77777777" w:rsidR="0021661D" w:rsidRPr="00282039" w:rsidRDefault="0021661D" w:rsidP="0021661D">
      <w:pPr>
        <w:pStyle w:val="EditorInstructions"/>
        <w:rPr>
          <w:rStyle w:val="XMLname"/>
          <w:i w:val="0"/>
          <w:iCs w:val="0"/>
        </w:rPr>
      </w:pPr>
      <w:r w:rsidRPr="00282039">
        <w:rPr>
          <w:rStyle w:val="XMLname"/>
          <w:i w:val="0"/>
          <w:iCs w:val="0"/>
        </w:rPr>
        <w:t xml:space="preserve">&lt;saml:Attribute Name="urn:ihe:iti:xua:2017:subject:provider-identifier"&gt; </w:t>
      </w:r>
    </w:p>
    <w:p w14:paraId="586B6686" w14:textId="77777777" w:rsidR="0021661D" w:rsidRPr="00282039" w:rsidRDefault="0021661D" w:rsidP="0021661D">
      <w:pPr>
        <w:pStyle w:val="EditorInstructions"/>
        <w:rPr>
          <w:rStyle w:val="XMLname"/>
          <w:i w:val="0"/>
          <w:iCs w:val="0"/>
        </w:rPr>
      </w:pPr>
      <w:r w:rsidRPr="00282039">
        <w:rPr>
          <w:rStyle w:val="XMLname"/>
          <w:i w:val="0"/>
          <w:iCs w:val="0"/>
        </w:rPr>
        <w:t xml:space="preserve">  &lt;saml:AttributeValue&gt; </w:t>
      </w:r>
    </w:p>
    <w:p w14:paraId="2B4906EF" w14:textId="77777777" w:rsidR="0021661D" w:rsidRPr="00282039" w:rsidRDefault="0021661D" w:rsidP="0021661D">
      <w:pPr>
        <w:pStyle w:val="EditorInstructions"/>
        <w:rPr>
          <w:rStyle w:val="XMLname"/>
          <w:i w:val="0"/>
          <w:iCs w:val="0"/>
        </w:rPr>
      </w:pPr>
      <w:r w:rsidRPr="00282039">
        <w:rPr>
          <w:rStyle w:val="XMLname"/>
          <w:i w:val="0"/>
          <w:iCs w:val="0"/>
        </w:rPr>
        <w:t xml:space="preserve">    &lt;id xmlns="urn:hl7-org:v3" xsi:type="II" extension="1234567890" </w:t>
      </w:r>
    </w:p>
    <w:p w14:paraId="2B9BDA03" w14:textId="77777777" w:rsidR="0021661D" w:rsidRPr="00282039" w:rsidRDefault="0021661D" w:rsidP="0021661D">
      <w:pPr>
        <w:pStyle w:val="EditorInstructions"/>
        <w:rPr>
          <w:rStyle w:val="XMLname"/>
          <w:i w:val="0"/>
          <w:iCs w:val="0"/>
        </w:rPr>
      </w:pPr>
      <w:r w:rsidRPr="00282039">
        <w:rPr>
          <w:rStyle w:val="XMLname"/>
          <w:i w:val="0"/>
          <w:iCs w:val="0"/>
        </w:rPr>
        <w:t xml:space="preserve">       root="2.999.1.2.3.4.5" assigningAuthorityName="Example Authority" </w:t>
      </w:r>
    </w:p>
    <w:p w14:paraId="1507811B" w14:textId="77777777" w:rsidR="0021661D" w:rsidRPr="00282039" w:rsidRDefault="0021661D" w:rsidP="0021661D">
      <w:pPr>
        <w:pStyle w:val="EditorInstructions"/>
        <w:rPr>
          <w:rStyle w:val="XMLname"/>
          <w:i w:val="0"/>
          <w:iCs w:val="0"/>
        </w:rPr>
      </w:pPr>
      <w:r w:rsidRPr="00282039">
        <w:rPr>
          <w:rStyle w:val="XMLname"/>
          <w:i w:val="0"/>
          <w:iCs w:val="0"/>
        </w:rPr>
        <w:t xml:space="preserve">       displayable="true"/&gt; </w:t>
      </w:r>
    </w:p>
    <w:p w14:paraId="5BF09E62" w14:textId="77777777" w:rsidR="0021661D" w:rsidRPr="00282039" w:rsidRDefault="0021661D" w:rsidP="0021661D">
      <w:pPr>
        <w:pStyle w:val="EditorInstructions"/>
        <w:rPr>
          <w:rStyle w:val="XMLname"/>
          <w:i w:val="0"/>
          <w:iCs w:val="0"/>
        </w:rPr>
      </w:pPr>
      <w:r w:rsidRPr="00282039">
        <w:rPr>
          <w:rStyle w:val="XMLname"/>
          <w:i w:val="0"/>
          <w:iCs w:val="0"/>
        </w:rPr>
        <w:t xml:space="preserve">  &lt;/saml:AttributeValue&gt; </w:t>
      </w:r>
    </w:p>
    <w:p w14:paraId="38F8EA92" w14:textId="77777777" w:rsidR="0021661D" w:rsidRPr="00282039" w:rsidRDefault="0021661D" w:rsidP="0021661D">
      <w:pPr>
        <w:pStyle w:val="EditorInstructions"/>
        <w:rPr>
          <w:rStyle w:val="XMLname"/>
          <w:i w:val="0"/>
          <w:iCs w:val="0"/>
        </w:rPr>
      </w:pPr>
      <w:r w:rsidRPr="00282039">
        <w:rPr>
          <w:rStyle w:val="XMLname"/>
          <w:i w:val="0"/>
          <w:iCs w:val="0"/>
        </w:rPr>
        <w:t>&lt;/saml:Attribute&gt;</w:t>
      </w:r>
    </w:p>
    <w:p w14:paraId="0B707E49" w14:textId="77777777" w:rsidR="005E64C9" w:rsidRDefault="005E64C9" w:rsidP="0021661D">
      <w:pPr>
        <w:pStyle w:val="BodyText"/>
      </w:pPr>
    </w:p>
    <w:p w14:paraId="404BBC21" w14:textId="6FCFA16B" w:rsidR="0021661D" w:rsidRPr="00282039" w:rsidRDefault="0021661D" w:rsidP="0021661D">
      <w:pPr>
        <w:pStyle w:val="BodyText"/>
      </w:pPr>
      <w:r w:rsidRPr="00282039">
        <w:t>is expressed in a JWT token as an JSON object of type Instance Identifier:</w:t>
      </w:r>
    </w:p>
    <w:p w14:paraId="347D16B4" w14:textId="77777777" w:rsidR="0021661D" w:rsidRPr="00282039" w:rsidRDefault="0021661D" w:rsidP="0021661D">
      <w:pPr>
        <w:pStyle w:val="EditorInstructions"/>
        <w:rPr>
          <w:rStyle w:val="XMLname"/>
          <w:i w:val="0"/>
          <w:iCs w:val="0"/>
        </w:rPr>
      </w:pPr>
      <w:r w:rsidRPr="00282039">
        <w:rPr>
          <w:rStyle w:val="XMLname"/>
          <w:i w:val="0"/>
          <w:iCs w:val="0"/>
        </w:rPr>
        <w:t>"ProviderID": [</w:t>
      </w:r>
    </w:p>
    <w:p w14:paraId="3DDCD3A1" w14:textId="77777777" w:rsidR="0021661D" w:rsidRPr="00282039" w:rsidRDefault="0021661D" w:rsidP="0021661D">
      <w:pPr>
        <w:pStyle w:val="EditorInstructions"/>
        <w:rPr>
          <w:rStyle w:val="XMLname"/>
          <w:i w:val="0"/>
          <w:iCs w:val="0"/>
        </w:rPr>
      </w:pPr>
      <w:r w:rsidRPr="00282039">
        <w:rPr>
          <w:rStyle w:val="XMLname"/>
          <w:i w:val="0"/>
          <w:iCs w:val="0"/>
        </w:rPr>
        <w:t xml:space="preserve">      {</w:t>
      </w:r>
    </w:p>
    <w:p w14:paraId="5BAF91F7" w14:textId="77777777" w:rsidR="0021661D" w:rsidRPr="00282039" w:rsidRDefault="0021661D" w:rsidP="0021661D">
      <w:pPr>
        <w:pStyle w:val="EditorInstructions"/>
        <w:rPr>
          <w:rStyle w:val="XMLname"/>
          <w:i w:val="0"/>
          <w:iCs w:val="0"/>
        </w:rPr>
      </w:pPr>
      <w:r w:rsidRPr="00282039">
        <w:rPr>
          <w:rStyle w:val="XMLname"/>
          <w:i w:val="0"/>
          <w:iCs w:val="0"/>
        </w:rPr>
        <w:t xml:space="preserve">        " extension": "1234567890",</w:t>
      </w:r>
    </w:p>
    <w:p w14:paraId="797F9FB2" w14:textId="77777777" w:rsidR="0021661D" w:rsidRPr="00282039" w:rsidRDefault="0021661D" w:rsidP="0021661D">
      <w:pPr>
        <w:pStyle w:val="EditorInstructions"/>
        <w:rPr>
          <w:rStyle w:val="XMLname"/>
          <w:i w:val="0"/>
          <w:iCs w:val="0"/>
        </w:rPr>
      </w:pPr>
      <w:r w:rsidRPr="00282039">
        <w:rPr>
          <w:rStyle w:val="XMLname"/>
          <w:i w:val="0"/>
          <w:iCs w:val="0"/>
        </w:rPr>
        <w:t xml:space="preserve">        " root": "2.999.1.2.3.4.5"</w:t>
      </w:r>
    </w:p>
    <w:p w14:paraId="301E703E" w14:textId="77777777" w:rsidR="0021661D" w:rsidRPr="00282039" w:rsidRDefault="0021661D" w:rsidP="0021661D">
      <w:pPr>
        <w:pStyle w:val="EditorInstructions"/>
        <w:rPr>
          <w:rStyle w:val="XMLname"/>
          <w:i w:val="0"/>
          <w:iCs w:val="0"/>
        </w:rPr>
      </w:pPr>
      <w:r w:rsidRPr="00282039">
        <w:rPr>
          <w:rStyle w:val="XMLname"/>
          <w:i w:val="0"/>
          <w:iCs w:val="0"/>
        </w:rPr>
        <w:t xml:space="preserve">      }</w:t>
      </w:r>
    </w:p>
    <w:p w14:paraId="1AC4C8AD" w14:textId="77777777" w:rsidR="0021661D" w:rsidRPr="00282039" w:rsidRDefault="0021661D" w:rsidP="0021661D">
      <w:pPr>
        <w:pStyle w:val="EditorInstructions"/>
        <w:rPr>
          <w:rStyle w:val="XMLname"/>
          <w:i w:val="0"/>
          <w:iCs w:val="0"/>
        </w:rPr>
      </w:pPr>
      <w:r w:rsidRPr="00282039">
        <w:rPr>
          <w:rStyle w:val="XMLname"/>
          <w:i w:val="0"/>
          <w:iCs w:val="0"/>
        </w:rPr>
        <w:t xml:space="preserve">  ]</w:t>
      </w:r>
    </w:p>
    <w:p w14:paraId="3822E249" w14:textId="0A5359A3" w:rsidR="0021661D" w:rsidRPr="00282039" w:rsidRDefault="0021661D" w:rsidP="0021661D">
      <w:pPr>
        <w:pStyle w:val="BodyText"/>
      </w:pPr>
      <w:r w:rsidRPr="00282039">
        <w:rPr>
          <w:color w:val="FF0000"/>
        </w:rPr>
        <w:br w:type="page"/>
      </w:r>
    </w:p>
    <w:p w14:paraId="72EA9A67" w14:textId="77777777" w:rsidR="00922416" w:rsidRPr="00282039" w:rsidRDefault="00292E60" w:rsidP="00356306">
      <w:pPr>
        <w:pStyle w:val="Heading6"/>
        <w:numPr>
          <w:ilvl w:val="0"/>
          <w:numId w:val="0"/>
        </w:numPr>
        <w:rPr>
          <w:noProof w:val="0"/>
          <w:lang w:val="en-US"/>
        </w:rPr>
      </w:pPr>
      <w:bookmarkStart w:id="74" w:name="_Toc13818262"/>
      <w:r w:rsidRPr="00282039">
        <w:rPr>
          <w:noProof w:val="0"/>
          <w:lang w:val="en-US"/>
        </w:rPr>
        <w:lastRenderedPageBreak/>
        <w:t>3.71</w:t>
      </w:r>
      <w:r w:rsidR="00007B73" w:rsidRPr="00282039">
        <w:rPr>
          <w:noProof w:val="0"/>
          <w:lang w:val="en-US"/>
        </w:rPr>
        <w:t>.4.1.2.2 SAML Token Option</w:t>
      </w:r>
      <w:bookmarkEnd w:id="74"/>
    </w:p>
    <w:p w14:paraId="2D325389" w14:textId="77777777" w:rsidR="00922416" w:rsidRPr="00282039" w:rsidRDefault="00922416" w:rsidP="00922416">
      <w:pPr>
        <w:pStyle w:val="BodyText"/>
      </w:pPr>
      <w:r w:rsidRPr="00282039">
        <w:t>This option enables integration of environments that use both SAML identity federation and OAuth authorization infrastructure.</w:t>
      </w:r>
    </w:p>
    <w:p w14:paraId="7EBB7AD1" w14:textId="7AF4C3D6" w:rsidR="006C371A" w:rsidRPr="00282039" w:rsidRDefault="0007292A" w:rsidP="00922416">
      <w:pPr>
        <w:pStyle w:val="BodyText"/>
      </w:pPr>
      <w:r w:rsidRPr="00282039">
        <w:t xml:space="preserve">An Authorized Client, Authorization Server, and Resource Server </w:t>
      </w:r>
      <w:r w:rsidR="00A0309A" w:rsidRPr="00282039">
        <w:t>A</w:t>
      </w:r>
      <w:r w:rsidRPr="00282039">
        <w:t xml:space="preserve">ctor </w:t>
      </w:r>
      <w:r w:rsidR="002617DE" w:rsidRPr="00282039">
        <w:t>claiming conformance</w:t>
      </w:r>
      <w:r w:rsidR="00007B73" w:rsidRPr="00282039">
        <w:t xml:space="preserve"> with</w:t>
      </w:r>
      <w:r w:rsidR="002617DE" w:rsidRPr="00282039">
        <w:t xml:space="preserve"> the</w:t>
      </w:r>
      <w:r w:rsidR="00007B73" w:rsidRPr="00282039">
        <w:t xml:space="preserve"> SAML Token </w:t>
      </w:r>
      <w:r w:rsidR="00A0309A" w:rsidRPr="00282039">
        <w:t>Option</w:t>
      </w:r>
      <w:r w:rsidR="002617DE" w:rsidRPr="00282039">
        <w:t xml:space="preserve"> shall comply with the </w:t>
      </w:r>
      <w:r w:rsidR="0001575C" w:rsidRPr="00282039">
        <w:t xml:space="preserve">SAML 2.0 Profile for OAuth 2.0 Client Authentication and Authorization Grants </w:t>
      </w:r>
      <w:r w:rsidR="00AC3301" w:rsidRPr="00282039">
        <w:t>(RFC-</w:t>
      </w:r>
      <w:r w:rsidR="00AC3301" w:rsidRPr="00282039">
        <w:rPr>
          <w:i/>
          <w:iCs/>
        </w:rPr>
        <w:t xml:space="preserve"> draft-ietf-oauth-saml2-bearer</w:t>
      </w:r>
      <w:r w:rsidR="00AC3301" w:rsidRPr="00282039">
        <w:t xml:space="preserve">) </w:t>
      </w:r>
      <w:r w:rsidR="002617DE" w:rsidRPr="00282039">
        <w:t>rules for issuing and using SAML assertions and tokens</w:t>
      </w:r>
      <w:r w:rsidR="0000242C" w:rsidRPr="00282039">
        <w:t xml:space="preserve">. </w:t>
      </w:r>
      <w:r w:rsidR="0014124F" w:rsidRPr="00282039">
        <w:t xml:space="preserve">All of the </w:t>
      </w:r>
      <w:r w:rsidR="0021661D" w:rsidRPr="00282039">
        <w:t>Parameters</w:t>
      </w:r>
      <w:r w:rsidR="005341F0" w:rsidRPr="00282039">
        <w:t xml:space="preserve"> in Table </w:t>
      </w:r>
      <w:r w:rsidR="00292E60" w:rsidRPr="00282039">
        <w:t>3.71</w:t>
      </w:r>
      <w:r w:rsidR="005341F0" w:rsidRPr="00282039">
        <w:t xml:space="preserve">.4.1.2.1-1 </w:t>
      </w:r>
      <w:r w:rsidR="0014124F" w:rsidRPr="00282039">
        <w:t>shall be supported</w:t>
      </w:r>
      <w:r w:rsidR="0021661D" w:rsidRPr="00282039">
        <w:t xml:space="preserve"> using equivalent SAML attributes, </w:t>
      </w:r>
      <w:r w:rsidR="00422D87">
        <w:t xml:space="preserve">e.g., </w:t>
      </w:r>
      <w:r w:rsidR="0021661D" w:rsidRPr="00282039">
        <w:t>&lt;issuer&gt; for “iss”.</w:t>
      </w:r>
      <w:r w:rsidR="00007B73" w:rsidRPr="00282039">
        <w:t xml:space="preserve"> </w:t>
      </w:r>
      <w:r w:rsidR="005341F0" w:rsidRPr="00282039">
        <w:t>The SAML assertion contents shall comply with XUA SAML assertion rules (see ITI TF-2b:</w:t>
      </w:r>
      <w:r w:rsidR="00741BED" w:rsidRPr="00282039">
        <w:t xml:space="preserve"> </w:t>
      </w:r>
      <w:r w:rsidR="005341F0" w:rsidRPr="00282039">
        <w:t>3.40)</w:t>
      </w:r>
      <w:r w:rsidR="0000242C" w:rsidRPr="00282039">
        <w:t xml:space="preserve">. </w:t>
      </w:r>
    </w:p>
    <w:p w14:paraId="7963B223" w14:textId="77777777" w:rsidR="009A1E66" w:rsidRPr="00282039" w:rsidRDefault="00292E60" w:rsidP="00356306">
      <w:pPr>
        <w:pStyle w:val="Heading6"/>
        <w:numPr>
          <w:ilvl w:val="0"/>
          <w:numId w:val="0"/>
        </w:numPr>
        <w:rPr>
          <w:noProof w:val="0"/>
          <w:lang w:val="en-US"/>
        </w:rPr>
      </w:pPr>
      <w:bookmarkStart w:id="75" w:name="_Toc13818263"/>
      <w:r w:rsidRPr="00282039">
        <w:rPr>
          <w:noProof w:val="0"/>
          <w:lang w:val="en-US"/>
        </w:rPr>
        <w:t>3.71</w:t>
      </w:r>
      <w:r w:rsidR="009A1E66" w:rsidRPr="00282039">
        <w:rPr>
          <w:noProof w:val="0"/>
          <w:lang w:val="en-US"/>
        </w:rPr>
        <w:t>.4.1.2.3</w:t>
      </w:r>
      <w:r w:rsidR="0000242C" w:rsidRPr="00282039">
        <w:rPr>
          <w:noProof w:val="0"/>
          <w:lang w:val="en-US"/>
        </w:rPr>
        <w:t xml:space="preserve"> </w:t>
      </w:r>
      <w:r w:rsidR="009A1E66" w:rsidRPr="00282039">
        <w:rPr>
          <w:noProof w:val="0"/>
          <w:lang w:val="en-US"/>
        </w:rPr>
        <w:t>OAuth Bearer Token Option</w:t>
      </w:r>
      <w:bookmarkEnd w:id="75"/>
    </w:p>
    <w:p w14:paraId="00B5DFA1" w14:textId="1F4B5701" w:rsidR="00F355DA" w:rsidRPr="00282039" w:rsidRDefault="009A1E66" w:rsidP="00335785">
      <w:pPr>
        <w:pStyle w:val="BodyText"/>
      </w:pPr>
      <w:r w:rsidRPr="00282039">
        <w:t xml:space="preserve">An Authorized Client, Authorization Server, and Resource Server </w:t>
      </w:r>
      <w:r w:rsidR="00A0309A" w:rsidRPr="00282039">
        <w:t>Actor</w:t>
      </w:r>
      <w:r w:rsidRPr="00282039">
        <w:t xml:space="preserve"> claiming conformance with the </w:t>
      </w:r>
      <w:r w:rsidR="00925E64" w:rsidRPr="00282039">
        <w:t>OAuth Bearer</w:t>
      </w:r>
      <w:r w:rsidRPr="00282039">
        <w:t xml:space="preserve"> Token </w:t>
      </w:r>
      <w:r w:rsidR="00A0309A" w:rsidRPr="00282039">
        <w:t>Option</w:t>
      </w:r>
      <w:r w:rsidRPr="00282039">
        <w:t xml:space="preserve"> shall comply with the requirements in RFC</w:t>
      </w:r>
      <w:r w:rsidR="00DA3285" w:rsidRPr="00282039">
        <w:t xml:space="preserve"> </w:t>
      </w:r>
      <w:r w:rsidRPr="00282039">
        <w:t>6750 OAuth 2.0 Authorization Framework: Bearer Token Usage.</w:t>
      </w:r>
      <w:r w:rsidR="0000242C" w:rsidRPr="00282039">
        <w:t xml:space="preserve"> </w:t>
      </w:r>
      <w:r w:rsidR="00335785" w:rsidRPr="00282039">
        <w:t xml:space="preserve">This option does not convey the healthcare information defined in </w:t>
      </w:r>
      <w:r w:rsidR="00A0309A" w:rsidRPr="00282039">
        <w:t>Table</w:t>
      </w:r>
      <w:r w:rsidR="00335785" w:rsidRPr="00282039">
        <w:t xml:space="preserve"> 3.71.4.1.2.1-1.</w:t>
      </w:r>
    </w:p>
    <w:p w14:paraId="5C50E127" w14:textId="77777777" w:rsidR="00F355DA" w:rsidRPr="00282039" w:rsidRDefault="00F355DA" w:rsidP="00F355DA">
      <w:pPr>
        <w:pStyle w:val="Heading5"/>
        <w:numPr>
          <w:ilvl w:val="0"/>
          <w:numId w:val="0"/>
        </w:numPr>
        <w:rPr>
          <w:noProof w:val="0"/>
          <w:lang w:val="en-US"/>
        </w:rPr>
      </w:pPr>
      <w:bookmarkStart w:id="76" w:name="_Toc13818264"/>
      <w:r w:rsidRPr="00282039">
        <w:rPr>
          <w:noProof w:val="0"/>
          <w:lang w:val="en-US"/>
        </w:rPr>
        <w:t>3.71.4.1.3 Expected Actions</w:t>
      </w:r>
      <w:bookmarkEnd w:id="76"/>
    </w:p>
    <w:p w14:paraId="25DA81D1" w14:textId="77777777" w:rsidR="009A3C86" w:rsidRPr="00282039" w:rsidRDefault="009A3C86" w:rsidP="00335785">
      <w:pPr>
        <w:pStyle w:val="BodyText"/>
      </w:pPr>
      <w:r w:rsidRPr="00282039">
        <w:t xml:space="preserve">The response token shall be in the </w:t>
      </w:r>
      <w:r w:rsidR="00335785" w:rsidRPr="00282039">
        <w:t>requested</w:t>
      </w:r>
      <w:r w:rsidRPr="00282039">
        <w:t xml:space="preserve"> format</w:t>
      </w:r>
      <w:r w:rsidR="0000242C" w:rsidRPr="00282039">
        <w:t xml:space="preserve">. </w:t>
      </w:r>
      <w:r w:rsidRPr="00282039">
        <w:t>All actors are required to support at least the JSON Web Token format (JWT)</w:t>
      </w:r>
      <w:r w:rsidR="0000242C" w:rsidRPr="00282039">
        <w:t xml:space="preserve">. </w:t>
      </w:r>
      <w:r w:rsidRPr="00282039">
        <w:t>They may support the XUA SAML token format or OAuth Bearer Token format.</w:t>
      </w:r>
    </w:p>
    <w:p w14:paraId="4AB2FC67" w14:textId="7502BE57" w:rsidR="00CF283F" w:rsidRPr="00282039" w:rsidRDefault="00607494" w:rsidP="00335785">
      <w:pPr>
        <w:pStyle w:val="BodyText"/>
      </w:pPr>
      <w:r w:rsidRPr="00282039">
        <w:t xml:space="preserve">The specific HTTP transactions are defined in </w:t>
      </w:r>
      <w:r w:rsidR="00335785" w:rsidRPr="00282039">
        <w:t xml:space="preserve">the OAuth standards in </w:t>
      </w:r>
      <w:r w:rsidR="00A0309A" w:rsidRPr="00282039">
        <w:t>Section</w:t>
      </w:r>
      <w:r w:rsidR="00335785" w:rsidRPr="00282039">
        <w:t xml:space="preserve"> 3.71.3 Referenced Standards</w:t>
      </w:r>
      <w:r w:rsidR="0000242C" w:rsidRPr="00282039">
        <w:t xml:space="preserve">. </w:t>
      </w:r>
      <w:r w:rsidRPr="00282039">
        <w:t xml:space="preserve">This </w:t>
      </w:r>
      <w:r w:rsidR="00DA3285" w:rsidRPr="00282039">
        <w:t>transaction</w:t>
      </w:r>
      <w:r w:rsidRPr="00282039">
        <w:t xml:space="preserve"> does not modify them other than through the definition of additional token attribute rules and auditing requirements</w:t>
      </w:r>
      <w:r w:rsidR="0000242C" w:rsidRPr="00282039">
        <w:t xml:space="preserve">. </w:t>
      </w:r>
      <w:r w:rsidRPr="00282039">
        <w:t xml:space="preserve">The end result will be either an error response, as defined in the RFCs, or an access token that can be used in the </w:t>
      </w:r>
      <w:r w:rsidR="00996A03" w:rsidRPr="00282039">
        <w:t>Incorporate Authorization Token</w:t>
      </w:r>
      <w:r w:rsidRPr="00282039">
        <w:t xml:space="preserve"> </w:t>
      </w:r>
      <w:r w:rsidR="00DA3285" w:rsidRPr="00282039">
        <w:t>[ITI-72] t</w:t>
      </w:r>
      <w:r w:rsidRPr="00282039">
        <w:t>ransaction.</w:t>
      </w:r>
    </w:p>
    <w:p w14:paraId="4F89CE37" w14:textId="77777777" w:rsidR="00303E20" w:rsidRPr="00282039" w:rsidRDefault="00292E60" w:rsidP="009E34B7">
      <w:pPr>
        <w:pStyle w:val="Heading3"/>
        <w:numPr>
          <w:ilvl w:val="0"/>
          <w:numId w:val="0"/>
        </w:numPr>
        <w:rPr>
          <w:noProof w:val="0"/>
          <w:lang w:val="en-US"/>
        </w:rPr>
      </w:pPr>
      <w:bookmarkStart w:id="77" w:name="_Toc13818265"/>
      <w:r w:rsidRPr="00282039">
        <w:rPr>
          <w:noProof w:val="0"/>
          <w:lang w:val="en-US"/>
        </w:rPr>
        <w:t>3.71</w:t>
      </w:r>
      <w:r w:rsidR="00303E20" w:rsidRPr="00282039">
        <w:rPr>
          <w:noProof w:val="0"/>
          <w:lang w:val="en-US"/>
        </w:rPr>
        <w:t>.</w:t>
      </w:r>
      <w:r w:rsidR="00680648" w:rsidRPr="00282039">
        <w:rPr>
          <w:noProof w:val="0"/>
          <w:lang w:val="en-US"/>
        </w:rPr>
        <w:t>5</w:t>
      </w:r>
      <w:r w:rsidR="00303E20" w:rsidRPr="00282039">
        <w:rPr>
          <w:noProof w:val="0"/>
          <w:lang w:val="en-US"/>
        </w:rPr>
        <w:t xml:space="preserve"> Security Considerations</w:t>
      </w:r>
      <w:bookmarkEnd w:id="77"/>
    </w:p>
    <w:p w14:paraId="74B8E2CD" w14:textId="0C5BC102" w:rsidR="00F36B24" w:rsidRPr="00282039" w:rsidRDefault="00F36B24" w:rsidP="00356306">
      <w:pPr>
        <w:pStyle w:val="BodyText"/>
      </w:pPr>
      <w:r w:rsidRPr="00282039">
        <w:t xml:space="preserve">The </w:t>
      </w:r>
      <w:r w:rsidR="003F3520" w:rsidRPr="00282039">
        <w:t>Authorization Client</w:t>
      </w:r>
      <w:r w:rsidRPr="00282039">
        <w:t xml:space="preserve"> and client software shall meet the requirements of being an OAuth confidential client</w:t>
      </w:r>
      <w:r w:rsidR="0000242C" w:rsidRPr="00282039">
        <w:t xml:space="preserve">. </w:t>
      </w:r>
      <w:r w:rsidRPr="00282039">
        <w:t>The OAuth analysis indicates that without this requirement, the system is not s</w:t>
      </w:r>
      <w:r w:rsidR="003F3520" w:rsidRPr="00282039">
        <w:t>ufficiently secure</w:t>
      </w:r>
      <w:r w:rsidR="0000242C" w:rsidRPr="00282039">
        <w:t xml:space="preserve">. </w:t>
      </w:r>
      <w:r w:rsidR="003F3520" w:rsidRPr="00282039">
        <w:t>The Authorization Client</w:t>
      </w:r>
      <w:r w:rsidRPr="00282039">
        <w:t xml:space="preserve"> and client software may be grouped with </w:t>
      </w:r>
      <w:r w:rsidR="00DA3285" w:rsidRPr="00282039">
        <w:t>a</w:t>
      </w:r>
      <w:r w:rsidR="00741BED" w:rsidRPr="00282039">
        <w:t>n</w:t>
      </w:r>
      <w:r w:rsidRPr="00282039">
        <w:t xml:space="preserve"> </w:t>
      </w:r>
      <w:r w:rsidR="00BC051D" w:rsidRPr="00282039">
        <w:t xml:space="preserve">ATNA </w:t>
      </w:r>
      <w:r w:rsidRPr="00282039">
        <w:t>Secure Node or Secure Application if a higher level of security is appropriate.</w:t>
      </w:r>
    </w:p>
    <w:p w14:paraId="73E1D5F8" w14:textId="77777777" w:rsidR="00680648" w:rsidRPr="00282039" w:rsidRDefault="00292E60" w:rsidP="009E34B7">
      <w:pPr>
        <w:pStyle w:val="Heading4"/>
        <w:numPr>
          <w:ilvl w:val="0"/>
          <w:numId w:val="0"/>
        </w:numPr>
        <w:rPr>
          <w:noProof w:val="0"/>
          <w:lang w:val="en-US"/>
        </w:rPr>
      </w:pPr>
      <w:bookmarkStart w:id="78" w:name="_Toc13818266"/>
      <w:r w:rsidRPr="00282039">
        <w:rPr>
          <w:noProof w:val="0"/>
          <w:lang w:val="en-US"/>
        </w:rPr>
        <w:t>3.71</w:t>
      </w:r>
      <w:r w:rsidR="00680648" w:rsidRPr="00282039">
        <w:rPr>
          <w:noProof w:val="0"/>
          <w:lang w:val="en-US"/>
        </w:rPr>
        <w:t>.5.1 Security Audit Considerations</w:t>
      </w:r>
      <w:bookmarkEnd w:id="78"/>
    </w:p>
    <w:p w14:paraId="39DA82E8" w14:textId="77777777" w:rsidR="00607494" w:rsidRPr="00282039" w:rsidRDefault="00292E60" w:rsidP="002272A6">
      <w:pPr>
        <w:pStyle w:val="Heading5"/>
        <w:numPr>
          <w:ilvl w:val="0"/>
          <w:numId w:val="0"/>
        </w:numPr>
        <w:rPr>
          <w:noProof w:val="0"/>
          <w:lang w:val="en-US"/>
        </w:rPr>
      </w:pPr>
      <w:bookmarkStart w:id="79" w:name="_Toc13818267"/>
      <w:r w:rsidRPr="00282039">
        <w:rPr>
          <w:noProof w:val="0"/>
          <w:lang w:val="en-US"/>
        </w:rPr>
        <w:t>3.71</w:t>
      </w:r>
      <w:r w:rsidR="00607494" w:rsidRPr="00282039">
        <w:rPr>
          <w:noProof w:val="0"/>
          <w:lang w:val="en-US"/>
        </w:rPr>
        <w:t xml:space="preserve">.5.1.1 </w:t>
      </w:r>
      <w:r w:rsidR="002272A6" w:rsidRPr="00282039">
        <w:rPr>
          <w:noProof w:val="0"/>
          <w:lang w:val="en-US"/>
        </w:rPr>
        <w:t>Authorization Server</w:t>
      </w:r>
      <w:r w:rsidR="00607494" w:rsidRPr="00282039">
        <w:rPr>
          <w:noProof w:val="0"/>
          <w:lang w:val="en-US"/>
        </w:rPr>
        <w:t xml:space="preserve"> Specific Security Considerations</w:t>
      </w:r>
      <w:bookmarkEnd w:id="79"/>
    </w:p>
    <w:p w14:paraId="0EDCC2D8" w14:textId="77777777" w:rsidR="00F36B24" w:rsidRPr="00282039" w:rsidRDefault="00F36B24" w:rsidP="00563409">
      <w:pPr>
        <w:pStyle w:val="BodyText"/>
      </w:pPr>
      <w:r w:rsidRPr="00282039">
        <w:t>The Authorization Server</w:t>
      </w:r>
      <w:r w:rsidR="00563409" w:rsidRPr="00282039">
        <w:t>s</w:t>
      </w:r>
      <w:r w:rsidRPr="00282039">
        <w:t xml:space="preserve"> </w:t>
      </w:r>
      <w:r w:rsidR="00563409" w:rsidRPr="00282039">
        <w:t xml:space="preserve">typically </w:t>
      </w:r>
      <w:r w:rsidR="001F5D3F" w:rsidRPr="00282039">
        <w:t xml:space="preserve">produce an audit record for </w:t>
      </w:r>
      <w:r w:rsidRPr="00282039">
        <w:t>any failed attempt to obtain authorization</w:t>
      </w:r>
      <w:r w:rsidR="0000242C" w:rsidRPr="00282039">
        <w:t xml:space="preserve">. </w:t>
      </w:r>
      <w:r w:rsidR="001F5D3F" w:rsidRPr="00282039">
        <w:t>IHE does not specify the format of audit records for authorization servers. IHE does not specify the means of obtaining audit records.</w:t>
      </w:r>
    </w:p>
    <w:p w14:paraId="462B93A9" w14:textId="77777777" w:rsidR="002272A6" w:rsidRPr="00282039" w:rsidRDefault="00292E60" w:rsidP="002272A6">
      <w:pPr>
        <w:pStyle w:val="Heading5"/>
        <w:numPr>
          <w:ilvl w:val="0"/>
          <w:numId w:val="0"/>
        </w:numPr>
        <w:rPr>
          <w:noProof w:val="0"/>
          <w:lang w:val="en-US"/>
        </w:rPr>
      </w:pPr>
      <w:bookmarkStart w:id="80" w:name="_Toc13818268"/>
      <w:r w:rsidRPr="00282039">
        <w:rPr>
          <w:noProof w:val="0"/>
          <w:lang w:val="en-US"/>
        </w:rPr>
        <w:lastRenderedPageBreak/>
        <w:t>3.71</w:t>
      </w:r>
      <w:r w:rsidR="001F5D3F" w:rsidRPr="00282039">
        <w:rPr>
          <w:noProof w:val="0"/>
          <w:lang w:val="en-US"/>
        </w:rPr>
        <w:t>.5.1.2</w:t>
      </w:r>
      <w:r w:rsidR="002272A6" w:rsidRPr="00282039">
        <w:rPr>
          <w:noProof w:val="0"/>
          <w:lang w:val="en-US"/>
        </w:rPr>
        <w:t xml:space="preserve"> Client Authorization Agent Specific Security Considerations</w:t>
      </w:r>
      <w:bookmarkEnd w:id="80"/>
    </w:p>
    <w:p w14:paraId="41269446" w14:textId="234A855C" w:rsidR="008F7DB5" w:rsidRPr="00282039" w:rsidRDefault="002272A6" w:rsidP="00E14D81">
      <w:pPr>
        <w:pStyle w:val="BodyText"/>
      </w:pPr>
      <w:r w:rsidRPr="00282039">
        <w:t xml:space="preserve">The </w:t>
      </w:r>
      <w:r w:rsidR="003F3520" w:rsidRPr="00282039">
        <w:t>Authorization Client</w:t>
      </w:r>
      <w:r w:rsidRPr="00282039">
        <w:t xml:space="preserve"> may generate an audit message when an authorized transaction is performed or attempted</w:t>
      </w:r>
      <w:r w:rsidR="0000242C" w:rsidRPr="00282039">
        <w:t xml:space="preserve">. </w:t>
      </w:r>
      <w:r w:rsidRPr="00282039">
        <w:t xml:space="preserve">The </w:t>
      </w:r>
      <w:r w:rsidR="003F3520" w:rsidRPr="00282039">
        <w:t>Authorization Client</w:t>
      </w:r>
      <w:r w:rsidRPr="00282039">
        <w:t xml:space="preserve"> is sometimes a device that lacks audit access or has very limited audit capabilities, so this audit capability is not mandated.</w:t>
      </w:r>
    </w:p>
    <w:p w14:paraId="00132769" w14:textId="77777777" w:rsidR="008F7DB5" w:rsidRPr="00282039" w:rsidRDefault="008F7DB5" w:rsidP="00E14D81">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282039" w14:paraId="2A07C897" w14:textId="77777777" w:rsidTr="000B3584">
        <w:tc>
          <w:tcPr>
            <w:tcW w:w="2268" w:type="dxa"/>
            <w:shd w:val="clear" w:color="auto" w:fill="D9D9D9"/>
          </w:tcPr>
          <w:p w14:paraId="79DBA2C9" w14:textId="77777777" w:rsidR="002272A6" w:rsidRPr="00282039" w:rsidRDefault="002272A6" w:rsidP="000B3584">
            <w:pPr>
              <w:pStyle w:val="TableEntryHeader"/>
            </w:pPr>
          </w:p>
        </w:tc>
        <w:tc>
          <w:tcPr>
            <w:tcW w:w="2790" w:type="dxa"/>
            <w:shd w:val="clear" w:color="auto" w:fill="D9D9D9"/>
          </w:tcPr>
          <w:p w14:paraId="7A00E956" w14:textId="77777777" w:rsidR="002272A6" w:rsidRPr="00282039" w:rsidRDefault="002272A6" w:rsidP="000B3584">
            <w:pPr>
              <w:pStyle w:val="TableEntryHeader"/>
            </w:pPr>
            <w:r w:rsidRPr="00282039">
              <w:t>Field Name</w:t>
            </w:r>
          </w:p>
        </w:tc>
        <w:tc>
          <w:tcPr>
            <w:tcW w:w="720" w:type="dxa"/>
            <w:shd w:val="clear" w:color="auto" w:fill="D9D9D9"/>
          </w:tcPr>
          <w:p w14:paraId="10047A83" w14:textId="77777777" w:rsidR="002272A6" w:rsidRPr="00282039" w:rsidRDefault="002272A6" w:rsidP="000B3584">
            <w:pPr>
              <w:pStyle w:val="TableEntryHeader"/>
            </w:pPr>
            <w:r w:rsidRPr="00282039">
              <w:t>Opt</w:t>
            </w:r>
          </w:p>
        </w:tc>
        <w:tc>
          <w:tcPr>
            <w:tcW w:w="3888" w:type="dxa"/>
            <w:shd w:val="clear" w:color="auto" w:fill="D9D9D9"/>
          </w:tcPr>
          <w:p w14:paraId="16DCA738" w14:textId="77777777" w:rsidR="002272A6" w:rsidRPr="00282039" w:rsidRDefault="002272A6" w:rsidP="000B3584">
            <w:pPr>
              <w:pStyle w:val="TableEntryHeader"/>
            </w:pPr>
            <w:r w:rsidRPr="00282039">
              <w:t>Value Constraints</w:t>
            </w:r>
          </w:p>
        </w:tc>
      </w:tr>
      <w:tr w:rsidR="002272A6" w:rsidRPr="00282039" w14:paraId="29377AA7" w14:textId="77777777" w:rsidTr="000B3584">
        <w:tc>
          <w:tcPr>
            <w:tcW w:w="2268" w:type="dxa"/>
            <w:vMerge w:val="restart"/>
            <w:shd w:val="clear" w:color="auto" w:fill="auto"/>
          </w:tcPr>
          <w:p w14:paraId="07A71A02" w14:textId="77777777" w:rsidR="002272A6" w:rsidRPr="00282039" w:rsidRDefault="002272A6" w:rsidP="000B3584">
            <w:pPr>
              <w:pStyle w:val="TableEntryHeader"/>
            </w:pPr>
            <w:r w:rsidRPr="00282039">
              <w:t>Event</w:t>
            </w:r>
          </w:p>
          <w:p w14:paraId="309D6757" w14:textId="77777777" w:rsidR="002272A6" w:rsidRPr="00282039" w:rsidRDefault="002272A6" w:rsidP="000B3584">
            <w:pPr>
              <w:pStyle w:val="TableEntry"/>
              <w:jc w:val="center"/>
            </w:pPr>
            <w:r w:rsidRPr="00282039">
              <w:t>AuditMessage/</w:t>
            </w:r>
            <w:r w:rsidRPr="00282039">
              <w:br/>
              <w:t>EventIdentification</w:t>
            </w:r>
          </w:p>
        </w:tc>
        <w:tc>
          <w:tcPr>
            <w:tcW w:w="2790" w:type="dxa"/>
            <w:shd w:val="clear" w:color="auto" w:fill="auto"/>
          </w:tcPr>
          <w:p w14:paraId="21923951" w14:textId="77777777" w:rsidR="002272A6" w:rsidRPr="00282039" w:rsidRDefault="002272A6" w:rsidP="000B3584">
            <w:pPr>
              <w:pStyle w:val="TableEntry"/>
            </w:pPr>
            <w:r w:rsidRPr="00282039">
              <w:t>EventID</w:t>
            </w:r>
          </w:p>
        </w:tc>
        <w:tc>
          <w:tcPr>
            <w:tcW w:w="720" w:type="dxa"/>
            <w:shd w:val="clear" w:color="auto" w:fill="auto"/>
          </w:tcPr>
          <w:p w14:paraId="01ADA18F" w14:textId="77777777" w:rsidR="002272A6" w:rsidRPr="00282039" w:rsidRDefault="002272A6" w:rsidP="000B3584">
            <w:pPr>
              <w:pStyle w:val="TableEntry"/>
            </w:pPr>
            <w:r w:rsidRPr="00282039">
              <w:t>M</w:t>
            </w:r>
          </w:p>
        </w:tc>
        <w:tc>
          <w:tcPr>
            <w:tcW w:w="3888" w:type="dxa"/>
            <w:shd w:val="clear" w:color="auto" w:fill="auto"/>
          </w:tcPr>
          <w:p w14:paraId="7D1BA936" w14:textId="77777777" w:rsidR="002272A6" w:rsidRPr="00282039" w:rsidRDefault="002272A6" w:rsidP="000B3584">
            <w:pPr>
              <w:pStyle w:val="TableEntry"/>
            </w:pPr>
            <w:r w:rsidRPr="00282039">
              <w:t>EV(</w:t>
            </w:r>
            <w:r w:rsidR="00782AE0" w:rsidRPr="00282039">
              <w:t>110114</w:t>
            </w:r>
            <w:r w:rsidRPr="00282039">
              <w:t xml:space="preserve">, </w:t>
            </w:r>
            <w:r w:rsidR="002E44D2" w:rsidRPr="00282039">
              <w:t>DCM</w:t>
            </w:r>
            <w:r w:rsidRPr="00282039">
              <w:t>, “</w:t>
            </w:r>
            <w:r w:rsidR="00782AE0" w:rsidRPr="00282039">
              <w:t>User Authentication</w:t>
            </w:r>
            <w:r w:rsidRPr="00282039">
              <w:t>”)</w:t>
            </w:r>
          </w:p>
        </w:tc>
      </w:tr>
      <w:tr w:rsidR="002272A6" w:rsidRPr="00282039" w14:paraId="340E44C9" w14:textId="77777777" w:rsidTr="000B3584">
        <w:tc>
          <w:tcPr>
            <w:tcW w:w="2268" w:type="dxa"/>
            <w:vMerge/>
            <w:shd w:val="clear" w:color="auto" w:fill="auto"/>
          </w:tcPr>
          <w:p w14:paraId="506910CA" w14:textId="77777777" w:rsidR="002272A6" w:rsidRPr="00282039" w:rsidRDefault="002272A6" w:rsidP="000B3584">
            <w:pPr>
              <w:pStyle w:val="TableLabel"/>
              <w:rPr>
                <w:sz w:val="16"/>
              </w:rPr>
            </w:pPr>
          </w:p>
        </w:tc>
        <w:tc>
          <w:tcPr>
            <w:tcW w:w="2790" w:type="dxa"/>
            <w:shd w:val="clear" w:color="auto" w:fill="auto"/>
          </w:tcPr>
          <w:p w14:paraId="69B5F118" w14:textId="77777777" w:rsidR="002272A6" w:rsidRPr="00282039" w:rsidRDefault="002272A6" w:rsidP="000B3584">
            <w:pPr>
              <w:pStyle w:val="TableEntry"/>
            </w:pPr>
            <w:r w:rsidRPr="00282039">
              <w:t>EventActionCode</w:t>
            </w:r>
          </w:p>
        </w:tc>
        <w:tc>
          <w:tcPr>
            <w:tcW w:w="720" w:type="dxa"/>
            <w:shd w:val="clear" w:color="auto" w:fill="auto"/>
          </w:tcPr>
          <w:p w14:paraId="03EF0C26" w14:textId="77777777" w:rsidR="002272A6" w:rsidRPr="00282039" w:rsidRDefault="002272A6" w:rsidP="000B3584">
            <w:pPr>
              <w:pStyle w:val="TableEntry"/>
            </w:pPr>
            <w:r w:rsidRPr="00282039">
              <w:t>M</w:t>
            </w:r>
          </w:p>
        </w:tc>
        <w:tc>
          <w:tcPr>
            <w:tcW w:w="3888" w:type="dxa"/>
            <w:shd w:val="clear" w:color="auto" w:fill="auto"/>
          </w:tcPr>
          <w:p w14:paraId="04B1CCE6" w14:textId="77777777" w:rsidR="002272A6" w:rsidRPr="00282039" w:rsidRDefault="002272A6" w:rsidP="000B3584">
            <w:pPr>
              <w:pStyle w:val="TableEntry"/>
            </w:pPr>
            <w:r w:rsidRPr="00282039">
              <w:t xml:space="preserve">“E” (Execute) </w:t>
            </w:r>
          </w:p>
        </w:tc>
      </w:tr>
      <w:tr w:rsidR="002272A6" w:rsidRPr="00282039" w14:paraId="5E377FF5" w14:textId="77777777" w:rsidTr="000B3584">
        <w:tc>
          <w:tcPr>
            <w:tcW w:w="2268" w:type="dxa"/>
            <w:vMerge/>
            <w:shd w:val="clear" w:color="auto" w:fill="auto"/>
          </w:tcPr>
          <w:p w14:paraId="22719376" w14:textId="77777777" w:rsidR="002272A6" w:rsidRPr="00282039" w:rsidRDefault="002272A6" w:rsidP="000B3584">
            <w:pPr>
              <w:pStyle w:val="TableLabel"/>
              <w:rPr>
                <w:sz w:val="16"/>
              </w:rPr>
            </w:pPr>
          </w:p>
        </w:tc>
        <w:tc>
          <w:tcPr>
            <w:tcW w:w="2790" w:type="dxa"/>
            <w:shd w:val="clear" w:color="auto" w:fill="auto"/>
          </w:tcPr>
          <w:p w14:paraId="7A32D16F" w14:textId="77777777" w:rsidR="002272A6" w:rsidRPr="00282039" w:rsidRDefault="002272A6" w:rsidP="000B3584">
            <w:pPr>
              <w:pStyle w:val="TableEntry"/>
              <w:rPr>
                <w:i/>
              </w:rPr>
            </w:pPr>
            <w:r w:rsidRPr="00282039">
              <w:rPr>
                <w:i/>
              </w:rPr>
              <w:t>EventDateTime</w:t>
            </w:r>
          </w:p>
        </w:tc>
        <w:tc>
          <w:tcPr>
            <w:tcW w:w="720" w:type="dxa"/>
            <w:shd w:val="clear" w:color="auto" w:fill="auto"/>
          </w:tcPr>
          <w:p w14:paraId="0A9978AD" w14:textId="77777777" w:rsidR="002272A6" w:rsidRPr="00282039" w:rsidRDefault="002272A6" w:rsidP="000B3584">
            <w:pPr>
              <w:pStyle w:val="TableEntry"/>
              <w:rPr>
                <w:i/>
              </w:rPr>
            </w:pPr>
            <w:r w:rsidRPr="00282039">
              <w:rPr>
                <w:i/>
              </w:rPr>
              <w:t>M</w:t>
            </w:r>
          </w:p>
        </w:tc>
        <w:tc>
          <w:tcPr>
            <w:tcW w:w="3888" w:type="dxa"/>
            <w:shd w:val="clear" w:color="auto" w:fill="auto"/>
          </w:tcPr>
          <w:p w14:paraId="3CB7474F" w14:textId="77777777" w:rsidR="002272A6" w:rsidRPr="00282039" w:rsidRDefault="002272A6" w:rsidP="000B3584">
            <w:pPr>
              <w:pStyle w:val="TableEntry"/>
              <w:rPr>
                <w:i/>
              </w:rPr>
            </w:pPr>
            <w:r w:rsidRPr="00282039">
              <w:rPr>
                <w:i/>
              </w:rPr>
              <w:t>not specialized</w:t>
            </w:r>
          </w:p>
        </w:tc>
      </w:tr>
      <w:tr w:rsidR="002272A6" w:rsidRPr="00282039" w14:paraId="06D0173F" w14:textId="77777777" w:rsidTr="000B3584">
        <w:tc>
          <w:tcPr>
            <w:tcW w:w="2268" w:type="dxa"/>
            <w:vMerge/>
            <w:shd w:val="clear" w:color="auto" w:fill="auto"/>
          </w:tcPr>
          <w:p w14:paraId="1234C72D" w14:textId="77777777" w:rsidR="002272A6" w:rsidRPr="00282039" w:rsidRDefault="002272A6" w:rsidP="000B3584">
            <w:pPr>
              <w:pStyle w:val="TableLabel"/>
              <w:rPr>
                <w:sz w:val="16"/>
              </w:rPr>
            </w:pPr>
          </w:p>
        </w:tc>
        <w:tc>
          <w:tcPr>
            <w:tcW w:w="2790" w:type="dxa"/>
            <w:shd w:val="clear" w:color="auto" w:fill="auto"/>
          </w:tcPr>
          <w:p w14:paraId="0DC9D5C7" w14:textId="77777777" w:rsidR="002272A6" w:rsidRPr="00282039" w:rsidRDefault="002272A6" w:rsidP="000B3584">
            <w:pPr>
              <w:pStyle w:val="TableEntry"/>
              <w:rPr>
                <w:i/>
              </w:rPr>
            </w:pPr>
            <w:r w:rsidRPr="00282039">
              <w:rPr>
                <w:i/>
              </w:rPr>
              <w:t>EventOutcomeIndicator</w:t>
            </w:r>
          </w:p>
        </w:tc>
        <w:tc>
          <w:tcPr>
            <w:tcW w:w="720" w:type="dxa"/>
            <w:shd w:val="clear" w:color="auto" w:fill="auto"/>
          </w:tcPr>
          <w:p w14:paraId="131AF143" w14:textId="77777777" w:rsidR="002272A6" w:rsidRPr="00282039" w:rsidRDefault="002272A6" w:rsidP="000B3584">
            <w:pPr>
              <w:pStyle w:val="TableEntry"/>
              <w:rPr>
                <w:i/>
              </w:rPr>
            </w:pPr>
            <w:r w:rsidRPr="00282039">
              <w:rPr>
                <w:i/>
              </w:rPr>
              <w:t>M</w:t>
            </w:r>
          </w:p>
        </w:tc>
        <w:tc>
          <w:tcPr>
            <w:tcW w:w="3888" w:type="dxa"/>
            <w:shd w:val="clear" w:color="auto" w:fill="auto"/>
          </w:tcPr>
          <w:p w14:paraId="0BA65323" w14:textId="77777777" w:rsidR="002272A6" w:rsidRPr="00282039" w:rsidRDefault="002272A6" w:rsidP="000B3584">
            <w:pPr>
              <w:pStyle w:val="TableEntry"/>
              <w:rPr>
                <w:i/>
              </w:rPr>
            </w:pPr>
            <w:r w:rsidRPr="00282039">
              <w:rPr>
                <w:i/>
              </w:rPr>
              <w:t>not specialized</w:t>
            </w:r>
          </w:p>
        </w:tc>
      </w:tr>
      <w:tr w:rsidR="002272A6" w:rsidRPr="00282039" w14:paraId="22B4E1B1" w14:textId="77777777" w:rsidTr="000B3584">
        <w:tc>
          <w:tcPr>
            <w:tcW w:w="2268" w:type="dxa"/>
            <w:vMerge/>
            <w:shd w:val="clear" w:color="auto" w:fill="auto"/>
          </w:tcPr>
          <w:p w14:paraId="781881D5" w14:textId="77777777" w:rsidR="002272A6" w:rsidRPr="00282039" w:rsidRDefault="002272A6" w:rsidP="000B3584">
            <w:pPr>
              <w:pStyle w:val="TableLabel"/>
              <w:rPr>
                <w:sz w:val="16"/>
              </w:rPr>
            </w:pPr>
          </w:p>
        </w:tc>
        <w:tc>
          <w:tcPr>
            <w:tcW w:w="2790" w:type="dxa"/>
            <w:shd w:val="clear" w:color="auto" w:fill="auto"/>
          </w:tcPr>
          <w:p w14:paraId="5F39C030" w14:textId="77777777" w:rsidR="002272A6" w:rsidRPr="00282039" w:rsidRDefault="002272A6" w:rsidP="000B3584">
            <w:pPr>
              <w:pStyle w:val="TableEntry"/>
            </w:pPr>
            <w:r w:rsidRPr="00282039">
              <w:t>EventTypeCode</w:t>
            </w:r>
          </w:p>
        </w:tc>
        <w:tc>
          <w:tcPr>
            <w:tcW w:w="720" w:type="dxa"/>
            <w:shd w:val="clear" w:color="auto" w:fill="auto"/>
          </w:tcPr>
          <w:p w14:paraId="458EDC5C" w14:textId="77777777" w:rsidR="002272A6" w:rsidRPr="00282039" w:rsidRDefault="002272A6" w:rsidP="000B3584">
            <w:pPr>
              <w:pStyle w:val="TableEntry"/>
            </w:pPr>
            <w:r w:rsidRPr="00282039">
              <w:t>M</w:t>
            </w:r>
          </w:p>
        </w:tc>
        <w:tc>
          <w:tcPr>
            <w:tcW w:w="3888" w:type="dxa"/>
            <w:shd w:val="clear" w:color="auto" w:fill="auto"/>
          </w:tcPr>
          <w:p w14:paraId="14A896FB" w14:textId="77777777" w:rsidR="002272A6" w:rsidRPr="00282039" w:rsidRDefault="002E44D2" w:rsidP="000B3584">
            <w:pPr>
              <w:pStyle w:val="TableEntry"/>
            </w:pPr>
            <w:r w:rsidRPr="00282039">
              <w:t>EV(</w:t>
            </w:r>
            <w:r w:rsidR="003C6A75" w:rsidRPr="00282039">
              <w:t>“ITI-71”</w:t>
            </w:r>
            <w:r w:rsidRPr="00282039">
              <w:t xml:space="preserve">, </w:t>
            </w:r>
            <w:r w:rsidR="003C6A75" w:rsidRPr="00282039">
              <w:t>IHE</w:t>
            </w:r>
            <w:r w:rsidRPr="00282039">
              <w:t xml:space="preserve">, “User </w:t>
            </w:r>
            <w:r w:rsidR="003C6A75" w:rsidRPr="00282039">
              <w:t>Authorization</w:t>
            </w:r>
            <w:r w:rsidRPr="00282039">
              <w:t>”)</w:t>
            </w:r>
          </w:p>
        </w:tc>
      </w:tr>
      <w:tr w:rsidR="002272A6" w:rsidRPr="00282039" w14:paraId="7951A4CA" w14:textId="77777777" w:rsidTr="000B3584">
        <w:tc>
          <w:tcPr>
            <w:tcW w:w="9666" w:type="dxa"/>
            <w:gridSpan w:val="4"/>
            <w:shd w:val="clear" w:color="auto" w:fill="auto"/>
          </w:tcPr>
          <w:p w14:paraId="10431A39" w14:textId="77777777" w:rsidR="002272A6" w:rsidRPr="00282039" w:rsidRDefault="002272A6" w:rsidP="000B3584">
            <w:pPr>
              <w:pStyle w:val="TableEntry"/>
              <w:rPr>
                <w:b/>
              </w:rPr>
            </w:pPr>
            <w:r w:rsidRPr="00282039">
              <w:rPr>
                <w:b/>
              </w:rPr>
              <w:t>Source (1)</w:t>
            </w:r>
          </w:p>
        </w:tc>
      </w:tr>
      <w:tr w:rsidR="002272A6" w:rsidRPr="00282039" w14:paraId="4A4CB58C" w14:textId="77777777" w:rsidTr="000B3584">
        <w:tc>
          <w:tcPr>
            <w:tcW w:w="9666" w:type="dxa"/>
            <w:gridSpan w:val="4"/>
            <w:shd w:val="clear" w:color="auto" w:fill="auto"/>
          </w:tcPr>
          <w:p w14:paraId="4C2BE067" w14:textId="77777777" w:rsidR="002272A6" w:rsidRPr="00282039" w:rsidRDefault="002272A6" w:rsidP="000B3584">
            <w:pPr>
              <w:pStyle w:val="TableEntry"/>
              <w:rPr>
                <w:b/>
                <w:szCs w:val="16"/>
              </w:rPr>
            </w:pPr>
            <w:r w:rsidRPr="00282039">
              <w:rPr>
                <w:b/>
                <w:szCs w:val="16"/>
              </w:rPr>
              <w:t>Human Requestor (0)</w:t>
            </w:r>
          </w:p>
        </w:tc>
      </w:tr>
      <w:tr w:rsidR="002272A6" w:rsidRPr="00282039" w14:paraId="7C5501C2" w14:textId="77777777" w:rsidTr="000B3584">
        <w:tc>
          <w:tcPr>
            <w:tcW w:w="9666" w:type="dxa"/>
            <w:gridSpan w:val="4"/>
            <w:shd w:val="clear" w:color="auto" w:fill="auto"/>
          </w:tcPr>
          <w:p w14:paraId="7BDD8570" w14:textId="77777777" w:rsidR="002272A6" w:rsidRPr="00282039" w:rsidRDefault="002272A6" w:rsidP="000B3584">
            <w:pPr>
              <w:pStyle w:val="TableEntry"/>
              <w:rPr>
                <w:b/>
              </w:rPr>
            </w:pPr>
            <w:r w:rsidRPr="00282039">
              <w:rPr>
                <w:b/>
              </w:rPr>
              <w:t>Destination (0)</w:t>
            </w:r>
          </w:p>
        </w:tc>
      </w:tr>
      <w:tr w:rsidR="002272A6" w:rsidRPr="00282039" w14:paraId="5950E40A" w14:textId="77777777" w:rsidTr="000B3584">
        <w:tc>
          <w:tcPr>
            <w:tcW w:w="9666" w:type="dxa"/>
            <w:gridSpan w:val="4"/>
            <w:shd w:val="clear" w:color="auto" w:fill="auto"/>
          </w:tcPr>
          <w:p w14:paraId="64317B37" w14:textId="77777777" w:rsidR="002272A6" w:rsidRPr="00282039" w:rsidRDefault="002272A6" w:rsidP="000B3584">
            <w:pPr>
              <w:pStyle w:val="TableEntry"/>
              <w:rPr>
                <w:b/>
              </w:rPr>
            </w:pPr>
            <w:r w:rsidRPr="00282039">
              <w:rPr>
                <w:b/>
              </w:rPr>
              <w:t>Audit Source (Client Authentication Agent) (1)</w:t>
            </w:r>
          </w:p>
        </w:tc>
      </w:tr>
      <w:tr w:rsidR="002272A6" w:rsidRPr="00282039" w14:paraId="08FD031E" w14:textId="77777777" w:rsidTr="000B3584">
        <w:tc>
          <w:tcPr>
            <w:tcW w:w="9666" w:type="dxa"/>
            <w:gridSpan w:val="4"/>
            <w:shd w:val="clear" w:color="auto" w:fill="auto"/>
          </w:tcPr>
          <w:p w14:paraId="0F494587" w14:textId="77777777" w:rsidR="002272A6" w:rsidRPr="00282039" w:rsidRDefault="002272A6" w:rsidP="000B3584">
            <w:pPr>
              <w:pStyle w:val="TableEntry"/>
              <w:rPr>
                <w:b/>
              </w:rPr>
            </w:pPr>
            <w:r w:rsidRPr="00282039">
              <w:rPr>
                <w:b/>
              </w:rPr>
              <w:t>Participant Object (1)</w:t>
            </w:r>
          </w:p>
        </w:tc>
      </w:tr>
    </w:tbl>
    <w:p w14:paraId="6D6D5CC7" w14:textId="77777777" w:rsidR="002272A6" w:rsidRPr="00282039" w:rsidRDefault="002272A6" w:rsidP="00E14D81">
      <w:pPr>
        <w:pStyle w:val="BodyText"/>
      </w:pPr>
    </w:p>
    <w:p w14:paraId="178D380E" w14:textId="77777777" w:rsidR="002272A6" w:rsidRPr="00282039" w:rsidRDefault="002272A6" w:rsidP="00E14D81">
      <w:pPr>
        <w:pStyle w:val="BodyText"/>
        <w:rPr>
          <w:b/>
          <w:i/>
        </w:rPr>
      </w:pPr>
      <w:r w:rsidRPr="0028203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282039" w14:paraId="56D3C816" w14:textId="77777777" w:rsidTr="000B3584">
        <w:trPr>
          <w:cantSplit/>
        </w:trPr>
        <w:tc>
          <w:tcPr>
            <w:tcW w:w="2268" w:type="dxa"/>
            <w:vMerge w:val="restart"/>
            <w:tcBorders>
              <w:top w:val="single" w:sz="4" w:space="0" w:color="auto"/>
            </w:tcBorders>
          </w:tcPr>
          <w:p w14:paraId="1FAC2B02" w14:textId="77777777" w:rsidR="002272A6" w:rsidRPr="00282039" w:rsidRDefault="002272A6" w:rsidP="000B3584">
            <w:pPr>
              <w:pStyle w:val="TableEntryHeader"/>
            </w:pPr>
            <w:r w:rsidRPr="00282039">
              <w:t>Source</w:t>
            </w:r>
          </w:p>
          <w:p w14:paraId="2AFAAEDD" w14:textId="77777777" w:rsidR="002272A6" w:rsidRPr="00282039" w:rsidRDefault="002272A6" w:rsidP="000B3584">
            <w:pPr>
              <w:pStyle w:val="TableEntry"/>
              <w:jc w:val="center"/>
            </w:pPr>
            <w:r w:rsidRPr="00282039">
              <w:t>AuditMessage/</w:t>
            </w:r>
            <w:r w:rsidRPr="00282039">
              <w:br/>
              <w:t>ActiveParticipant</w:t>
            </w:r>
          </w:p>
        </w:tc>
        <w:tc>
          <w:tcPr>
            <w:tcW w:w="2790" w:type="dxa"/>
            <w:tcBorders>
              <w:top w:val="single" w:sz="4" w:space="0" w:color="auto"/>
            </w:tcBorders>
            <w:vAlign w:val="center"/>
          </w:tcPr>
          <w:p w14:paraId="6E132488" w14:textId="77777777" w:rsidR="002272A6" w:rsidRPr="00282039" w:rsidRDefault="002272A6" w:rsidP="000B3584">
            <w:pPr>
              <w:pStyle w:val="TableEntry"/>
            </w:pPr>
            <w:r w:rsidRPr="00282039">
              <w:t>UserID</w:t>
            </w:r>
          </w:p>
        </w:tc>
        <w:tc>
          <w:tcPr>
            <w:tcW w:w="720" w:type="dxa"/>
            <w:tcBorders>
              <w:top w:val="single" w:sz="4" w:space="0" w:color="auto"/>
            </w:tcBorders>
            <w:vAlign w:val="center"/>
          </w:tcPr>
          <w:p w14:paraId="6F6D63D9" w14:textId="77777777" w:rsidR="002272A6" w:rsidRPr="00282039" w:rsidRDefault="002272A6" w:rsidP="000B3584">
            <w:pPr>
              <w:pStyle w:val="TableEntry"/>
            </w:pPr>
            <w:r w:rsidRPr="00282039">
              <w:t>M</w:t>
            </w:r>
          </w:p>
        </w:tc>
        <w:tc>
          <w:tcPr>
            <w:tcW w:w="3888" w:type="dxa"/>
            <w:tcBorders>
              <w:top w:val="single" w:sz="4" w:space="0" w:color="auto"/>
            </w:tcBorders>
            <w:vAlign w:val="center"/>
          </w:tcPr>
          <w:p w14:paraId="529C7225" w14:textId="77777777" w:rsidR="002272A6" w:rsidRPr="00282039" w:rsidRDefault="002272A6" w:rsidP="000B3584">
            <w:pPr>
              <w:pStyle w:val="TableEntry"/>
            </w:pPr>
            <w:r w:rsidRPr="00282039">
              <w:t>The process ID as used within the local operating system in the local system logs.</w:t>
            </w:r>
          </w:p>
        </w:tc>
      </w:tr>
      <w:tr w:rsidR="002272A6" w:rsidRPr="00282039" w14:paraId="5042A3B8" w14:textId="77777777" w:rsidTr="000B3584">
        <w:trPr>
          <w:cantSplit/>
        </w:trPr>
        <w:tc>
          <w:tcPr>
            <w:tcW w:w="2268" w:type="dxa"/>
            <w:vMerge/>
            <w:textDirection w:val="btLr"/>
            <w:vAlign w:val="center"/>
          </w:tcPr>
          <w:p w14:paraId="15AFDB3F" w14:textId="77777777" w:rsidR="002272A6" w:rsidRPr="00282039" w:rsidRDefault="002272A6" w:rsidP="000B3584">
            <w:pPr>
              <w:pStyle w:val="TableLabel"/>
              <w:rPr>
                <w:rFonts w:ascii="Times New Roman" w:hAnsi="Times New Roman"/>
                <w:sz w:val="16"/>
              </w:rPr>
            </w:pPr>
          </w:p>
        </w:tc>
        <w:tc>
          <w:tcPr>
            <w:tcW w:w="2790" w:type="dxa"/>
            <w:vAlign w:val="center"/>
          </w:tcPr>
          <w:p w14:paraId="167ABEE7" w14:textId="77777777" w:rsidR="002272A6" w:rsidRPr="00E14D81" w:rsidRDefault="002272A6" w:rsidP="00E14D81">
            <w:pPr>
              <w:pStyle w:val="TableEntry"/>
              <w:rPr>
                <w:i/>
                <w:iCs/>
              </w:rPr>
            </w:pPr>
            <w:r w:rsidRPr="00E14D81">
              <w:rPr>
                <w:i/>
                <w:iCs/>
              </w:rPr>
              <w:t>AlternativeUserID</w:t>
            </w:r>
          </w:p>
        </w:tc>
        <w:tc>
          <w:tcPr>
            <w:tcW w:w="720" w:type="dxa"/>
            <w:vAlign w:val="center"/>
          </w:tcPr>
          <w:p w14:paraId="7DFA748A" w14:textId="77777777" w:rsidR="002272A6" w:rsidRPr="00E14D81" w:rsidRDefault="002272A6" w:rsidP="00E14D81">
            <w:pPr>
              <w:pStyle w:val="TableEntry"/>
              <w:rPr>
                <w:i/>
                <w:iCs/>
              </w:rPr>
            </w:pPr>
            <w:r w:rsidRPr="00E14D81">
              <w:rPr>
                <w:i/>
                <w:iCs/>
              </w:rPr>
              <w:t>U</w:t>
            </w:r>
          </w:p>
        </w:tc>
        <w:tc>
          <w:tcPr>
            <w:tcW w:w="3888" w:type="dxa"/>
            <w:vAlign w:val="center"/>
          </w:tcPr>
          <w:p w14:paraId="0C55BD0F" w14:textId="77777777" w:rsidR="002272A6" w:rsidRPr="00E14D81" w:rsidRDefault="002272A6" w:rsidP="00B353AA">
            <w:pPr>
              <w:pStyle w:val="TableEntry"/>
              <w:rPr>
                <w:i/>
                <w:iCs/>
              </w:rPr>
            </w:pPr>
            <w:r w:rsidRPr="00E14D81">
              <w:rPr>
                <w:i/>
                <w:iCs/>
              </w:rPr>
              <w:t>not specialized</w:t>
            </w:r>
          </w:p>
        </w:tc>
      </w:tr>
      <w:tr w:rsidR="002272A6" w:rsidRPr="00282039" w14:paraId="272989B0" w14:textId="77777777" w:rsidTr="000B3584">
        <w:trPr>
          <w:cantSplit/>
        </w:trPr>
        <w:tc>
          <w:tcPr>
            <w:tcW w:w="2268" w:type="dxa"/>
            <w:vMerge/>
            <w:textDirection w:val="btLr"/>
            <w:vAlign w:val="center"/>
          </w:tcPr>
          <w:p w14:paraId="278F9752" w14:textId="77777777" w:rsidR="002272A6" w:rsidRPr="00282039" w:rsidRDefault="002272A6" w:rsidP="000B3584">
            <w:pPr>
              <w:pStyle w:val="TableLabel"/>
              <w:rPr>
                <w:rFonts w:ascii="Times New Roman" w:hAnsi="Times New Roman"/>
                <w:sz w:val="16"/>
              </w:rPr>
            </w:pPr>
          </w:p>
        </w:tc>
        <w:tc>
          <w:tcPr>
            <w:tcW w:w="2790" w:type="dxa"/>
            <w:vAlign w:val="center"/>
          </w:tcPr>
          <w:p w14:paraId="4AACF796" w14:textId="77777777" w:rsidR="002272A6" w:rsidRPr="00E14D81" w:rsidRDefault="002272A6" w:rsidP="00B353AA">
            <w:pPr>
              <w:pStyle w:val="TableEntry"/>
              <w:rPr>
                <w:i/>
                <w:iCs/>
              </w:rPr>
            </w:pPr>
            <w:r w:rsidRPr="00E14D81">
              <w:rPr>
                <w:i/>
                <w:iCs/>
              </w:rPr>
              <w:t>UserName</w:t>
            </w:r>
          </w:p>
        </w:tc>
        <w:tc>
          <w:tcPr>
            <w:tcW w:w="720" w:type="dxa"/>
            <w:vAlign w:val="center"/>
          </w:tcPr>
          <w:p w14:paraId="68A30451" w14:textId="77777777" w:rsidR="002272A6" w:rsidRPr="00E14D81" w:rsidRDefault="002272A6" w:rsidP="00E14D81">
            <w:pPr>
              <w:pStyle w:val="TableEntry"/>
              <w:rPr>
                <w:i/>
                <w:iCs/>
              </w:rPr>
            </w:pPr>
            <w:r w:rsidRPr="00E14D81">
              <w:rPr>
                <w:i/>
                <w:iCs/>
              </w:rPr>
              <w:t>U</w:t>
            </w:r>
          </w:p>
        </w:tc>
        <w:tc>
          <w:tcPr>
            <w:tcW w:w="3888" w:type="dxa"/>
            <w:vAlign w:val="center"/>
          </w:tcPr>
          <w:p w14:paraId="50E97490" w14:textId="77777777" w:rsidR="002272A6" w:rsidRPr="00E14D81" w:rsidRDefault="002272A6" w:rsidP="00B353AA">
            <w:pPr>
              <w:pStyle w:val="TableEntry"/>
              <w:rPr>
                <w:i/>
                <w:iCs/>
              </w:rPr>
            </w:pPr>
            <w:r w:rsidRPr="00E14D81">
              <w:rPr>
                <w:i/>
                <w:iCs/>
              </w:rPr>
              <w:t>not specialized</w:t>
            </w:r>
          </w:p>
        </w:tc>
      </w:tr>
      <w:tr w:rsidR="002272A6" w:rsidRPr="00282039" w14:paraId="6E8B5EAE" w14:textId="77777777" w:rsidTr="000B3584">
        <w:trPr>
          <w:cantSplit/>
        </w:trPr>
        <w:tc>
          <w:tcPr>
            <w:tcW w:w="2268" w:type="dxa"/>
            <w:vMerge/>
            <w:textDirection w:val="btLr"/>
            <w:vAlign w:val="center"/>
          </w:tcPr>
          <w:p w14:paraId="7F93E273" w14:textId="77777777" w:rsidR="002272A6" w:rsidRPr="00282039" w:rsidRDefault="002272A6" w:rsidP="000B3584">
            <w:pPr>
              <w:pStyle w:val="TableLabel"/>
              <w:rPr>
                <w:rFonts w:ascii="Times New Roman" w:hAnsi="Times New Roman"/>
                <w:sz w:val="16"/>
              </w:rPr>
            </w:pPr>
          </w:p>
        </w:tc>
        <w:tc>
          <w:tcPr>
            <w:tcW w:w="2790" w:type="dxa"/>
            <w:vAlign w:val="center"/>
          </w:tcPr>
          <w:p w14:paraId="67635AD9" w14:textId="77777777" w:rsidR="002272A6" w:rsidRPr="00E14D81" w:rsidRDefault="002272A6" w:rsidP="00E14D81">
            <w:pPr>
              <w:pStyle w:val="TableEntry"/>
              <w:rPr>
                <w:i/>
                <w:iCs/>
              </w:rPr>
            </w:pPr>
            <w:r w:rsidRPr="00E14D81">
              <w:rPr>
                <w:i/>
                <w:iCs/>
              </w:rPr>
              <w:t>UserIsRequestor</w:t>
            </w:r>
          </w:p>
        </w:tc>
        <w:tc>
          <w:tcPr>
            <w:tcW w:w="720" w:type="dxa"/>
            <w:vAlign w:val="center"/>
          </w:tcPr>
          <w:p w14:paraId="69A12772" w14:textId="77777777" w:rsidR="002272A6" w:rsidRPr="00E14D81" w:rsidRDefault="002272A6" w:rsidP="00E14D81">
            <w:pPr>
              <w:pStyle w:val="TableEntry"/>
              <w:rPr>
                <w:i/>
                <w:iCs/>
              </w:rPr>
            </w:pPr>
            <w:r w:rsidRPr="00E14D81">
              <w:rPr>
                <w:i/>
                <w:iCs/>
              </w:rPr>
              <w:t>M</w:t>
            </w:r>
          </w:p>
        </w:tc>
        <w:tc>
          <w:tcPr>
            <w:tcW w:w="3888" w:type="dxa"/>
            <w:vAlign w:val="center"/>
          </w:tcPr>
          <w:p w14:paraId="667340D7" w14:textId="77777777" w:rsidR="002272A6" w:rsidRPr="00E14D81" w:rsidRDefault="002272A6" w:rsidP="00B353AA">
            <w:pPr>
              <w:pStyle w:val="TableEntry"/>
              <w:rPr>
                <w:i/>
                <w:iCs/>
              </w:rPr>
            </w:pPr>
            <w:r w:rsidRPr="00E14D81">
              <w:rPr>
                <w:i/>
                <w:iCs/>
              </w:rPr>
              <w:t>not specialized</w:t>
            </w:r>
          </w:p>
        </w:tc>
      </w:tr>
      <w:tr w:rsidR="002272A6" w:rsidRPr="00282039" w14:paraId="2B2F6208" w14:textId="77777777" w:rsidTr="000B3584">
        <w:trPr>
          <w:cantSplit/>
        </w:trPr>
        <w:tc>
          <w:tcPr>
            <w:tcW w:w="2268" w:type="dxa"/>
            <w:vMerge/>
            <w:textDirection w:val="btLr"/>
            <w:vAlign w:val="center"/>
          </w:tcPr>
          <w:p w14:paraId="73BC2C99" w14:textId="77777777" w:rsidR="002272A6" w:rsidRPr="00282039" w:rsidRDefault="002272A6" w:rsidP="000B3584">
            <w:pPr>
              <w:pStyle w:val="TableLabel"/>
              <w:rPr>
                <w:rFonts w:ascii="Times New Roman" w:hAnsi="Times New Roman"/>
                <w:sz w:val="16"/>
              </w:rPr>
            </w:pPr>
          </w:p>
        </w:tc>
        <w:tc>
          <w:tcPr>
            <w:tcW w:w="2790" w:type="dxa"/>
            <w:vAlign w:val="center"/>
          </w:tcPr>
          <w:p w14:paraId="1507DF4C" w14:textId="77777777" w:rsidR="002272A6" w:rsidRPr="00282039" w:rsidRDefault="002272A6" w:rsidP="000B3584">
            <w:pPr>
              <w:pStyle w:val="TableEntry"/>
            </w:pPr>
            <w:r w:rsidRPr="00282039">
              <w:t>RoleIDCode</w:t>
            </w:r>
          </w:p>
        </w:tc>
        <w:tc>
          <w:tcPr>
            <w:tcW w:w="720" w:type="dxa"/>
            <w:vAlign w:val="center"/>
          </w:tcPr>
          <w:p w14:paraId="6A0E27DF" w14:textId="77777777" w:rsidR="002272A6" w:rsidRPr="00282039" w:rsidRDefault="002272A6" w:rsidP="000B3584">
            <w:pPr>
              <w:pStyle w:val="TableEntry"/>
            </w:pPr>
            <w:r w:rsidRPr="00282039">
              <w:t>M</w:t>
            </w:r>
          </w:p>
        </w:tc>
        <w:tc>
          <w:tcPr>
            <w:tcW w:w="3888" w:type="dxa"/>
            <w:vAlign w:val="center"/>
          </w:tcPr>
          <w:p w14:paraId="3C1C77DE" w14:textId="77777777" w:rsidR="002272A6" w:rsidRPr="00282039" w:rsidRDefault="002272A6" w:rsidP="000B3584">
            <w:pPr>
              <w:pStyle w:val="TableEntry"/>
            </w:pPr>
            <w:r w:rsidRPr="00282039">
              <w:t>EV(110150, DCM, “Application”)</w:t>
            </w:r>
          </w:p>
        </w:tc>
      </w:tr>
      <w:tr w:rsidR="002272A6" w:rsidRPr="00282039" w14:paraId="6B69650F" w14:textId="77777777" w:rsidTr="000B3584">
        <w:trPr>
          <w:cantSplit/>
        </w:trPr>
        <w:tc>
          <w:tcPr>
            <w:tcW w:w="2268" w:type="dxa"/>
            <w:vMerge/>
            <w:textDirection w:val="btLr"/>
            <w:vAlign w:val="center"/>
          </w:tcPr>
          <w:p w14:paraId="53D09357" w14:textId="77777777" w:rsidR="002272A6" w:rsidRPr="00282039" w:rsidRDefault="002272A6" w:rsidP="000B3584">
            <w:pPr>
              <w:pStyle w:val="TableLabel"/>
              <w:rPr>
                <w:rFonts w:ascii="Times New Roman" w:hAnsi="Times New Roman"/>
                <w:sz w:val="16"/>
              </w:rPr>
            </w:pPr>
          </w:p>
        </w:tc>
        <w:tc>
          <w:tcPr>
            <w:tcW w:w="2790" w:type="dxa"/>
            <w:vAlign w:val="center"/>
          </w:tcPr>
          <w:p w14:paraId="03B1408F" w14:textId="77777777" w:rsidR="002272A6" w:rsidRPr="00282039" w:rsidRDefault="002272A6" w:rsidP="000B3584">
            <w:pPr>
              <w:pStyle w:val="TableEntry"/>
            </w:pPr>
            <w:r w:rsidRPr="00282039">
              <w:t>NetworkAccessPointTypeCode</w:t>
            </w:r>
          </w:p>
        </w:tc>
        <w:tc>
          <w:tcPr>
            <w:tcW w:w="720" w:type="dxa"/>
            <w:vAlign w:val="center"/>
          </w:tcPr>
          <w:p w14:paraId="42065A28" w14:textId="77777777" w:rsidR="002272A6" w:rsidRPr="00282039" w:rsidRDefault="002272A6" w:rsidP="000B3584">
            <w:pPr>
              <w:pStyle w:val="TableEntry"/>
            </w:pPr>
            <w:r w:rsidRPr="00282039">
              <w:t>M</w:t>
            </w:r>
          </w:p>
        </w:tc>
        <w:tc>
          <w:tcPr>
            <w:tcW w:w="3888" w:type="dxa"/>
            <w:vAlign w:val="center"/>
          </w:tcPr>
          <w:p w14:paraId="08BD90D1" w14:textId="77777777" w:rsidR="002272A6" w:rsidRPr="00282039" w:rsidRDefault="002272A6" w:rsidP="000B3584">
            <w:pPr>
              <w:pStyle w:val="TableEntry"/>
            </w:pPr>
            <w:r w:rsidRPr="00282039">
              <w:t>“1” for machine (DNS) name, “2” for IP address</w:t>
            </w:r>
          </w:p>
        </w:tc>
      </w:tr>
      <w:tr w:rsidR="002272A6" w:rsidRPr="00282039" w14:paraId="7A629901" w14:textId="77777777" w:rsidTr="000B3584">
        <w:trPr>
          <w:cantSplit/>
        </w:trPr>
        <w:tc>
          <w:tcPr>
            <w:tcW w:w="2268" w:type="dxa"/>
            <w:vMerge/>
            <w:textDirection w:val="btLr"/>
            <w:vAlign w:val="center"/>
          </w:tcPr>
          <w:p w14:paraId="4556E710" w14:textId="77777777" w:rsidR="002272A6" w:rsidRPr="00282039" w:rsidRDefault="002272A6" w:rsidP="000B3584">
            <w:pPr>
              <w:pStyle w:val="TableLabel"/>
              <w:rPr>
                <w:rFonts w:ascii="Times New Roman" w:hAnsi="Times New Roman"/>
                <w:sz w:val="16"/>
              </w:rPr>
            </w:pPr>
          </w:p>
        </w:tc>
        <w:tc>
          <w:tcPr>
            <w:tcW w:w="2790" w:type="dxa"/>
            <w:vAlign w:val="center"/>
          </w:tcPr>
          <w:p w14:paraId="31EB18F8" w14:textId="77777777" w:rsidR="002272A6" w:rsidRPr="00282039" w:rsidRDefault="002272A6" w:rsidP="000B3584">
            <w:pPr>
              <w:pStyle w:val="TableEntry"/>
            </w:pPr>
            <w:r w:rsidRPr="00282039">
              <w:t>NetworkAccessPointID</w:t>
            </w:r>
          </w:p>
        </w:tc>
        <w:tc>
          <w:tcPr>
            <w:tcW w:w="720" w:type="dxa"/>
            <w:vAlign w:val="center"/>
          </w:tcPr>
          <w:p w14:paraId="2329B8DD" w14:textId="77777777" w:rsidR="002272A6" w:rsidRPr="00282039" w:rsidRDefault="002272A6" w:rsidP="000B3584">
            <w:pPr>
              <w:pStyle w:val="TableEntry"/>
            </w:pPr>
            <w:r w:rsidRPr="00282039">
              <w:t>M</w:t>
            </w:r>
          </w:p>
        </w:tc>
        <w:tc>
          <w:tcPr>
            <w:tcW w:w="3888" w:type="dxa"/>
            <w:vAlign w:val="center"/>
          </w:tcPr>
          <w:p w14:paraId="12A5B6CD" w14:textId="51E10BB4" w:rsidR="002272A6" w:rsidRPr="00282039" w:rsidRDefault="002272A6" w:rsidP="00E36B35">
            <w:pPr>
              <w:pStyle w:val="TableEntry"/>
            </w:pPr>
            <w:r w:rsidRPr="00282039">
              <w:t>The machine name or IP address</w:t>
            </w:r>
          </w:p>
        </w:tc>
      </w:tr>
    </w:tbl>
    <w:p w14:paraId="3394C6F5" w14:textId="77777777" w:rsidR="002272A6" w:rsidRPr="00282039" w:rsidRDefault="002272A6" w:rsidP="00E14D8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767"/>
        <w:gridCol w:w="706"/>
        <w:gridCol w:w="3637"/>
      </w:tblGrid>
      <w:tr w:rsidR="002272A6" w:rsidRPr="00282039" w14:paraId="6F652431" w14:textId="77777777" w:rsidTr="000B3584">
        <w:tc>
          <w:tcPr>
            <w:tcW w:w="2240" w:type="dxa"/>
            <w:vMerge w:val="restart"/>
            <w:shd w:val="clear" w:color="auto" w:fill="auto"/>
          </w:tcPr>
          <w:p w14:paraId="6DA167C3" w14:textId="77777777" w:rsidR="002272A6" w:rsidRPr="00282039" w:rsidRDefault="002272A6" w:rsidP="000B3584">
            <w:pPr>
              <w:pStyle w:val="TableEntryHeader"/>
            </w:pPr>
            <w:r w:rsidRPr="00282039">
              <w:t>Audit Source</w:t>
            </w:r>
          </w:p>
          <w:p w14:paraId="64169DF9" w14:textId="77777777" w:rsidR="002272A6" w:rsidRPr="00282039" w:rsidRDefault="002272A6" w:rsidP="000B3584">
            <w:pPr>
              <w:pStyle w:val="TableEntry"/>
              <w:jc w:val="center"/>
            </w:pPr>
            <w:r w:rsidRPr="00282039">
              <w:t>AuditMessage/</w:t>
            </w:r>
            <w:r w:rsidRPr="00282039">
              <w:br/>
              <w:t>AuditSourceIdentification</w:t>
            </w:r>
          </w:p>
        </w:tc>
        <w:tc>
          <w:tcPr>
            <w:tcW w:w="2818" w:type="dxa"/>
            <w:shd w:val="clear" w:color="auto" w:fill="auto"/>
            <w:vAlign w:val="center"/>
          </w:tcPr>
          <w:p w14:paraId="52B7364B" w14:textId="77777777" w:rsidR="002272A6" w:rsidRPr="00282039" w:rsidRDefault="002272A6" w:rsidP="000B3584">
            <w:pPr>
              <w:pStyle w:val="TableEntry"/>
              <w:rPr>
                <w:i/>
              </w:rPr>
            </w:pPr>
            <w:r w:rsidRPr="00282039">
              <w:rPr>
                <w:i/>
              </w:rPr>
              <w:t>AuditSourceID</w:t>
            </w:r>
          </w:p>
        </w:tc>
        <w:tc>
          <w:tcPr>
            <w:tcW w:w="720" w:type="dxa"/>
            <w:shd w:val="clear" w:color="auto" w:fill="auto"/>
            <w:vAlign w:val="center"/>
          </w:tcPr>
          <w:p w14:paraId="59AAB71B" w14:textId="77777777" w:rsidR="002272A6" w:rsidRPr="00282039" w:rsidRDefault="002272A6" w:rsidP="000B3584">
            <w:pPr>
              <w:pStyle w:val="TableEntry"/>
              <w:rPr>
                <w:i/>
              </w:rPr>
            </w:pPr>
            <w:r w:rsidRPr="00282039">
              <w:rPr>
                <w:i/>
              </w:rPr>
              <w:t>U</w:t>
            </w:r>
          </w:p>
        </w:tc>
        <w:tc>
          <w:tcPr>
            <w:tcW w:w="3798" w:type="dxa"/>
            <w:shd w:val="clear" w:color="auto" w:fill="auto"/>
            <w:vAlign w:val="center"/>
          </w:tcPr>
          <w:p w14:paraId="053F7B2D" w14:textId="0434842E" w:rsidR="002272A6" w:rsidRPr="00282039" w:rsidRDefault="008F7DB5" w:rsidP="008F7DB5">
            <w:pPr>
              <w:pStyle w:val="TableEntry"/>
              <w:rPr>
                <w:i/>
              </w:rPr>
            </w:pPr>
            <w:r w:rsidRPr="00282039">
              <w:rPr>
                <w:i/>
              </w:rPr>
              <w:t>n</w:t>
            </w:r>
            <w:r w:rsidR="002272A6" w:rsidRPr="00282039">
              <w:rPr>
                <w:i/>
              </w:rPr>
              <w:t>ot specialized</w:t>
            </w:r>
          </w:p>
        </w:tc>
      </w:tr>
      <w:tr w:rsidR="002272A6" w:rsidRPr="00282039" w14:paraId="61CC1F14" w14:textId="77777777" w:rsidTr="000B3584">
        <w:tc>
          <w:tcPr>
            <w:tcW w:w="2240" w:type="dxa"/>
            <w:vMerge/>
            <w:shd w:val="clear" w:color="auto" w:fill="auto"/>
          </w:tcPr>
          <w:p w14:paraId="162A6A82" w14:textId="77777777" w:rsidR="002272A6" w:rsidRPr="00282039" w:rsidRDefault="002272A6" w:rsidP="000B3584"/>
        </w:tc>
        <w:tc>
          <w:tcPr>
            <w:tcW w:w="2818" w:type="dxa"/>
            <w:shd w:val="clear" w:color="auto" w:fill="auto"/>
            <w:vAlign w:val="center"/>
          </w:tcPr>
          <w:p w14:paraId="7444B6B2" w14:textId="77777777" w:rsidR="002272A6" w:rsidRPr="00282039" w:rsidRDefault="002272A6" w:rsidP="000B3584">
            <w:pPr>
              <w:pStyle w:val="TableEntry"/>
              <w:rPr>
                <w:i/>
              </w:rPr>
            </w:pPr>
            <w:r w:rsidRPr="00282039">
              <w:rPr>
                <w:i/>
              </w:rPr>
              <w:t>AuditEnterpriseSiteID</w:t>
            </w:r>
          </w:p>
        </w:tc>
        <w:tc>
          <w:tcPr>
            <w:tcW w:w="720" w:type="dxa"/>
            <w:shd w:val="clear" w:color="auto" w:fill="auto"/>
            <w:vAlign w:val="center"/>
          </w:tcPr>
          <w:p w14:paraId="0B21B0B8" w14:textId="77777777" w:rsidR="002272A6" w:rsidRPr="00282039" w:rsidRDefault="002272A6" w:rsidP="000B3584">
            <w:pPr>
              <w:pStyle w:val="TableEntry"/>
              <w:rPr>
                <w:i/>
              </w:rPr>
            </w:pPr>
            <w:r w:rsidRPr="00282039">
              <w:rPr>
                <w:i/>
              </w:rPr>
              <w:t>U</w:t>
            </w:r>
          </w:p>
        </w:tc>
        <w:tc>
          <w:tcPr>
            <w:tcW w:w="3798" w:type="dxa"/>
            <w:shd w:val="clear" w:color="auto" w:fill="auto"/>
            <w:vAlign w:val="center"/>
          </w:tcPr>
          <w:p w14:paraId="2685459B" w14:textId="77777777" w:rsidR="002272A6" w:rsidRPr="00282039" w:rsidRDefault="002272A6" w:rsidP="000B3584">
            <w:pPr>
              <w:pStyle w:val="TableEntry"/>
              <w:rPr>
                <w:i/>
              </w:rPr>
            </w:pPr>
            <w:r w:rsidRPr="00282039">
              <w:rPr>
                <w:i/>
              </w:rPr>
              <w:t>not specialized</w:t>
            </w:r>
          </w:p>
        </w:tc>
      </w:tr>
      <w:tr w:rsidR="002272A6" w:rsidRPr="00282039" w14:paraId="501B15C3" w14:textId="77777777" w:rsidTr="000B3584">
        <w:tc>
          <w:tcPr>
            <w:tcW w:w="2240" w:type="dxa"/>
            <w:vMerge/>
            <w:shd w:val="clear" w:color="auto" w:fill="auto"/>
          </w:tcPr>
          <w:p w14:paraId="6ED11EF3" w14:textId="77777777" w:rsidR="002272A6" w:rsidRPr="00282039" w:rsidRDefault="002272A6" w:rsidP="000B3584"/>
        </w:tc>
        <w:tc>
          <w:tcPr>
            <w:tcW w:w="2818" w:type="dxa"/>
            <w:shd w:val="clear" w:color="auto" w:fill="auto"/>
            <w:vAlign w:val="center"/>
          </w:tcPr>
          <w:p w14:paraId="679D4490" w14:textId="77777777" w:rsidR="002272A6" w:rsidRPr="00282039" w:rsidRDefault="002272A6" w:rsidP="000B3584">
            <w:pPr>
              <w:pStyle w:val="TableEntry"/>
              <w:rPr>
                <w:i/>
              </w:rPr>
            </w:pPr>
            <w:r w:rsidRPr="00282039">
              <w:rPr>
                <w:i/>
              </w:rPr>
              <w:t>AuditSourceTypeCode</w:t>
            </w:r>
          </w:p>
        </w:tc>
        <w:tc>
          <w:tcPr>
            <w:tcW w:w="720" w:type="dxa"/>
            <w:shd w:val="clear" w:color="auto" w:fill="auto"/>
            <w:vAlign w:val="center"/>
          </w:tcPr>
          <w:p w14:paraId="175C44EC" w14:textId="77777777" w:rsidR="002272A6" w:rsidRPr="00282039" w:rsidRDefault="002272A6" w:rsidP="000B3584">
            <w:pPr>
              <w:pStyle w:val="TableEntry"/>
              <w:rPr>
                <w:i/>
              </w:rPr>
            </w:pPr>
            <w:r w:rsidRPr="00282039">
              <w:rPr>
                <w:i/>
              </w:rPr>
              <w:t>U</w:t>
            </w:r>
          </w:p>
        </w:tc>
        <w:tc>
          <w:tcPr>
            <w:tcW w:w="3798" w:type="dxa"/>
            <w:shd w:val="clear" w:color="auto" w:fill="auto"/>
            <w:vAlign w:val="center"/>
          </w:tcPr>
          <w:p w14:paraId="49CCC7D5" w14:textId="77777777" w:rsidR="002272A6" w:rsidRPr="00282039" w:rsidRDefault="002272A6" w:rsidP="000B3584">
            <w:pPr>
              <w:pStyle w:val="TableEntry"/>
              <w:rPr>
                <w:i/>
              </w:rPr>
            </w:pPr>
            <w:r w:rsidRPr="00282039">
              <w:rPr>
                <w:i/>
              </w:rPr>
              <w:t>not specialized</w:t>
            </w:r>
          </w:p>
        </w:tc>
      </w:tr>
    </w:tbl>
    <w:p w14:paraId="48303CC0" w14:textId="24272F1F" w:rsidR="002272A6" w:rsidRPr="00282039" w:rsidRDefault="002272A6" w:rsidP="00E14D81">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282039" w14:paraId="1E5DF4E3" w14:textId="77777777" w:rsidTr="000B3584">
        <w:tc>
          <w:tcPr>
            <w:tcW w:w="2268" w:type="dxa"/>
            <w:vMerge w:val="restart"/>
            <w:shd w:val="clear" w:color="auto" w:fill="auto"/>
          </w:tcPr>
          <w:p w14:paraId="7D977BB2" w14:textId="77777777" w:rsidR="002272A6" w:rsidRPr="00282039" w:rsidRDefault="002272A6" w:rsidP="000B3584">
            <w:pPr>
              <w:pStyle w:val="TableEntryHeader"/>
            </w:pPr>
            <w:r w:rsidRPr="00282039">
              <w:lastRenderedPageBreak/>
              <w:t>Token</w:t>
            </w:r>
          </w:p>
          <w:p w14:paraId="377155B9" w14:textId="77777777" w:rsidR="002272A6" w:rsidRPr="00282039" w:rsidRDefault="002272A6" w:rsidP="000B3584">
            <w:pPr>
              <w:pStyle w:val="TableEntry"/>
              <w:jc w:val="center"/>
              <w:rPr>
                <w:sz w:val="16"/>
              </w:rPr>
            </w:pPr>
            <w:r w:rsidRPr="00282039">
              <w:t>(AuditMessage/</w:t>
            </w:r>
            <w:r w:rsidRPr="00282039">
              <w:br/>
              <w:t>ParticipantObjectIdentification)</w:t>
            </w:r>
          </w:p>
        </w:tc>
        <w:tc>
          <w:tcPr>
            <w:tcW w:w="2790" w:type="dxa"/>
            <w:shd w:val="clear" w:color="auto" w:fill="auto"/>
          </w:tcPr>
          <w:p w14:paraId="11F27001" w14:textId="77777777" w:rsidR="002272A6" w:rsidRPr="00282039" w:rsidRDefault="002272A6" w:rsidP="000B3584">
            <w:pPr>
              <w:pStyle w:val="TableEntry"/>
            </w:pPr>
            <w:r w:rsidRPr="00282039">
              <w:t>ParticipantObjectTypeCode</w:t>
            </w:r>
          </w:p>
        </w:tc>
        <w:tc>
          <w:tcPr>
            <w:tcW w:w="720" w:type="dxa"/>
            <w:shd w:val="clear" w:color="auto" w:fill="auto"/>
          </w:tcPr>
          <w:p w14:paraId="1CBF8904" w14:textId="77777777" w:rsidR="002272A6" w:rsidRPr="00282039" w:rsidRDefault="002272A6" w:rsidP="000B3584">
            <w:pPr>
              <w:pStyle w:val="TableEntry"/>
            </w:pPr>
            <w:r w:rsidRPr="00282039">
              <w:t>M</w:t>
            </w:r>
          </w:p>
        </w:tc>
        <w:tc>
          <w:tcPr>
            <w:tcW w:w="3888" w:type="dxa"/>
            <w:shd w:val="clear" w:color="auto" w:fill="auto"/>
          </w:tcPr>
          <w:p w14:paraId="7AF83032" w14:textId="77777777" w:rsidR="002272A6" w:rsidRPr="00282039" w:rsidRDefault="002272A6" w:rsidP="000B3584">
            <w:pPr>
              <w:pStyle w:val="TableEntry"/>
            </w:pPr>
            <w:r w:rsidRPr="00282039">
              <w:t>“2” (System)</w:t>
            </w:r>
          </w:p>
        </w:tc>
      </w:tr>
      <w:tr w:rsidR="002272A6" w:rsidRPr="00282039" w14:paraId="7F45159F" w14:textId="77777777" w:rsidTr="000B3584">
        <w:tc>
          <w:tcPr>
            <w:tcW w:w="2268" w:type="dxa"/>
            <w:vMerge/>
            <w:shd w:val="clear" w:color="auto" w:fill="auto"/>
          </w:tcPr>
          <w:p w14:paraId="158872B9" w14:textId="77777777" w:rsidR="002272A6" w:rsidRPr="00282039" w:rsidRDefault="002272A6" w:rsidP="000B3584">
            <w:pPr>
              <w:pStyle w:val="TableLabel"/>
              <w:rPr>
                <w:sz w:val="16"/>
              </w:rPr>
            </w:pPr>
          </w:p>
        </w:tc>
        <w:tc>
          <w:tcPr>
            <w:tcW w:w="2790" w:type="dxa"/>
            <w:shd w:val="clear" w:color="auto" w:fill="auto"/>
          </w:tcPr>
          <w:p w14:paraId="2EA5D6E9" w14:textId="77777777" w:rsidR="002272A6" w:rsidRPr="00282039" w:rsidRDefault="002272A6" w:rsidP="000B3584">
            <w:pPr>
              <w:pStyle w:val="TableEntry"/>
            </w:pPr>
            <w:r w:rsidRPr="00282039">
              <w:t>ParticipantObjectTypeCodeRole</w:t>
            </w:r>
          </w:p>
        </w:tc>
        <w:tc>
          <w:tcPr>
            <w:tcW w:w="720" w:type="dxa"/>
            <w:shd w:val="clear" w:color="auto" w:fill="auto"/>
          </w:tcPr>
          <w:p w14:paraId="2B3268DC" w14:textId="77777777" w:rsidR="002272A6" w:rsidRPr="00282039" w:rsidRDefault="002272A6" w:rsidP="000B3584">
            <w:pPr>
              <w:pStyle w:val="TableEntry"/>
            </w:pPr>
            <w:r w:rsidRPr="00282039">
              <w:t>M</w:t>
            </w:r>
          </w:p>
        </w:tc>
        <w:tc>
          <w:tcPr>
            <w:tcW w:w="3888" w:type="dxa"/>
            <w:shd w:val="clear" w:color="auto" w:fill="auto"/>
          </w:tcPr>
          <w:p w14:paraId="47ED8CF3" w14:textId="77777777" w:rsidR="002272A6" w:rsidRPr="00282039" w:rsidRDefault="002272A6" w:rsidP="000B3584">
            <w:pPr>
              <w:pStyle w:val="TableEntry"/>
            </w:pPr>
            <w:r w:rsidRPr="00282039">
              <w:t>“13” (Security Resource)</w:t>
            </w:r>
          </w:p>
        </w:tc>
      </w:tr>
      <w:tr w:rsidR="002272A6" w:rsidRPr="00282039" w14:paraId="5500C248" w14:textId="77777777" w:rsidTr="000B3584">
        <w:tc>
          <w:tcPr>
            <w:tcW w:w="2268" w:type="dxa"/>
            <w:vMerge/>
            <w:shd w:val="clear" w:color="auto" w:fill="auto"/>
          </w:tcPr>
          <w:p w14:paraId="185B82AE" w14:textId="77777777" w:rsidR="002272A6" w:rsidRPr="00282039" w:rsidRDefault="002272A6" w:rsidP="000B3584">
            <w:pPr>
              <w:pStyle w:val="TableLabel"/>
              <w:rPr>
                <w:sz w:val="16"/>
              </w:rPr>
            </w:pPr>
          </w:p>
        </w:tc>
        <w:tc>
          <w:tcPr>
            <w:tcW w:w="2790" w:type="dxa"/>
            <w:shd w:val="clear" w:color="auto" w:fill="auto"/>
          </w:tcPr>
          <w:p w14:paraId="09B101E4" w14:textId="77777777" w:rsidR="002272A6" w:rsidRPr="00E14D81" w:rsidRDefault="002272A6" w:rsidP="00422D87">
            <w:pPr>
              <w:pStyle w:val="TableEntry"/>
              <w:rPr>
                <w:i/>
                <w:iCs/>
              </w:rPr>
            </w:pPr>
            <w:r w:rsidRPr="00E14D81">
              <w:rPr>
                <w:i/>
                <w:iCs/>
              </w:rPr>
              <w:t>ParticipantObjectDataLifeCycle</w:t>
            </w:r>
          </w:p>
        </w:tc>
        <w:tc>
          <w:tcPr>
            <w:tcW w:w="720" w:type="dxa"/>
            <w:shd w:val="clear" w:color="auto" w:fill="auto"/>
          </w:tcPr>
          <w:p w14:paraId="66A22F8A" w14:textId="77777777" w:rsidR="002272A6" w:rsidRPr="00E14D81" w:rsidRDefault="002272A6" w:rsidP="00E14D81">
            <w:pPr>
              <w:pStyle w:val="TableEntry"/>
              <w:rPr>
                <w:i/>
                <w:iCs/>
              </w:rPr>
            </w:pPr>
            <w:r w:rsidRPr="00E14D81">
              <w:rPr>
                <w:i/>
                <w:iCs/>
              </w:rPr>
              <w:t>U</w:t>
            </w:r>
          </w:p>
        </w:tc>
        <w:tc>
          <w:tcPr>
            <w:tcW w:w="3888" w:type="dxa"/>
            <w:shd w:val="clear" w:color="auto" w:fill="auto"/>
          </w:tcPr>
          <w:p w14:paraId="7706A54F" w14:textId="77777777" w:rsidR="002272A6" w:rsidRPr="00E14D81" w:rsidRDefault="002272A6" w:rsidP="00422D87">
            <w:pPr>
              <w:pStyle w:val="TableEntry"/>
              <w:rPr>
                <w:i/>
                <w:iCs/>
              </w:rPr>
            </w:pPr>
            <w:r w:rsidRPr="00E14D81">
              <w:rPr>
                <w:i/>
                <w:iCs/>
              </w:rPr>
              <w:t>not specialized</w:t>
            </w:r>
          </w:p>
        </w:tc>
      </w:tr>
      <w:tr w:rsidR="002272A6" w:rsidRPr="00282039" w14:paraId="71EF1B57" w14:textId="77777777" w:rsidTr="000B3584">
        <w:tc>
          <w:tcPr>
            <w:tcW w:w="2268" w:type="dxa"/>
            <w:vMerge/>
            <w:shd w:val="clear" w:color="auto" w:fill="auto"/>
          </w:tcPr>
          <w:p w14:paraId="192A244B" w14:textId="77777777" w:rsidR="002272A6" w:rsidRPr="00282039" w:rsidRDefault="002272A6" w:rsidP="000B3584">
            <w:pPr>
              <w:pStyle w:val="TableLabel"/>
              <w:rPr>
                <w:sz w:val="16"/>
              </w:rPr>
            </w:pPr>
          </w:p>
        </w:tc>
        <w:tc>
          <w:tcPr>
            <w:tcW w:w="2790" w:type="dxa"/>
            <w:shd w:val="clear" w:color="auto" w:fill="auto"/>
          </w:tcPr>
          <w:p w14:paraId="00BF0673" w14:textId="77777777" w:rsidR="002272A6" w:rsidRPr="00E14D81" w:rsidRDefault="002272A6" w:rsidP="00E14D81">
            <w:pPr>
              <w:pStyle w:val="TableEntry"/>
              <w:rPr>
                <w:i/>
                <w:iCs/>
              </w:rPr>
            </w:pPr>
            <w:r w:rsidRPr="00E14D81">
              <w:rPr>
                <w:i/>
                <w:iCs/>
              </w:rPr>
              <w:t>ParticipantObjectIDTypeCode</w:t>
            </w:r>
          </w:p>
        </w:tc>
        <w:tc>
          <w:tcPr>
            <w:tcW w:w="720" w:type="dxa"/>
            <w:shd w:val="clear" w:color="auto" w:fill="auto"/>
          </w:tcPr>
          <w:p w14:paraId="3B671BE8" w14:textId="77777777" w:rsidR="002272A6" w:rsidRPr="00E14D81" w:rsidRDefault="002272A6" w:rsidP="00E14D81">
            <w:pPr>
              <w:pStyle w:val="TableEntry"/>
              <w:rPr>
                <w:i/>
                <w:iCs/>
              </w:rPr>
            </w:pPr>
            <w:r w:rsidRPr="00E14D81">
              <w:rPr>
                <w:i/>
                <w:iCs/>
              </w:rPr>
              <w:t>U</w:t>
            </w:r>
          </w:p>
        </w:tc>
        <w:tc>
          <w:tcPr>
            <w:tcW w:w="3888" w:type="dxa"/>
            <w:shd w:val="clear" w:color="auto" w:fill="auto"/>
          </w:tcPr>
          <w:p w14:paraId="7DA65A9C" w14:textId="77777777" w:rsidR="002272A6" w:rsidRPr="00E14D81" w:rsidRDefault="002272A6" w:rsidP="00422D87">
            <w:pPr>
              <w:pStyle w:val="TableEntry"/>
              <w:rPr>
                <w:i/>
                <w:iCs/>
              </w:rPr>
            </w:pPr>
            <w:r w:rsidRPr="00E14D81">
              <w:rPr>
                <w:i/>
                <w:iCs/>
              </w:rPr>
              <w:t>not specialized</w:t>
            </w:r>
          </w:p>
        </w:tc>
      </w:tr>
      <w:tr w:rsidR="002272A6" w:rsidRPr="00282039" w14:paraId="048610C7" w14:textId="77777777" w:rsidTr="000B3584">
        <w:tc>
          <w:tcPr>
            <w:tcW w:w="2268" w:type="dxa"/>
            <w:vMerge/>
            <w:shd w:val="clear" w:color="auto" w:fill="auto"/>
          </w:tcPr>
          <w:p w14:paraId="7CF8BE6E" w14:textId="77777777" w:rsidR="002272A6" w:rsidRPr="00282039" w:rsidRDefault="002272A6" w:rsidP="000B3584">
            <w:pPr>
              <w:pStyle w:val="TableLabel"/>
              <w:rPr>
                <w:sz w:val="16"/>
              </w:rPr>
            </w:pPr>
          </w:p>
        </w:tc>
        <w:tc>
          <w:tcPr>
            <w:tcW w:w="2790" w:type="dxa"/>
            <w:shd w:val="clear" w:color="auto" w:fill="auto"/>
          </w:tcPr>
          <w:p w14:paraId="6DAE7C77" w14:textId="77777777" w:rsidR="002272A6" w:rsidRPr="00E14D81" w:rsidRDefault="002272A6" w:rsidP="00422D87">
            <w:pPr>
              <w:pStyle w:val="TableEntry"/>
              <w:rPr>
                <w:i/>
                <w:iCs/>
              </w:rPr>
            </w:pPr>
            <w:r w:rsidRPr="00E14D81">
              <w:rPr>
                <w:i/>
                <w:iCs/>
              </w:rPr>
              <w:t>ParticipantObjectSensitivity</w:t>
            </w:r>
          </w:p>
        </w:tc>
        <w:tc>
          <w:tcPr>
            <w:tcW w:w="720" w:type="dxa"/>
            <w:shd w:val="clear" w:color="auto" w:fill="auto"/>
          </w:tcPr>
          <w:p w14:paraId="59E9E0D5" w14:textId="77777777" w:rsidR="002272A6" w:rsidRPr="00E14D81" w:rsidRDefault="002272A6" w:rsidP="00E14D81">
            <w:pPr>
              <w:pStyle w:val="TableEntry"/>
              <w:rPr>
                <w:i/>
                <w:iCs/>
              </w:rPr>
            </w:pPr>
            <w:r w:rsidRPr="00E14D81">
              <w:rPr>
                <w:i/>
                <w:iCs/>
              </w:rPr>
              <w:t>U</w:t>
            </w:r>
          </w:p>
        </w:tc>
        <w:tc>
          <w:tcPr>
            <w:tcW w:w="3888" w:type="dxa"/>
            <w:shd w:val="clear" w:color="auto" w:fill="auto"/>
          </w:tcPr>
          <w:p w14:paraId="7C63321A" w14:textId="77777777" w:rsidR="002272A6" w:rsidRPr="00E14D81" w:rsidRDefault="002272A6" w:rsidP="00422D87">
            <w:pPr>
              <w:pStyle w:val="TableEntry"/>
              <w:rPr>
                <w:i/>
                <w:iCs/>
              </w:rPr>
            </w:pPr>
            <w:r w:rsidRPr="00E14D81">
              <w:rPr>
                <w:i/>
                <w:iCs/>
              </w:rPr>
              <w:t>not specialized</w:t>
            </w:r>
          </w:p>
        </w:tc>
      </w:tr>
      <w:tr w:rsidR="002272A6" w:rsidRPr="00282039" w14:paraId="1509F406" w14:textId="77777777" w:rsidTr="000B3584">
        <w:tc>
          <w:tcPr>
            <w:tcW w:w="2268" w:type="dxa"/>
            <w:vMerge/>
            <w:shd w:val="clear" w:color="auto" w:fill="auto"/>
          </w:tcPr>
          <w:p w14:paraId="263E4330" w14:textId="77777777" w:rsidR="002272A6" w:rsidRPr="00282039" w:rsidRDefault="002272A6" w:rsidP="000B3584">
            <w:pPr>
              <w:pStyle w:val="TableLabel"/>
              <w:rPr>
                <w:sz w:val="16"/>
              </w:rPr>
            </w:pPr>
          </w:p>
        </w:tc>
        <w:tc>
          <w:tcPr>
            <w:tcW w:w="2790" w:type="dxa"/>
            <w:shd w:val="clear" w:color="auto" w:fill="auto"/>
          </w:tcPr>
          <w:p w14:paraId="3DA45850" w14:textId="77777777" w:rsidR="002272A6" w:rsidRPr="00E14D81" w:rsidRDefault="002272A6" w:rsidP="00E14D81">
            <w:pPr>
              <w:pStyle w:val="TableEntry"/>
              <w:rPr>
                <w:i/>
                <w:iCs/>
              </w:rPr>
            </w:pPr>
            <w:r w:rsidRPr="00E14D81">
              <w:rPr>
                <w:i/>
                <w:iCs/>
              </w:rPr>
              <w:t>ParticipantObjectID</w:t>
            </w:r>
          </w:p>
        </w:tc>
        <w:tc>
          <w:tcPr>
            <w:tcW w:w="720" w:type="dxa"/>
            <w:shd w:val="clear" w:color="auto" w:fill="auto"/>
          </w:tcPr>
          <w:p w14:paraId="64DCC0AA" w14:textId="77777777" w:rsidR="002272A6" w:rsidRPr="00E14D81" w:rsidRDefault="002272A6" w:rsidP="00E14D81">
            <w:pPr>
              <w:pStyle w:val="TableEntry"/>
              <w:rPr>
                <w:i/>
                <w:iCs/>
              </w:rPr>
            </w:pPr>
            <w:r w:rsidRPr="00E14D81">
              <w:rPr>
                <w:i/>
                <w:iCs/>
              </w:rPr>
              <w:t>U</w:t>
            </w:r>
          </w:p>
        </w:tc>
        <w:tc>
          <w:tcPr>
            <w:tcW w:w="3888" w:type="dxa"/>
            <w:shd w:val="clear" w:color="auto" w:fill="auto"/>
          </w:tcPr>
          <w:p w14:paraId="03D81E2A" w14:textId="77777777" w:rsidR="002272A6" w:rsidRPr="00E14D81" w:rsidRDefault="002272A6" w:rsidP="00422D87">
            <w:pPr>
              <w:pStyle w:val="TableEntry"/>
              <w:rPr>
                <w:i/>
                <w:iCs/>
              </w:rPr>
            </w:pPr>
            <w:r w:rsidRPr="00E14D81">
              <w:rPr>
                <w:i/>
                <w:iCs/>
              </w:rPr>
              <w:t>not specialized</w:t>
            </w:r>
          </w:p>
        </w:tc>
      </w:tr>
      <w:tr w:rsidR="002272A6" w:rsidRPr="00282039" w14:paraId="00C4180B" w14:textId="77777777" w:rsidTr="000B3584">
        <w:tc>
          <w:tcPr>
            <w:tcW w:w="2268" w:type="dxa"/>
            <w:vMerge/>
            <w:shd w:val="clear" w:color="auto" w:fill="auto"/>
          </w:tcPr>
          <w:p w14:paraId="39E33796" w14:textId="77777777" w:rsidR="002272A6" w:rsidRPr="00282039" w:rsidRDefault="002272A6" w:rsidP="000B3584">
            <w:pPr>
              <w:pStyle w:val="TableLabel"/>
              <w:rPr>
                <w:sz w:val="16"/>
              </w:rPr>
            </w:pPr>
          </w:p>
        </w:tc>
        <w:tc>
          <w:tcPr>
            <w:tcW w:w="2790" w:type="dxa"/>
            <w:shd w:val="clear" w:color="auto" w:fill="auto"/>
          </w:tcPr>
          <w:p w14:paraId="5CD8522D" w14:textId="77777777" w:rsidR="002272A6" w:rsidRPr="00E14D81" w:rsidRDefault="002272A6" w:rsidP="00422D87">
            <w:pPr>
              <w:pStyle w:val="TableEntry"/>
              <w:rPr>
                <w:i/>
                <w:iCs/>
              </w:rPr>
            </w:pPr>
            <w:r w:rsidRPr="00E14D81">
              <w:rPr>
                <w:i/>
                <w:iCs/>
              </w:rPr>
              <w:t>ParticipantObjectName</w:t>
            </w:r>
          </w:p>
        </w:tc>
        <w:tc>
          <w:tcPr>
            <w:tcW w:w="720" w:type="dxa"/>
            <w:shd w:val="clear" w:color="auto" w:fill="auto"/>
          </w:tcPr>
          <w:p w14:paraId="71D57CA2" w14:textId="77777777" w:rsidR="002272A6" w:rsidRPr="00E14D81" w:rsidRDefault="002272A6" w:rsidP="00E14D81">
            <w:pPr>
              <w:pStyle w:val="TableEntry"/>
              <w:rPr>
                <w:i/>
                <w:iCs/>
              </w:rPr>
            </w:pPr>
            <w:r w:rsidRPr="00E14D81">
              <w:rPr>
                <w:i/>
                <w:iCs/>
              </w:rPr>
              <w:t>U</w:t>
            </w:r>
          </w:p>
        </w:tc>
        <w:tc>
          <w:tcPr>
            <w:tcW w:w="3888" w:type="dxa"/>
            <w:shd w:val="clear" w:color="auto" w:fill="auto"/>
          </w:tcPr>
          <w:p w14:paraId="261B4F76" w14:textId="77777777" w:rsidR="002272A6" w:rsidRPr="00E14D81" w:rsidRDefault="002272A6" w:rsidP="00422D87">
            <w:pPr>
              <w:pStyle w:val="TableEntry"/>
              <w:rPr>
                <w:i/>
                <w:iCs/>
              </w:rPr>
            </w:pPr>
            <w:r w:rsidRPr="00E14D81">
              <w:rPr>
                <w:i/>
                <w:iCs/>
              </w:rPr>
              <w:t>not specialized</w:t>
            </w:r>
          </w:p>
        </w:tc>
      </w:tr>
      <w:tr w:rsidR="002272A6" w:rsidRPr="00282039" w14:paraId="5F63DD28" w14:textId="77777777" w:rsidTr="000B3584">
        <w:tc>
          <w:tcPr>
            <w:tcW w:w="2268" w:type="dxa"/>
            <w:vMerge/>
            <w:shd w:val="clear" w:color="auto" w:fill="auto"/>
          </w:tcPr>
          <w:p w14:paraId="7DDB1DFB" w14:textId="77777777" w:rsidR="002272A6" w:rsidRPr="00282039" w:rsidRDefault="002272A6" w:rsidP="000B3584">
            <w:pPr>
              <w:pStyle w:val="TableLabel"/>
              <w:rPr>
                <w:sz w:val="16"/>
              </w:rPr>
            </w:pPr>
          </w:p>
        </w:tc>
        <w:tc>
          <w:tcPr>
            <w:tcW w:w="2790" w:type="dxa"/>
            <w:shd w:val="clear" w:color="auto" w:fill="auto"/>
          </w:tcPr>
          <w:p w14:paraId="5A1A2B08" w14:textId="77777777" w:rsidR="002272A6" w:rsidRPr="00282039" w:rsidRDefault="002272A6" w:rsidP="000B3584">
            <w:pPr>
              <w:pStyle w:val="TableEntry"/>
            </w:pPr>
            <w:r w:rsidRPr="00282039">
              <w:t>ParticipantObjectQuery</w:t>
            </w:r>
          </w:p>
        </w:tc>
        <w:tc>
          <w:tcPr>
            <w:tcW w:w="720" w:type="dxa"/>
            <w:shd w:val="clear" w:color="auto" w:fill="auto"/>
          </w:tcPr>
          <w:p w14:paraId="38F1B93C" w14:textId="77777777" w:rsidR="002272A6" w:rsidRPr="00282039" w:rsidRDefault="002272A6" w:rsidP="000B3584">
            <w:pPr>
              <w:pStyle w:val="TableEntry"/>
            </w:pPr>
            <w:r w:rsidRPr="00282039">
              <w:t>M</w:t>
            </w:r>
          </w:p>
        </w:tc>
        <w:tc>
          <w:tcPr>
            <w:tcW w:w="3888" w:type="dxa"/>
            <w:shd w:val="clear" w:color="auto" w:fill="auto"/>
          </w:tcPr>
          <w:p w14:paraId="2C5BF8C8" w14:textId="77777777" w:rsidR="002272A6" w:rsidRPr="00282039" w:rsidRDefault="002272A6" w:rsidP="000B3584">
            <w:pPr>
              <w:pStyle w:val="TableEntry"/>
            </w:pPr>
            <w:r w:rsidRPr="00282039">
              <w:t>URL requested</w:t>
            </w:r>
          </w:p>
        </w:tc>
      </w:tr>
      <w:tr w:rsidR="008E336E" w:rsidRPr="00282039" w14:paraId="5748CB3B" w14:textId="77777777" w:rsidTr="000B3584">
        <w:tc>
          <w:tcPr>
            <w:tcW w:w="2268" w:type="dxa"/>
            <w:vMerge/>
            <w:shd w:val="clear" w:color="auto" w:fill="auto"/>
          </w:tcPr>
          <w:p w14:paraId="152832D5" w14:textId="77777777" w:rsidR="008E336E" w:rsidRPr="00282039" w:rsidRDefault="008E336E" w:rsidP="000B3584">
            <w:pPr>
              <w:pStyle w:val="TableLabel"/>
              <w:rPr>
                <w:sz w:val="16"/>
              </w:rPr>
            </w:pPr>
          </w:p>
        </w:tc>
        <w:tc>
          <w:tcPr>
            <w:tcW w:w="2790" w:type="dxa"/>
            <w:shd w:val="clear" w:color="auto" w:fill="auto"/>
          </w:tcPr>
          <w:p w14:paraId="4232CD0D" w14:textId="77777777" w:rsidR="008E336E" w:rsidRPr="00E14D81" w:rsidRDefault="008E336E" w:rsidP="00422D87">
            <w:pPr>
              <w:pStyle w:val="TableEntry"/>
              <w:rPr>
                <w:i/>
                <w:iCs/>
              </w:rPr>
            </w:pPr>
            <w:r w:rsidRPr="00E14D81">
              <w:rPr>
                <w:i/>
                <w:iCs/>
              </w:rPr>
              <w:t>ParticipantObjectDetail</w:t>
            </w:r>
          </w:p>
        </w:tc>
        <w:tc>
          <w:tcPr>
            <w:tcW w:w="720" w:type="dxa"/>
            <w:shd w:val="clear" w:color="auto" w:fill="auto"/>
          </w:tcPr>
          <w:p w14:paraId="31F143FD" w14:textId="77777777" w:rsidR="008E336E" w:rsidRPr="00E14D81" w:rsidRDefault="008E336E" w:rsidP="00E14D81">
            <w:pPr>
              <w:pStyle w:val="TableEntry"/>
              <w:rPr>
                <w:i/>
                <w:iCs/>
              </w:rPr>
            </w:pPr>
            <w:r w:rsidRPr="00E14D81">
              <w:rPr>
                <w:i/>
                <w:iCs/>
              </w:rPr>
              <w:t>U</w:t>
            </w:r>
          </w:p>
        </w:tc>
        <w:tc>
          <w:tcPr>
            <w:tcW w:w="3888" w:type="dxa"/>
            <w:shd w:val="clear" w:color="auto" w:fill="auto"/>
          </w:tcPr>
          <w:p w14:paraId="0FCA19B4" w14:textId="77777777" w:rsidR="008E336E" w:rsidRPr="00E14D81" w:rsidRDefault="008E336E" w:rsidP="00422D87">
            <w:pPr>
              <w:pStyle w:val="TableEntry"/>
              <w:rPr>
                <w:i/>
                <w:iCs/>
              </w:rPr>
            </w:pPr>
            <w:r w:rsidRPr="00E14D81">
              <w:rPr>
                <w:i/>
                <w:iCs/>
              </w:rPr>
              <w:t>not specialized</w:t>
            </w:r>
          </w:p>
        </w:tc>
      </w:tr>
    </w:tbl>
    <w:p w14:paraId="1EA98328" w14:textId="77777777" w:rsidR="002272A6" w:rsidRPr="00282039" w:rsidRDefault="002272A6" w:rsidP="002272A6">
      <w:pPr>
        <w:pStyle w:val="BodyText"/>
      </w:pPr>
    </w:p>
    <w:p w14:paraId="68195E82" w14:textId="77777777" w:rsidR="002272A6" w:rsidRPr="00282039" w:rsidRDefault="002272A6" w:rsidP="003368EF">
      <w:pPr>
        <w:pStyle w:val="BodyText"/>
      </w:pPr>
    </w:p>
    <w:p w14:paraId="304B9E48" w14:textId="6DBF92A1" w:rsidR="00E07300" w:rsidRPr="00282039" w:rsidRDefault="00E07300" w:rsidP="00ED48C8">
      <w:pPr>
        <w:pStyle w:val="EditorInstructions"/>
      </w:pPr>
      <w:r w:rsidRPr="00282039">
        <w:t xml:space="preserve">Add </w:t>
      </w:r>
      <w:r w:rsidR="00A0309A" w:rsidRPr="00282039">
        <w:t>Section</w:t>
      </w:r>
      <w:r w:rsidRPr="00282039">
        <w:t xml:space="preserve"> </w:t>
      </w:r>
      <w:r w:rsidR="00292E60" w:rsidRPr="00282039">
        <w:t>3.72</w:t>
      </w:r>
    </w:p>
    <w:p w14:paraId="60041010" w14:textId="77777777" w:rsidR="00E07300" w:rsidRPr="00282039" w:rsidRDefault="00292E60" w:rsidP="00996A03">
      <w:pPr>
        <w:pStyle w:val="Heading2"/>
        <w:numPr>
          <w:ilvl w:val="0"/>
          <w:numId w:val="0"/>
        </w:numPr>
        <w:rPr>
          <w:noProof w:val="0"/>
          <w:lang w:val="en-US"/>
        </w:rPr>
      </w:pPr>
      <w:bookmarkStart w:id="81" w:name="_Toc13818269"/>
      <w:r w:rsidRPr="00282039">
        <w:rPr>
          <w:noProof w:val="0"/>
          <w:lang w:val="en-US"/>
        </w:rPr>
        <w:t>3.72</w:t>
      </w:r>
      <w:r w:rsidR="00E07300" w:rsidRPr="00282039">
        <w:rPr>
          <w:noProof w:val="0"/>
          <w:lang w:val="en-US"/>
        </w:rPr>
        <w:t xml:space="preserve"> </w:t>
      </w:r>
      <w:r w:rsidR="00996A03" w:rsidRPr="00282039">
        <w:rPr>
          <w:noProof w:val="0"/>
          <w:lang w:val="en-US"/>
        </w:rPr>
        <w:t>Incorporate Authorization Token</w:t>
      </w:r>
      <w:bookmarkEnd w:id="81"/>
    </w:p>
    <w:p w14:paraId="16E922D6" w14:textId="77777777" w:rsidR="00E07300" w:rsidRPr="00282039" w:rsidRDefault="00292E60" w:rsidP="00E07300">
      <w:pPr>
        <w:pStyle w:val="Heading3"/>
        <w:numPr>
          <w:ilvl w:val="0"/>
          <w:numId w:val="0"/>
        </w:numPr>
        <w:rPr>
          <w:noProof w:val="0"/>
          <w:lang w:val="en-US"/>
        </w:rPr>
      </w:pPr>
      <w:bookmarkStart w:id="82" w:name="_Toc13818270"/>
      <w:r w:rsidRPr="00282039">
        <w:rPr>
          <w:noProof w:val="0"/>
          <w:lang w:val="en-US"/>
        </w:rPr>
        <w:t>3.72</w:t>
      </w:r>
      <w:r w:rsidR="00E07300" w:rsidRPr="00282039">
        <w:rPr>
          <w:noProof w:val="0"/>
          <w:lang w:val="en-US"/>
        </w:rPr>
        <w:t>.1 Scope</w:t>
      </w:r>
      <w:bookmarkEnd w:id="82"/>
    </w:p>
    <w:p w14:paraId="08EA2A3C" w14:textId="77777777" w:rsidR="00951702" w:rsidRPr="00282039" w:rsidRDefault="00951702" w:rsidP="003368EF">
      <w:pPr>
        <w:pStyle w:val="BodyText"/>
      </w:pPr>
      <w:r w:rsidRPr="00282039">
        <w:t xml:space="preserve">This transaction is used to provide authorization information as part of a </w:t>
      </w:r>
      <w:r w:rsidR="00615035" w:rsidRPr="00282039">
        <w:t>HTTP REST</w:t>
      </w:r>
      <w:r w:rsidRPr="00282039">
        <w:t>ful transaction</w:t>
      </w:r>
      <w:r w:rsidR="0000242C" w:rsidRPr="00282039">
        <w:t xml:space="preserve">. </w:t>
      </w:r>
      <w:r w:rsidRPr="00282039">
        <w:t xml:space="preserve">This transaction specified some headers and behavior that must be part of a </w:t>
      </w:r>
      <w:r w:rsidR="00615035" w:rsidRPr="00282039">
        <w:t>HTTP REST</w:t>
      </w:r>
      <w:r w:rsidRPr="00282039">
        <w:t>ful transaction</w:t>
      </w:r>
      <w:r w:rsidR="0000242C" w:rsidRPr="00282039">
        <w:t xml:space="preserve">. </w:t>
      </w:r>
      <w:r w:rsidRPr="00282039">
        <w:t xml:space="preserve">The rest of </w:t>
      </w:r>
      <w:r w:rsidR="00615035" w:rsidRPr="00282039">
        <w:t>HTTP REST</w:t>
      </w:r>
      <w:r w:rsidRPr="00282039">
        <w:t>ful transaction specification for the URL, parameters, other headers, and other transaction contents is in another profile or specification.</w:t>
      </w:r>
    </w:p>
    <w:p w14:paraId="1A630602" w14:textId="77777777" w:rsidR="00E07300" w:rsidRPr="00282039" w:rsidRDefault="00292E60" w:rsidP="00E07300">
      <w:pPr>
        <w:pStyle w:val="Heading3"/>
        <w:numPr>
          <w:ilvl w:val="0"/>
          <w:numId w:val="0"/>
        </w:numPr>
        <w:rPr>
          <w:noProof w:val="0"/>
          <w:lang w:val="en-US"/>
        </w:rPr>
      </w:pPr>
      <w:bookmarkStart w:id="83" w:name="_Toc13818271"/>
      <w:r w:rsidRPr="00282039">
        <w:rPr>
          <w:noProof w:val="0"/>
          <w:lang w:val="en-US"/>
        </w:rPr>
        <w:t>3.72</w:t>
      </w:r>
      <w:r w:rsidR="00E07300" w:rsidRPr="00282039">
        <w:rPr>
          <w:noProof w:val="0"/>
          <w:lang w:val="en-US"/>
        </w:rPr>
        <w:t>.2 Actor Roles</w:t>
      </w:r>
      <w:bookmarkEnd w:id="83"/>
    </w:p>
    <w:p w14:paraId="63EA35C5" w14:textId="77777777" w:rsidR="00E07300" w:rsidRPr="00282039" w:rsidRDefault="00DB4DD0" w:rsidP="00E07300">
      <w:pPr>
        <w:pStyle w:val="BodyText"/>
        <w:jc w:val="center"/>
      </w:pPr>
      <w:r w:rsidRPr="00282039">
        <w:rPr>
          <w:noProof/>
        </w:rPr>
        <mc:AlternateContent>
          <mc:Choice Requires="wpc">
            <w:drawing>
              <wp:inline distT="0" distB="0" distL="0" distR="0" wp14:anchorId="028A6376" wp14:editId="4DED9778">
                <wp:extent cx="4086225" cy="1687830"/>
                <wp:effectExtent l="0" t="0" r="0" b="762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70615D31" w14:textId="5B54C673" w:rsidR="00422D87" w:rsidRDefault="00422D87" w:rsidP="00E07300">
                              <w:pPr>
                                <w:jc w:val="center"/>
                                <w:rPr>
                                  <w:sz w:val="18"/>
                                </w:rPr>
                              </w:pPr>
                              <w:r>
                                <w:rPr>
                                  <w:sz w:val="18"/>
                                </w:rPr>
                                <w:t>Incorporate Authorization Token</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35DD59E3" w14:textId="67426B91" w:rsidR="00422D87" w:rsidRDefault="00422D87" w:rsidP="00E14D81">
                              <w:pPr>
                                <w:jc w:val="center"/>
                                <w:rPr>
                                  <w:sz w:val="18"/>
                                </w:rPr>
                              </w:pPr>
                              <w:r>
                                <w:rPr>
                                  <w:sz w:val="18"/>
                                </w:rPr>
                                <w:t>Authorization Client</w:t>
                              </w:r>
                            </w:p>
                          </w:txbxContent>
                        </wps:txbx>
                        <wps:bodyPr rot="0" vert="horz" wrap="square" lIns="91440" tIns="45720" rIns="91440" bIns="45720" anchor="t" anchorCtr="0" upright="1">
                          <a:noAutofit/>
                        </wps:bodyPr>
                      </wps:wsp>
                      <wps:wsp>
                        <wps:cNvPr id="3" name="Line 570"/>
                        <wps:cNvCnPr>
                          <a:endCxn id="1" idx="1"/>
                        </wps:cNvCnPr>
                        <wps:spPr bwMode="auto">
                          <a:xfrm>
                            <a:off x="1191288" y="685992"/>
                            <a:ext cx="399306" cy="30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1B287DEA" w14:textId="6146907F" w:rsidR="00422D87" w:rsidRDefault="00422D87" w:rsidP="00E14D81">
                              <w:pPr>
                                <w:jc w:val="center"/>
                                <w:rPr>
                                  <w:sz w:val="18"/>
                                </w:rPr>
                              </w:pPr>
                              <w:r>
                                <w:rPr>
                                  <w:sz w:val="18"/>
                                </w:rPr>
                                <w:t>Resource Server</w:t>
                              </w:r>
                            </w:p>
                          </w:txbxContent>
                        </wps:txbx>
                        <wps:bodyPr rot="0" vert="horz" wrap="square" lIns="91440" tIns="45720" rIns="91440" bIns="45720" anchor="t" anchorCtr="0" upright="1">
                          <a:noAutofit/>
                        </wps:bodyPr>
                      </wps:wsp>
                      <wps:wsp>
                        <wps:cNvPr id="8" name="Line 572"/>
                        <wps:cNvCnPr>
                          <a:endCxn id="1" idx="7"/>
                        </wps:cNvCnPr>
                        <wps:spPr bwMode="auto">
                          <a:xfrm flipH="1">
                            <a:off x="2552660" y="685992"/>
                            <a:ext cx="351330" cy="30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&#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70615D31" w14:textId="5B54C673" w:rsidR="00422D87" w:rsidRDefault="00422D87" w:rsidP="00E07300">
                        <w:pPr>
                          <w:jc w:val="center"/>
                          <w:rPr>
                            <w:sz w:val="18"/>
                          </w:rPr>
                        </w:pPr>
                        <w:r>
                          <w:rPr>
                            <w:sz w:val="18"/>
                          </w:rPr>
                          <w:t>Incorporate Authorization Token</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5DD59E3" w14:textId="67426B91" w:rsidR="00422D87" w:rsidRDefault="00422D87" w:rsidP="00E14D81">
                        <w:pPr>
                          <w:jc w:val="center"/>
                          <w:rPr>
                            <w:sz w:val="18"/>
                          </w:rPr>
                        </w:pPr>
                        <w:r>
                          <w:rPr>
                            <w:sz w:val="18"/>
                          </w:rPr>
                          <w:t>Authorization Client</w:t>
                        </w:r>
                      </w:p>
                    </w:txbxContent>
                  </v:textbox>
                </v:shape>
                <v:line id="Line 570" o:spid="_x0000_s1050" style="position:absolute;visibility:visible;mso-wrap-style:square" from="11912,6859" to="15905,9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571" o:spid="_x0000_s1051" type="#_x0000_t202" style="position:absolute;left:29039;top:1846;width:10030;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B287DEA" w14:textId="6146907F" w:rsidR="00422D87" w:rsidRDefault="00422D87" w:rsidP="00E14D81">
                        <w:pPr>
                          <w:jc w:val="center"/>
                          <w:rPr>
                            <w:sz w:val="18"/>
                          </w:rPr>
                        </w:pPr>
                        <w:r>
                          <w:rPr>
                            <w:sz w:val="18"/>
                          </w:rPr>
                          <w:t>Resource Server</w:t>
                        </w:r>
                      </w:p>
                    </w:txbxContent>
                  </v:textbox>
                </v:shape>
                <v:line id="Line 572" o:spid="_x0000_s1052" style="position:absolute;flip:x;visibility:visible;mso-wrap-style:square" from="25526,6859" to="29039,9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w10:anchorlock/>
              </v:group>
            </w:pict>
          </mc:Fallback>
        </mc:AlternateContent>
      </w:r>
    </w:p>
    <w:p w14:paraId="2B1DA581" w14:textId="77777777" w:rsidR="00E07300" w:rsidRPr="00282039" w:rsidRDefault="00E07300" w:rsidP="00E07300">
      <w:pPr>
        <w:pStyle w:val="FigureTitle"/>
      </w:pPr>
      <w:r w:rsidRPr="00282039">
        <w:t xml:space="preserve">Figure </w:t>
      </w:r>
      <w:r w:rsidR="00292E60" w:rsidRPr="00282039">
        <w:t>3.72</w:t>
      </w:r>
      <w:r w:rsidRPr="00282039">
        <w:t>.2-1: Use Case Diagram</w:t>
      </w:r>
    </w:p>
    <w:p w14:paraId="0FD06719" w14:textId="77777777" w:rsidR="00E07300" w:rsidRPr="00282039" w:rsidRDefault="00E07300" w:rsidP="00E07300">
      <w:pPr>
        <w:pStyle w:val="TableTitle"/>
      </w:pPr>
      <w:r w:rsidRPr="00282039">
        <w:t xml:space="preserve">Table </w:t>
      </w:r>
      <w:r w:rsidR="00292E60" w:rsidRPr="00282039">
        <w:t>3.72</w:t>
      </w:r>
      <w:r w:rsidRPr="0028203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282039" w14:paraId="336F9AED" w14:textId="77777777" w:rsidTr="00E07300">
        <w:tc>
          <w:tcPr>
            <w:tcW w:w="1008" w:type="dxa"/>
            <w:shd w:val="clear" w:color="auto" w:fill="auto"/>
          </w:tcPr>
          <w:p w14:paraId="490FEB6B" w14:textId="77777777" w:rsidR="00E07300" w:rsidRPr="00282039" w:rsidRDefault="00E07300" w:rsidP="00E07300">
            <w:pPr>
              <w:pStyle w:val="BodyText"/>
              <w:rPr>
                <w:b/>
              </w:rPr>
            </w:pPr>
            <w:r w:rsidRPr="00282039">
              <w:rPr>
                <w:b/>
              </w:rPr>
              <w:t>Actor:</w:t>
            </w:r>
          </w:p>
        </w:tc>
        <w:tc>
          <w:tcPr>
            <w:tcW w:w="8568" w:type="dxa"/>
            <w:shd w:val="clear" w:color="auto" w:fill="auto"/>
          </w:tcPr>
          <w:p w14:paraId="02C750B3" w14:textId="77777777" w:rsidR="00E07300" w:rsidRPr="00282039" w:rsidRDefault="00EF49F6" w:rsidP="00E07300">
            <w:pPr>
              <w:pStyle w:val="BodyText"/>
            </w:pPr>
            <w:r w:rsidRPr="00282039">
              <w:t>Authorization Client</w:t>
            </w:r>
          </w:p>
        </w:tc>
      </w:tr>
      <w:tr w:rsidR="00E07300" w:rsidRPr="00282039" w14:paraId="634BE861" w14:textId="77777777" w:rsidTr="00E07300">
        <w:tc>
          <w:tcPr>
            <w:tcW w:w="1008" w:type="dxa"/>
            <w:shd w:val="clear" w:color="auto" w:fill="auto"/>
          </w:tcPr>
          <w:p w14:paraId="5B973CE8" w14:textId="77777777" w:rsidR="00E07300" w:rsidRPr="00282039" w:rsidRDefault="00E07300" w:rsidP="00E07300">
            <w:pPr>
              <w:pStyle w:val="BodyText"/>
              <w:rPr>
                <w:b/>
              </w:rPr>
            </w:pPr>
            <w:r w:rsidRPr="00282039">
              <w:rPr>
                <w:b/>
              </w:rPr>
              <w:t>Role:</w:t>
            </w:r>
          </w:p>
        </w:tc>
        <w:tc>
          <w:tcPr>
            <w:tcW w:w="8568" w:type="dxa"/>
            <w:shd w:val="clear" w:color="auto" w:fill="auto"/>
          </w:tcPr>
          <w:p w14:paraId="540873B6" w14:textId="77777777" w:rsidR="00E07300" w:rsidRPr="00282039" w:rsidRDefault="00EF49F6" w:rsidP="00E07300">
            <w:pPr>
              <w:pStyle w:val="BodyText"/>
            </w:pPr>
            <w:r w:rsidRPr="00282039">
              <w:t xml:space="preserve">Authorization portion of a </w:t>
            </w:r>
            <w:r w:rsidR="00615035" w:rsidRPr="00282039">
              <w:t>HTTP REST</w:t>
            </w:r>
            <w:r w:rsidRPr="00282039">
              <w:t>ful transaction client.</w:t>
            </w:r>
          </w:p>
        </w:tc>
      </w:tr>
      <w:tr w:rsidR="00E07300" w:rsidRPr="00282039" w14:paraId="29B11A3D" w14:textId="77777777" w:rsidTr="00E07300">
        <w:tc>
          <w:tcPr>
            <w:tcW w:w="1008" w:type="dxa"/>
            <w:shd w:val="clear" w:color="auto" w:fill="auto"/>
          </w:tcPr>
          <w:p w14:paraId="721EB437" w14:textId="77777777" w:rsidR="00E07300" w:rsidRPr="00282039" w:rsidRDefault="00E07300" w:rsidP="00E07300">
            <w:pPr>
              <w:pStyle w:val="BodyText"/>
              <w:rPr>
                <w:b/>
              </w:rPr>
            </w:pPr>
            <w:r w:rsidRPr="00282039">
              <w:rPr>
                <w:b/>
              </w:rPr>
              <w:t>Actor:</w:t>
            </w:r>
          </w:p>
        </w:tc>
        <w:tc>
          <w:tcPr>
            <w:tcW w:w="8568" w:type="dxa"/>
            <w:shd w:val="clear" w:color="auto" w:fill="auto"/>
          </w:tcPr>
          <w:p w14:paraId="1EF4A029" w14:textId="77777777" w:rsidR="00E07300" w:rsidRPr="00282039" w:rsidRDefault="00EF49F6" w:rsidP="00E07300">
            <w:pPr>
              <w:pStyle w:val="BodyText"/>
            </w:pPr>
            <w:r w:rsidRPr="00282039">
              <w:t>Resource Server</w:t>
            </w:r>
          </w:p>
        </w:tc>
      </w:tr>
      <w:tr w:rsidR="00E07300" w:rsidRPr="00282039" w14:paraId="65B6E91B" w14:textId="77777777" w:rsidTr="00E07300">
        <w:tc>
          <w:tcPr>
            <w:tcW w:w="1008" w:type="dxa"/>
            <w:shd w:val="clear" w:color="auto" w:fill="auto"/>
          </w:tcPr>
          <w:p w14:paraId="0A486BBB" w14:textId="77777777" w:rsidR="00E07300" w:rsidRPr="00282039" w:rsidRDefault="00E07300" w:rsidP="00E07300">
            <w:pPr>
              <w:pStyle w:val="BodyText"/>
              <w:rPr>
                <w:b/>
              </w:rPr>
            </w:pPr>
            <w:r w:rsidRPr="00282039">
              <w:rPr>
                <w:b/>
              </w:rPr>
              <w:t>Role:</w:t>
            </w:r>
          </w:p>
        </w:tc>
        <w:tc>
          <w:tcPr>
            <w:tcW w:w="8568" w:type="dxa"/>
            <w:shd w:val="clear" w:color="auto" w:fill="auto"/>
          </w:tcPr>
          <w:p w14:paraId="1759A90C" w14:textId="77777777" w:rsidR="00E07300" w:rsidRPr="00282039" w:rsidRDefault="00E07300" w:rsidP="00E07300">
            <w:pPr>
              <w:pStyle w:val="BodyText"/>
            </w:pPr>
            <w:r w:rsidRPr="00282039">
              <w:t xml:space="preserve"> </w:t>
            </w:r>
            <w:r w:rsidR="00EF49F6" w:rsidRPr="00282039">
              <w:t xml:space="preserve">Authorization portion of a </w:t>
            </w:r>
            <w:r w:rsidR="00615035" w:rsidRPr="00282039">
              <w:t>HTTP REST</w:t>
            </w:r>
            <w:r w:rsidR="00EF49F6" w:rsidRPr="00282039">
              <w:t>ful transaction server.</w:t>
            </w:r>
          </w:p>
        </w:tc>
      </w:tr>
    </w:tbl>
    <w:p w14:paraId="3519900B" w14:textId="4AD74E9A" w:rsidR="00E07300" w:rsidRPr="00282039" w:rsidRDefault="00292E60" w:rsidP="00E07300">
      <w:pPr>
        <w:pStyle w:val="Heading3"/>
        <w:numPr>
          <w:ilvl w:val="0"/>
          <w:numId w:val="0"/>
        </w:numPr>
        <w:rPr>
          <w:noProof w:val="0"/>
          <w:lang w:val="en-US"/>
        </w:rPr>
      </w:pPr>
      <w:bookmarkStart w:id="84" w:name="_Toc13818272"/>
      <w:r w:rsidRPr="00282039">
        <w:rPr>
          <w:noProof w:val="0"/>
          <w:lang w:val="en-US"/>
        </w:rPr>
        <w:lastRenderedPageBreak/>
        <w:t>3.72</w:t>
      </w:r>
      <w:r w:rsidR="00E07300" w:rsidRPr="00282039">
        <w:rPr>
          <w:noProof w:val="0"/>
          <w:lang w:val="en-US"/>
        </w:rPr>
        <w:t>.3 Referenced Standards</w:t>
      </w:r>
      <w:bookmarkEnd w:id="84"/>
    </w:p>
    <w:p w14:paraId="30B7CAAB" w14:textId="1F7E3763" w:rsidR="008A1BB2" w:rsidRPr="00282039" w:rsidRDefault="008A1BB2" w:rsidP="003368EF">
      <w:pPr>
        <w:pStyle w:val="ListBullet2"/>
      </w:pPr>
      <w:r w:rsidRPr="00282039">
        <w:t>RFC6749</w:t>
      </w:r>
      <w:r w:rsidRPr="00282039">
        <w:tab/>
        <w:t>OAuth 2.0 Authorization Framework</w:t>
      </w:r>
    </w:p>
    <w:p w14:paraId="15E6BF57" w14:textId="2A49ED39" w:rsidR="008A1BB2" w:rsidRPr="00282039" w:rsidRDefault="008A1BB2" w:rsidP="003368EF">
      <w:pPr>
        <w:pStyle w:val="ListBullet2"/>
      </w:pPr>
      <w:r w:rsidRPr="00282039">
        <w:t>RFC6750</w:t>
      </w:r>
      <w:r w:rsidRPr="00282039">
        <w:tab/>
        <w:t>OAuth 2.0 Authorization Framework: Bearer Token Usage</w:t>
      </w:r>
    </w:p>
    <w:p w14:paraId="50472F71" w14:textId="77777777" w:rsidR="00607494" w:rsidRPr="00282039" w:rsidRDefault="00607494" w:rsidP="003368EF">
      <w:pPr>
        <w:pStyle w:val="ListBullet2"/>
        <w:rPr>
          <w:i/>
          <w:iCs/>
        </w:rPr>
      </w:pPr>
      <w:r w:rsidRPr="00282039">
        <w:t>RFC-draft</w:t>
      </w:r>
      <w:r w:rsidRPr="00282039">
        <w:tab/>
        <w:t xml:space="preserve">JSON Web Token (JWT)  </w:t>
      </w:r>
      <w:r w:rsidRPr="00282039">
        <w:rPr>
          <w:i/>
          <w:iCs/>
        </w:rPr>
        <w:t>draft-ietf-oauth-json-web-token</w:t>
      </w:r>
      <w:r w:rsidR="00C37918" w:rsidRPr="00282039">
        <w:rPr>
          <w:i/>
          <w:iCs/>
        </w:rPr>
        <w:t>-07 (or most recent)</w:t>
      </w:r>
    </w:p>
    <w:p w14:paraId="55F3DCCA" w14:textId="77777777" w:rsidR="00607494" w:rsidRPr="00282039" w:rsidRDefault="00607494" w:rsidP="003368EF">
      <w:pPr>
        <w:pStyle w:val="ListBullet2"/>
        <w:rPr>
          <w:i/>
          <w:iCs/>
        </w:rPr>
      </w:pPr>
      <w:r w:rsidRPr="00282039">
        <w:t>RFC-draft</w:t>
      </w:r>
      <w:r w:rsidRPr="00282039">
        <w:tab/>
        <w:t xml:space="preserve">JSON Web Token (JWT) Bearer Token Profiles for OAuth 2.0 </w:t>
      </w:r>
      <w:r w:rsidRPr="00282039">
        <w:rPr>
          <w:i/>
          <w:iCs/>
        </w:rPr>
        <w:t>draft-ietf-oauth-jwt-bearer</w:t>
      </w:r>
    </w:p>
    <w:p w14:paraId="076A09F4" w14:textId="77777777" w:rsidR="002617DE" w:rsidRPr="00282039" w:rsidRDefault="002617DE" w:rsidP="003368EF">
      <w:pPr>
        <w:pStyle w:val="ListBullet2"/>
      </w:pPr>
      <w:r w:rsidRPr="00282039">
        <w:t>RFC-draft</w:t>
      </w:r>
      <w:r w:rsidRPr="00282039">
        <w:tab/>
        <w:t xml:space="preserve">SAML 2.0 Profile for OAuth 2.0 Client Authentication and Authorization Grants </w:t>
      </w:r>
      <w:r w:rsidRPr="00282039">
        <w:rPr>
          <w:i/>
          <w:iCs/>
        </w:rPr>
        <w:t>draft-ietf-oauth-saml2-bearer</w:t>
      </w:r>
    </w:p>
    <w:p w14:paraId="0A0C7D95" w14:textId="77777777" w:rsidR="008E5F69" w:rsidRPr="00282039" w:rsidRDefault="00292E60" w:rsidP="008E5F69">
      <w:pPr>
        <w:pStyle w:val="Heading4"/>
        <w:numPr>
          <w:ilvl w:val="0"/>
          <w:numId w:val="0"/>
        </w:numPr>
        <w:rPr>
          <w:noProof w:val="0"/>
          <w:lang w:val="en-US"/>
        </w:rPr>
      </w:pPr>
      <w:bookmarkStart w:id="85" w:name="_Toc13818273"/>
      <w:r w:rsidRPr="00282039">
        <w:rPr>
          <w:noProof w:val="0"/>
          <w:lang w:val="en-US"/>
        </w:rPr>
        <w:t>3.72</w:t>
      </w:r>
      <w:r w:rsidR="008E5F69" w:rsidRPr="00282039">
        <w:rPr>
          <w:noProof w:val="0"/>
          <w:lang w:val="en-US"/>
        </w:rPr>
        <w:t>.3.1</w:t>
      </w:r>
      <w:r w:rsidR="00F355DA" w:rsidRPr="00282039">
        <w:rPr>
          <w:noProof w:val="0"/>
          <w:lang w:val="en-US"/>
        </w:rPr>
        <w:t xml:space="preserve"> </w:t>
      </w:r>
      <w:r w:rsidR="008E5F69" w:rsidRPr="00282039">
        <w:rPr>
          <w:noProof w:val="0"/>
          <w:lang w:val="en-US"/>
        </w:rPr>
        <w:t>Related IHE Profiles</w:t>
      </w:r>
      <w:bookmarkEnd w:id="85"/>
    </w:p>
    <w:p w14:paraId="1C3A697D" w14:textId="77777777" w:rsidR="008E5F69" w:rsidRPr="00282039" w:rsidRDefault="00365E38" w:rsidP="008E5F69">
      <w:pPr>
        <w:pStyle w:val="BodyText"/>
      </w:pPr>
      <w:r w:rsidRPr="00282039">
        <w:t>XUA</w:t>
      </w:r>
      <w:r w:rsidR="008E5F69" w:rsidRPr="00282039">
        <w:tab/>
        <w:t>Cross-Enterprise User Assertion – Attribute Extension</w:t>
      </w:r>
    </w:p>
    <w:p w14:paraId="07EDA845" w14:textId="7CEAD709" w:rsidR="00E07300" w:rsidRDefault="00292E60" w:rsidP="00E07300">
      <w:pPr>
        <w:pStyle w:val="Heading3"/>
        <w:numPr>
          <w:ilvl w:val="0"/>
          <w:numId w:val="0"/>
        </w:numPr>
        <w:rPr>
          <w:noProof w:val="0"/>
          <w:lang w:val="en-US"/>
        </w:rPr>
      </w:pPr>
      <w:bookmarkStart w:id="86" w:name="_Toc13818274"/>
      <w:r w:rsidRPr="00282039">
        <w:rPr>
          <w:noProof w:val="0"/>
          <w:lang w:val="en-US"/>
        </w:rPr>
        <w:t>3.72</w:t>
      </w:r>
      <w:r w:rsidR="00E07300" w:rsidRPr="00282039">
        <w:rPr>
          <w:noProof w:val="0"/>
          <w:lang w:val="en-US"/>
        </w:rPr>
        <w:t xml:space="preserve">.4 </w:t>
      </w:r>
      <w:r w:rsidR="00B27013">
        <w:rPr>
          <w:noProof w:val="0"/>
          <w:lang w:val="en-US"/>
        </w:rPr>
        <w:t>Messages</w:t>
      </w:r>
      <w:bookmarkEnd w:id="86"/>
    </w:p>
    <w:p w14:paraId="25645412" w14:textId="77777777" w:rsidR="00B27013" w:rsidRPr="00422D87" w:rsidRDefault="00B27013" w:rsidP="00E14D81">
      <w:pPr>
        <w:pStyle w:val="BodyText"/>
      </w:pPr>
    </w:p>
    <w:p w14:paraId="435D19F6" w14:textId="77777777" w:rsidR="009A1E4F" w:rsidRPr="00282039" w:rsidRDefault="00DB4DD0" w:rsidP="007D2C3E">
      <w:pPr>
        <w:pStyle w:val="BodyText"/>
      </w:pPr>
      <w:r w:rsidRPr="00282039">
        <w:rPr>
          <w:noProof/>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0E5B32CD" w14:textId="77777777" w:rsidR="003F609F" w:rsidRDefault="003F609F" w:rsidP="00E14D81">
      <w:pPr>
        <w:pStyle w:val="BodyText"/>
      </w:pPr>
    </w:p>
    <w:p w14:paraId="65B9C35D" w14:textId="1C8DFE22" w:rsidR="009A1E4F" w:rsidRPr="00282039" w:rsidRDefault="005E63F6" w:rsidP="003368EF">
      <w:pPr>
        <w:pStyle w:val="FigureTitle"/>
      </w:pPr>
      <w:r w:rsidRPr="00282039">
        <w:t xml:space="preserve">Figure </w:t>
      </w:r>
      <w:r w:rsidR="00292E60" w:rsidRPr="00282039">
        <w:t>3.72</w:t>
      </w:r>
      <w:r w:rsidRPr="00282039">
        <w:t>.4-1:</w:t>
      </w:r>
      <w:r w:rsidR="007D2C3E" w:rsidRPr="00282039">
        <w:t xml:space="preserve"> Process flow for </w:t>
      </w:r>
      <w:r w:rsidR="00996A03" w:rsidRPr="00282039">
        <w:t>Incorporate Authorization Token</w:t>
      </w:r>
      <w:r w:rsidR="007D2C3E" w:rsidRPr="00282039">
        <w:t xml:space="preserve"> Transaction</w:t>
      </w:r>
      <w:r w:rsidRPr="00282039">
        <w:t xml:space="preserve"> </w:t>
      </w:r>
    </w:p>
    <w:p w14:paraId="2288AE30" w14:textId="77777777" w:rsidR="00FC306E" w:rsidRPr="00282039" w:rsidRDefault="00FC306E" w:rsidP="00B10105">
      <w:pPr>
        <w:pStyle w:val="BodyText"/>
      </w:pPr>
    </w:p>
    <w:p w14:paraId="708F3463" w14:textId="77777777" w:rsidR="00034221" w:rsidRPr="00282039" w:rsidRDefault="00034221" w:rsidP="00034221">
      <w:pPr>
        <w:pStyle w:val="XMLFragment"/>
        <w:rPr>
          <w:noProof w:val="0"/>
        </w:rPr>
      </w:pPr>
      <w:r w:rsidRPr="00282039">
        <w:rPr>
          <w:noProof w:val="0"/>
        </w:rPr>
        <w:lastRenderedPageBreak/>
        <w:t>@startuml</w:t>
      </w:r>
    </w:p>
    <w:p w14:paraId="40D9A8B6" w14:textId="77777777" w:rsidR="00034221" w:rsidRPr="00282039" w:rsidRDefault="00034221" w:rsidP="00034221">
      <w:pPr>
        <w:pStyle w:val="XMLFragment"/>
        <w:rPr>
          <w:noProof w:val="0"/>
        </w:rPr>
      </w:pPr>
    </w:p>
    <w:p w14:paraId="792A1393" w14:textId="77777777" w:rsidR="00034221" w:rsidRPr="00282039" w:rsidRDefault="00034221" w:rsidP="00563409">
      <w:pPr>
        <w:pStyle w:val="XMLFragment"/>
        <w:rPr>
          <w:noProof w:val="0"/>
        </w:rPr>
      </w:pPr>
      <w:r w:rsidRPr="00282039">
        <w:rPr>
          <w:noProof w:val="0"/>
        </w:rPr>
        <w:t xml:space="preserve">group </w:t>
      </w:r>
      <w:r w:rsidR="00563409" w:rsidRPr="00282039">
        <w:rPr>
          <w:noProof w:val="0"/>
        </w:rPr>
        <w:t>Get Authorization Token [ITI-71</w:t>
      </w:r>
      <w:r w:rsidRPr="00282039">
        <w:rPr>
          <w:noProof w:val="0"/>
        </w:rPr>
        <w:t>]</w:t>
      </w:r>
    </w:p>
    <w:p w14:paraId="5E3DD6DA" w14:textId="77777777" w:rsidR="00034221" w:rsidRPr="00282039" w:rsidRDefault="00034221" w:rsidP="00034221">
      <w:pPr>
        <w:pStyle w:val="XMLFragment"/>
        <w:rPr>
          <w:noProof w:val="0"/>
        </w:rPr>
      </w:pPr>
      <w:r w:rsidRPr="00282039">
        <w:rPr>
          <w:noProof w:val="0"/>
        </w:rPr>
        <w:t>AuthorizationClient -&gt; AuthorizationServer : Authorization Request</w:t>
      </w:r>
    </w:p>
    <w:p w14:paraId="05684B21" w14:textId="77777777" w:rsidR="00034221" w:rsidRPr="00282039" w:rsidRDefault="00034221" w:rsidP="00034221">
      <w:pPr>
        <w:pStyle w:val="XMLFragment"/>
        <w:rPr>
          <w:noProof w:val="0"/>
        </w:rPr>
      </w:pPr>
      <w:r w:rsidRPr="00282039">
        <w:rPr>
          <w:noProof w:val="0"/>
        </w:rPr>
        <w:t>AuthorizationClient &lt;- AuthorizationServer : Authorization Response + Authorization Token</w:t>
      </w:r>
    </w:p>
    <w:p w14:paraId="0D16F3FA" w14:textId="77777777" w:rsidR="00034221" w:rsidRPr="00282039" w:rsidRDefault="00034221" w:rsidP="00034221">
      <w:pPr>
        <w:pStyle w:val="XMLFragment"/>
        <w:rPr>
          <w:noProof w:val="0"/>
        </w:rPr>
      </w:pPr>
      <w:r w:rsidRPr="00282039">
        <w:rPr>
          <w:noProof w:val="0"/>
        </w:rPr>
        <w:t>end</w:t>
      </w:r>
    </w:p>
    <w:p w14:paraId="449A8022" w14:textId="77777777" w:rsidR="00034221" w:rsidRPr="00282039" w:rsidRDefault="00034221" w:rsidP="00034221">
      <w:pPr>
        <w:pStyle w:val="XMLFragment"/>
        <w:rPr>
          <w:noProof w:val="0"/>
        </w:rPr>
      </w:pPr>
      <w:r w:rsidRPr="00282039">
        <w:rPr>
          <w:noProof w:val="0"/>
        </w:rPr>
        <w:t>group Incorpo</w:t>
      </w:r>
      <w:r w:rsidR="00563409" w:rsidRPr="00282039">
        <w:rPr>
          <w:noProof w:val="0"/>
        </w:rPr>
        <w:t>rate Authorization Token [ITI-72</w:t>
      </w:r>
      <w:r w:rsidRPr="00282039">
        <w:rPr>
          <w:noProof w:val="0"/>
        </w:rPr>
        <w:t>]</w:t>
      </w:r>
    </w:p>
    <w:p w14:paraId="763268AC" w14:textId="77777777" w:rsidR="00034221" w:rsidRPr="00282039" w:rsidRDefault="00034221" w:rsidP="00034221">
      <w:pPr>
        <w:pStyle w:val="XMLFragment"/>
        <w:rPr>
          <w:noProof w:val="0"/>
        </w:rPr>
      </w:pPr>
      <w:r w:rsidRPr="00282039">
        <w:rPr>
          <w:noProof w:val="0"/>
        </w:rPr>
        <w:t>AuthorizationClient -&gt; ResourceServer : Resource Request + Authorization Token</w:t>
      </w:r>
    </w:p>
    <w:p w14:paraId="06E683E7" w14:textId="77777777" w:rsidR="00034221" w:rsidRPr="00282039" w:rsidRDefault="00034221" w:rsidP="00034221">
      <w:pPr>
        <w:pStyle w:val="XMLFragment"/>
        <w:rPr>
          <w:noProof w:val="0"/>
        </w:rPr>
      </w:pPr>
      <w:r w:rsidRPr="00282039">
        <w:rPr>
          <w:noProof w:val="0"/>
        </w:rPr>
        <w:t>AuthorizationClient &lt;- ResourceServer : Resource Response</w:t>
      </w:r>
    </w:p>
    <w:p w14:paraId="545EDA4E" w14:textId="77777777" w:rsidR="00034221" w:rsidRPr="00282039" w:rsidRDefault="00034221" w:rsidP="00034221">
      <w:pPr>
        <w:pStyle w:val="XMLFragment"/>
        <w:rPr>
          <w:noProof w:val="0"/>
        </w:rPr>
      </w:pPr>
      <w:r w:rsidRPr="00282039">
        <w:rPr>
          <w:noProof w:val="0"/>
        </w:rPr>
        <w:t>end</w:t>
      </w:r>
    </w:p>
    <w:p w14:paraId="55E9D4AD" w14:textId="77777777" w:rsidR="00034221" w:rsidRPr="00282039" w:rsidRDefault="00034221" w:rsidP="00034221">
      <w:pPr>
        <w:pStyle w:val="XMLFragment"/>
        <w:rPr>
          <w:noProof w:val="0"/>
        </w:rPr>
      </w:pPr>
      <w:r w:rsidRPr="00282039">
        <w:rPr>
          <w:noProof w:val="0"/>
        </w:rPr>
        <w:t>@enduml</w:t>
      </w:r>
    </w:p>
    <w:p w14:paraId="0690D1BC" w14:textId="77777777" w:rsidR="005E63F6" w:rsidRPr="00282039" w:rsidRDefault="005E63F6" w:rsidP="009A1E4F">
      <w:pPr>
        <w:pStyle w:val="BodyText"/>
      </w:pPr>
    </w:p>
    <w:p w14:paraId="7CCAC773" w14:textId="77777777" w:rsidR="009A1E4F" w:rsidRPr="00282039" w:rsidRDefault="009A1E4F" w:rsidP="009A1E4F">
      <w:pPr>
        <w:pStyle w:val="BodyText"/>
        <w:rPr>
          <w:lang w:eastAsia="x-none"/>
        </w:rPr>
      </w:pPr>
      <w:r w:rsidRPr="00282039">
        <w:rPr>
          <w:lang w:eastAsia="x-none"/>
        </w:rPr>
        <w:t>Main Flow:</w:t>
      </w:r>
    </w:p>
    <w:p w14:paraId="0A5282CA" w14:textId="77777777" w:rsidR="009A1E4F" w:rsidRPr="00282039" w:rsidRDefault="009A1E4F" w:rsidP="0004777A">
      <w:pPr>
        <w:pStyle w:val="ListNumber2"/>
        <w:numPr>
          <w:ilvl w:val="0"/>
          <w:numId w:val="37"/>
        </w:numPr>
      </w:pPr>
      <w:r w:rsidRPr="00282039">
        <w:t>The device sends a resource request to the resource server, together with the authorization token</w:t>
      </w:r>
      <w:r w:rsidR="0000242C" w:rsidRPr="00282039">
        <w:t xml:space="preserve">. </w:t>
      </w:r>
      <w:r w:rsidR="0004777A" w:rsidRPr="00282039">
        <w:t>The authorization token</w:t>
      </w:r>
      <w:r w:rsidR="00BD3132" w:rsidRPr="00282039">
        <w:t xml:space="preserve"> may be an SAML token, a JWT Bearer token, or another token type that is mutually agreed between Client, Resource Service and the token source.</w:t>
      </w:r>
    </w:p>
    <w:p w14:paraId="1A70242D" w14:textId="77777777" w:rsidR="009A1E4F" w:rsidRPr="00282039" w:rsidRDefault="009A1E4F" w:rsidP="00EF49F6">
      <w:pPr>
        <w:pStyle w:val="ListNumber2"/>
      </w:pPr>
      <w:r w:rsidRPr="00282039">
        <w:t>The resource service provider makes an access control decision based upon the user identity, authorization token, and resource requested</w:t>
      </w:r>
      <w:r w:rsidR="0000242C" w:rsidRPr="00282039">
        <w:t xml:space="preserve">. </w:t>
      </w:r>
      <w:r w:rsidRPr="00282039">
        <w:t>It may provide the resource, a subset of the resource, or reject the request.</w:t>
      </w:r>
    </w:p>
    <w:p w14:paraId="5B288CF1" w14:textId="07A369FB" w:rsidR="00E07300" w:rsidRPr="00282039" w:rsidRDefault="00670344" w:rsidP="00670344">
      <w:pPr>
        <w:pStyle w:val="Note"/>
      </w:pPr>
      <w:r w:rsidRPr="00282039">
        <w:t xml:space="preserve">Note: The token source in the diagram is not necessarily an IHE </w:t>
      </w:r>
      <w:r w:rsidR="00A0309A" w:rsidRPr="00282039">
        <w:t>a</w:t>
      </w:r>
      <w:r w:rsidRPr="00282039">
        <w:t>ctor</w:t>
      </w:r>
      <w:r w:rsidR="0000242C" w:rsidRPr="00282039">
        <w:t xml:space="preserve">. </w:t>
      </w:r>
      <w:r w:rsidRPr="00282039">
        <w:t>It is any system that provides an authorization token</w:t>
      </w:r>
      <w:r w:rsidR="0000242C" w:rsidRPr="00282039">
        <w:t xml:space="preserve">. </w:t>
      </w:r>
      <w:r w:rsidRPr="00282039">
        <w:t>It can be the Authorization Server, or it can be some other system.</w:t>
      </w:r>
    </w:p>
    <w:p w14:paraId="3DB3D50A" w14:textId="77777777" w:rsidR="00E07300" w:rsidRPr="00282039" w:rsidRDefault="00D34A9F" w:rsidP="002272A6">
      <w:pPr>
        <w:pStyle w:val="BodyText"/>
      </w:pPr>
      <w:r w:rsidRPr="00282039">
        <w:t xml:space="preserve">This transaction works in conjunction with some other </w:t>
      </w:r>
      <w:r w:rsidR="00615035" w:rsidRPr="00282039">
        <w:t>HTTP REST</w:t>
      </w:r>
      <w:r w:rsidRPr="00282039">
        <w:t>ful transaction</w:t>
      </w:r>
      <w:r w:rsidR="0000242C" w:rsidRPr="00282039">
        <w:t xml:space="preserve">. </w:t>
      </w:r>
      <w:r w:rsidRPr="00282039">
        <w:t xml:space="preserve">It extends the other transaction by adding information to the HTTP request for that other </w:t>
      </w:r>
      <w:r w:rsidR="00615035" w:rsidRPr="00282039">
        <w:t>HTTP REST</w:t>
      </w:r>
      <w:r w:rsidRPr="00282039">
        <w:t>ful transaction</w:t>
      </w:r>
      <w:r w:rsidR="0000242C" w:rsidRPr="00282039">
        <w:t xml:space="preserve">. </w:t>
      </w:r>
    </w:p>
    <w:p w14:paraId="3700B228" w14:textId="3ECD23ED" w:rsidR="00DA3285" w:rsidRPr="00E14D81" w:rsidRDefault="0042121A" w:rsidP="00E14D81">
      <w:pPr>
        <w:pStyle w:val="Heading4"/>
        <w:numPr>
          <w:ilvl w:val="0"/>
          <w:numId w:val="0"/>
        </w:numPr>
        <w:rPr>
          <w:noProof w:val="0"/>
          <w:lang w:val="en-US"/>
        </w:rPr>
      </w:pPr>
      <w:bookmarkStart w:id="87" w:name="_Toc13818275"/>
      <w:r>
        <w:rPr>
          <w:noProof w:val="0"/>
          <w:lang w:val="en-US"/>
        </w:rPr>
        <w:t xml:space="preserve">3.72.4.1 </w:t>
      </w:r>
      <w:r w:rsidR="00DA3285" w:rsidRPr="00E14D81">
        <w:rPr>
          <w:noProof w:val="0"/>
          <w:lang w:val="en-US"/>
        </w:rPr>
        <w:t>Authorization Request message</w:t>
      </w:r>
      <w:bookmarkEnd w:id="87"/>
    </w:p>
    <w:p w14:paraId="30BF73FC" w14:textId="77777777" w:rsidR="00E07300" w:rsidRPr="00282039" w:rsidRDefault="00292E60" w:rsidP="00E07300">
      <w:pPr>
        <w:pStyle w:val="Heading5"/>
        <w:numPr>
          <w:ilvl w:val="0"/>
          <w:numId w:val="0"/>
        </w:numPr>
        <w:rPr>
          <w:noProof w:val="0"/>
          <w:lang w:val="en-US"/>
        </w:rPr>
      </w:pPr>
      <w:bookmarkStart w:id="88" w:name="_Toc13818276"/>
      <w:r w:rsidRPr="00282039">
        <w:rPr>
          <w:noProof w:val="0"/>
          <w:lang w:val="en-US"/>
        </w:rPr>
        <w:t>3.72</w:t>
      </w:r>
      <w:r w:rsidR="00E07300" w:rsidRPr="00282039">
        <w:rPr>
          <w:noProof w:val="0"/>
          <w:lang w:val="en-US"/>
        </w:rPr>
        <w:t>.4.1.1 Trigger Events</w:t>
      </w:r>
      <w:bookmarkEnd w:id="88"/>
    </w:p>
    <w:p w14:paraId="3BD16104" w14:textId="77777777" w:rsidR="00E07300" w:rsidRPr="00282039" w:rsidRDefault="00D34A9F" w:rsidP="003368EF">
      <w:pPr>
        <w:pStyle w:val="BodyText"/>
      </w:pPr>
      <w:r w:rsidRPr="00282039">
        <w:t xml:space="preserve">The client system needs to make a </w:t>
      </w:r>
      <w:r w:rsidR="00615035" w:rsidRPr="00282039">
        <w:t>HTTP REST</w:t>
      </w:r>
      <w:r w:rsidRPr="00282039">
        <w:t>ful transaction to a Resource Server that performs access authorization</w:t>
      </w:r>
      <w:r w:rsidR="0000242C" w:rsidRPr="00282039">
        <w:t xml:space="preserve">. </w:t>
      </w:r>
      <w:r w:rsidRPr="00282039">
        <w:t>The Authorization client has already obtained the necessary access token, either by means of another IHE transaction or by some other means.</w:t>
      </w:r>
    </w:p>
    <w:p w14:paraId="6A83A174" w14:textId="77777777" w:rsidR="00E07300" w:rsidRPr="00282039" w:rsidRDefault="00292E60" w:rsidP="00E07300">
      <w:pPr>
        <w:pStyle w:val="Heading5"/>
        <w:numPr>
          <w:ilvl w:val="0"/>
          <w:numId w:val="0"/>
        </w:numPr>
        <w:rPr>
          <w:noProof w:val="0"/>
          <w:lang w:val="en-US"/>
        </w:rPr>
      </w:pPr>
      <w:bookmarkStart w:id="89" w:name="_Toc13818277"/>
      <w:r w:rsidRPr="00282039">
        <w:rPr>
          <w:noProof w:val="0"/>
          <w:lang w:val="en-US"/>
        </w:rPr>
        <w:t>3.72</w:t>
      </w:r>
      <w:r w:rsidR="00E07300" w:rsidRPr="00282039">
        <w:rPr>
          <w:noProof w:val="0"/>
          <w:lang w:val="en-US"/>
        </w:rPr>
        <w:t>.4.1.2 Message Semantics</w:t>
      </w:r>
      <w:bookmarkEnd w:id="89"/>
    </w:p>
    <w:p w14:paraId="56D5D886" w14:textId="77777777" w:rsidR="00E07300" w:rsidRPr="00282039" w:rsidRDefault="00D34A9F" w:rsidP="003368EF">
      <w:pPr>
        <w:pStyle w:val="BodyText"/>
      </w:pPr>
      <w:r w:rsidRPr="00282039">
        <w:t>The Authorization Client should:</w:t>
      </w:r>
    </w:p>
    <w:p w14:paraId="64E07068" w14:textId="77777777" w:rsidR="00D34A9F" w:rsidRPr="00282039" w:rsidRDefault="00D34A9F" w:rsidP="002B27C1">
      <w:pPr>
        <w:pStyle w:val="ListNumber2"/>
        <w:numPr>
          <w:ilvl w:val="0"/>
          <w:numId w:val="39"/>
        </w:numPr>
      </w:pPr>
      <w:r w:rsidRPr="00282039">
        <w:t>Confirm that the access token is still valid</w:t>
      </w:r>
      <w:r w:rsidR="0000242C" w:rsidRPr="00282039">
        <w:t xml:space="preserve">. </w:t>
      </w:r>
      <w:r w:rsidRPr="00282039">
        <w:t>Attempts to communicate using an expired token will result in an error.</w:t>
      </w:r>
    </w:p>
    <w:p w14:paraId="11453CEC" w14:textId="34F1CD6A" w:rsidR="00607494" w:rsidRPr="00282039" w:rsidRDefault="002B27C1" w:rsidP="00EB45EF">
      <w:pPr>
        <w:pStyle w:val="ListNumber2"/>
      </w:pPr>
      <w:r w:rsidRPr="00282039">
        <w:t xml:space="preserve">Include an </w:t>
      </w:r>
      <w:r w:rsidRPr="00282039">
        <w:rPr>
          <w:rFonts w:ascii="Courier New" w:hAnsi="Courier New" w:cs="Courier New"/>
          <w:sz w:val="20"/>
        </w:rPr>
        <w:t>Authorization:</w:t>
      </w:r>
      <w:r w:rsidRPr="00282039">
        <w:t xml:space="preserve">  header in the HTTP transaction that has the access token value</w:t>
      </w:r>
      <w:r w:rsidR="0000242C" w:rsidRPr="00282039">
        <w:t xml:space="preserve">. </w:t>
      </w:r>
      <w:r w:rsidR="003019E1" w:rsidRPr="00282039">
        <w:t xml:space="preserve">See RFC6750 </w:t>
      </w:r>
      <w:r w:rsidR="00A0309A" w:rsidRPr="00282039">
        <w:t>Section</w:t>
      </w:r>
      <w:r w:rsidR="003019E1" w:rsidRPr="00282039">
        <w:t xml:space="preserve"> 2.1</w:t>
      </w:r>
      <w:r w:rsidR="0000242C" w:rsidRPr="00282039">
        <w:t xml:space="preserve">. </w:t>
      </w:r>
      <w:r w:rsidR="00BD3132" w:rsidRPr="00282039">
        <w:t>Further fields in the Authorization: header depend upon the token option chosen</w:t>
      </w:r>
      <w:r w:rsidR="0000242C" w:rsidRPr="00282039">
        <w:t xml:space="preserve">. </w:t>
      </w:r>
      <w:r w:rsidR="00607494" w:rsidRPr="00282039">
        <w:t>The access token may be:</w:t>
      </w:r>
    </w:p>
    <w:p w14:paraId="283ED5DE" w14:textId="085726B9" w:rsidR="00365E38" w:rsidRPr="00282039" w:rsidRDefault="00365E38" w:rsidP="00F36B24">
      <w:pPr>
        <w:pStyle w:val="ListBullet3"/>
      </w:pPr>
      <w:r w:rsidRPr="00282039">
        <w:t xml:space="preserve">A JWT token, encoded as defined </w:t>
      </w:r>
      <w:r w:rsidR="00F36B24" w:rsidRPr="00282039">
        <w:t>in</w:t>
      </w:r>
      <w:r w:rsidR="00B44B4B" w:rsidRPr="00282039">
        <w:t xml:space="preserve"> </w:t>
      </w:r>
      <w:r w:rsidR="00B44B4B" w:rsidRPr="00282039">
        <w:rPr>
          <w:i/>
          <w:iCs/>
        </w:rPr>
        <w:t>draft-ietf-oauth-json-web-token</w:t>
      </w:r>
      <w:r w:rsidR="00B44B4B" w:rsidRPr="00282039">
        <w:t xml:space="preserve">, </w:t>
      </w:r>
      <w:r w:rsidR="00B44B4B" w:rsidRPr="00282039">
        <w:rPr>
          <w:i/>
          <w:iCs/>
        </w:rPr>
        <w:t>draft-ietf-oauth-jwt-bearer,</w:t>
      </w:r>
      <w:r w:rsidR="00B44B4B" w:rsidRPr="00282039">
        <w:t xml:space="preserve"> and </w:t>
      </w:r>
      <w:r w:rsidR="00741BED" w:rsidRPr="00282039">
        <w:t>Section</w:t>
      </w:r>
      <w:r w:rsidR="00B44B4B" w:rsidRPr="00282039">
        <w:t xml:space="preserve"> </w:t>
      </w:r>
      <w:r w:rsidR="00292E60" w:rsidRPr="00282039">
        <w:t>3.71</w:t>
      </w:r>
      <w:r w:rsidR="00B44B4B" w:rsidRPr="00282039">
        <w:t>.4.1.2.1 JSON Web Token.</w:t>
      </w:r>
    </w:p>
    <w:p w14:paraId="0D9F7EF7" w14:textId="77777777" w:rsidR="00607494" w:rsidRPr="00282039" w:rsidRDefault="00607494" w:rsidP="0004777A">
      <w:pPr>
        <w:pStyle w:val="ListBullet3"/>
      </w:pPr>
      <w:r w:rsidRPr="00282039">
        <w:lastRenderedPageBreak/>
        <w:t xml:space="preserve">A SAML token encoded </w:t>
      </w:r>
      <w:r w:rsidR="0004777A" w:rsidRPr="00282039">
        <w:t>defined in</w:t>
      </w:r>
      <w:r w:rsidR="00B44B4B" w:rsidRPr="00282039">
        <w:t xml:space="preserve"> </w:t>
      </w:r>
      <w:r w:rsidR="00B44B4B" w:rsidRPr="00282039">
        <w:rPr>
          <w:i/>
          <w:iCs/>
        </w:rPr>
        <w:t>draft-ietf-oauth-saml2-bearer</w:t>
      </w:r>
      <w:r w:rsidR="00B44B4B" w:rsidRPr="00282039">
        <w:t xml:space="preserve"> and ITI TF-2b: 3.40.4.1.2 Message Semantics.</w:t>
      </w:r>
    </w:p>
    <w:p w14:paraId="3AD690FD" w14:textId="77777777" w:rsidR="00D34A9F" w:rsidRPr="00282039" w:rsidRDefault="00607494" w:rsidP="003368EF">
      <w:pPr>
        <w:pStyle w:val="ListBullet3"/>
      </w:pPr>
      <w:r w:rsidRPr="00282039">
        <w:t>A token of another type</w:t>
      </w:r>
      <w:r w:rsidR="0000242C" w:rsidRPr="00282039">
        <w:t xml:space="preserve">. </w:t>
      </w:r>
    </w:p>
    <w:p w14:paraId="548509C8" w14:textId="77777777" w:rsidR="002B27C1" w:rsidRPr="00282039" w:rsidRDefault="002B27C1" w:rsidP="00E14D81">
      <w:pPr>
        <w:pStyle w:val="BodyText"/>
      </w:pPr>
    </w:p>
    <w:p w14:paraId="0ED52FA0" w14:textId="77777777" w:rsidR="002B27C1" w:rsidRPr="00282039" w:rsidRDefault="002B27C1" w:rsidP="002B27C1">
      <w:pPr>
        <w:pStyle w:val="XMLExample"/>
        <w:pBdr>
          <w:top w:val="single" w:sz="4" w:space="1" w:color="auto"/>
          <w:left w:val="single" w:sz="4" w:space="4" w:color="auto"/>
          <w:bottom w:val="single" w:sz="4" w:space="1" w:color="auto"/>
          <w:right w:val="single" w:sz="4" w:space="4" w:color="auto"/>
        </w:pBdr>
        <w:ind w:left="360"/>
      </w:pPr>
      <w:r w:rsidRPr="00282039">
        <w:t>GET /example/url/to/resource/location HTTP/1.1</w:t>
      </w:r>
    </w:p>
    <w:p w14:paraId="2390CB2B" w14:textId="77777777" w:rsidR="002B27C1" w:rsidRPr="00282039" w:rsidRDefault="002B27C1" w:rsidP="00996894">
      <w:pPr>
        <w:pStyle w:val="XMLExample"/>
        <w:pBdr>
          <w:top w:val="single" w:sz="4" w:space="1" w:color="auto"/>
          <w:left w:val="single" w:sz="4" w:space="4" w:color="auto"/>
          <w:bottom w:val="single" w:sz="4" w:space="1" w:color="auto"/>
          <w:right w:val="single" w:sz="4" w:space="4" w:color="auto"/>
        </w:pBdr>
        <w:ind w:left="360"/>
      </w:pPr>
      <w:r w:rsidRPr="00282039">
        <w:t xml:space="preserve">Authorization: </w:t>
      </w:r>
      <w:r w:rsidR="00365E38" w:rsidRPr="00282039">
        <w:t>IHE-</w:t>
      </w:r>
      <w:r w:rsidR="00253B7F" w:rsidRPr="00282039">
        <w:t xml:space="preserve">JWT </w:t>
      </w:r>
      <w:r w:rsidR="00996894" w:rsidRPr="00282039">
        <w:t>fFBGasru1FQd[…omitted for brevity…]44sdfAfgTa3Zg</w:t>
      </w:r>
      <w:r w:rsidR="00996894" w:rsidRPr="00282039" w:rsidDel="00996894">
        <w:t xml:space="preserve"> </w:t>
      </w:r>
      <w:r w:rsidRPr="00282039">
        <w:t xml:space="preserve">Host: </w:t>
      </w:r>
      <w:r w:rsidR="00BD3132" w:rsidRPr="00282039">
        <w:t>examplehost</w:t>
      </w:r>
      <w:r w:rsidRPr="00282039">
        <w:t>.com</w:t>
      </w:r>
    </w:p>
    <w:p w14:paraId="04CEF363" w14:textId="77777777" w:rsidR="00607494" w:rsidRPr="00282039" w:rsidRDefault="002B27C1" w:rsidP="003368EF">
      <w:pPr>
        <w:pStyle w:val="BodyText"/>
      </w:pPr>
      <w:r w:rsidRPr="00282039">
        <w:t xml:space="preserve">The remainder of the transaction requirements are established by the </w:t>
      </w:r>
      <w:r w:rsidR="00615035" w:rsidRPr="00282039">
        <w:t>HTTP REST</w:t>
      </w:r>
      <w:r w:rsidR="00400670" w:rsidRPr="00282039">
        <w:t>ful transaction being protected</w:t>
      </w:r>
      <w:r w:rsidR="0000242C" w:rsidRPr="00282039">
        <w:t xml:space="preserve">. </w:t>
      </w:r>
    </w:p>
    <w:p w14:paraId="125BCA60" w14:textId="77777777" w:rsidR="00365E38" w:rsidRPr="00282039" w:rsidRDefault="00365E38" w:rsidP="00365E38">
      <w:pPr>
        <w:pStyle w:val="Note"/>
      </w:pPr>
      <w:r w:rsidRPr="00282039">
        <w:t>Note:</w:t>
      </w:r>
      <w:r w:rsidRPr="00282039">
        <w:tab/>
        <w:t>The draft RFCs have not specified the authorization code yet</w:t>
      </w:r>
      <w:r w:rsidR="0000242C" w:rsidRPr="00282039">
        <w:t xml:space="preserve">. </w:t>
      </w:r>
      <w:r w:rsidRPr="00282039">
        <w:t>Until there are official codes assigned, IHE will use IHE-JWT.</w:t>
      </w:r>
    </w:p>
    <w:p w14:paraId="666F7B32" w14:textId="6D9E7765" w:rsidR="00607494" w:rsidRPr="00282039" w:rsidRDefault="00292E60" w:rsidP="00607494">
      <w:pPr>
        <w:pStyle w:val="Heading6"/>
        <w:numPr>
          <w:ilvl w:val="0"/>
          <w:numId w:val="0"/>
        </w:numPr>
        <w:rPr>
          <w:noProof w:val="0"/>
          <w:lang w:val="en-US"/>
        </w:rPr>
      </w:pPr>
      <w:bookmarkStart w:id="90" w:name="_Toc13818278"/>
      <w:r w:rsidRPr="00282039">
        <w:rPr>
          <w:noProof w:val="0"/>
          <w:lang w:val="en-US"/>
        </w:rPr>
        <w:t>3.72</w:t>
      </w:r>
      <w:r w:rsidR="00607494" w:rsidRPr="00282039">
        <w:rPr>
          <w:noProof w:val="0"/>
          <w:lang w:val="en-US"/>
        </w:rPr>
        <w:t xml:space="preserve">.4.1.2.1 SAML </w:t>
      </w:r>
      <w:r w:rsidR="00431F9C" w:rsidRPr="00282039">
        <w:rPr>
          <w:noProof w:val="0"/>
          <w:lang w:val="en-US"/>
        </w:rPr>
        <w:t>T</w:t>
      </w:r>
      <w:r w:rsidR="00607494" w:rsidRPr="00282039">
        <w:rPr>
          <w:noProof w:val="0"/>
          <w:lang w:val="en-US"/>
        </w:rPr>
        <w:t xml:space="preserve">oken </w:t>
      </w:r>
      <w:r w:rsidR="00A0309A" w:rsidRPr="00282039">
        <w:rPr>
          <w:noProof w:val="0"/>
          <w:lang w:val="en-US"/>
        </w:rPr>
        <w:t>Option</w:t>
      </w:r>
      <w:bookmarkEnd w:id="90"/>
    </w:p>
    <w:p w14:paraId="5DD62174" w14:textId="762D94CD" w:rsidR="00607494" w:rsidRPr="00282039" w:rsidRDefault="00607494" w:rsidP="003368EF">
      <w:pPr>
        <w:pStyle w:val="BodyText"/>
      </w:pPr>
      <w:r w:rsidRPr="00282039">
        <w:t xml:space="preserve">An Authorization Client that supports the SAML Token </w:t>
      </w:r>
      <w:r w:rsidR="00A0309A" w:rsidRPr="00282039">
        <w:t>Option</w:t>
      </w:r>
      <w:r w:rsidRPr="00282039">
        <w:t xml:space="preserve"> shall be able to accept and use a SAML </w:t>
      </w:r>
      <w:r w:rsidR="00670344" w:rsidRPr="00282039">
        <w:t xml:space="preserve">assertion </w:t>
      </w:r>
      <w:r w:rsidRPr="00282039">
        <w:t>that complies with the XUA</w:t>
      </w:r>
      <w:r w:rsidR="00253B7F" w:rsidRPr="00282039">
        <w:t xml:space="preserve"> </w:t>
      </w:r>
      <w:r w:rsidRPr="00282039">
        <w:t xml:space="preserve">specification </w:t>
      </w:r>
      <w:r w:rsidR="00B44B4B" w:rsidRPr="00282039">
        <w:t>(see ITI TF-2b: 3.40.4.1.2 Message Semantics)</w:t>
      </w:r>
      <w:r w:rsidR="0000242C" w:rsidRPr="00282039">
        <w:t xml:space="preserve"> </w:t>
      </w:r>
      <w:r w:rsidRPr="00282039">
        <w:t>as the access token for this request</w:t>
      </w:r>
      <w:r w:rsidR="0000242C" w:rsidRPr="00282039">
        <w:t xml:space="preserve">. </w:t>
      </w:r>
      <w:r w:rsidRPr="00282039">
        <w:t xml:space="preserve">A Resource Server that supports the SAML Token </w:t>
      </w:r>
      <w:r w:rsidR="00A0309A" w:rsidRPr="00282039">
        <w:t>Option</w:t>
      </w:r>
      <w:r w:rsidRPr="00282039">
        <w:t xml:space="preserve"> shall be able to accept and use a SAML </w:t>
      </w:r>
      <w:r w:rsidR="00670344" w:rsidRPr="00282039">
        <w:t xml:space="preserve">assertion </w:t>
      </w:r>
      <w:r w:rsidRPr="00282039">
        <w:t xml:space="preserve">that complies with the </w:t>
      </w:r>
      <w:r w:rsidR="00365E38" w:rsidRPr="00282039">
        <w:t>XUA</w:t>
      </w:r>
      <w:r w:rsidRPr="00282039">
        <w:t xml:space="preserve"> specification as the access token for a request.</w:t>
      </w:r>
    </w:p>
    <w:p w14:paraId="7ACE3561" w14:textId="77777777" w:rsidR="00607494" w:rsidRPr="00282039" w:rsidRDefault="00607494" w:rsidP="003368EF">
      <w:pPr>
        <w:pStyle w:val="BodyText"/>
      </w:pPr>
      <w:r w:rsidRPr="00282039">
        <w:t xml:space="preserve">The SAML </w:t>
      </w:r>
      <w:r w:rsidR="00670344" w:rsidRPr="00282039">
        <w:t xml:space="preserve">assertion </w:t>
      </w:r>
      <w:r w:rsidRPr="00282039">
        <w:t xml:space="preserve">shall be encoded as specified by </w:t>
      </w:r>
      <w:r w:rsidR="0001575C" w:rsidRPr="00282039">
        <w:t>SAML 2.0 Profile for OAuth 2.0 Client Authentication and Authorization Grants</w:t>
      </w:r>
      <w:r w:rsidR="00EB45EF" w:rsidRPr="00282039">
        <w:t xml:space="preserve"> (RFC-</w:t>
      </w:r>
      <w:r w:rsidR="00EB45EF" w:rsidRPr="00282039">
        <w:rPr>
          <w:i/>
          <w:iCs/>
        </w:rPr>
        <w:t xml:space="preserve"> draft-ietf-oauth-saml2-bearer</w:t>
      </w:r>
      <w:r w:rsidR="00EB45EF" w:rsidRPr="00282039">
        <w:t>)</w:t>
      </w:r>
      <w:r w:rsidR="0000242C" w:rsidRPr="00282039">
        <w:t xml:space="preserve">. </w:t>
      </w:r>
      <w:r w:rsidRPr="00282039">
        <w:t>This shall be included in the HTTP headers as an Authorization of type IHE-SAML.</w:t>
      </w:r>
    </w:p>
    <w:p w14:paraId="53E2CD10" w14:textId="77777777" w:rsidR="00607494" w:rsidRPr="00282039" w:rsidRDefault="00607494" w:rsidP="00E14D81">
      <w:pPr>
        <w:pStyle w:val="BodyText"/>
      </w:pPr>
    </w:p>
    <w:p w14:paraId="3EE1BE59" w14:textId="77777777" w:rsidR="00607494" w:rsidRPr="00282039" w:rsidRDefault="00607494" w:rsidP="00607494">
      <w:pPr>
        <w:pStyle w:val="XMLExample"/>
        <w:pBdr>
          <w:top w:val="single" w:sz="4" w:space="1" w:color="auto"/>
          <w:left w:val="single" w:sz="4" w:space="4" w:color="auto"/>
          <w:bottom w:val="single" w:sz="4" w:space="1" w:color="auto"/>
          <w:right w:val="single" w:sz="4" w:space="4" w:color="auto"/>
        </w:pBdr>
        <w:ind w:left="360"/>
      </w:pPr>
      <w:r w:rsidRPr="00282039">
        <w:t>GET /example/url/to/resource/location HTTP/1.1</w:t>
      </w:r>
    </w:p>
    <w:p w14:paraId="75502682" w14:textId="77777777" w:rsidR="00607494" w:rsidRPr="00282039" w:rsidRDefault="00607494" w:rsidP="00607494">
      <w:pPr>
        <w:pStyle w:val="XMLExample"/>
        <w:pBdr>
          <w:top w:val="single" w:sz="4" w:space="1" w:color="auto"/>
          <w:left w:val="single" w:sz="4" w:space="4" w:color="auto"/>
          <w:bottom w:val="single" w:sz="4" w:space="1" w:color="auto"/>
          <w:right w:val="single" w:sz="4" w:space="4" w:color="auto"/>
        </w:pBdr>
        <w:ind w:left="360"/>
      </w:pPr>
      <w:r w:rsidRPr="00282039">
        <w:t xml:space="preserve">Authorization: </w:t>
      </w:r>
      <w:r w:rsidR="00365E38" w:rsidRPr="00282039">
        <w:t>IHE-</w:t>
      </w:r>
      <w:r w:rsidRPr="00282039">
        <w:t>SAML fFBGRNJru1FQd[…omitted for brevity…]44AzqT3Zg</w:t>
      </w:r>
    </w:p>
    <w:p w14:paraId="1EE242B0" w14:textId="77777777" w:rsidR="00607494" w:rsidRPr="00282039" w:rsidRDefault="00607494" w:rsidP="0001575C">
      <w:pPr>
        <w:pStyle w:val="XMLExample"/>
        <w:pBdr>
          <w:top w:val="single" w:sz="4" w:space="1" w:color="auto"/>
          <w:left w:val="single" w:sz="4" w:space="4" w:color="auto"/>
          <w:bottom w:val="single" w:sz="4" w:space="1" w:color="auto"/>
          <w:right w:val="single" w:sz="4" w:space="4" w:color="auto"/>
        </w:pBdr>
        <w:ind w:left="360"/>
      </w:pPr>
      <w:r w:rsidRPr="00282039">
        <w:t xml:space="preserve">Host: </w:t>
      </w:r>
      <w:r w:rsidR="0001575C" w:rsidRPr="00282039">
        <w:t>examplehost</w:t>
      </w:r>
      <w:r w:rsidRPr="00282039">
        <w:t>.com</w:t>
      </w:r>
    </w:p>
    <w:p w14:paraId="500A0FF4" w14:textId="4DB2812C" w:rsidR="00607494" w:rsidRPr="00282039" w:rsidRDefault="00607494" w:rsidP="002A2390">
      <w:pPr>
        <w:pStyle w:val="Note"/>
      </w:pPr>
      <w:r w:rsidRPr="00282039">
        <w:t>Note</w:t>
      </w:r>
      <w:r w:rsidR="005E63F6" w:rsidRPr="00282039">
        <w:t>s</w:t>
      </w:r>
      <w:r w:rsidRPr="00282039">
        <w:t>:</w:t>
      </w:r>
      <w:r w:rsidRPr="00282039">
        <w:tab/>
      </w:r>
      <w:r w:rsidR="00365E38" w:rsidRPr="00282039">
        <w:t xml:space="preserve">1. </w:t>
      </w:r>
      <w:r w:rsidRPr="00282039">
        <w:t>WS-Trust defines methods for converting between SAML and JWT tokens</w:t>
      </w:r>
      <w:r w:rsidR="0000242C" w:rsidRPr="00282039">
        <w:t xml:space="preserve">. </w:t>
      </w:r>
      <w:r w:rsidRPr="00282039">
        <w:t xml:space="preserve">This </w:t>
      </w:r>
      <w:r w:rsidR="00DA3285" w:rsidRPr="00282039">
        <w:t>transaction</w:t>
      </w:r>
      <w:r w:rsidRPr="00282039">
        <w:t xml:space="preserve"> does not </w:t>
      </w:r>
      <w:r w:rsidR="002A2390" w:rsidRPr="00282039">
        <w:t xml:space="preserve">specialize </w:t>
      </w:r>
      <w:r w:rsidRPr="00282039">
        <w:t>or change those methods.</w:t>
      </w:r>
    </w:p>
    <w:p w14:paraId="2D12D264" w14:textId="77777777" w:rsidR="00365E38" w:rsidRPr="00282039" w:rsidRDefault="00365E38" w:rsidP="002A2390">
      <w:pPr>
        <w:pStyle w:val="Note"/>
      </w:pPr>
      <w:r w:rsidRPr="00282039">
        <w:tab/>
        <w:t>2. The draft RFCs have not specified the authorization code yet</w:t>
      </w:r>
      <w:r w:rsidR="0000242C" w:rsidRPr="00282039">
        <w:t xml:space="preserve">. </w:t>
      </w:r>
      <w:r w:rsidRPr="00282039">
        <w:t>Until there are official codes assigned, IHE will use IHE-SAML.</w:t>
      </w:r>
    </w:p>
    <w:p w14:paraId="461E1C7F" w14:textId="541242D5" w:rsidR="00925E64" w:rsidRPr="00282039" w:rsidRDefault="00292E60" w:rsidP="00925E64">
      <w:pPr>
        <w:pStyle w:val="Heading6"/>
        <w:numPr>
          <w:ilvl w:val="0"/>
          <w:numId w:val="0"/>
        </w:numPr>
        <w:rPr>
          <w:noProof w:val="0"/>
          <w:lang w:val="en-US"/>
        </w:rPr>
      </w:pPr>
      <w:bookmarkStart w:id="91" w:name="_Toc13818279"/>
      <w:r w:rsidRPr="00282039">
        <w:rPr>
          <w:noProof w:val="0"/>
          <w:lang w:val="en-US"/>
        </w:rPr>
        <w:t>3.72</w:t>
      </w:r>
      <w:r w:rsidR="00925E64" w:rsidRPr="00282039">
        <w:rPr>
          <w:noProof w:val="0"/>
          <w:lang w:val="en-US"/>
        </w:rPr>
        <w:t xml:space="preserve">.4.1.2.2 OAuth Bearer Token </w:t>
      </w:r>
      <w:r w:rsidR="00A0309A" w:rsidRPr="00282039">
        <w:rPr>
          <w:noProof w:val="0"/>
          <w:lang w:val="en-US"/>
        </w:rPr>
        <w:t>Option</w:t>
      </w:r>
      <w:bookmarkEnd w:id="91"/>
    </w:p>
    <w:p w14:paraId="0C3809A2" w14:textId="30A49094" w:rsidR="00925E64" w:rsidRPr="00282039" w:rsidRDefault="00925E64" w:rsidP="00E14D81">
      <w:pPr>
        <w:pStyle w:val="BodyText"/>
      </w:pPr>
      <w:r w:rsidRPr="00282039">
        <w:t xml:space="preserve">An Authorized Client, Authorization Server, and Resource Server </w:t>
      </w:r>
      <w:r w:rsidR="00A0309A" w:rsidRPr="00282039">
        <w:t>Actor</w:t>
      </w:r>
      <w:r w:rsidRPr="00282039">
        <w:t xml:space="preserve"> claiming conformance with the OAuth Bearer Token </w:t>
      </w:r>
      <w:r w:rsidR="00A0309A" w:rsidRPr="00282039">
        <w:t>Option</w:t>
      </w:r>
      <w:r w:rsidRPr="00282039">
        <w:t xml:space="preserve"> shall comply with the requirements in RFC6750 OAuth 2.0 Authorization Framework: Bearer Token Usage.</w:t>
      </w:r>
    </w:p>
    <w:p w14:paraId="5CD648FE" w14:textId="77777777" w:rsidR="00A72A21" w:rsidRPr="00282039" w:rsidRDefault="00A72A21" w:rsidP="00356306">
      <w:pPr>
        <w:pStyle w:val="Heading5"/>
        <w:numPr>
          <w:ilvl w:val="0"/>
          <w:numId w:val="0"/>
        </w:numPr>
        <w:rPr>
          <w:noProof w:val="0"/>
          <w:lang w:val="en-US"/>
        </w:rPr>
      </w:pPr>
      <w:bookmarkStart w:id="92" w:name="_Toc13818280"/>
      <w:r w:rsidRPr="00282039">
        <w:rPr>
          <w:noProof w:val="0"/>
          <w:lang w:val="en-US"/>
        </w:rPr>
        <w:t>3.72.4.1.3 Expected Actions</w:t>
      </w:r>
      <w:bookmarkEnd w:id="92"/>
    </w:p>
    <w:p w14:paraId="23BB1A82" w14:textId="0856F2ED" w:rsidR="00A72A21" w:rsidRPr="00282039" w:rsidRDefault="007D2E90" w:rsidP="000D6E9A">
      <w:pPr>
        <w:pStyle w:val="BodyText"/>
      </w:pPr>
      <w:r w:rsidRPr="00282039">
        <w:t xml:space="preserve">The Resource Server shall enforce the authorization and may further restrict based on Access Control decisions. </w:t>
      </w:r>
      <w:r w:rsidR="00A72A21" w:rsidRPr="00282039">
        <w:t xml:space="preserve">The actor that is </w:t>
      </w:r>
      <w:r w:rsidR="000D6E9A" w:rsidRPr="00282039">
        <w:t>combined</w:t>
      </w:r>
      <w:r w:rsidR="00A72A21" w:rsidRPr="00282039">
        <w:t xml:space="preserve"> with the Resource Server will determine the responses and expected actions. The Resource Server should return an HTTP 401 (UnAuthorized) error if the token is not accepted and the </w:t>
      </w:r>
      <w:r w:rsidR="000D6E9A" w:rsidRPr="00282039">
        <w:t>combined</w:t>
      </w:r>
      <w:r w:rsidR="00A72A21" w:rsidRPr="00282039">
        <w:t xml:space="preserve"> actor does not have a specified method for responses when access is denied</w:t>
      </w:r>
      <w:r w:rsidR="00557E70" w:rsidRPr="00282039">
        <w:t xml:space="preserve">. </w:t>
      </w:r>
    </w:p>
    <w:p w14:paraId="5BF4A5B9" w14:textId="77777777" w:rsidR="00E07300" w:rsidRPr="00282039" w:rsidRDefault="00292E60" w:rsidP="003019E1">
      <w:pPr>
        <w:pStyle w:val="Heading3"/>
        <w:numPr>
          <w:ilvl w:val="0"/>
          <w:numId w:val="0"/>
        </w:numPr>
        <w:rPr>
          <w:noProof w:val="0"/>
          <w:lang w:val="en-US"/>
        </w:rPr>
      </w:pPr>
      <w:bookmarkStart w:id="93" w:name="_Toc13818281"/>
      <w:r w:rsidRPr="00282039">
        <w:rPr>
          <w:noProof w:val="0"/>
          <w:lang w:val="en-US"/>
        </w:rPr>
        <w:lastRenderedPageBreak/>
        <w:t>3.72</w:t>
      </w:r>
      <w:r w:rsidR="00E07300" w:rsidRPr="00282039">
        <w:rPr>
          <w:noProof w:val="0"/>
          <w:lang w:val="en-US"/>
        </w:rPr>
        <w:t>.5 Security Considerations</w:t>
      </w:r>
      <w:bookmarkEnd w:id="93"/>
    </w:p>
    <w:p w14:paraId="53868266" w14:textId="44C0DCC8" w:rsidR="00F36B24" w:rsidRPr="00282039" w:rsidRDefault="00F36B24" w:rsidP="00034221">
      <w:pPr>
        <w:pStyle w:val="BodyText"/>
      </w:pPr>
      <w:r w:rsidRPr="00282039">
        <w:t xml:space="preserve">The Authorization </w:t>
      </w:r>
      <w:r w:rsidR="00034221" w:rsidRPr="00282039">
        <w:t>Client</w:t>
      </w:r>
      <w:r w:rsidRPr="00282039">
        <w:t xml:space="preserve"> and client software shall meet the requirements of being an OAuth confidential client</w:t>
      </w:r>
      <w:r w:rsidR="0000242C" w:rsidRPr="00282039">
        <w:t xml:space="preserve">. </w:t>
      </w:r>
      <w:r w:rsidRPr="00282039">
        <w:t>The OAuth analysis indicates that without this requirement, the system is not sufficiently secure</w:t>
      </w:r>
      <w:r w:rsidR="0000242C" w:rsidRPr="00282039">
        <w:t xml:space="preserve">. </w:t>
      </w:r>
      <w:r w:rsidRPr="00282039">
        <w:t xml:space="preserve">The Authorization </w:t>
      </w:r>
      <w:r w:rsidR="00034221" w:rsidRPr="00282039">
        <w:t>Client</w:t>
      </w:r>
      <w:r w:rsidRPr="00282039">
        <w:t xml:space="preserve"> and client software may be grouped with </w:t>
      </w:r>
      <w:r w:rsidR="00DA3285" w:rsidRPr="00282039">
        <w:t>a</w:t>
      </w:r>
      <w:r w:rsidR="00741BED" w:rsidRPr="00282039">
        <w:t>n</w:t>
      </w:r>
      <w:r w:rsidRPr="00282039">
        <w:t xml:space="preserve"> </w:t>
      </w:r>
      <w:r w:rsidR="00BC051D" w:rsidRPr="00282039">
        <w:t xml:space="preserve">ATNA </w:t>
      </w:r>
      <w:r w:rsidRPr="00282039">
        <w:t>Secure Node or Secure Application if a higher level of security is appropriate</w:t>
      </w:r>
      <w:r w:rsidR="0000242C" w:rsidRPr="00282039">
        <w:t xml:space="preserve">. </w:t>
      </w:r>
      <w:r w:rsidR="007D2E90" w:rsidRPr="00282039">
        <w:t>Resource Server and Authorization Server should provide equivalent protection.</w:t>
      </w:r>
    </w:p>
    <w:p w14:paraId="6A4554E0" w14:textId="77777777" w:rsidR="00E07300" w:rsidRPr="00282039" w:rsidRDefault="00292E60" w:rsidP="00E07300">
      <w:pPr>
        <w:pStyle w:val="Heading4"/>
        <w:numPr>
          <w:ilvl w:val="0"/>
          <w:numId w:val="0"/>
        </w:numPr>
        <w:rPr>
          <w:noProof w:val="0"/>
          <w:lang w:val="en-US"/>
        </w:rPr>
      </w:pPr>
      <w:bookmarkStart w:id="94" w:name="_Toc13818282"/>
      <w:r w:rsidRPr="00282039">
        <w:rPr>
          <w:noProof w:val="0"/>
          <w:lang w:val="en-US"/>
        </w:rPr>
        <w:t>3.72</w:t>
      </w:r>
      <w:r w:rsidR="00E07300" w:rsidRPr="00282039">
        <w:rPr>
          <w:noProof w:val="0"/>
          <w:lang w:val="en-US"/>
        </w:rPr>
        <w:t>.5.1 Security Audit Considerations</w:t>
      </w:r>
      <w:bookmarkEnd w:id="94"/>
    </w:p>
    <w:p w14:paraId="00D5FCB5" w14:textId="77777777" w:rsidR="00E07300" w:rsidRPr="00282039" w:rsidRDefault="00292E60" w:rsidP="002272A6">
      <w:pPr>
        <w:pStyle w:val="Heading5"/>
        <w:numPr>
          <w:ilvl w:val="0"/>
          <w:numId w:val="0"/>
        </w:numPr>
        <w:rPr>
          <w:noProof w:val="0"/>
          <w:lang w:val="en-US"/>
        </w:rPr>
      </w:pPr>
      <w:bookmarkStart w:id="95" w:name="_Toc13818283"/>
      <w:r w:rsidRPr="00282039">
        <w:rPr>
          <w:noProof w:val="0"/>
          <w:lang w:val="en-US"/>
        </w:rPr>
        <w:t>3.72</w:t>
      </w:r>
      <w:r w:rsidR="00E07300" w:rsidRPr="00282039">
        <w:rPr>
          <w:noProof w:val="0"/>
          <w:lang w:val="en-US"/>
        </w:rPr>
        <w:t>.5.1.</w:t>
      </w:r>
      <w:r w:rsidR="003019E1" w:rsidRPr="00282039">
        <w:rPr>
          <w:noProof w:val="0"/>
          <w:lang w:val="en-US"/>
        </w:rPr>
        <w:t>1</w:t>
      </w:r>
      <w:r w:rsidR="00E07300" w:rsidRPr="00282039">
        <w:rPr>
          <w:noProof w:val="0"/>
          <w:lang w:val="en-US"/>
        </w:rPr>
        <w:t xml:space="preserve"> </w:t>
      </w:r>
      <w:r w:rsidR="003019E1" w:rsidRPr="00282039">
        <w:rPr>
          <w:noProof w:val="0"/>
          <w:lang w:val="en-US"/>
        </w:rPr>
        <w:t xml:space="preserve">Resource Server </w:t>
      </w:r>
      <w:r w:rsidR="00E07300" w:rsidRPr="00282039">
        <w:rPr>
          <w:noProof w:val="0"/>
          <w:lang w:val="en-US"/>
        </w:rPr>
        <w:t>Specific Security Considerations</w:t>
      </w:r>
      <w:bookmarkEnd w:id="95"/>
    </w:p>
    <w:p w14:paraId="2C4C4B60" w14:textId="77777777" w:rsidR="00034221" w:rsidRPr="00282039" w:rsidRDefault="00034221" w:rsidP="00D05627">
      <w:pPr>
        <w:pStyle w:val="BodyText"/>
      </w:pPr>
      <w:r w:rsidRPr="00282039">
        <w:t xml:space="preserve">When an ATNA Audit message needs to be generated by the Resource Server and the user is authenticated by way of a JWT Token, the ATNA Audit message </w:t>
      </w:r>
      <w:r w:rsidRPr="00282039">
        <w:rPr>
          <w:b/>
          <w:bCs/>
        </w:rPr>
        <w:t>UserName</w:t>
      </w:r>
      <w:r w:rsidRPr="00282039">
        <w:t xml:space="preserve"> element shall record the </w:t>
      </w:r>
      <w:r w:rsidR="00D05627" w:rsidRPr="00282039">
        <w:t>JWT Token information</w:t>
      </w:r>
      <w:r w:rsidRPr="00282039">
        <w:t xml:space="preserve"> using the following encoding: </w:t>
      </w:r>
    </w:p>
    <w:p w14:paraId="05F46E62" w14:textId="77777777" w:rsidR="00034221" w:rsidRPr="00E14D81" w:rsidRDefault="00034221" w:rsidP="00E14D81">
      <w:pPr>
        <w:pStyle w:val="BodyText"/>
        <w:rPr>
          <w:b/>
          <w:bCs/>
        </w:rPr>
      </w:pPr>
      <w:r w:rsidRPr="00E14D81">
        <w:rPr>
          <w:b/>
          <w:bCs/>
        </w:rPr>
        <w:t xml:space="preserve">alias"&lt;"user"@"issuer"&gt;" </w:t>
      </w:r>
    </w:p>
    <w:p w14:paraId="0D3B4FAD" w14:textId="77777777" w:rsidR="00034221" w:rsidRPr="00282039" w:rsidRDefault="00034221" w:rsidP="00034221">
      <w:pPr>
        <w:pStyle w:val="NormalWeb"/>
      </w:pPr>
      <w:r w:rsidRPr="00282039">
        <w:t xml:space="preserve">where: </w:t>
      </w:r>
    </w:p>
    <w:p w14:paraId="376C662B" w14:textId="77777777" w:rsidR="00034221" w:rsidRPr="00282039" w:rsidRDefault="00034221" w:rsidP="00356306">
      <w:pPr>
        <w:pStyle w:val="ListBullet2"/>
      </w:pPr>
      <w:r w:rsidRPr="00282039">
        <w:rPr>
          <w:b/>
          <w:bCs/>
        </w:rPr>
        <w:t>alias</w:t>
      </w:r>
      <w:r w:rsidRPr="00282039">
        <w:t xml:space="preserve"> is the </w:t>
      </w:r>
      <w:r w:rsidR="00D05627" w:rsidRPr="00282039">
        <w:t>JWT token’s</w:t>
      </w:r>
      <w:r w:rsidRPr="00282039">
        <w:t xml:space="preserve"> </w:t>
      </w:r>
      <w:r w:rsidR="00A72A21" w:rsidRPr="00282039">
        <w:t>“</w:t>
      </w:r>
      <w:r w:rsidR="00D05627" w:rsidRPr="00282039">
        <w:t>aud</w:t>
      </w:r>
      <w:r w:rsidR="00A72A21" w:rsidRPr="00282039">
        <w:t>”</w:t>
      </w:r>
      <w:r w:rsidRPr="00282039">
        <w:t xml:space="preserve"> </w:t>
      </w:r>
      <w:r w:rsidR="00D05627" w:rsidRPr="00282039">
        <w:t>parameter</w:t>
      </w:r>
      <w:r w:rsidRPr="00282039">
        <w:t xml:space="preserve"> </w:t>
      </w:r>
    </w:p>
    <w:p w14:paraId="5498584C" w14:textId="77777777" w:rsidR="00034221" w:rsidRPr="00282039" w:rsidRDefault="00034221" w:rsidP="00356306">
      <w:pPr>
        <w:pStyle w:val="ListBullet2"/>
      </w:pPr>
      <w:r w:rsidRPr="00282039">
        <w:rPr>
          <w:b/>
          <w:bCs/>
        </w:rPr>
        <w:t>user</w:t>
      </w:r>
      <w:r w:rsidRPr="00282039">
        <w:t xml:space="preserve"> is the required content of the </w:t>
      </w:r>
      <w:r w:rsidR="00D05627" w:rsidRPr="00282039">
        <w:t xml:space="preserve">JWT token’s </w:t>
      </w:r>
      <w:r w:rsidR="00A72A21" w:rsidRPr="00282039">
        <w:t>“</w:t>
      </w:r>
      <w:r w:rsidR="00D05627" w:rsidRPr="00282039">
        <w:t>sub</w:t>
      </w:r>
      <w:r w:rsidR="00A72A21" w:rsidRPr="00282039">
        <w:t>”</w:t>
      </w:r>
      <w:r w:rsidRPr="00282039">
        <w:t xml:space="preserve"> </w:t>
      </w:r>
      <w:r w:rsidR="00D05627" w:rsidRPr="00282039">
        <w:t>parameter</w:t>
      </w:r>
      <w:r w:rsidRPr="00282039">
        <w:t xml:space="preserve"> </w:t>
      </w:r>
    </w:p>
    <w:p w14:paraId="73804781" w14:textId="77777777" w:rsidR="00034221" w:rsidRPr="00282039" w:rsidRDefault="00034221" w:rsidP="00356306">
      <w:pPr>
        <w:pStyle w:val="ListBullet2"/>
      </w:pPr>
      <w:r w:rsidRPr="00282039">
        <w:rPr>
          <w:b/>
          <w:bCs/>
        </w:rPr>
        <w:t>issuer</w:t>
      </w:r>
      <w:r w:rsidRPr="00282039">
        <w:t xml:space="preserve"> is the </w:t>
      </w:r>
      <w:r w:rsidR="00D05627" w:rsidRPr="00282039">
        <w:t>JWT token’s</w:t>
      </w:r>
      <w:r w:rsidRPr="00282039">
        <w:t xml:space="preserve"> </w:t>
      </w:r>
      <w:r w:rsidR="00A72A21" w:rsidRPr="00282039">
        <w:t>“</w:t>
      </w:r>
      <w:r w:rsidR="00D05627" w:rsidRPr="00282039">
        <w:t>iss</w:t>
      </w:r>
      <w:r w:rsidR="00A72A21" w:rsidRPr="00282039">
        <w:t>”</w:t>
      </w:r>
      <w:r w:rsidRPr="00282039">
        <w:t xml:space="preserve"> </w:t>
      </w:r>
      <w:r w:rsidR="00D05627" w:rsidRPr="00282039">
        <w:t>parameter</w:t>
      </w:r>
      <w:r w:rsidRPr="00282039">
        <w:t xml:space="preserve"> </w:t>
      </w:r>
    </w:p>
    <w:p w14:paraId="1B440F49" w14:textId="77777777" w:rsidR="00034221" w:rsidRPr="00282039" w:rsidRDefault="00034221" w:rsidP="00D05627">
      <w:pPr>
        <w:pStyle w:val="BodyText"/>
      </w:pPr>
      <w:r w:rsidRPr="00282039">
        <w:t xml:space="preserve">When an ATNA Audit message needs to be generated by the Resource Server and the user is authenticated by way of a SAML Token, the ATNA Audit message </w:t>
      </w:r>
      <w:r w:rsidRPr="00282039">
        <w:rPr>
          <w:b/>
          <w:bCs/>
        </w:rPr>
        <w:t>UserName</w:t>
      </w:r>
      <w:r w:rsidRPr="00282039">
        <w:t xml:space="preserve"> element shall record the </w:t>
      </w:r>
      <w:r w:rsidR="00D05627" w:rsidRPr="00282039">
        <w:t>SAML token information</w:t>
      </w:r>
      <w:r w:rsidRPr="00282039">
        <w:t xml:space="preserve"> using the following encoding: </w:t>
      </w:r>
    </w:p>
    <w:p w14:paraId="1D0B1AE5" w14:textId="77777777" w:rsidR="00034221" w:rsidRPr="00E14D81" w:rsidRDefault="00034221" w:rsidP="00E14D81">
      <w:pPr>
        <w:pStyle w:val="BodyText"/>
        <w:rPr>
          <w:b/>
          <w:bCs/>
        </w:rPr>
      </w:pPr>
      <w:r w:rsidRPr="00E14D81">
        <w:rPr>
          <w:b/>
          <w:bCs/>
        </w:rPr>
        <w:t xml:space="preserve">alias"&lt;"user"@"issuer"&gt;" </w:t>
      </w:r>
    </w:p>
    <w:p w14:paraId="4E137F95" w14:textId="77777777" w:rsidR="00034221" w:rsidRPr="00282039" w:rsidRDefault="00034221" w:rsidP="00034221">
      <w:pPr>
        <w:pStyle w:val="NormalWeb"/>
      </w:pPr>
      <w:r w:rsidRPr="00282039">
        <w:t xml:space="preserve">where: </w:t>
      </w:r>
    </w:p>
    <w:p w14:paraId="5D126067" w14:textId="77777777" w:rsidR="00034221" w:rsidRPr="00282039" w:rsidRDefault="00034221" w:rsidP="00356306">
      <w:pPr>
        <w:pStyle w:val="ListBullet2"/>
      </w:pPr>
      <w:r w:rsidRPr="00282039">
        <w:rPr>
          <w:b/>
          <w:bCs/>
        </w:rPr>
        <w:t>alias</w:t>
      </w:r>
      <w:r w:rsidRPr="00282039">
        <w:t xml:space="preserve"> is the optional string within the SAML Assertion's Subject element SPProvidedID attribute </w:t>
      </w:r>
    </w:p>
    <w:p w14:paraId="25093120" w14:textId="77777777" w:rsidR="00034221" w:rsidRPr="00282039" w:rsidRDefault="00034221" w:rsidP="00356306">
      <w:pPr>
        <w:pStyle w:val="ListBullet2"/>
      </w:pPr>
      <w:r w:rsidRPr="00282039">
        <w:rPr>
          <w:b/>
          <w:bCs/>
        </w:rPr>
        <w:t>user</w:t>
      </w:r>
      <w:r w:rsidRPr="00282039">
        <w:t xml:space="preserve"> is the required content of the SAML Assertion's Subject element </w:t>
      </w:r>
    </w:p>
    <w:p w14:paraId="6CAE6D11" w14:textId="77777777" w:rsidR="00034221" w:rsidRPr="00282039" w:rsidRDefault="00034221" w:rsidP="00356306">
      <w:pPr>
        <w:pStyle w:val="ListBullet2"/>
      </w:pPr>
      <w:r w:rsidRPr="00282039">
        <w:rPr>
          <w:b/>
          <w:bCs/>
        </w:rPr>
        <w:t>issuer</w:t>
      </w:r>
      <w:r w:rsidRPr="00282039">
        <w:t xml:space="preserve"> is the X-Assertion Provider entity ID contained with the content of SAML Assertion's Issuer element </w:t>
      </w:r>
    </w:p>
    <w:p w14:paraId="7671E0DC" w14:textId="77777777" w:rsidR="00B27013" w:rsidRPr="00422D87" w:rsidRDefault="00B27013" w:rsidP="00422D87">
      <w:pPr>
        <w:pStyle w:val="BodyText"/>
      </w:pPr>
      <w:bookmarkStart w:id="96" w:name="_IHEActCode_Vocabulary"/>
      <w:bookmarkStart w:id="97" w:name="_IHERoleCode_Vocabulary"/>
      <w:bookmarkStart w:id="98" w:name="_Toc335730763"/>
      <w:bookmarkStart w:id="99" w:name="_Toc336000666"/>
      <w:bookmarkStart w:id="100" w:name="_Toc336002388"/>
      <w:bookmarkStart w:id="101" w:name="_Toc336006583"/>
      <w:bookmarkStart w:id="102" w:name="_Toc335730764"/>
      <w:bookmarkStart w:id="103" w:name="_Toc336000667"/>
      <w:bookmarkStart w:id="104" w:name="_Toc336002389"/>
      <w:bookmarkStart w:id="105" w:name="_Toc336006584"/>
      <w:bookmarkEnd w:id="96"/>
      <w:bookmarkEnd w:id="97"/>
      <w:bookmarkEnd w:id="98"/>
      <w:bookmarkEnd w:id="99"/>
      <w:bookmarkEnd w:id="100"/>
      <w:bookmarkEnd w:id="101"/>
      <w:bookmarkEnd w:id="102"/>
      <w:bookmarkEnd w:id="103"/>
      <w:bookmarkEnd w:id="104"/>
      <w:bookmarkEnd w:id="105"/>
    </w:p>
    <w:sectPr w:rsidR="00B27013" w:rsidRPr="00422D87" w:rsidSect="000807AC">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F7DA2" w14:textId="77777777" w:rsidR="008A3E34" w:rsidRDefault="008A3E34">
      <w:r>
        <w:separator/>
      </w:r>
    </w:p>
    <w:p w14:paraId="4E939D40" w14:textId="77777777" w:rsidR="008A3E34" w:rsidRDefault="008A3E34"/>
  </w:endnote>
  <w:endnote w:type="continuationSeparator" w:id="0">
    <w:p w14:paraId="159EC39C" w14:textId="77777777" w:rsidR="008A3E34" w:rsidRDefault="008A3E34">
      <w:r>
        <w:continuationSeparator/>
      </w:r>
    </w:p>
    <w:p w14:paraId="06C2F56B" w14:textId="77777777" w:rsidR="008A3E34" w:rsidRDefault="008A3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632D8EE0" w:rsidR="00422D87" w:rsidRDefault="00422D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422D87" w:rsidRDefault="00422D87">
    <w:pPr>
      <w:pStyle w:val="Footer"/>
    </w:pPr>
  </w:p>
  <w:p w14:paraId="2C74A16A" w14:textId="77777777" w:rsidR="00422D87" w:rsidRDefault="00422D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D9A4383" w:rsidR="00422D87" w:rsidRDefault="00422D87">
    <w:pPr>
      <w:pStyle w:val="Footer"/>
      <w:ind w:right="360"/>
    </w:pPr>
    <w:r>
      <w:t>__________________________________________________________________________</w:t>
    </w:r>
  </w:p>
  <w:p w14:paraId="495923E5" w14:textId="6BECABEA" w:rsidR="00422D87" w:rsidRDefault="00422D87" w:rsidP="00597DB2">
    <w:pPr>
      <w:pStyle w:val="Footer"/>
      <w:ind w:right="360"/>
      <w:rPr>
        <w:sz w:val="20"/>
      </w:rPr>
    </w:pPr>
    <w:bookmarkStart w:id="106" w:name="_Toc473170355"/>
    <w:r>
      <w:rPr>
        <w:sz w:val="20"/>
      </w:rPr>
      <w:t>Rev. 1.3 – 2019-0</w:t>
    </w:r>
    <w:r w:rsidR="007C664B">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16</w:t>
    </w:r>
    <w:r w:rsidRPr="00597DB2">
      <w:rPr>
        <w:rStyle w:val="PageNumber"/>
        <w:sz w:val="20"/>
      </w:rPr>
      <w:fldChar w:fldCharType="end"/>
    </w:r>
    <w:r>
      <w:rPr>
        <w:sz w:val="20"/>
      </w:rPr>
      <w:tab/>
      <w:t xml:space="preserve">                       Copyright © 2019: IHE International, Inc.</w:t>
    </w:r>
    <w:bookmarkEnd w:id="106"/>
  </w:p>
  <w:p w14:paraId="3BB44195" w14:textId="0BF68CA2" w:rsidR="00422D87" w:rsidRDefault="00422D87">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0C7DD2E2" w:rsidR="00422D87" w:rsidRDefault="00422D8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A02DC" w14:textId="77777777" w:rsidR="008A3E34" w:rsidRDefault="008A3E34">
      <w:r>
        <w:separator/>
      </w:r>
    </w:p>
    <w:p w14:paraId="790C6458" w14:textId="77777777" w:rsidR="008A3E34" w:rsidRDefault="008A3E34"/>
  </w:footnote>
  <w:footnote w:type="continuationSeparator" w:id="0">
    <w:p w14:paraId="24ACAD7E" w14:textId="77777777" w:rsidR="008A3E34" w:rsidRDefault="008A3E34">
      <w:r>
        <w:continuationSeparator/>
      </w:r>
    </w:p>
    <w:p w14:paraId="0F8883D5" w14:textId="77777777" w:rsidR="008A3E34" w:rsidRDefault="008A3E34"/>
  </w:footnote>
  <w:footnote w:id="1">
    <w:p w14:paraId="371548CF" w14:textId="565F87AB" w:rsidR="00CB2D3C" w:rsidRDefault="00CB2D3C">
      <w:pPr>
        <w:pStyle w:val="FootnoteText"/>
      </w:pPr>
      <w:r>
        <w:rPr>
          <w:rStyle w:val="FootnoteReference"/>
        </w:rPr>
        <w:footnoteRef/>
      </w:r>
      <w:r>
        <w:t xml:space="preserve"> </w:t>
      </w:r>
      <w:r w:rsidRPr="00CB2D3C">
        <w:t>DICOM is the registered trademark of the National Electrical Manufacturers Association for its standards publications relating to digital communications of medical information.</w:t>
      </w:r>
    </w:p>
  </w:footnote>
  <w:footnote w:id="2">
    <w:p w14:paraId="35EA586C" w14:textId="73D318BB" w:rsidR="00CB2D3C" w:rsidRDefault="00CB2D3C">
      <w:pPr>
        <w:pStyle w:val="FootnoteText"/>
      </w:pPr>
      <w:r>
        <w:rPr>
          <w:rStyle w:val="FootnoteReference"/>
        </w:rPr>
        <w:footnoteRef/>
      </w:r>
      <w:r>
        <w:t xml:space="preserve"> HL7 </w:t>
      </w:r>
      <w:r w:rsidRPr="00CB2D3C">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68B8ACCE" w:rsidR="00422D87" w:rsidRDefault="00422D87">
    <w:pPr>
      <w:pStyle w:val="Header"/>
    </w:pPr>
    <w:r>
      <w:t xml:space="preserve">IHE IT Infrastructure Technical Framework Supplement – Internet User Authorization (IUA) </w:t>
    </w:r>
    <w:r>
      <w:br/>
      <w:t>______________________________________________________________________________</w:t>
    </w:r>
  </w:p>
  <w:p w14:paraId="00CDED3E" w14:textId="6E290E59" w:rsidR="00422D87" w:rsidRDefault="00422D87" w:rsidP="005B08D1">
    <w:pPr>
      <w:pStyle w:val="Header"/>
      <w:tabs>
        <w:tab w:val="clear" w:pos="4320"/>
        <w:tab w:val="clear" w:pos="8640"/>
        <w:tab w:val="left" w:pos="72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0560410"/>
    <w:lvl w:ilvl="0">
      <w:start w:val="1"/>
      <w:numFmt w:val="bullet"/>
      <w:pStyle w:val="ListBullet4"/>
      <w:lvlText w:val=""/>
      <w:lvlJc w:val="left"/>
      <w:pPr>
        <w:ind w:left="1440" w:hanging="360"/>
      </w:pPr>
      <w:rPr>
        <w:rFonts w:ascii="Wingdings" w:hAnsi="Wingdings" w:hint="default"/>
      </w:rPr>
    </w:lvl>
  </w:abstractNum>
  <w:abstractNum w:abstractNumId="7" w15:restartNumberingAfterBreak="0">
    <w:nsid w:val="FFFFFF82"/>
    <w:multiLevelType w:val="singleLevel"/>
    <w:tmpl w:val="B6824872"/>
    <w:lvl w:ilvl="0">
      <w:start w:val="1"/>
      <w:numFmt w:val="bullet"/>
      <w:pStyle w:val="ListBullet3"/>
      <w:lvlText w:val="o"/>
      <w:lvlJc w:val="left"/>
      <w:pPr>
        <w:ind w:left="1080" w:hanging="360"/>
      </w:pPr>
      <w:rPr>
        <w:rFonts w:ascii="Courier New" w:hAnsi="Courier New" w:cs="Courier New"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 w:numId="50">
    <w:abstractNumId w:val="15"/>
    <w:lvlOverride w:ilvl="0">
      <w:startOverride w:val="3"/>
    </w:lvlOverride>
    <w:lvlOverride w:ilvl="1">
      <w:startOverride w:val="72"/>
    </w:lvlOverride>
    <w:lvlOverride w:ilvl="2">
      <w:startOverride w:val="4"/>
    </w:lvlOverride>
    <w:lvlOverride w:ilvl="3">
      <w:startOverride w:val="1"/>
    </w:lvlOverride>
  </w:num>
  <w:num w:numId="51">
    <w:abstractNumId w:val="15"/>
  </w:num>
  <w:num w:numId="52">
    <w:abstractNumId w:val="15"/>
  </w:num>
  <w:num w:numId="5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233"/>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661D"/>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2039"/>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4DB8"/>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3CB6"/>
    <w:rsid w:val="003B40CC"/>
    <w:rsid w:val="003B70A2"/>
    <w:rsid w:val="003C6A75"/>
    <w:rsid w:val="003D19E0"/>
    <w:rsid w:val="003D24EE"/>
    <w:rsid w:val="003D5A68"/>
    <w:rsid w:val="003E5C68"/>
    <w:rsid w:val="003F0805"/>
    <w:rsid w:val="003F252B"/>
    <w:rsid w:val="003F3520"/>
    <w:rsid w:val="003F3E4A"/>
    <w:rsid w:val="003F4C05"/>
    <w:rsid w:val="003F609F"/>
    <w:rsid w:val="003F7141"/>
    <w:rsid w:val="00400670"/>
    <w:rsid w:val="00403490"/>
    <w:rsid w:val="004046B6"/>
    <w:rsid w:val="00406D0F"/>
    <w:rsid w:val="004070FB"/>
    <w:rsid w:val="004103F6"/>
    <w:rsid w:val="00410D6B"/>
    <w:rsid w:val="00412649"/>
    <w:rsid w:val="00414B2A"/>
    <w:rsid w:val="00415432"/>
    <w:rsid w:val="00415896"/>
    <w:rsid w:val="00417A70"/>
    <w:rsid w:val="00420489"/>
    <w:rsid w:val="0042121A"/>
    <w:rsid w:val="004225C9"/>
    <w:rsid w:val="00422D87"/>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08CA"/>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2BE8"/>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64C9"/>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1BED"/>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C664B"/>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57C56"/>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BB2"/>
    <w:rsid w:val="008A3E34"/>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0FE6"/>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44E9"/>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3B0"/>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013"/>
    <w:rsid w:val="00B275B5"/>
    <w:rsid w:val="00B3238C"/>
    <w:rsid w:val="00B34FD8"/>
    <w:rsid w:val="00B353AA"/>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6DFA"/>
    <w:rsid w:val="00BD75F8"/>
    <w:rsid w:val="00BE1308"/>
    <w:rsid w:val="00BE39EE"/>
    <w:rsid w:val="00BE5916"/>
    <w:rsid w:val="00BE63A7"/>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2D3C"/>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1BE0"/>
    <w:rsid w:val="00DF683C"/>
    <w:rsid w:val="00DF769E"/>
    <w:rsid w:val="00DF7CCA"/>
    <w:rsid w:val="00E007E6"/>
    <w:rsid w:val="00E014B6"/>
    <w:rsid w:val="00E05DA6"/>
    <w:rsid w:val="00E07300"/>
    <w:rsid w:val="00E10DC6"/>
    <w:rsid w:val="00E121ED"/>
    <w:rsid w:val="00E1423C"/>
    <w:rsid w:val="00E14D81"/>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2CB9"/>
    <w:rsid w:val="00E56193"/>
    <w:rsid w:val="00E5672F"/>
    <w:rsid w:val="00E61A6A"/>
    <w:rsid w:val="00E67E22"/>
    <w:rsid w:val="00E705B7"/>
    <w:rsid w:val="00E74A8C"/>
    <w:rsid w:val="00E7532D"/>
    <w:rsid w:val="00E761C0"/>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1D4"/>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BC59EF2F-31E7-104F-88D3-9A6E8EC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uiPriority="99"/>
    <w:lsdException w:name="List Continue 3" w:uiPriority="99"/>
    <w:lsdException w:name="List Continue 4" w:uiPriority="99"/>
    <w:lsdException w:name="List Continue 5" w:uiPriority="99"/>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21A"/>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42121A"/>
    <w:pPr>
      <w:keepNext/>
      <w:jc w:val="center"/>
    </w:pPr>
    <w:rPr>
      <w:rFonts w:ascii="Arial" w:hAnsi="Arial"/>
      <w:b/>
      <w:sz w:val="20"/>
    </w:rPr>
  </w:style>
  <w:style w:type="paragraph" w:customStyle="1" w:styleId="TableTitle">
    <w:name w:val="Table Title"/>
    <w:basedOn w:val="BodyText"/>
    <w:rsid w:val="0042121A"/>
    <w:pPr>
      <w:keepNext/>
      <w:spacing w:before="300" w:after="60"/>
      <w:jc w:val="center"/>
    </w:pPr>
    <w:rPr>
      <w:rFonts w:ascii="Arial" w:hAnsi="Arial"/>
      <w:b/>
      <w:sz w:val="22"/>
    </w:rPr>
  </w:style>
  <w:style w:type="paragraph" w:customStyle="1" w:styleId="FigureTitle">
    <w:name w:val="Figure Title"/>
    <w:basedOn w:val="TableTitle"/>
    <w:rsid w:val="0042121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422D87"/>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422D87"/>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42121A"/>
    <w:rPr>
      <w:rFonts w:ascii="Arial" w:hAnsi="Arial"/>
      <w:b/>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lordsarvain.deviantart.com/art/USS-Enterprise-F-WIP-019-193715928" TargetMode="Externa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4C4C-6814-4852-B1B8-B5D561B6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TotalTime>
  <Pages>30</Pages>
  <Words>8348</Words>
  <Characters>47584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IHE_ITI_Suppl_IUA_Rev1-3_TI_2019-06-xx</vt:lpstr>
    </vt:vector>
  </TitlesOfParts>
  <Company>IHE</Company>
  <LinksUpToDate>false</LinksUpToDate>
  <CharactersWithSpaces>55821</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IHE_ITI_Suppl_IUA_Rev1-3_TI_2019-07-12</dc:title>
  <dc:subject>IHE ITI Internet User Authorization Supplement</dc:subject>
  <dc:creator>IHE ITI Technical Committee</dc:creator>
  <cp:keywords>IHE ITI Supplement</cp:keywords>
  <cp:lastModifiedBy>Mary Jungers</cp:lastModifiedBy>
  <cp:revision>5</cp:revision>
  <cp:lastPrinted>2013-07-21T12:12:00Z</cp:lastPrinted>
  <dcterms:created xsi:type="dcterms:W3CDTF">2019-07-10T19:52:00Z</dcterms:created>
  <dcterms:modified xsi:type="dcterms:W3CDTF">2019-07-12T15:17:00Z</dcterms:modified>
  <cp:category>IHE Supplement</cp:category>
</cp:coreProperties>
</file>